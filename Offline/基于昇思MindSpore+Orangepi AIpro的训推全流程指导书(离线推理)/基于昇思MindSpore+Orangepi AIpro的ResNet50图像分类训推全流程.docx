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F115D5" w14:textId="77777777" w:rsidR="00E75EA5" w:rsidRPr="002958C1" w:rsidRDefault="00E75EA5" w:rsidP="00403B19">
      <w:pPr>
        <w:pStyle w:val="59"/>
        <w:rPr>
          <w:rFonts w:cs="Huawei Sans"/>
        </w:rPr>
      </w:pPr>
    </w:p>
    <w:p w14:paraId="4309F417" w14:textId="77777777" w:rsidR="00EA6158" w:rsidRPr="002958C1" w:rsidRDefault="00EA6158" w:rsidP="00EA6158">
      <w:pPr>
        <w:pStyle w:val="Cover2"/>
        <w:rPr>
          <w:rFonts w:ascii="Huawei Sans" w:eastAsia="方正兰亭黑简体" w:hAnsi="Huawei Sans" w:cs="Huawei Sans"/>
          <w:lang w:eastAsia="zh-CN"/>
        </w:rPr>
      </w:pPr>
      <w:r w:rsidRPr="002958C1">
        <w:rPr>
          <w:rFonts w:ascii="Huawei Sans" w:eastAsia="方正兰亭黑简体" w:hAnsi="Huawei Sans" w:cs="Huawei Sans"/>
          <w:lang w:eastAsia="zh-CN"/>
        </w:rPr>
        <w:t>华为</w:t>
      </w:r>
      <w:r w:rsidRPr="002958C1">
        <w:rPr>
          <w:rFonts w:ascii="Huawei Sans" w:eastAsia="方正兰亭黑简体" w:hAnsi="Huawei Sans" w:cs="Huawei Sans"/>
          <w:lang w:eastAsia="zh-CN"/>
        </w:rPr>
        <w:t>“</w:t>
      </w:r>
      <w:r w:rsidRPr="002958C1">
        <w:rPr>
          <w:rFonts w:ascii="Huawei Sans" w:eastAsia="方正兰亭黑简体" w:hAnsi="Huawei Sans" w:cs="Huawei Sans"/>
          <w:lang w:eastAsia="zh-CN"/>
        </w:rPr>
        <w:t>智能基座</w:t>
      </w:r>
      <w:r w:rsidRPr="002958C1">
        <w:rPr>
          <w:rFonts w:ascii="Huawei Sans" w:eastAsia="方正兰亭黑简体" w:hAnsi="Huawei Sans" w:cs="Huawei Sans"/>
          <w:lang w:eastAsia="zh-CN"/>
        </w:rPr>
        <w:t>”</w:t>
      </w:r>
      <w:r w:rsidRPr="002958C1">
        <w:rPr>
          <w:rFonts w:ascii="Huawei Sans" w:eastAsia="方正兰亭黑简体" w:hAnsi="Huawei Sans" w:cs="Huawei Sans"/>
          <w:lang w:eastAsia="zh-CN"/>
        </w:rPr>
        <w:t>系列课程</w:t>
      </w:r>
    </w:p>
    <w:p w14:paraId="1C7C3611" w14:textId="77777777" w:rsidR="00E75EA5" w:rsidRPr="002958C1" w:rsidRDefault="00E75EA5">
      <w:pPr>
        <w:topLinePunct w:val="0"/>
        <w:adjustRightInd/>
        <w:snapToGrid/>
        <w:spacing w:before="0" w:after="0" w:line="240" w:lineRule="auto"/>
        <w:ind w:left="0"/>
        <w:rPr>
          <w:rFonts w:ascii="Huawei Sans" w:hAnsi="Huawei Sans" w:cs="Huawei Sans"/>
        </w:rPr>
      </w:pPr>
    </w:p>
    <w:p w14:paraId="2B63D2A6" w14:textId="77777777" w:rsidR="0020153C" w:rsidRPr="002958C1" w:rsidRDefault="0020153C" w:rsidP="0020153C">
      <w:pPr>
        <w:ind w:left="0"/>
        <w:rPr>
          <w:rFonts w:ascii="Huawei Sans" w:hAnsi="Huawei Sans" w:cs="Huawei Sans"/>
        </w:rPr>
      </w:pPr>
    </w:p>
    <w:p w14:paraId="45427A13" w14:textId="7CF2234E" w:rsidR="0020153C" w:rsidRPr="002958C1" w:rsidRDefault="008C1CE0" w:rsidP="0020153C">
      <w:pPr>
        <w:pStyle w:val="Cover2"/>
        <w:rPr>
          <w:rFonts w:ascii="Huawei Sans" w:eastAsia="方正兰亭黑简体" w:hAnsi="Huawei Sans" w:cs="Huawei Sans"/>
          <w:sz w:val="72"/>
          <w:szCs w:val="72"/>
          <w:lang w:eastAsia="zh-CN"/>
        </w:rPr>
      </w:pPr>
      <w:r w:rsidRPr="002958C1">
        <w:rPr>
          <w:rFonts w:ascii="Huawei Sans" w:eastAsia="方正兰亭黑简体" w:hAnsi="Huawei Sans" w:cs="Huawei Sans"/>
          <w:sz w:val="72"/>
          <w:szCs w:val="72"/>
          <w:lang w:eastAsia="zh-CN"/>
        </w:rPr>
        <w:t>基于</w:t>
      </w:r>
      <w:r w:rsidR="006C67CF" w:rsidRPr="006C67CF">
        <w:rPr>
          <w:rFonts w:ascii="宋体" w:eastAsia="宋体" w:hAnsi="宋体" w:cs="宋体" w:hint="eastAsia"/>
          <w:sz w:val="72"/>
          <w:szCs w:val="72"/>
          <w:lang w:eastAsia="zh-CN"/>
        </w:rPr>
        <w:t>昇</w:t>
      </w:r>
      <w:r w:rsidR="006C67CF" w:rsidRPr="006C67CF">
        <w:rPr>
          <w:rFonts w:ascii="方正兰亭黑简体" w:eastAsia="方正兰亭黑简体" w:hAnsi="方正兰亭黑简体" w:cs="方正兰亭黑简体" w:hint="eastAsia"/>
          <w:sz w:val="72"/>
          <w:szCs w:val="72"/>
          <w:lang w:eastAsia="zh-CN"/>
        </w:rPr>
        <w:t>思</w:t>
      </w:r>
      <w:r w:rsidR="006C67CF" w:rsidRPr="006C67CF">
        <w:rPr>
          <w:rFonts w:ascii="Huawei Sans" w:eastAsia="方正兰亭黑简体" w:hAnsi="Huawei Sans" w:cs="Huawei Sans" w:hint="eastAsia"/>
          <w:sz w:val="72"/>
          <w:szCs w:val="72"/>
          <w:lang w:eastAsia="zh-CN"/>
        </w:rPr>
        <w:t>MindSpore+Orangepi AIpro</w:t>
      </w:r>
      <w:r w:rsidR="006C67CF" w:rsidRPr="006C67CF">
        <w:rPr>
          <w:rFonts w:ascii="Huawei Sans" w:eastAsia="方正兰亭黑简体" w:hAnsi="Huawei Sans" w:cs="Huawei Sans" w:hint="eastAsia"/>
          <w:sz w:val="72"/>
          <w:szCs w:val="72"/>
          <w:lang w:eastAsia="zh-CN"/>
        </w:rPr>
        <w:t>的</w:t>
      </w:r>
      <w:r w:rsidR="006C67CF" w:rsidRPr="006C67CF">
        <w:rPr>
          <w:rFonts w:ascii="Huawei Sans" w:eastAsia="方正兰亭黑简体" w:hAnsi="Huawei Sans" w:cs="Huawei Sans" w:hint="eastAsia"/>
          <w:sz w:val="72"/>
          <w:szCs w:val="72"/>
          <w:lang w:eastAsia="zh-CN"/>
        </w:rPr>
        <w:t>ResNet50</w:t>
      </w:r>
      <w:r w:rsidR="006C67CF" w:rsidRPr="006C67CF">
        <w:rPr>
          <w:rFonts w:ascii="Huawei Sans" w:eastAsia="方正兰亭黑简体" w:hAnsi="Huawei Sans" w:cs="Huawei Sans" w:hint="eastAsia"/>
          <w:sz w:val="72"/>
          <w:szCs w:val="72"/>
          <w:lang w:eastAsia="zh-CN"/>
        </w:rPr>
        <w:t>图像分类训推全流程</w:t>
      </w:r>
    </w:p>
    <w:p w14:paraId="22520186" w14:textId="77777777" w:rsidR="0020153C" w:rsidRPr="002958C1" w:rsidRDefault="0020153C" w:rsidP="0020153C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284B7726" w14:textId="474C3D5F" w:rsidR="003629C9" w:rsidRPr="002958C1" w:rsidRDefault="003629C9" w:rsidP="003629C9">
      <w:pPr>
        <w:pStyle w:val="Cover2"/>
        <w:rPr>
          <w:rFonts w:ascii="Huawei Sans" w:eastAsia="方正兰亭黑简体" w:hAnsi="Huawei Sans" w:cs="Huawei Sans"/>
          <w:lang w:eastAsia="zh-CN"/>
        </w:rPr>
      </w:pPr>
      <w:r w:rsidRPr="002958C1">
        <w:rPr>
          <w:rFonts w:ascii="Huawei Sans" w:eastAsia="方正兰亭黑简体" w:hAnsi="Huawei Sans" w:cs="Huawei Sans"/>
          <w:lang w:eastAsia="zh-CN"/>
        </w:rPr>
        <w:t>版本：</w:t>
      </w:r>
      <w:r w:rsidR="007D0D6D">
        <w:rPr>
          <w:rFonts w:ascii="Huawei Sans" w:eastAsia="方正兰亭黑简体" w:hAnsi="Huawei Sans" w:cs="Huawei Sans" w:hint="eastAsia"/>
          <w:lang w:eastAsia="zh-CN"/>
        </w:rPr>
        <w:t>1.0</w:t>
      </w:r>
    </w:p>
    <w:p w14:paraId="3F112442" w14:textId="77777777" w:rsidR="0020153C" w:rsidRPr="002958C1" w:rsidRDefault="0020153C" w:rsidP="0020153C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0FA8C2C2" w14:textId="77777777" w:rsidR="0020153C" w:rsidRPr="002958C1" w:rsidRDefault="0020153C" w:rsidP="0020153C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58444A97" w14:textId="77777777" w:rsidR="0020153C" w:rsidRPr="002958C1" w:rsidRDefault="0020153C" w:rsidP="0020153C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62ED3664" w14:textId="414C8387" w:rsidR="00213E96" w:rsidRPr="002958C1" w:rsidRDefault="00213E96" w:rsidP="0020153C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2F5EACC8" w14:textId="5E174D38" w:rsidR="00213E96" w:rsidRPr="002958C1" w:rsidRDefault="00213E96" w:rsidP="0020153C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5D885321" w14:textId="51EA07BB" w:rsidR="00213E96" w:rsidRPr="002958C1" w:rsidRDefault="00213E96" w:rsidP="008C1CE0">
      <w:pPr>
        <w:pStyle w:val="Cover2"/>
        <w:jc w:val="left"/>
        <w:rPr>
          <w:rFonts w:ascii="Huawei Sans" w:eastAsia="方正兰亭黑简体" w:hAnsi="Huawei Sans" w:cs="Huawei Sans"/>
          <w:lang w:eastAsia="zh-CN"/>
        </w:rPr>
      </w:pPr>
    </w:p>
    <w:p w14:paraId="48D05E2B" w14:textId="77777777" w:rsidR="00213E96" w:rsidRPr="002958C1" w:rsidRDefault="00213E96" w:rsidP="00F806B0">
      <w:pPr>
        <w:pStyle w:val="Cover2"/>
        <w:jc w:val="left"/>
        <w:rPr>
          <w:rFonts w:ascii="Huawei Sans" w:eastAsia="方正兰亭黑简体" w:hAnsi="Huawei Sans" w:cs="Huawei Sans"/>
          <w:lang w:eastAsia="zh-CN"/>
        </w:rPr>
      </w:pPr>
    </w:p>
    <w:p w14:paraId="7CB96A1D" w14:textId="77777777" w:rsidR="00213E96" w:rsidRPr="002958C1" w:rsidRDefault="00213E96" w:rsidP="00213E96">
      <w:pPr>
        <w:pStyle w:val="Cover2"/>
        <w:jc w:val="left"/>
        <w:rPr>
          <w:rFonts w:ascii="Huawei Sans" w:eastAsia="方正兰亭黑简体" w:hAnsi="Huawei Sans" w:cs="Huawei Sans"/>
          <w:lang w:eastAsia="zh-CN"/>
        </w:rPr>
      </w:pPr>
    </w:p>
    <w:p w14:paraId="7028DA36" w14:textId="14CA7C1E" w:rsidR="00213E96" w:rsidRPr="002958C1" w:rsidRDefault="00342110" w:rsidP="00213E96">
      <w:pPr>
        <w:pStyle w:val="cover--"/>
        <w:rPr>
          <w:rFonts w:ascii="Huawei Sans" w:eastAsia="方正兰亭黑简体" w:hAnsi="Huawei Sans" w:cs="Huawei Sans"/>
          <w:noProof/>
        </w:rPr>
      </w:pPr>
      <w:r w:rsidRPr="002958C1">
        <w:rPr>
          <w:rFonts w:ascii="Huawei Sans" w:eastAsia="方正兰亭黑简体" w:hAnsi="Huawei Sans" w:cs="Huawei Sans"/>
          <w:noProof/>
        </w:rPr>
        <w:drawing>
          <wp:inline distT="0" distB="0" distL="0" distR="0" wp14:anchorId="59921424" wp14:editId="57BD509D">
            <wp:extent cx="942975" cy="962025"/>
            <wp:effectExtent l="0" t="0" r="9525" b="9525"/>
            <wp:docPr id="2" name="图片 2" descr="C:\Users\jwx341670\AppData\Local\Microsoft\Windows\INetCache\Content.Word\HW_POS_RBG_Vertical-150p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wx341670\AppData\Local\Microsoft\Windows\INetCache\Content.Word\HW_POS_RBG_Vertical-150ppi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8373C" w14:textId="77777777" w:rsidR="00213E96" w:rsidRPr="002958C1" w:rsidRDefault="00213E96" w:rsidP="00213E96">
      <w:pPr>
        <w:rPr>
          <w:rFonts w:ascii="Huawei Sans" w:hAnsi="Huawei Sans" w:cs="Huawei Sans"/>
        </w:rPr>
      </w:pPr>
      <w:r w:rsidRPr="002958C1">
        <w:rPr>
          <w:rFonts w:ascii="Huawei Sans" w:hAnsi="Huawei Sans" w:cs="Huawei Sans"/>
          <w:caps/>
        </w:rPr>
        <w:fldChar w:fldCharType="begin"/>
      </w:r>
      <w:r w:rsidRPr="002958C1">
        <w:rPr>
          <w:rFonts w:ascii="Huawei Sans" w:hAnsi="Huawei Sans" w:cs="Huawei Sans"/>
          <w:caps/>
        </w:rPr>
        <w:instrText xml:space="preserve"> DOCPROPERTY  Confidential </w:instrText>
      </w:r>
      <w:r w:rsidRPr="002958C1">
        <w:rPr>
          <w:rFonts w:ascii="Huawei Sans" w:hAnsi="Huawei Sans" w:cs="Huawei Sans"/>
          <w:caps/>
        </w:rPr>
        <w:fldChar w:fldCharType="end"/>
      </w:r>
    </w:p>
    <w:p w14:paraId="6F7BEF1B" w14:textId="77777777" w:rsidR="00213E96" w:rsidRPr="002958C1" w:rsidRDefault="00213E96" w:rsidP="00213E96">
      <w:pPr>
        <w:pStyle w:val="Cover2"/>
        <w:rPr>
          <w:rFonts w:ascii="Huawei Sans" w:eastAsia="方正兰亭黑简体" w:hAnsi="Huawei Sans" w:cs="Huawei Sans"/>
          <w:lang w:eastAsia="zh-CN"/>
        </w:rPr>
      </w:pPr>
      <w:r w:rsidRPr="002958C1">
        <w:rPr>
          <w:rFonts w:ascii="Huawei Sans" w:eastAsia="方正兰亭黑简体" w:hAnsi="Huawei Sans" w:cs="Huawei Sans"/>
          <w:lang w:eastAsia="zh-CN"/>
        </w:rPr>
        <w:lastRenderedPageBreak/>
        <w:t>华为技术有限公司</w:t>
      </w:r>
    </w:p>
    <w:p w14:paraId="4C0703B4" w14:textId="6D5876C0" w:rsidR="00BC05ED" w:rsidRPr="002958C1" w:rsidRDefault="00033B54">
      <w:pPr>
        <w:topLinePunct w:val="0"/>
        <w:adjustRightInd/>
        <w:snapToGrid/>
        <w:spacing w:before="0" w:after="0" w:line="240" w:lineRule="auto"/>
        <w:ind w:left="0"/>
        <w:rPr>
          <w:rFonts w:ascii="Huawei Sans" w:hAnsi="Huawei Sans" w:cs="Huawei Sans"/>
        </w:rPr>
      </w:pPr>
      <w:r w:rsidRPr="002958C1">
        <w:rPr>
          <w:rFonts w:ascii="Huawei Sans" w:hAnsi="Huawei Sans" w:cs="Huawei Sans"/>
        </w:rPr>
        <w:br w:type="page"/>
      </w:r>
    </w:p>
    <w:p w14:paraId="28C46993" w14:textId="77777777" w:rsidR="004E7C79" w:rsidRPr="002958C1" w:rsidRDefault="004E7C79" w:rsidP="004E7C79">
      <w:pPr>
        <w:ind w:left="0"/>
        <w:rPr>
          <w:rFonts w:ascii="Huawei Sans" w:hAnsi="Huawei Sans" w:cs="Huawei Sans"/>
        </w:rPr>
      </w:pPr>
      <w:bookmarkStart w:id="0" w:name="_Ref218071467"/>
      <w:bookmarkStart w:id="1" w:name="_Ref218071624"/>
      <w:bookmarkStart w:id="2" w:name="_Ref218071784"/>
      <w:bookmarkStart w:id="3" w:name="_Ref218072047"/>
      <w:bookmarkStart w:id="4" w:name="_Ref218422894"/>
      <w:bookmarkStart w:id="5" w:name="_Ref218422900"/>
      <w:bookmarkStart w:id="6" w:name="_Ref218423379"/>
      <w:bookmarkStart w:id="7" w:name="_Toc218425197"/>
      <w:bookmarkStart w:id="8" w:name="_Toc227138864"/>
      <w:bookmarkStart w:id="9" w:name="_Toc437504216"/>
    </w:p>
    <w:tbl>
      <w:tblPr>
        <w:tblStyle w:val="a8"/>
        <w:tblW w:w="0" w:type="auto"/>
        <w:tblInd w:w="0" w:type="dxa"/>
        <w:tblLook w:val="01E0" w:firstRow="1" w:lastRow="1" w:firstColumn="1" w:lastColumn="1" w:noHBand="0" w:noVBand="0"/>
      </w:tblPr>
      <w:tblGrid>
        <w:gridCol w:w="9639"/>
      </w:tblGrid>
      <w:tr w:rsidR="004E7C79" w:rsidRPr="002958C1" w14:paraId="10B1C3A5" w14:textId="77777777" w:rsidTr="009F1BE2">
        <w:trPr>
          <w:trHeight w:val="4799"/>
        </w:trPr>
        <w:tc>
          <w:tcPr>
            <w:tcW w:w="9639" w:type="dxa"/>
          </w:tcPr>
          <w:p w14:paraId="1212F35D" w14:textId="442DEB5C" w:rsidR="004E7C79" w:rsidRPr="002958C1" w:rsidRDefault="004E7C79" w:rsidP="009F1BE2">
            <w:pPr>
              <w:pStyle w:val="Cover4"/>
              <w:rPr>
                <w:rFonts w:ascii="Huawei Sans" w:eastAsia="方正兰亭黑简体" w:hAnsi="Huawei Sans" w:cs="Huawei Sans"/>
                <w:sz w:val="22"/>
              </w:rPr>
            </w:pPr>
            <w:r w:rsidRPr="002958C1">
              <w:rPr>
                <w:rFonts w:ascii="Huawei Sans" w:eastAsia="方正兰亭黑简体" w:hAnsi="Huawei Sans" w:cs="Huawei Sans"/>
                <w:sz w:val="22"/>
              </w:rPr>
              <w:t>版权所有</w:t>
            </w:r>
            <w:r w:rsidRPr="002958C1">
              <w:rPr>
                <w:rFonts w:ascii="Huawei Sans" w:eastAsia="方正兰亭黑简体" w:hAnsi="Huawei Sans" w:cs="Huawei Sans"/>
                <w:sz w:val="22"/>
              </w:rPr>
              <w:t xml:space="preserve"> © </w:t>
            </w:r>
            <w:r w:rsidRPr="002958C1">
              <w:rPr>
                <w:rFonts w:ascii="Huawei Sans" w:eastAsia="方正兰亭黑简体" w:hAnsi="Huawei Sans" w:cs="Huawei Sans"/>
                <w:sz w:val="22"/>
              </w:rPr>
              <w:t>华为技术有限公司</w:t>
            </w:r>
            <w:r w:rsidRPr="002958C1">
              <w:rPr>
                <w:rFonts w:ascii="Huawei Sans" w:eastAsia="方正兰亭黑简体" w:hAnsi="Huawei Sans" w:cs="Huawei Sans"/>
                <w:sz w:val="22"/>
              </w:rPr>
              <w:t xml:space="preserve"> 202</w:t>
            </w:r>
            <w:r w:rsidR="005F28EA">
              <w:rPr>
                <w:rFonts w:ascii="Huawei Sans" w:eastAsia="方正兰亭黑简体" w:hAnsi="Huawei Sans" w:cs="Huawei Sans"/>
                <w:sz w:val="22"/>
              </w:rPr>
              <w:t>4</w:t>
            </w:r>
            <w:r w:rsidRPr="002958C1">
              <w:rPr>
                <w:rFonts w:ascii="Huawei Sans" w:eastAsia="方正兰亭黑简体" w:hAnsi="Huawei Sans" w:cs="Huawei Sans"/>
                <w:sz w:val="22"/>
              </w:rPr>
              <w:t xml:space="preserve"> </w:t>
            </w:r>
            <w:r w:rsidRPr="002958C1">
              <w:rPr>
                <w:rFonts w:ascii="Huawei Sans" w:eastAsia="方正兰亭黑简体" w:hAnsi="Huawei Sans" w:cs="Huawei Sans"/>
                <w:sz w:val="22"/>
              </w:rPr>
              <w:t>保留一切权利。</w:t>
            </w:r>
          </w:p>
          <w:p w14:paraId="7C0EEAC8" w14:textId="77777777" w:rsidR="004E7C79" w:rsidRPr="002958C1" w:rsidRDefault="004E7C79" w:rsidP="009F1BE2">
            <w:pPr>
              <w:pStyle w:val="CoverText"/>
              <w:rPr>
                <w:rFonts w:ascii="Huawei Sans" w:hAnsi="Huawei Sans" w:cs="Huawei Sans"/>
                <w:sz w:val="24"/>
                <w:szCs w:val="20"/>
              </w:rPr>
            </w:pPr>
            <w:r w:rsidRPr="002958C1">
              <w:rPr>
                <w:rFonts w:ascii="Huawei Sans" w:hAnsi="Huawei Sans" w:cs="Huawei Sans"/>
                <w:sz w:val="24"/>
                <w:szCs w:val="20"/>
              </w:rPr>
              <w:t>非经本公司书面许可，任何单位和个人不得擅自摘抄、复制本文档内容的部分或全部，并不得以任何形式传播。</w:t>
            </w:r>
          </w:p>
          <w:p w14:paraId="6351FD1B" w14:textId="77777777" w:rsidR="004E7C79" w:rsidRPr="002958C1" w:rsidRDefault="004E7C79" w:rsidP="009F1BE2">
            <w:pPr>
              <w:pStyle w:val="Cover3"/>
              <w:rPr>
                <w:rFonts w:ascii="Huawei Sans" w:eastAsia="方正兰亭黑简体" w:hAnsi="Huawei Sans" w:cs="Huawei Sans"/>
              </w:rPr>
            </w:pPr>
          </w:p>
          <w:p w14:paraId="5B67D7CA" w14:textId="77777777" w:rsidR="004E7C79" w:rsidRPr="002958C1" w:rsidRDefault="004E7C79" w:rsidP="009F1BE2">
            <w:pPr>
              <w:pStyle w:val="Cover3"/>
              <w:rPr>
                <w:rFonts w:ascii="Huawei Sans" w:eastAsia="方正兰亭黑简体" w:hAnsi="Huawei Sans" w:cs="Huawei Sans"/>
              </w:rPr>
            </w:pPr>
            <w:r w:rsidRPr="002958C1">
              <w:rPr>
                <w:rFonts w:ascii="Huawei Sans" w:eastAsia="方正兰亭黑简体" w:hAnsi="Huawei Sans" w:cs="Huawei Sans"/>
              </w:rPr>
              <w:t>商标声明</w:t>
            </w:r>
          </w:p>
          <w:p w14:paraId="39CE3833" w14:textId="77777777" w:rsidR="004E7C79" w:rsidRPr="002958C1" w:rsidRDefault="004E7C79" w:rsidP="009F1BE2">
            <w:pPr>
              <w:pStyle w:val="CoverText"/>
              <w:rPr>
                <w:rFonts w:ascii="Huawei Sans" w:hAnsi="Huawei Sans" w:cs="Huawei Sans"/>
                <w:sz w:val="24"/>
                <w:szCs w:val="20"/>
              </w:rPr>
            </w:pPr>
            <w:r w:rsidRPr="002958C1">
              <w:rPr>
                <w:rFonts w:ascii="Huawei Sans" w:hAnsi="Huawei Sans" w:cs="Huawei Sans"/>
                <w:noProof/>
                <w:sz w:val="44"/>
              </w:rPr>
              <w:drawing>
                <wp:inline distT="0" distB="0" distL="0" distR="0" wp14:anchorId="0CE47418" wp14:editId="33466FBF">
                  <wp:extent cx="295200" cy="300636"/>
                  <wp:effectExtent l="0" t="0" r="0" b="4445"/>
                  <wp:docPr id="6" name="图片 6" descr="C:\Users\jwx341670\Desktop\华为标志 Huawei Logo 2018\竖版标志Vertical Version\PNG\HW_POS_RBG_Vertical-150pp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jwx341670\Desktop\华为标志 Huawei Logo 2018\竖版标志Vertical Version\PNG\HW_POS_RBG_Vertical-150pp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00" cy="3006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2958C1">
              <w:rPr>
                <w:rFonts w:ascii="Huawei Sans" w:hAnsi="Huawei Sans" w:cs="Huawei Sans"/>
                <w:sz w:val="24"/>
                <w:szCs w:val="20"/>
              </w:rPr>
              <w:t xml:space="preserve"> </w:t>
            </w:r>
            <w:r w:rsidRPr="002958C1">
              <w:rPr>
                <w:rFonts w:ascii="Huawei Sans" w:hAnsi="Huawei Sans" w:cs="Huawei Sans"/>
                <w:sz w:val="24"/>
                <w:szCs w:val="20"/>
              </w:rPr>
              <w:t>和其他华为商标均为华为技术有限公司的商标。</w:t>
            </w:r>
          </w:p>
          <w:p w14:paraId="374ED1DF" w14:textId="77777777" w:rsidR="004E7C79" w:rsidRPr="002958C1" w:rsidRDefault="004E7C79" w:rsidP="009F1BE2">
            <w:pPr>
              <w:pStyle w:val="CoverText"/>
              <w:rPr>
                <w:rFonts w:ascii="Huawei Sans" w:hAnsi="Huawei Sans" w:cs="Huawei Sans"/>
                <w:sz w:val="24"/>
                <w:szCs w:val="20"/>
              </w:rPr>
            </w:pPr>
            <w:r w:rsidRPr="002958C1">
              <w:rPr>
                <w:rFonts w:ascii="Huawei Sans" w:hAnsi="Huawei Sans" w:cs="Huawei Sans"/>
                <w:sz w:val="24"/>
                <w:szCs w:val="20"/>
              </w:rPr>
              <w:t>本文档提及的其他所有商标或注册商标，由各自的所有人拥有。</w:t>
            </w:r>
          </w:p>
          <w:p w14:paraId="65D62D94" w14:textId="77777777" w:rsidR="004E7C79" w:rsidRPr="002958C1" w:rsidRDefault="004E7C79" w:rsidP="009F1BE2">
            <w:pPr>
              <w:pStyle w:val="Cover3"/>
              <w:rPr>
                <w:rFonts w:ascii="Huawei Sans" w:eastAsia="方正兰亭黑简体" w:hAnsi="Huawei Sans" w:cs="Huawei Sans"/>
              </w:rPr>
            </w:pPr>
          </w:p>
          <w:p w14:paraId="649F713D" w14:textId="77777777" w:rsidR="004E7C79" w:rsidRPr="002958C1" w:rsidRDefault="004E7C79" w:rsidP="009F1BE2">
            <w:pPr>
              <w:pStyle w:val="Cover3"/>
              <w:rPr>
                <w:rFonts w:ascii="Huawei Sans" w:eastAsia="方正兰亭黑简体" w:hAnsi="Huawei Sans" w:cs="Huawei Sans"/>
              </w:rPr>
            </w:pPr>
            <w:r w:rsidRPr="002958C1">
              <w:rPr>
                <w:rFonts w:ascii="Huawei Sans" w:eastAsia="方正兰亭黑简体" w:hAnsi="Huawei Sans" w:cs="Huawei Sans"/>
              </w:rPr>
              <w:t>注意</w:t>
            </w:r>
          </w:p>
          <w:p w14:paraId="53C80F45" w14:textId="77777777" w:rsidR="004E7C79" w:rsidRPr="002958C1" w:rsidRDefault="004E7C79" w:rsidP="009F1BE2">
            <w:pPr>
              <w:pStyle w:val="CoverText"/>
              <w:rPr>
                <w:rFonts w:ascii="Huawei Sans" w:hAnsi="Huawei Sans" w:cs="Huawei Sans"/>
                <w:sz w:val="24"/>
                <w:szCs w:val="20"/>
              </w:rPr>
            </w:pPr>
            <w:r w:rsidRPr="002958C1">
              <w:rPr>
                <w:rFonts w:ascii="Huawei Sans" w:hAnsi="Huawei Sans" w:cs="Huawei Sans"/>
                <w:sz w:val="24"/>
                <w:szCs w:val="20"/>
              </w:rPr>
              <w:t>您购买的产品、服务或特性等</w:t>
            </w:r>
            <w:proofErr w:type="gramStart"/>
            <w:r w:rsidRPr="002958C1">
              <w:rPr>
                <w:rFonts w:ascii="Huawei Sans" w:hAnsi="Huawei Sans" w:cs="Huawei Sans"/>
                <w:sz w:val="24"/>
                <w:szCs w:val="20"/>
              </w:rPr>
              <w:t>应受华为</w:t>
            </w:r>
            <w:proofErr w:type="gramEnd"/>
            <w:r w:rsidRPr="002958C1">
              <w:rPr>
                <w:rFonts w:ascii="Huawei Sans" w:hAnsi="Huawei Sans" w:cs="Huawei Sans"/>
                <w:sz w:val="24"/>
                <w:szCs w:val="20"/>
              </w:rPr>
              <w:t>公司商业合同和条款的约束，本文档中描述的全部或部分产品、服务或特性可能</w:t>
            </w:r>
            <w:proofErr w:type="gramStart"/>
            <w:r w:rsidRPr="002958C1">
              <w:rPr>
                <w:rFonts w:ascii="Huawei Sans" w:hAnsi="Huawei Sans" w:cs="Huawei Sans"/>
                <w:sz w:val="24"/>
                <w:szCs w:val="20"/>
              </w:rPr>
              <w:t>不在</w:t>
            </w:r>
            <w:proofErr w:type="gramEnd"/>
            <w:r w:rsidRPr="002958C1">
              <w:rPr>
                <w:rFonts w:ascii="Huawei Sans" w:hAnsi="Huawei Sans" w:cs="Huawei Sans"/>
                <w:sz w:val="24"/>
                <w:szCs w:val="20"/>
              </w:rPr>
              <w:t>您的购买或使用范围之内。除非合同另有约定，华为公司对本文档内容不做任何明示或暗示的声明或保证。</w:t>
            </w:r>
          </w:p>
          <w:p w14:paraId="3CFEA94D" w14:textId="77777777" w:rsidR="004E7C79" w:rsidRPr="002958C1" w:rsidRDefault="004E7C79" w:rsidP="009F1BE2">
            <w:pPr>
              <w:pStyle w:val="CoverText"/>
              <w:rPr>
                <w:rFonts w:ascii="Huawei Sans" w:hAnsi="Huawei Sans" w:cs="Huawei Sans"/>
              </w:rPr>
            </w:pPr>
            <w:r w:rsidRPr="002958C1">
              <w:rPr>
                <w:rFonts w:ascii="Huawei Sans" w:hAnsi="Huawei Sans" w:cs="Huawei Sans"/>
                <w:sz w:val="24"/>
                <w:szCs w:val="20"/>
              </w:rPr>
              <w:t>由于产品版本升级或其他原因，本文档内容会不定期进行更新。除非另有约定，本文档仅作为使用指导，本文档中的所有陈述、信息和建议不构成任何明示或暗示的担保。</w:t>
            </w:r>
          </w:p>
        </w:tc>
      </w:tr>
    </w:tbl>
    <w:p w14:paraId="0EAB4E29" w14:textId="77777777" w:rsidR="004E7C79" w:rsidRPr="002958C1" w:rsidRDefault="004E7C79" w:rsidP="004E7C79">
      <w:pPr>
        <w:pStyle w:val="TableText"/>
        <w:rPr>
          <w:rFonts w:ascii="Huawei Sans" w:hAnsi="Huawei Sans" w:cs="Huawei Sans"/>
        </w:rPr>
      </w:pPr>
    </w:p>
    <w:p w14:paraId="5CE23DBB" w14:textId="77777777" w:rsidR="004E7C79" w:rsidRPr="002958C1" w:rsidRDefault="004E7C79" w:rsidP="004E7C79">
      <w:pPr>
        <w:pStyle w:val="TableText"/>
        <w:rPr>
          <w:rFonts w:ascii="Huawei Sans" w:hAnsi="Huawei Sans" w:cs="Huawei Sans"/>
        </w:rPr>
      </w:pPr>
    </w:p>
    <w:p w14:paraId="6E6709AB" w14:textId="77777777" w:rsidR="004E7C79" w:rsidRPr="002958C1" w:rsidRDefault="004E7C79" w:rsidP="004E7C79">
      <w:pPr>
        <w:pStyle w:val="TableText"/>
        <w:rPr>
          <w:rFonts w:ascii="Huawei Sans" w:hAnsi="Huawei Sans" w:cs="Huawei Sans"/>
        </w:rPr>
      </w:pPr>
    </w:p>
    <w:p w14:paraId="01EAE40E" w14:textId="77777777" w:rsidR="004E7C79" w:rsidRPr="002958C1" w:rsidRDefault="004E7C79" w:rsidP="004E7C79">
      <w:pPr>
        <w:pStyle w:val="TableText"/>
        <w:rPr>
          <w:rFonts w:ascii="Huawei Sans" w:hAnsi="Huawei Sans" w:cs="Huawei Sans"/>
        </w:rPr>
      </w:pPr>
    </w:p>
    <w:p w14:paraId="2B3B952D" w14:textId="77777777" w:rsidR="004E7C79" w:rsidRPr="002958C1" w:rsidRDefault="004E7C79" w:rsidP="004E7C79">
      <w:pPr>
        <w:pStyle w:val="TableText"/>
        <w:rPr>
          <w:rFonts w:ascii="Huawei Sans" w:hAnsi="Huawei Sans" w:cs="Huawei Sans"/>
        </w:rPr>
      </w:pPr>
    </w:p>
    <w:tbl>
      <w:tblPr>
        <w:tblStyle w:val="a8"/>
        <w:tblW w:w="0" w:type="auto"/>
        <w:tblLook w:val="01E0" w:firstRow="1" w:lastRow="1" w:firstColumn="1" w:lastColumn="1" w:noHBand="0" w:noVBand="0"/>
      </w:tblPr>
      <w:tblGrid>
        <w:gridCol w:w="1658"/>
        <w:gridCol w:w="7868"/>
      </w:tblGrid>
      <w:tr w:rsidR="004E7C79" w:rsidRPr="002958C1" w14:paraId="6ED1258E" w14:textId="77777777" w:rsidTr="009F1BE2">
        <w:trPr>
          <w:trHeight w:val="634"/>
        </w:trPr>
        <w:tc>
          <w:tcPr>
            <w:tcW w:w="9640" w:type="dxa"/>
            <w:gridSpan w:val="2"/>
            <w:vAlign w:val="center"/>
          </w:tcPr>
          <w:p w14:paraId="27D699A5" w14:textId="77777777" w:rsidR="004E7C79" w:rsidRPr="002958C1" w:rsidRDefault="004E7C79" w:rsidP="009F1BE2">
            <w:pPr>
              <w:pStyle w:val="Cover2"/>
              <w:rPr>
                <w:rFonts w:ascii="Huawei Sans" w:eastAsia="方正兰亭黑简体" w:hAnsi="Huawei Sans" w:cs="Huawei Sans"/>
                <w:sz w:val="24"/>
                <w:szCs w:val="24"/>
              </w:rPr>
            </w:pPr>
            <w:r w:rsidRPr="002958C1">
              <w:rPr>
                <w:rFonts w:ascii="Huawei Sans" w:eastAsia="方正兰亭黑简体" w:hAnsi="Huawei Sans" w:cs="Huawei Sans"/>
                <w:sz w:val="28"/>
                <w:szCs w:val="24"/>
              </w:rPr>
              <w:t>华为技术有限公司</w:t>
            </w:r>
          </w:p>
        </w:tc>
      </w:tr>
      <w:tr w:rsidR="004E7C79" w:rsidRPr="002958C1" w14:paraId="5728AEA8" w14:textId="77777777" w:rsidTr="009F1BE2">
        <w:trPr>
          <w:trHeight w:val="371"/>
        </w:trPr>
        <w:tc>
          <w:tcPr>
            <w:tcW w:w="1675" w:type="dxa"/>
            <w:vAlign w:val="center"/>
          </w:tcPr>
          <w:p w14:paraId="689AB7E3" w14:textId="77777777" w:rsidR="004E7C79" w:rsidRPr="002958C1" w:rsidRDefault="004E7C79" w:rsidP="009F1BE2">
            <w:pPr>
              <w:pStyle w:val="CoverText"/>
              <w:rPr>
                <w:rFonts w:ascii="Huawei Sans" w:hAnsi="Huawei Sans" w:cs="Huawei Sans"/>
                <w:sz w:val="24"/>
                <w:szCs w:val="24"/>
              </w:rPr>
            </w:pPr>
            <w:r w:rsidRPr="002958C1">
              <w:rPr>
                <w:rFonts w:ascii="Huawei Sans" w:hAnsi="Huawei Sans" w:cs="Huawei Sans"/>
                <w:sz w:val="24"/>
                <w:szCs w:val="24"/>
              </w:rPr>
              <w:t>地址：</w:t>
            </w:r>
          </w:p>
        </w:tc>
        <w:tc>
          <w:tcPr>
            <w:tcW w:w="7965" w:type="dxa"/>
            <w:vAlign w:val="center"/>
          </w:tcPr>
          <w:p w14:paraId="128D70AF" w14:textId="77777777" w:rsidR="004E7C79" w:rsidRPr="002958C1" w:rsidRDefault="004E7C79" w:rsidP="009F1BE2">
            <w:pPr>
              <w:pStyle w:val="CoverText"/>
              <w:rPr>
                <w:rFonts w:ascii="Huawei Sans" w:hAnsi="Huawei Sans" w:cs="Huawei Sans"/>
                <w:sz w:val="24"/>
                <w:szCs w:val="24"/>
              </w:rPr>
            </w:pPr>
            <w:r w:rsidRPr="002958C1">
              <w:rPr>
                <w:rFonts w:ascii="Huawei Sans" w:hAnsi="Huawei Sans" w:cs="Huawei Sans"/>
                <w:sz w:val="24"/>
                <w:szCs w:val="24"/>
              </w:rPr>
              <w:t>深圳市龙岗区</w:t>
            </w:r>
            <w:proofErr w:type="gramStart"/>
            <w:r w:rsidRPr="002958C1">
              <w:rPr>
                <w:rFonts w:ascii="Huawei Sans" w:hAnsi="Huawei Sans" w:cs="Huawei Sans"/>
                <w:sz w:val="24"/>
                <w:szCs w:val="24"/>
              </w:rPr>
              <w:t>坂</w:t>
            </w:r>
            <w:proofErr w:type="gramEnd"/>
            <w:r w:rsidRPr="002958C1">
              <w:rPr>
                <w:rFonts w:ascii="Huawei Sans" w:hAnsi="Huawei Sans" w:cs="Huawei Sans"/>
                <w:sz w:val="24"/>
                <w:szCs w:val="24"/>
              </w:rPr>
              <w:t>田华为总部办公楼</w:t>
            </w:r>
            <w:r w:rsidRPr="002958C1">
              <w:rPr>
                <w:rFonts w:ascii="Huawei Sans" w:hAnsi="Huawei Sans" w:cs="Huawei Sans"/>
                <w:sz w:val="24"/>
                <w:szCs w:val="24"/>
              </w:rPr>
              <w:t xml:space="preserve">     </w:t>
            </w:r>
            <w:r w:rsidRPr="002958C1">
              <w:rPr>
                <w:rFonts w:ascii="Huawei Sans" w:hAnsi="Huawei Sans" w:cs="Huawei Sans"/>
                <w:sz w:val="24"/>
                <w:szCs w:val="24"/>
              </w:rPr>
              <w:t>邮编：</w:t>
            </w:r>
            <w:r w:rsidRPr="002958C1">
              <w:rPr>
                <w:rFonts w:ascii="Huawei Sans" w:hAnsi="Huawei Sans" w:cs="Huawei Sans"/>
                <w:sz w:val="24"/>
                <w:szCs w:val="24"/>
              </w:rPr>
              <w:t>518129</w:t>
            </w:r>
          </w:p>
        </w:tc>
      </w:tr>
      <w:tr w:rsidR="004E7C79" w:rsidRPr="002958C1" w14:paraId="596F1481" w14:textId="77777777" w:rsidTr="009F1BE2">
        <w:trPr>
          <w:trHeight w:val="337"/>
        </w:trPr>
        <w:tc>
          <w:tcPr>
            <w:tcW w:w="1675" w:type="dxa"/>
            <w:vAlign w:val="center"/>
          </w:tcPr>
          <w:p w14:paraId="4EC14F01" w14:textId="77777777" w:rsidR="004E7C79" w:rsidRPr="002958C1" w:rsidRDefault="004E7C79" w:rsidP="009F1BE2">
            <w:pPr>
              <w:pStyle w:val="CoverText"/>
              <w:rPr>
                <w:rFonts w:ascii="Huawei Sans" w:hAnsi="Huawei Sans" w:cs="Huawei Sans"/>
                <w:sz w:val="24"/>
                <w:szCs w:val="24"/>
              </w:rPr>
            </w:pPr>
            <w:r w:rsidRPr="002958C1">
              <w:rPr>
                <w:rFonts w:ascii="Huawei Sans" w:hAnsi="Huawei Sans" w:cs="Huawei Sans"/>
                <w:sz w:val="24"/>
                <w:szCs w:val="24"/>
              </w:rPr>
              <w:t>网址：</w:t>
            </w:r>
          </w:p>
        </w:tc>
        <w:tc>
          <w:tcPr>
            <w:tcW w:w="7965" w:type="dxa"/>
            <w:vAlign w:val="center"/>
          </w:tcPr>
          <w:p w14:paraId="6900A962" w14:textId="77777777" w:rsidR="004E7C79" w:rsidRPr="002958C1" w:rsidRDefault="004E7C79" w:rsidP="009F1BE2">
            <w:pPr>
              <w:pStyle w:val="CoverText"/>
              <w:rPr>
                <w:rFonts w:ascii="Huawei Sans" w:hAnsi="Huawei Sans" w:cs="Huawei Sans"/>
                <w:sz w:val="24"/>
                <w:szCs w:val="24"/>
              </w:rPr>
            </w:pPr>
            <w:r w:rsidRPr="002958C1">
              <w:rPr>
                <w:rStyle w:val="af"/>
                <w:rFonts w:ascii="Huawei Sans" w:hAnsi="Huawei Sans" w:cs="Huawei Sans"/>
                <w:sz w:val="24"/>
                <w:szCs w:val="24"/>
                <w:lang w:val="pt-BR"/>
              </w:rPr>
              <w:t>http://</w:t>
            </w:r>
            <w:r w:rsidR="009827EC" w:rsidRPr="002958C1">
              <w:fldChar w:fldCharType="begin"/>
            </w:r>
            <w:r w:rsidR="009827EC" w:rsidRPr="002958C1">
              <w:rPr>
                <w:rFonts w:ascii="Huawei Sans" w:hAnsi="Huawei Sans"/>
              </w:rPr>
              <w:instrText xml:space="preserve"> HYPERLINK "http://e.huawei.com/" </w:instrText>
            </w:r>
            <w:r w:rsidR="009827EC" w:rsidRPr="002958C1">
              <w:fldChar w:fldCharType="separate"/>
            </w:r>
            <w:r w:rsidRPr="002958C1">
              <w:rPr>
                <w:rStyle w:val="af"/>
                <w:rFonts w:ascii="Huawei Sans" w:hAnsi="Huawei Sans" w:cs="Huawei Sans"/>
                <w:sz w:val="24"/>
                <w:szCs w:val="24"/>
                <w:lang w:val="pt-BR"/>
              </w:rPr>
              <w:t>e</w:t>
            </w:r>
            <w:r w:rsidR="009827EC" w:rsidRPr="002958C1">
              <w:rPr>
                <w:rStyle w:val="af"/>
                <w:rFonts w:ascii="Huawei Sans" w:hAnsi="Huawei Sans" w:cs="Huawei Sans"/>
                <w:sz w:val="24"/>
                <w:szCs w:val="24"/>
                <w:lang w:val="pt-BR"/>
              </w:rPr>
              <w:fldChar w:fldCharType="end"/>
            </w:r>
            <w:r w:rsidRPr="002958C1">
              <w:rPr>
                <w:rStyle w:val="af"/>
                <w:rFonts w:ascii="Huawei Sans" w:hAnsi="Huawei Sans" w:cs="Huawei Sans"/>
                <w:sz w:val="24"/>
                <w:szCs w:val="24"/>
                <w:lang w:val="pt-BR"/>
              </w:rPr>
              <w:t>.huawei.com</w:t>
            </w:r>
          </w:p>
        </w:tc>
      </w:tr>
    </w:tbl>
    <w:p w14:paraId="15727507" w14:textId="77777777" w:rsidR="004E7C79" w:rsidRPr="002958C1" w:rsidRDefault="004E7C79" w:rsidP="004E7C79">
      <w:pPr>
        <w:pStyle w:val="TableText"/>
        <w:rPr>
          <w:rFonts w:ascii="Huawei Sans" w:hAnsi="Huawei Sans" w:cs="Huawei Sans"/>
        </w:rPr>
      </w:pPr>
    </w:p>
    <w:p w14:paraId="6300510D" w14:textId="77777777" w:rsidR="004E7C79" w:rsidRPr="002958C1" w:rsidRDefault="004E7C79" w:rsidP="004E7C79">
      <w:pPr>
        <w:rPr>
          <w:rFonts w:ascii="Huawei Sans" w:hAnsi="Huawei Sans" w:cs="Huawei Sans"/>
        </w:rPr>
      </w:pPr>
    </w:p>
    <w:p w14:paraId="1E3252D1" w14:textId="77777777" w:rsidR="004E7C79" w:rsidRPr="002958C1" w:rsidRDefault="004E7C79" w:rsidP="004E7C79">
      <w:pPr>
        <w:rPr>
          <w:rFonts w:ascii="Huawei Sans" w:hAnsi="Huawei Sans" w:cs="Huawei Sans"/>
        </w:rPr>
      </w:pPr>
    </w:p>
    <w:p w14:paraId="0B9FCF68" w14:textId="77777777" w:rsidR="004E7C79" w:rsidRPr="002958C1" w:rsidRDefault="004E7C79" w:rsidP="004E7C79">
      <w:pPr>
        <w:rPr>
          <w:rFonts w:ascii="Huawei Sans" w:hAnsi="Huawei Sans" w:cs="Huawei Sans"/>
        </w:rPr>
        <w:sectPr w:rsidR="004E7C79" w:rsidRPr="002958C1" w:rsidSect="00534DEB">
          <w:footerReference w:type="default" r:id="rId14"/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sdt>
      <w:sdtPr>
        <w:rPr>
          <w:rFonts w:ascii="HuaweiSans-Regular" w:hAnsi="HuaweiSans-Regular" w:cs="Huawei Sans"/>
          <w:b w:val="0"/>
          <w:bCs w:val="0"/>
          <w:sz w:val="21"/>
          <w:szCs w:val="21"/>
          <w:lang w:val="zh-CN"/>
        </w:rPr>
        <w:id w:val="-1966112858"/>
        <w:docPartObj>
          <w:docPartGallery w:val="Table of Contents"/>
          <w:docPartUnique/>
        </w:docPartObj>
      </w:sdtPr>
      <w:sdtEndPr>
        <w:rPr>
          <w:sz w:val="32"/>
          <w:szCs w:val="32"/>
        </w:rPr>
      </w:sdtEndPr>
      <w:sdtContent>
        <w:p w14:paraId="5B902EF0" w14:textId="2E3C15AF" w:rsidR="0020153C" w:rsidRPr="002958C1" w:rsidRDefault="0020153C" w:rsidP="00FD6CD0">
          <w:pPr>
            <w:pStyle w:val="Contents"/>
            <w:rPr>
              <w:rFonts w:cs="Huawei Sans"/>
            </w:rPr>
          </w:pPr>
          <w:r w:rsidRPr="002958C1">
            <w:rPr>
              <w:rFonts w:cs="Huawei Sans"/>
              <w:lang w:val="zh-CN"/>
            </w:rPr>
            <w:t>目录</w:t>
          </w:r>
        </w:p>
        <w:p w14:paraId="7A74DA58" w14:textId="5E255F9F" w:rsidR="00B871AC" w:rsidRDefault="001B1484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r w:rsidRPr="002958C1">
            <w:rPr>
              <w:rFonts w:cs="Huawei Sans"/>
              <w:b w:val="0"/>
              <w:bCs w:val="0"/>
              <w:noProof/>
            </w:rPr>
            <w:fldChar w:fldCharType="begin"/>
          </w:r>
          <w:r w:rsidRPr="002958C1">
            <w:rPr>
              <w:rFonts w:cs="Huawei Sans"/>
              <w:b w:val="0"/>
              <w:bCs w:val="0"/>
              <w:noProof/>
            </w:rPr>
            <w:instrText xml:space="preserve"> TOC \o "1-3" \h \z \u </w:instrText>
          </w:r>
          <w:r w:rsidRPr="002958C1">
            <w:rPr>
              <w:rFonts w:cs="Huawei Sans"/>
              <w:b w:val="0"/>
              <w:bCs w:val="0"/>
              <w:noProof/>
            </w:rPr>
            <w:fldChar w:fldCharType="separate"/>
          </w:r>
          <w:hyperlink w:anchor="_Toc175056353" w:history="1">
            <w:r w:rsidR="00B871AC" w:rsidRPr="008104F3">
              <w:rPr>
                <w:rStyle w:val="af"/>
                <w:noProof/>
              </w:rPr>
              <w:t>1</w:t>
            </w:r>
            <w:r w:rsidR="00B871AC" w:rsidRPr="008104F3">
              <w:rPr>
                <w:rStyle w:val="af"/>
                <w:rFonts w:cs="Huawei Sans"/>
                <w:noProof/>
              </w:rPr>
              <w:t xml:space="preserve"> ResNet50</w:t>
            </w:r>
            <w:r w:rsidR="00B871AC" w:rsidRPr="008104F3">
              <w:rPr>
                <w:rStyle w:val="af"/>
                <w:rFonts w:cs="Huawei Sans"/>
                <w:noProof/>
              </w:rPr>
              <w:t>图像分类离线推理全流程实践</w:t>
            </w:r>
            <w:r w:rsidR="00B871AC">
              <w:rPr>
                <w:noProof/>
                <w:webHidden/>
              </w:rPr>
              <w:tab/>
            </w:r>
            <w:r w:rsidR="00B871AC">
              <w:rPr>
                <w:noProof/>
                <w:webHidden/>
              </w:rPr>
              <w:fldChar w:fldCharType="begin"/>
            </w:r>
            <w:r w:rsidR="00B871AC">
              <w:rPr>
                <w:noProof/>
                <w:webHidden/>
              </w:rPr>
              <w:instrText xml:space="preserve"> PAGEREF _Toc175056353 \h </w:instrText>
            </w:r>
            <w:r w:rsidR="00B871AC">
              <w:rPr>
                <w:noProof/>
                <w:webHidden/>
              </w:rPr>
            </w:r>
            <w:r w:rsidR="00B871AC">
              <w:rPr>
                <w:noProof/>
                <w:webHidden/>
              </w:rPr>
              <w:fldChar w:fldCharType="separate"/>
            </w:r>
            <w:r w:rsidR="00B871AC">
              <w:rPr>
                <w:noProof/>
                <w:webHidden/>
              </w:rPr>
              <w:t>2</w:t>
            </w:r>
            <w:r w:rsidR="00B871AC">
              <w:rPr>
                <w:noProof/>
                <w:webHidden/>
              </w:rPr>
              <w:fldChar w:fldCharType="end"/>
            </w:r>
          </w:hyperlink>
        </w:p>
        <w:p w14:paraId="6FE96876" w14:textId="5D3378C7" w:rsidR="00B871AC" w:rsidRDefault="00D664F5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5056354" w:history="1">
            <w:r w:rsidR="00B871AC" w:rsidRPr="008104F3">
              <w:rPr>
                <w:rStyle w:val="af"/>
                <w:rFonts w:cs="Book Antiqua"/>
                <w:bCs/>
                <w:snapToGrid w:val="0"/>
              </w:rPr>
              <w:t>1.1</w:t>
            </w:r>
            <w:r w:rsidR="00B871AC" w:rsidRPr="008104F3">
              <w:rPr>
                <w:rStyle w:val="af"/>
                <w:rFonts w:cs="Huawei Sans"/>
                <w:bCs/>
              </w:rPr>
              <w:t xml:space="preserve"> </w:t>
            </w:r>
            <w:r w:rsidR="00B871AC" w:rsidRPr="008104F3">
              <w:rPr>
                <w:rStyle w:val="af"/>
                <w:rFonts w:cs="Huawei Sans"/>
                <w:bCs/>
              </w:rPr>
              <w:t>实验介绍</w:t>
            </w:r>
            <w:r w:rsidR="00B871AC">
              <w:rPr>
                <w:webHidden/>
              </w:rPr>
              <w:tab/>
            </w:r>
            <w:r w:rsidR="00B871AC">
              <w:rPr>
                <w:webHidden/>
              </w:rPr>
              <w:fldChar w:fldCharType="begin"/>
            </w:r>
            <w:r w:rsidR="00B871AC">
              <w:rPr>
                <w:webHidden/>
              </w:rPr>
              <w:instrText xml:space="preserve"> PAGEREF _Toc175056354 \h </w:instrText>
            </w:r>
            <w:r w:rsidR="00B871AC">
              <w:rPr>
                <w:webHidden/>
              </w:rPr>
            </w:r>
            <w:r w:rsidR="00B871AC">
              <w:rPr>
                <w:webHidden/>
              </w:rPr>
              <w:fldChar w:fldCharType="separate"/>
            </w:r>
            <w:r w:rsidR="00B871AC">
              <w:rPr>
                <w:webHidden/>
              </w:rPr>
              <w:t>2</w:t>
            </w:r>
            <w:r w:rsidR="00B871AC">
              <w:rPr>
                <w:webHidden/>
              </w:rPr>
              <w:fldChar w:fldCharType="end"/>
            </w:r>
          </w:hyperlink>
        </w:p>
        <w:p w14:paraId="685978DE" w14:textId="6D050E9D" w:rsidR="00B871AC" w:rsidRDefault="00D664F5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5056355" w:history="1">
            <w:r w:rsidR="00B871AC" w:rsidRPr="008104F3">
              <w:rPr>
                <w:rStyle w:val="af"/>
                <w:rFonts w:cs="Book Antiqua"/>
                <w:snapToGrid w:val="0"/>
              </w:rPr>
              <w:t>1.2</w:t>
            </w:r>
            <w:r w:rsidR="00B871AC" w:rsidRPr="008104F3">
              <w:rPr>
                <w:rStyle w:val="af"/>
                <w:rFonts w:cs="Huawei Sans"/>
              </w:rPr>
              <w:t xml:space="preserve"> </w:t>
            </w:r>
            <w:r w:rsidR="00B871AC" w:rsidRPr="008104F3">
              <w:rPr>
                <w:rStyle w:val="af"/>
                <w:rFonts w:cs="Huawei Sans"/>
              </w:rPr>
              <w:t>实验目的</w:t>
            </w:r>
            <w:r w:rsidR="00B871AC">
              <w:rPr>
                <w:webHidden/>
              </w:rPr>
              <w:tab/>
            </w:r>
            <w:r w:rsidR="00B871AC">
              <w:rPr>
                <w:webHidden/>
              </w:rPr>
              <w:fldChar w:fldCharType="begin"/>
            </w:r>
            <w:r w:rsidR="00B871AC">
              <w:rPr>
                <w:webHidden/>
              </w:rPr>
              <w:instrText xml:space="preserve"> PAGEREF _Toc175056355 \h </w:instrText>
            </w:r>
            <w:r w:rsidR="00B871AC">
              <w:rPr>
                <w:webHidden/>
              </w:rPr>
            </w:r>
            <w:r w:rsidR="00B871AC">
              <w:rPr>
                <w:webHidden/>
              </w:rPr>
              <w:fldChar w:fldCharType="separate"/>
            </w:r>
            <w:r w:rsidR="00B871AC">
              <w:rPr>
                <w:webHidden/>
              </w:rPr>
              <w:t>2</w:t>
            </w:r>
            <w:r w:rsidR="00B871AC">
              <w:rPr>
                <w:webHidden/>
              </w:rPr>
              <w:fldChar w:fldCharType="end"/>
            </w:r>
          </w:hyperlink>
        </w:p>
        <w:p w14:paraId="4B7EBC2E" w14:textId="568D79C2" w:rsidR="00B871AC" w:rsidRDefault="00D664F5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5056356" w:history="1">
            <w:r w:rsidR="00B871AC" w:rsidRPr="008104F3">
              <w:rPr>
                <w:rStyle w:val="af"/>
                <w:rFonts w:cs="Book Antiqua"/>
                <w:snapToGrid w:val="0"/>
              </w:rPr>
              <w:t>1.3</w:t>
            </w:r>
            <w:r w:rsidR="00B871AC" w:rsidRPr="008104F3">
              <w:rPr>
                <w:rStyle w:val="af"/>
              </w:rPr>
              <w:t xml:space="preserve"> </w:t>
            </w:r>
            <w:r w:rsidR="00B871AC" w:rsidRPr="008104F3">
              <w:rPr>
                <w:rStyle w:val="af"/>
              </w:rPr>
              <w:t>实验整体步骤</w:t>
            </w:r>
            <w:r w:rsidR="00B871AC">
              <w:rPr>
                <w:webHidden/>
              </w:rPr>
              <w:tab/>
            </w:r>
            <w:r w:rsidR="00B871AC">
              <w:rPr>
                <w:webHidden/>
              </w:rPr>
              <w:fldChar w:fldCharType="begin"/>
            </w:r>
            <w:r w:rsidR="00B871AC">
              <w:rPr>
                <w:webHidden/>
              </w:rPr>
              <w:instrText xml:space="preserve"> PAGEREF _Toc175056356 \h </w:instrText>
            </w:r>
            <w:r w:rsidR="00B871AC">
              <w:rPr>
                <w:webHidden/>
              </w:rPr>
            </w:r>
            <w:r w:rsidR="00B871AC">
              <w:rPr>
                <w:webHidden/>
              </w:rPr>
              <w:fldChar w:fldCharType="separate"/>
            </w:r>
            <w:r w:rsidR="00B871AC">
              <w:rPr>
                <w:webHidden/>
              </w:rPr>
              <w:t>2</w:t>
            </w:r>
            <w:r w:rsidR="00B871AC">
              <w:rPr>
                <w:webHidden/>
              </w:rPr>
              <w:fldChar w:fldCharType="end"/>
            </w:r>
          </w:hyperlink>
        </w:p>
        <w:p w14:paraId="58062141" w14:textId="33E7CCDD" w:rsidR="00B871AC" w:rsidRDefault="00D664F5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175056357" w:history="1">
            <w:r w:rsidR="00B871AC" w:rsidRPr="008104F3">
              <w:rPr>
                <w:rStyle w:val="af"/>
                <w:noProof/>
              </w:rPr>
              <w:t xml:space="preserve">2 </w:t>
            </w:r>
            <w:r w:rsidR="00B871AC" w:rsidRPr="008104F3">
              <w:rPr>
                <w:rStyle w:val="af"/>
                <w:noProof/>
              </w:rPr>
              <w:t>模型训练</w:t>
            </w:r>
            <w:r w:rsidR="00B871AC">
              <w:rPr>
                <w:noProof/>
                <w:webHidden/>
              </w:rPr>
              <w:tab/>
            </w:r>
            <w:r w:rsidR="00B871AC">
              <w:rPr>
                <w:noProof/>
                <w:webHidden/>
              </w:rPr>
              <w:fldChar w:fldCharType="begin"/>
            </w:r>
            <w:r w:rsidR="00B871AC">
              <w:rPr>
                <w:noProof/>
                <w:webHidden/>
              </w:rPr>
              <w:instrText xml:space="preserve"> PAGEREF _Toc175056357 \h </w:instrText>
            </w:r>
            <w:r w:rsidR="00B871AC">
              <w:rPr>
                <w:noProof/>
                <w:webHidden/>
              </w:rPr>
            </w:r>
            <w:r w:rsidR="00B871AC">
              <w:rPr>
                <w:noProof/>
                <w:webHidden/>
              </w:rPr>
              <w:fldChar w:fldCharType="separate"/>
            </w:r>
            <w:r w:rsidR="00B871AC">
              <w:rPr>
                <w:noProof/>
                <w:webHidden/>
              </w:rPr>
              <w:t>3</w:t>
            </w:r>
            <w:r w:rsidR="00B871AC">
              <w:rPr>
                <w:noProof/>
                <w:webHidden/>
              </w:rPr>
              <w:fldChar w:fldCharType="end"/>
            </w:r>
          </w:hyperlink>
        </w:p>
        <w:p w14:paraId="7E368DB5" w14:textId="53D63EAE" w:rsidR="00B871AC" w:rsidRDefault="00D664F5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5056358" w:history="1">
            <w:r w:rsidR="00B871AC" w:rsidRPr="008104F3">
              <w:rPr>
                <w:rStyle w:val="af"/>
                <w:rFonts w:cs="Book Antiqua"/>
                <w:snapToGrid w:val="0"/>
              </w:rPr>
              <w:t>2.1</w:t>
            </w:r>
            <w:r w:rsidR="00B871AC" w:rsidRPr="008104F3">
              <w:rPr>
                <w:rStyle w:val="af"/>
              </w:rPr>
              <w:t xml:space="preserve"> </w:t>
            </w:r>
            <w:r w:rsidR="00B871AC" w:rsidRPr="008104F3">
              <w:rPr>
                <w:rStyle w:val="af"/>
              </w:rPr>
              <w:t>训练代码文档下载</w:t>
            </w:r>
            <w:r w:rsidR="00B871AC">
              <w:rPr>
                <w:webHidden/>
              </w:rPr>
              <w:tab/>
            </w:r>
            <w:r w:rsidR="00B871AC">
              <w:rPr>
                <w:webHidden/>
              </w:rPr>
              <w:fldChar w:fldCharType="begin"/>
            </w:r>
            <w:r w:rsidR="00B871AC">
              <w:rPr>
                <w:webHidden/>
              </w:rPr>
              <w:instrText xml:space="preserve"> PAGEREF _Toc175056358 \h </w:instrText>
            </w:r>
            <w:r w:rsidR="00B871AC">
              <w:rPr>
                <w:webHidden/>
              </w:rPr>
            </w:r>
            <w:r w:rsidR="00B871AC">
              <w:rPr>
                <w:webHidden/>
              </w:rPr>
              <w:fldChar w:fldCharType="separate"/>
            </w:r>
            <w:r w:rsidR="00B871AC">
              <w:rPr>
                <w:webHidden/>
              </w:rPr>
              <w:t>3</w:t>
            </w:r>
            <w:r w:rsidR="00B871AC">
              <w:rPr>
                <w:webHidden/>
              </w:rPr>
              <w:fldChar w:fldCharType="end"/>
            </w:r>
          </w:hyperlink>
        </w:p>
        <w:p w14:paraId="0DE74375" w14:textId="574C31E6" w:rsidR="00B871AC" w:rsidRDefault="00D664F5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5056359" w:history="1">
            <w:r w:rsidR="00B871AC" w:rsidRPr="008104F3">
              <w:rPr>
                <w:rStyle w:val="af"/>
                <w:rFonts w:cs="Book Antiqua"/>
                <w:snapToGrid w:val="0"/>
              </w:rPr>
              <w:t>2.2</w:t>
            </w:r>
            <w:r w:rsidR="00B871AC" w:rsidRPr="008104F3">
              <w:rPr>
                <w:rStyle w:val="af"/>
              </w:rPr>
              <w:t xml:space="preserve"> </w:t>
            </w:r>
            <w:r w:rsidR="00B871AC" w:rsidRPr="008104F3">
              <w:rPr>
                <w:rStyle w:val="af"/>
              </w:rPr>
              <w:t>模型训练</w:t>
            </w:r>
            <w:r w:rsidR="00B871AC">
              <w:rPr>
                <w:webHidden/>
              </w:rPr>
              <w:tab/>
            </w:r>
            <w:r w:rsidR="00B871AC">
              <w:rPr>
                <w:webHidden/>
              </w:rPr>
              <w:fldChar w:fldCharType="begin"/>
            </w:r>
            <w:r w:rsidR="00B871AC">
              <w:rPr>
                <w:webHidden/>
              </w:rPr>
              <w:instrText xml:space="preserve"> PAGEREF _Toc175056359 \h </w:instrText>
            </w:r>
            <w:r w:rsidR="00B871AC">
              <w:rPr>
                <w:webHidden/>
              </w:rPr>
            </w:r>
            <w:r w:rsidR="00B871AC">
              <w:rPr>
                <w:webHidden/>
              </w:rPr>
              <w:fldChar w:fldCharType="separate"/>
            </w:r>
            <w:r w:rsidR="00B871AC">
              <w:rPr>
                <w:webHidden/>
              </w:rPr>
              <w:t>3</w:t>
            </w:r>
            <w:r w:rsidR="00B871AC">
              <w:rPr>
                <w:webHidden/>
              </w:rPr>
              <w:fldChar w:fldCharType="end"/>
            </w:r>
          </w:hyperlink>
        </w:p>
        <w:p w14:paraId="7C1385CA" w14:textId="52DECF2F" w:rsidR="00B871AC" w:rsidRDefault="00D664F5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5056360" w:history="1">
            <w:r w:rsidR="00B871AC" w:rsidRPr="008104F3">
              <w:rPr>
                <w:rStyle w:val="af"/>
                <w:rFonts w:cs="Book Antiqua"/>
                <w:bCs/>
                <w:snapToGrid w:val="0"/>
              </w:rPr>
              <w:t>2.2.1</w:t>
            </w:r>
            <w:r w:rsidR="00B871AC" w:rsidRPr="008104F3">
              <w:rPr>
                <w:rStyle w:val="af"/>
              </w:rPr>
              <w:t xml:space="preserve"> </w:t>
            </w:r>
            <w:r w:rsidR="00B871AC" w:rsidRPr="008104F3">
              <w:rPr>
                <w:rStyle w:val="af"/>
              </w:rPr>
              <w:t>实验环境搭建</w:t>
            </w:r>
            <w:r w:rsidR="00B871AC">
              <w:rPr>
                <w:webHidden/>
              </w:rPr>
              <w:tab/>
            </w:r>
            <w:r w:rsidR="00B871AC">
              <w:rPr>
                <w:webHidden/>
              </w:rPr>
              <w:fldChar w:fldCharType="begin"/>
            </w:r>
            <w:r w:rsidR="00B871AC">
              <w:rPr>
                <w:webHidden/>
              </w:rPr>
              <w:instrText xml:space="preserve"> PAGEREF _Toc175056360 \h </w:instrText>
            </w:r>
            <w:r w:rsidR="00B871AC">
              <w:rPr>
                <w:webHidden/>
              </w:rPr>
            </w:r>
            <w:r w:rsidR="00B871AC">
              <w:rPr>
                <w:webHidden/>
              </w:rPr>
              <w:fldChar w:fldCharType="separate"/>
            </w:r>
            <w:r w:rsidR="00B871AC">
              <w:rPr>
                <w:webHidden/>
              </w:rPr>
              <w:t>3</w:t>
            </w:r>
            <w:r w:rsidR="00B871AC">
              <w:rPr>
                <w:webHidden/>
              </w:rPr>
              <w:fldChar w:fldCharType="end"/>
            </w:r>
          </w:hyperlink>
        </w:p>
        <w:p w14:paraId="14008F9F" w14:textId="663A27AD" w:rsidR="00B871AC" w:rsidRDefault="00D664F5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5056361" w:history="1">
            <w:r w:rsidR="00B871AC" w:rsidRPr="008104F3">
              <w:rPr>
                <w:rStyle w:val="af"/>
                <w:rFonts w:cs="Book Antiqua"/>
                <w:bCs/>
                <w:snapToGrid w:val="0"/>
              </w:rPr>
              <w:t>2.2.2</w:t>
            </w:r>
            <w:r w:rsidR="00B871AC" w:rsidRPr="008104F3">
              <w:rPr>
                <w:rStyle w:val="af"/>
              </w:rPr>
              <w:t xml:space="preserve"> </w:t>
            </w:r>
            <w:r w:rsidR="00B871AC" w:rsidRPr="008104F3">
              <w:rPr>
                <w:rStyle w:val="af"/>
              </w:rPr>
              <w:t>运行训练脚本</w:t>
            </w:r>
            <w:r w:rsidR="00B871AC">
              <w:rPr>
                <w:webHidden/>
              </w:rPr>
              <w:tab/>
            </w:r>
            <w:r w:rsidR="00B871AC">
              <w:rPr>
                <w:webHidden/>
              </w:rPr>
              <w:fldChar w:fldCharType="begin"/>
            </w:r>
            <w:r w:rsidR="00B871AC">
              <w:rPr>
                <w:webHidden/>
              </w:rPr>
              <w:instrText xml:space="preserve"> PAGEREF _Toc175056361 \h </w:instrText>
            </w:r>
            <w:r w:rsidR="00B871AC">
              <w:rPr>
                <w:webHidden/>
              </w:rPr>
            </w:r>
            <w:r w:rsidR="00B871AC">
              <w:rPr>
                <w:webHidden/>
              </w:rPr>
              <w:fldChar w:fldCharType="separate"/>
            </w:r>
            <w:r w:rsidR="00B871AC">
              <w:rPr>
                <w:webHidden/>
              </w:rPr>
              <w:t>4</w:t>
            </w:r>
            <w:r w:rsidR="00B871AC">
              <w:rPr>
                <w:webHidden/>
              </w:rPr>
              <w:fldChar w:fldCharType="end"/>
            </w:r>
          </w:hyperlink>
        </w:p>
        <w:p w14:paraId="74927657" w14:textId="087F8D49" w:rsidR="00B871AC" w:rsidRDefault="00D664F5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175056362" w:history="1">
            <w:r w:rsidR="00B871AC" w:rsidRPr="008104F3">
              <w:rPr>
                <w:rStyle w:val="af"/>
                <w:noProof/>
              </w:rPr>
              <w:t xml:space="preserve">3 </w:t>
            </w:r>
            <w:r w:rsidR="00B871AC" w:rsidRPr="008104F3">
              <w:rPr>
                <w:rStyle w:val="af"/>
                <w:noProof/>
              </w:rPr>
              <w:t>模型推理</w:t>
            </w:r>
            <w:r w:rsidR="00B871AC">
              <w:rPr>
                <w:noProof/>
                <w:webHidden/>
              </w:rPr>
              <w:tab/>
            </w:r>
            <w:r w:rsidR="00B871AC">
              <w:rPr>
                <w:noProof/>
                <w:webHidden/>
              </w:rPr>
              <w:fldChar w:fldCharType="begin"/>
            </w:r>
            <w:r w:rsidR="00B871AC">
              <w:rPr>
                <w:noProof/>
                <w:webHidden/>
              </w:rPr>
              <w:instrText xml:space="preserve"> PAGEREF _Toc175056362 \h </w:instrText>
            </w:r>
            <w:r w:rsidR="00B871AC">
              <w:rPr>
                <w:noProof/>
                <w:webHidden/>
              </w:rPr>
            </w:r>
            <w:r w:rsidR="00B871AC">
              <w:rPr>
                <w:noProof/>
                <w:webHidden/>
              </w:rPr>
              <w:fldChar w:fldCharType="separate"/>
            </w:r>
            <w:r w:rsidR="00B871AC">
              <w:rPr>
                <w:noProof/>
                <w:webHidden/>
              </w:rPr>
              <w:t>7</w:t>
            </w:r>
            <w:r w:rsidR="00B871AC">
              <w:rPr>
                <w:noProof/>
                <w:webHidden/>
              </w:rPr>
              <w:fldChar w:fldCharType="end"/>
            </w:r>
          </w:hyperlink>
        </w:p>
        <w:p w14:paraId="31D2CE8F" w14:textId="73FE3774" w:rsidR="00B871AC" w:rsidRDefault="00D664F5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5056363" w:history="1">
            <w:r w:rsidR="00B871AC" w:rsidRPr="008104F3">
              <w:rPr>
                <w:rStyle w:val="af"/>
                <w:rFonts w:cs="Book Antiqua"/>
                <w:snapToGrid w:val="0"/>
              </w:rPr>
              <w:t>3.1</w:t>
            </w:r>
            <w:r w:rsidR="00B871AC" w:rsidRPr="008104F3">
              <w:rPr>
                <w:rStyle w:val="af"/>
              </w:rPr>
              <w:t xml:space="preserve"> </w:t>
            </w:r>
            <w:r w:rsidR="00B871AC" w:rsidRPr="008104F3">
              <w:rPr>
                <w:rStyle w:val="af"/>
              </w:rPr>
              <w:t>推理代码文档下载</w:t>
            </w:r>
            <w:r w:rsidR="00B871AC">
              <w:rPr>
                <w:webHidden/>
              </w:rPr>
              <w:tab/>
            </w:r>
            <w:r w:rsidR="00B871AC">
              <w:rPr>
                <w:webHidden/>
              </w:rPr>
              <w:fldChar w:fldCharType="begin"/>
            </w:r>
            <w:r w:rsidR="00B871AC">
              <w:rPr>
                <w:webHidden/>
              </w:rPr>
              <w:instrText xml:space="preserve"> PAGEREF _Toc175056363 \h </w:instrText>
            </w:r>
            <w:r w:rsidR="00B871AC">
              <w:rPr>
                <w:webHidden/>
              </w:rPr>
            </w:r>
            <w:r w:rsidR="00B871AC">
              <w:rPr>
                <w:webHidden/>
              </w:rPr>
              <w:fldChar w:fldCharType="separate"/>
            </w:r>
            <w:r w:rsidR="00B871AC">
              <w:rPr>
                <w:webHidden/>
              </w:rPr>
              <w:t>7</w:t>
            </w:r>
            <w:r w:rsidR="00B871AC">
              <w:rPr>
                <w:webHidden/>
              </w:rPr>
              <w:fldChar w:fldCharType="end"/>
            </w:r>
          </w:hyperlink>
        </w:p>
        <w:p w14:paraId="7F4B0D9A" w14:textId="5F381E4B" w:rsidR="00B871AC" w:rsidRDefault="00D664F5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5056364" w:history="1">
            <w:r w:rsidR="00B871AC" w:rsidRPr="008104F3">
              <w:rPr>
                <w:rStyle w:val="af"/>
                <w:rFonts w:cs="Book Antiqua"/>
                <w:snapToGrid w:val="0"/>
              </w:rPr>
              <w:t>3.2</w:t>
            </w:r>
            <w:r w:rsidR="00B871AC" w:rsidRPr="008104F3">
              <w:rPr>
                <w:rStyle w:val="af"/>
              </w:rPr>
              <w:t xml:space="preserve"> </w:t>
            </w:r>
            <w:r w:rsidR="00B871AC" w:rsidRPr="008104F3">
              <w:rPr>
                <w:rStyle w:val="af"/>
              </w:rPr>
              <w:t>香橙派</w:t>
            </w:r>
            <w:r w:rsidR="00B871AC" w:rsidRPr="008104F3">
              <w:rPr>
                <w:rStyle w:val="af"/>
              </w:rPr>
              <w:t>AIpro</w:t>
            </w:r>
            <w:r w:rsidR="00B871AC" w:rsidRPr="008104F3">
              <w:rPr>
                <w:rStyle w:val="af"/>
              </w:rPr>
              <w:t>开发板环境搭建</w:t>
            </w:r>
            <w:r w:rsidR="00B871AC">
              <w:rPr>
                <w:webHidden/>
              </w:rPr>
              <w:tab/>
            </w:r>
            <w:r w:rsidR="00B871AC">
              <w:rPr>
                <w:webHidden/>
              </w:rPr>
              <w:fldChar w:fldCharType="begin"/>
            </w:r>
            <w:r w:rsidR="00B871AC">
              <w:rPr>
                <w:webHidden/>
              </w:rPr>
              <w:instrText xml:space="preserve"> PAGEREF _Toc175056364 \h </w:instrText>
            </w:r>
            <w:r w:rsidR="00B871AC">
              <w:rPr>
                <w:webHidden/>
              </w:rPr>
            </w:r>
            <w:r w:rsidR="00B871AC">
              <w:rPr>
                <w:webHidden/>
              </w:rPr>
              <w:fldChar w:fldCharType="separate"/>
            </w:r>
            <w:r w:rsidR="00B871AC">
              <w:rPr>
                <w:webHidden/>
              </w:rPr>
              <w:t>7</w:t>
            </w:r>
            <w:r w:rsidR="00B871AC">
              <w:rPr>
                <w:webHidden/>
              </w:rPr>
              <w:fldChar w:fldCharType="end"/>
            </w:r>
          </w:hyperlink>
        </w:p>
        <w:p w14:paraId="7D55BBFC" w14:textId="729F938D" w:rsidR="00B871AC" w:rsidRDefault="00D664F5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5056365" w:history="1">
            <w:r w:rsidR="00B871AC" w:rsidRPr="008104F3">
              <w:rPr>
                <w:rStyle w:val="af"/>
                <w:rFonts w:cs="Book Antiqua"/>
                <w:snapToGrid w:val="0"/>
              </w:rPr>
              <w:t>3.3</w:t>
            </w:r>
            <w:r w:rsidR="00B871AC" w:rsidRPr="008104F3">
              <w:rPr>
                <w:rStyle w:val="af"/>
              </w:rPr>
              <w:t xml:space="preserve"> </w:t>
            </w:r>
            <w:r w:rsidR="00B871AC" w:rsidRPr="008104F3">
              <w:rPr>
                <w:rStyle w:val="af"/>
              </w:rPr>
              <w:t>推理过程</w:t>
            </w:r>
            <w:r w:rsidR="00B871AC">
              <w:rPr>
                <w:webHidden/>
              </w:rPr>
              <w:tab/>
            </w:r>
            <w:r w:rsidR="00B871AC">
              <w:rPr>
                <w:webHidden/>
              </w:rPr>
              <w:fldChar w:fldCharType="begin"/>
            </w:r>
            <w:r w:rsidR="00B871AC">
              <w:rPr>
                <w:webHidden/>
              </w:rPr>
              <w:instrText xml:space="preserve"> PAGEREF _Toc175056365 \h </w:instrText>
            </w:r>
            <w:r w:rsidR="00B871AC">
              <w:rPr>
                <w:webHidden/>
              </w:rPr>
            </w:r>
            <w:r w:rsidR="00B871AC">
              <w:rPr>
                <w:webHidden/>
              </w:rPr>
              <w:fldChar w:fldCharType="separate"/>
            </w:r>
            <w:r w:rsidR="00B871AC">
              <w:rPr>
                <w:webHidden/>
              </w:rPr>
              <w:t>7</w:t>
            </w:r>
            <w:r w:rsidR="00B871AC">
              <w:rPr>
                <w:webHidden/>
              </w:rPr>
              <w:fldChar w:fldCharType="end"/>
            </w:r>
          </w:hyperlink>
        </w:p>
        <w:p w14:paraId="5D19BA3E" w14:textId="48611131" w:rsidR="00B871AC" w:rsidRDefault="00D664F5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5056366" w:history="1">
            <w:r w:rsidR="00B871AC" w:rsidRPr="008104F3">
              <w:rPr>
                <w:rStyle w:val="af"/>
                <w:rFonts w:cs="Book Antiqua"/>
                <w:bCs/>
                <w:snapToGrid w:val="0"/>
                <w:lang w:eastAsia="en-US"/>
              </w:rPr>
              <w:t>3.3.1</w:t>
            </w:r>
            <w:r w:rsidR="00B871AC" w:rsidRPr="008104F3">
              <w:rPr>
                <w:rStyle w:val="af"/>
              </w:rPr>
              <w:t xml:space="preserve"> Convert</w:t>
            </w:r>
            <w:r w:rsidR="00B871AC" w:rsidRPr="008104F3">
              <w:rPr>
                <w:rStyle w:val="af"/>
              </w:rPr>
              <w:t>命令获取</w:t>
            </w:r>
            <w:r w:rsidR="00B871AC" w:rsidRPr="008104F3">
              <w:rPr>
                <w:rStyle w:val="af"/>
              </w:rPr>
              <w:t>om</w:t>
            </w:r>
            <w:r w:rsidR="00B871AC" w:rsidRPr="008104F3">
              <w:rPr>
                <w:rStyle w:val="af"/>
              </w:rPr>
              <w:t>模型文件</w:t>
            </w:r>
            <w:r w:rsidR="00B871AC">
              <w:rPr>
                <w:webHidden/>
              </w:rPr>
              <w:tab/>
            </w:r>
            <w:r w:rsidR="00B871AC">
              <w:rPr>
                <w:webHidden/>
              </w:rPr>
              <w:fldChar w:fldCharType="begin"/>
            </w:r>
            <w:r w:rsidR="00B871AC">
              <w:rPr>
                <w:webHidden/>
              </w:rPr>
              <w:instrText xml:space="preserve"> PAGEREF _Toc175056366 \h </w:instrText>
            </w:r>
            <w:r w:rsidR="00B871AC">
              <w:rPr>
                <w:webHidden/>
              </w:rPr>
            </w:r>
            <w:r w:rsidR="00B871AC">
              <w:rPr>
                <w:webHidden/>
              </w:rPr>
              <w:fldChar w:fldCharType="separate"/>
            </w:r>
            <w:r w:rsidR="00B871AC">
              <w:rPr>
                <w:webHidden/>
              </w:rPr>
              <w:t>7</w:t>
            </w:r>
            <w:r w:rsidR="00B871AC">
              <w:rPr>
                <w:webHidden/>
              </w:rPr>
              <w:fldChar w:fldCharType="end"/>
            </w:r>
          </w:hyperlink>
        </w:p>
        <w:p w14:paraId="3F0AB491" w14:textId="742FE494" w:rsidR="00B871AC" w:rsidRDefault="00D664F5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5056367" w:history="1">
            <w:r w:rsidR="00B871AC" w:rsidRPr="008104F3">
              <w:rPr>
                <w:rStyle w:val="af"/>
                <w:rFonts w:cs="Book Antiqua"/>
                <w:bCs/>
                <w:snapToGrid w:val="0"/>
              </w:rPr>
              <w:t>3.3.2</w:t>
            </w:r>
            <w:r w:rsidR="00B871AC" w:rsidRPr="008104F3">
              <w:rPr>
                <w:rStyle w:val="af"/>
              </w:rPr>
              <w:t xml:space="preserve"> </w:t>
            </w:r>
            <w:r w:rsidR="00B871AC" w:rsidRPr="008104F3">
              <w:rPr>
                <w:rStyle w:val="af"/>
              </w:rPr>
              <w:t>创建推理项目文件夹</w:t>
            </w:r>
            <w:r w:rsidR="00B871AC">
              <w:rPr>
                <w:webHidden/>
              </w:rPr>
              <w:tab/>
            </w:r>
            <w:r w:rsidR="00B871AC">
              <w:rPr>
                <w:webHidden/>
              </w:rPr>
              <w:fldChar w:fldCharType="begin"/>
            </w:r>
            <w:r w:rsidR="00B871AC">
              <w:rPr>
                <w:webHidden/>
              </w:rPr>
              <w:instrText xml:space="preserve"> PAGEREF _Toc175056367 \h </w:instrText>
            </w:r>
            <w:r w:rsidR="00B871AC">
              <w:rPr>
                <w:webHidden/>
              </w:rPr>
            </w:r>
            <w:r w:rsidR="00B871AC">
              <w:rPr>
                <w:webHidden/>
              </w:rPr>
              <w:fldChar w:fldCharType="separate"/>
            </w:r>
            <w:r w:rsidR="00B871AC">
              <w:rPr>
                <w:webHidden/>
              </w:rPr>
              <w:t>9</w:t>
            </w:r>
            <w:r w:rsidR="00B871AC">
              <w:rPr>
                <w:webHidden/>
              </w:rPr>
              <w:fldChar w:fldCharType="end"/>
            </w:r>
          </w:hyperlink>
        </w:p>
        <w:p w14:paraId="18BDE290" w14:textId="2D902512" w:rsidR="00B871AC" w:rsidRDefault="00D664F5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5056368" w:history="1">
            <w:r w:rsidR="00B871AC" w:rsidRPr="008104F3">
              <w:rPr>
                <w:rStyle w:val="af"/>
                <w:rFonts w:cs="Book Antiqua"/>
                <w:bCs/>
                <w:snapToGrid w:val="0"/>
              </w:rPr>
              <w:t>3.3.3</w:t>
            </w:r>
            <w:r w:rsidR="00B871AC" w:rsidRPr="008104F3">
              <w:rPr>
                <w:rStyle w:val="af"/>
              </w:rPr>
              <w:t xml:space="preserve"> </w:t>
            </w:r>
            <w:r w:rsidR="00B871AC" w:rsidRPr="008104F3">
              <w:rPr>
                <w:rStyle w:val="af"/>
              </w:rPr>
              <w:t>启动</w:t>
            </w:r>
            <w:r w:rsidR="00B871AC" w:rsidRPr="008104F3">
              <w:rPr>
                <w:rStyle w:val="af"/>
              </w:rPr>
              <w:t>notebook</w:t>
            </w:r>
            <w:r w:rsidR="00B871AC" w:rsidRPr="008104F3">
              <w:rPr>
                <w:rStyle w:val="af"/>
              </w:rPr>
              <w:t>运行环境执行推理应用</w:t>
            </w:r>
            <w:r w:rsidR="00B871AC">
              <w:rPr>
                <w:webHidden/>
              </w:rPr>
              <w:tab/>
            </w:r>
            <w:r w:rsidR="00B871AC">
              <w:rPr>
                <w:webHidden/>
              </w:rPr>
              <w:fldChar w:fldCharType="begin"/>
            </w:r>
            <w:r w:rsidR="00B871AC">
              <w:rPr>
                <w:webHidden/>
              </w:rPr>
              <w:instrText xml:space="preserve"> PAGEREF _Toc175056368 \h </w:instrText>
            </w:r>
            <w:r w:rsidR="00B871AC">
              <w:rPr>
                <w:webHidden/>
              </w:rPr>
            </w:r>
            <w:r w:rsidR="00B871AC">
              <w:rPr>
                <w:webHidden/>
              </w:rPr>
              <w:fldChar w:fldCharType="separate"/>
            </w:r>
            <w:r w:rsidR="00B871AC">
              <w:rPr>
                <w:webHidden/>
              </w:rPr>
              <w:t>9</w:t>
            </w:r>
            <w:r w:rsidR="00B871AC">
              <w:rPr>
                <w:webHidden/>
              </w:rPr>
              <w:fldChar w:fldCharType="end"/>
            </w:r>
          </w:hyperlink>
        </w:p>
        <w:p w14:paraId="47A97784" w14:textId="54A7C378" w:rsidR="00B871AC" w:rsidRDefault="00D664F5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5056369" w:history="1">
            <w:r w:rsidR="00B871AC" w:rsidRPr="008104F3">
              <w:rPr>
                <w:rStyle w:val="af"/>
                <w:rFonts w:cs="Book Antiqua"/>
                <w:snapToGrid w:val="0"/>
              </w:rPr>
              <w:t>3.4</w:t>
            </w:r>
            <w:r w:rsidR="00B871AC" w:rsidRPr="008104F3">
              <w:rPr>
                <w:rStyle w:val="af"/>
              </w:rPr>
              <w:t xml:space="preserve"> </w:t>
            </w:r>
            <w:r w:rsidR="00B871AC" w:rsidRPr="008104F3">
              <w:rPr>
                <w:rStyle w:val="af"/>
              </w:rPr>
              <w:t>实验总结</w:t>
            </w:r>
            <w:r w:rsidR="00B871AC">
              <w:rPr>
                <w:webHidden/>
              </w:rPr>
              <w:tab/>
            </w:r>
            <w:r w:rsidR="00B871AC">
              <w:rPr>
                <w:webHidden/>
              </w:rPr>
              <w:fldChar w:fldCharType="begin"/>
            </w:r>
            <w:r w:rsidR="00B871AC">
              <w:rPr>
                <w:webHidden/>
              </w:rPr>
              <w:instrText xml:space="preserve"> PAGEREF _Toc175056369 \h </w:instrText>
            </w:r>
            <w:r w:rsidR="00B871AC">
              <w:rPr>
                <w:webHidden/>
              </w:rPr>
            </w:r>
            <w:r w:rsidR="00B871AC">
              <w:rPr>
                <w:webHidden/>
              </w:rPr>
              <w:fldChar w:fldCharType="separate"/>
            </w:r>
            <w:r w:rsidR="00B871AC">
              <w:rPr>
                <w:webHidden/>
              </w:rPr>
              <w:t>12</w:t>
            </w:r>
            <w:r w:rsidR="00B871AC">
              <w:rPr>
                <w:webHidden/>
              </w:rPr>
              <w:fldChar w:fldCharType="end"/>
            </w:r>
          </w:hyperlink>
        </w:p>
        <w:p w14:paraId="0B048C6B" w14:textId="31D95A95" w:rsidR="00002614" w:rsidRPr="002958C1" w:rsidRDefault="001B1484" w:rsidP="00971F8D">
          <w:pPr>
            <w:ind w:left="0"/>
            <w:rPr>
              <w:rFonts w:ascii="Huawei Sans" w:hAnsi="Huawei Sans" w:cs="Huawei Sans"/>
              <w:lang w:val="zh-CN"/>
            </w:rPr>
          </w:pPr>
          <w:r w:rsidRPr="002958C1">
            <w:rPr>
              <w:rFonts w:ascii="Huawei Sans" w:hAnsi="Huawei Sans" w:cs="Huawei Sans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7555F9E7" w14:textId="77777777" w:rsidR="001A36AA" w:rsidRPr="002958C1" w:rsidRDefault="001A36AA">
      <w:pPr>
        <w:topLinePunct w:val="0"/>
        <w:adjustRightInd/>
        <w:snapToGrid/>
        <w:spacing w:before="0" w:after="0" w:line="240" w:lineRule="auto"/>
        <w:ind w:left="0"/>
        <w:rPr>
          <w:rFonts w:ascii="Huawei Sans" w:hAnsi="Huawei Sans" w:cs="Huawei Sans"/>
          <w:b/>
          <w:bCs/>
          <w:sz w:val="44"/>
          <w:szCs w:val="44"/>
        </w:rPr>
      </w:pPr>
      <w:bookmarkStart w:id="10" w:name="_Toc466755566"/>
      <w:bookmarkStart w:id="11" w:name="_Toc68037372"/>
      <w:bookmarkStart w:id="12" w:name="_Toc466755571"/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r w:rsidRPr="002958C1">
        <w:rPr>
          <w:rFonts w:ascii="Huawei Sans" w:hAnsi="Huawei Sans" w:cs="Huawei Sans"/>
        </w:rPr>
        <w:br w:type="page"/>
      </w:r>
    </w:p>
    <w:p w14:paraId="30E74BCE" w14:textId="686DA28E" w:rsidR="00AA29AA" w:rsidRPr="002958C1" w:rsidRDefault="007D0D6D" w:rsidP="00C33FB2">
      <w:pPr>
        <w:pStyle w:val="1"/>
        <w:rPr>
          <w:rFonts w:cs="Huawei Sans"/>
        </w:rPr>
      </w:pPr>
      <w:bookmarkStart w:id="13" w:name="_Toc175056353"/>
      <w:bookmarkEnd w:id="10"/>
      <w:bookmarkEnd w:id="11"/>
      <w:r>
        <w:rPr>
          <w:rFonts w:cs="Huawei Sans" w:hint="eastAsia"/>
        </w:rPr>
        <w:lastRenderedPageBreak/>
        <w:t>Res</w:t>
      </w:r>
      <w:r>
        <w:rPr>
          <w:rFonts w:cs="Huawei Sans"/>
        </w:rPr>
        <w:t>Net50</w:t>
      </w:r>
      <w:r>
        <w:rPr>
          <w:rFonts w:cs="Huawei Sans" w:hint="eastAsia"/>
        </w:rPr>
        <w:t>图像分类离线</w:t>
      </w:r>
      <w:proofErr w:type="gramStart"/>
      <w:r>
        <w:rPr>
          <w:rFonts w:cs="Huawei Sans" w:hint="eastAsia"/>
        </w:rPr>
        <w:t>推理全</w:t>
      </w:r>
      <w:proofErr w:type="gramEnd"/>
      <w:r>
        <w:rPr>
          <w:rFonts w:cs="Huawei Sans" w:hint="eastAsia"/>
        </w:rPr>
        <w:t>流程</w:t>
      </w:r>
      <w:r w:rsidR="00054394" w:rsidRPr="002958C1">
        <w:rPr>
          <w:rFonts w:cs="Huawei Sans" w:hint="eastAsia"/>
        </w:rPr>
        <w:t>实践</w:t>
      </w:r>
      <w:bookmarkEnd w:id="13"/>
    </w:p>
    <w:p w14:paraId="3453DD3A" w14:textId="77777777" w:rsidR="00AA29AA" w:rsidRPr="002958C1" w:rsidRDefault="00AA29AA" w:rsidP="00D11A9B">
      <w:pPr>
        <w:keepNext/>
        <w:keepLines/>
        <w:numPr>
          <w:ilvl w:val="1"/>
          <w:numId w:val="3"/>
        </w:numPr>
        <w:spacing w:before="600"/>
        <w:outlineLvl w:val="1"/>
        <w:rPr>
          <w:rFonts w:ascii="Huawei Sans" w:hAnsi="Huawei Sans" w:cs="Huawei Sans"/>
          <w:bCs/>
          <w:noProof/>
          <w:sz w:val="36"/>
          <w:szCs w:val="36"/>
        </w:rPr>
      </w:pPr>
      <w:bookmarkStart w:id="14" w:name="_Toc67388620"/>
      <w:bookmarkStart w:id="15" w:name="_Toc68079673"/>
      <w:bookmarkStart w:id="16" w:name="_Toc175056354"/>
      <w:r w:rsidRPr="002958C1">
        <w:rPr>
          <w:rFonts w:ascii="Huawei Sans" w:hAnsi="Huawei Sans" w:cs="Huawei Sans"/>
          <w:bCs/>
          <w:noProof/>
          <w:sz w:val="36"/>
          <w:szCs w:val="36"/>
        </w:rPr>
        <w:t>实验介绍</w:t>
      </w:r>
      <w:bookmarkEnd w:id="14"/>
      <w:bookmarkEnd w:id="15"/>
      <w:bookmarkEnd w:id="16"/>
    </w:p>
    <w:p w14:paraId="105AC72D" w14:textId="74F2E893" w:rsidR="00AA29AA" w:rsidRPr="002958C1" w:rsidRDefault="006A11F6" w:rsidP="00D42EED">
      <w:pPr>
        <w:pStyle w:val="1e"/>
      </w:pPr>
      <w:r w:rsidRPr="002958C1">
        <w:t>本实验</w:t>
      </w:r>
      <w:r w:rsidR="007D0D6D">
        <w:rPr>
          <w:rFonts w:hint="eastAsia"/>
        </w:rPr>
        <w:t>实现基于</w:t>
      </w:r>
      <w:proofErr w:type="spellStart"/>
      <w:r w:rsidR="007D0D6D">
        <w:rPr>
          <w:rFonts w:hint="eastAsia"/>
        </w:rPr>
        <w:t>MindSpore</w:t>
      </w:r>
      <w:proofErr w:type="spellEnd"/>
      <w:r w:rsidR="007D0D6D">
        <w:rPr>
          <w:rFonts w:hint="eastAsia"/>
        </w:rPr>
        <w:t>的</w:t>
      </w:r>
      <w:r w:rsidR="007D0D6D">
        <w:rPr>
          <w:rFonts w:hint="eastAsia"/>
        </w:rPr>
        <w:t>ResNet50</w:t>
      </w:r>
      <w:r w:rsidR="007D0D6D">
        <w:rPr>
          <w:rFonts w:hint="eastAsia"/>
        </w:rPr>
        <w:t>图像分类离线</w:t>
      </w:r>
      <w:proofErr w:type="gramStart"/>
      <w:r w:rsidR="007D0D6D">
        <w:rPr>
          <w:rFonts w:hint="eastAsia"/>
        </w:rPr>
        <w:t>推理全</w:t>
      </w:r>
      <w:proofErr w:type="gramEnd"/>
      <w:r w:rsidR="007D0D6D">
        <w:rPr>
          <w:rFonts w:hint="eastAsia"/>
        </w:rPr>
        <w:t>流程实践。训练环节，首先</w:t>
      </w:r>
      <w:r w:rsidR="00363D60" w:rsidRPr="002958C1">
        <w:rPr>
          <w:rFonts w:hint="eastAsia"/>
        </w:rPr>
        <w:t>基于</w:t>
      </w:r>
      <w:proofErr w:type="spellStart"/>
      <w:r w:rsidR="007D0D6D">
        <w:t>M</w:t>
      </w:r>
      <w:r w:rsidR="007D0D6D">
        <w:rPr>
          <w:rFonts w:hint="eastAsia"/>
        </w:rPr>
        <w:t>indSpore</w:t>
      </w:r>
      <w:proofErr w:type="spellEnd"/>
      <w:r w:rsidR="00363D60" w:rsidRPr="002958C1">
        <w:rPr>
          <w:rFonts w:hint="eastAsia"/>
        </w:rPr>
        <w:t>框架</w:t>
      </w:r>
      <w:r w:rsidR="007D0D6D">
        <w:rPr>
          <w:rFonts w:hint="eastAsia"/>
        </w:rPr>
        <w:t>搭建</w:t>
      </w:r>
      <w:r w:rsidR="007D0D6D">
        <w:rPr>
          <w:rFonts w:hint="eastAsia"/>
        </w:rPr>
        <w:t>ResNet50</w:t>
      </w:r>
      <w:r w:rsidR="007D0D6D">
        <w:rPr>
          <w:rFonts w:hint="eastAsia"/>
        </w:rPr>
        <w:t>模型，完成代码开发，然后在华为云</w:t>
      </w:r>
      <w:proofErr w:type="spellStart"/>
      <w:r w:rsidR="007D0D6D">
        <w:rPr>
          <w:rFonts w:hint="eastAsia"/>
        </w:rPr>
        <w:t>ModelArts</w:t>
      </w:r>
      <w:proofErr w:type="spellEnd"/>
      <w:r w:rsidR="007D0D6D">
        <w:rPr>
          <w:rFonts w:hint="eastAsia"/>
        </w:rPr>
        <w:t>平台</w:t>
      </w:r>
      <w:r w:rsidR="007D0D6D">
        <w:rPr>
          <w:rFonts w:hint="eastAsia"/>
        </w:rPr>
        <w:t>(</w:t>
      </w:r>
      <w:r w:rsidR="007D0D6D" w:rsidRPr="007D0D6D">
        <w:rPr>
          <w:rFonts w:ascii="宋体" w:eastAsia="宋体" w:hAnsi="宋体" w:cs="宋体" w:hint="eastAsia"/>
        </w:rPr>
        <w:t>昇</w:t>
      </w:r>
      <w:r w:rsidR="007D0D6D" w:rsidRPr="007D0D6D">
        <w:rPr>
          <w:rFonts w:ascii="方正兰亭黑简体" w:hAnsi="方正兰亭黑简体" w:cs="方正兰亭黑简体" w:hint="eastAsia"/>
        </w:rPr>
        <w:t>腾</w:t>
      </w:r>
      <w:r w:rsidR="007D0D6D" w:rsidRPr="007D0D6D">
        <w:rPr>
          <w:rFonts w:hint="eastAsia"/>
        </w:rPr>
        <w:t>910</w:t>
      </w:r>
      <w:proofErr w:type="gramStart"/>
      <w:r w:rsidR="007D0D6D" w:rsidRPr="007D0D6D">
        <w:rPr>
          <w:rFonts w:hint="eastAsia"/>
        </w:rPr>
        <w:t>芯片算力</w:t>
      </w:r>
      <w:proofErr w:type="gramEnd"/>
      <w:r w:rsidR="007D0D6D">
        <w:t>)</w:t>
      </w:r>
      <w:r w:rsidR="007D0D6D">
        <w:rPr>
          <w:rFonts w:hint="eastAsia"/>
        </w:rPr>
        <w:t>，使用</w:t>
      </w:r>
      <w:r w:rsidR="007D0D6D">
        <w:rPr>
          <w:rFonts w:hint="eastAsia"/>
        </w:rPr>
        <w:t>cifar-10</w:t>
      </w:r>
      <w:r w:rsidR="00363D60" w:rsidRPr="002958C1">
        <w:rPr>
          <w:rFonts w:hint="eastAsia"/>
        </w:rPr>
        <w:t>数据</w:t>
      </w:r>
      <w:proofErr w:type="gramStart"/>
      <w:r w:rsidR="00363D60" w:rsidRPr="002958C1">
        <w:rPr>
          <w:rFonts w:hint="eastAsia"/>
        </w:rPr>
        <w:t>集完</w:t>
      </w:r>
      <w:proofErr w:type="gramEnd"/>
      <w:r w:rsidR="00363D60" w:rsidRPr="002958C1">
        <w:rPr>
          <w:rFonts w:hint="eastAsia"/>
        </w:rPr>
        <w:t>成</w:t>
      </w:r>
      <w:r w:rsidR="007D0D6D">
        <w:rPr>
          <w:rFonts w:hint="eastAsia"/>
        </w:rPr>
        <w:t>模型</w:t>
      </w:r>
      <w:r w:rsidR="00363D60" w:rsidRPr="002958C1">
        <w:rPr>
          <w:rFonts w:hint="eastAsia"/>
        </w:rPr>
        <w:t>训练，</w:t>
      </w:r>
      <w:r w:rsidR="007D0D6D">
        <w:rPr>
          <w:rFonts w:hint="eastAsia"/>
        </w:rPr>
        <w:t>获得</w:t>
      </w:r>
      <w:proofErr w:type="spellStart"/>
      <w:r w:rsidR="007D0D6D">
        <w:rPr>
          <w:rFonts w:hint="eastAsia"/>
        </w:rPr>
        <w:t>mindir</w:t>
      </w:r>
      <w:proofErr w:type="spellEnd"/>
      <w:r w:rsidR="007D0D6D">
        <w:rPr>
          <w:rFonts w:hint="eastAsia"/>
        </w:rPr>
        <w:t>模型文件</w:t>
      </w:r>
      <w:r w:rsidR="00556AAF">
        <w:rPr>
          <w:rFonts w:hint="eastAsia"/>
        </w:rPr>
        <w:t>。推理环节，在香橙派</w:t>
      </w:r>
      <w:proofErr w:type="spellStart"/>
      <w:r w:rsidR="00556AAF">
        <w:rPr>
          <w:rFonts w:hint="eastAsia"/>
        </w:rPr>
        <w:t>A</w:t>
      </w:r>
      <w:r w:rsidR="00556AAF">
        <w:t>I</w:t>
      </w:r>
      <w:r w:rsidR="00556AAF">
        <w:rPr>
          <w:rFonts w:hint="eastAsia"/>
        </w:rPr>
        <w:t>pro</w:t>
      </w:r>
      <w:proofErr w:type="spellEnd"/>
      <w:r w:rsidR="00556AAF">
        <w:rPr>
          <w:rFonts w:hint="eastAsia"/>
        </w:rPr>
        <w:t>开发板上，首先</w:t>
      </w:r>
      <w:r w:rsidR="00363D60" w:rsidRPr="002958C1">
        <w:rPr>
          <w:rFonts w:hint="eastAsia"/>
        </w:rPr>
        <w:t>进行离线模型转换</w:t>
      </w:r>
      <w:r w:rsidR="00556AAF">
        <w:rPr>
          <w:rFonts w:hint="eastAsia"/>
        </w:rPr>
        <w:t>，使用</w:t>
      </w:r>
      <w:r w:rsidR="00556AAF">
        <w:rPr>
          <w:rFonts w:hint="eastAsia"/>
        </w:rPr>
        <w:t>convert</w:t>
      </w:r>
      <w:r w:rsidR="00556AAF">
        <w:rPr>
          <w:rFonts w:hint="eastAsia"/>
        </w:rPr>
        <w:t>命令将</w:t>
      </w:r>
      <w:proofErr w:type="spellStart"/>
      <w:r w:rsidR="00556AAF">
        <w:rPr>
          <w:rFonts w:hint="eastAsia"/>
        </w:rPr>
        <w:t>mindir</w:t>
      </w:r>
      <w:proofErr w:type="spellEnd"/>
      <w:r w:rsidR="00556AAF">
        <w:rPr>
          <w:rFonts w:hint="eastAsia"/>
        </w:rPr>
        <w:t>模型转换为</w:t>
      </w:r>
      <w:r w:rsidR="00556AAF">
        <w:rPr>
          <w:rFonts w:hint="eastAsia"/>
        </w:rPr>
        <w:t>om</w:t>
      </w:r>
      <w:r w:rsidR="00556AAF">
        <w:rPr>
          <w:rFonts w:hint="eastAsia"/>
        </w:rPr>
        <w:t>模型，然后</w:t>
      </w:r>
      <w:r w:rsidR="00363D60" w:rsidRPr="002958C1">
        <w:rPr>
          <w:rFonts w:hint="eastAsia"/>
        </w:rPr>
        <w:t>使用</w:t>
      </w:r>
      <w:proofErr w:type="spellStart"/>
      <w:r w:rsidR="00363D60" w:rsidRPr="002958C1">
        <w:rPr>
          <w:rFonts w:hint="eastAsia"/>
        </w:rPr>
        <w:t>AscendCL</w:t>
      </w:r>
      <w:proofErr w:type="spellEnd"/>
      <w:r w:rsidR="00363D60" w:rsidRPr="002958C1">
        <w:rPr>
          <w:rFonts w:hint="eastAsia"/>
        </w:rPr>
        <w:t>开发推理代码，</w:t>
      </w:r>
      <w:r w:rsidR="00556AAF">
        <w:rPr>
          <w:rFonts w:hint="eastAsia"/>
        </w:rPr>
        <w:t>实现图像分类推理任务</w:t>
      </w:r>
      <w:r w:rsidR="00363D60" w:rsidRPr="002958C1">
        <w:rPr>
          <w:rFonts w:hint="eastAsia"/>
        </w:rPr>
        <w:t>。</w:t>
      </w:r>
    </w:p>
    <w:p w14:paraId="0597B94E" w14:textId="59122B2A" w:rsidR="00AA29AA" w:rsidRPr="002958C1" w:rsidRDefault="00AA29AA" w:rsidP="006D29C9">
      <w:pPr>
        <w:pStyle w:val="2"/>
        <w:rPr>
          <w:rFonts w:cs="Huawei Sans"/>
        </w:rPr>
      </w:pPr>
      <w:bookmarkStart w:id="17" w:name="_Toc68079674"/>
      <w:bookmarkStart w:id="18" w:name="_Toc175056355"/>
      <w:r w:rsidRPr="002958C1">
        <w:rPr>
          <w:rFonts w:cs="Huawei Sans"/>
        </w:rPr>
        <w:t>实验目的</w:t>
      </w:r>
      <w:bookmarkEnd w:id="17"/>
      <w:bookmarkEnd w:id="18"/>
    </w:p>
    <w:p w14:paraId="01DF24AF" w14:textId="31860715" w:rsidR="00AA29AA" w:rsidRPr="002958C1" w:rsidRDefault="00AA29AA" w:rsidP="00AA3796">
      <w:pPr>
        <w:pStyle w:val="4a"/>
        <w:numPr>
          <w:ilvl w:val="0"/>
          <w:numId w:val="41"/>
        </w:numPr>
        <w:rPr>
          <w:rFonts w:cs="Huawei Sans"/>
        </w:rPr>
      </w:pPr>
      <w:r w:rsidRPr="002958C1">
        <w:rPr>
          <w:rFonts w:cs="Huawei Sans"/>
        </w:rPr>
        <w:t>了解如何</w:t>
      </w:r>
      <w:r w:rsidR="00556AAF">
        <w:rPr>
          <w:rFonts w:cs="Huawei Sans" w:hint="eastAsia"/>
        </w:rPr>
        <w:t>使用</w:t>
      </w:r>
      <w:proofErr w:type="spellStart"/>
      <w:r w:rsidR="00556AAF">
        <w:rPr>
          <w:rFonts w:cs="Huawei Sans" w:hint="eastAsia"/>
        </w:rPr>
        <w:t>MindSpore</w:t>
      </w:r>
      <w:proofErr w:type="spellEnd"/>
      <w:r w:rsidR="00556AAF">
        <w:rPr>
          <w:rFonts w:cs="Huawei Sans" w:hint="eastAsia"/>
        </w:rPr>
        <w:t>开源框架进行模型搭建与训练</w:t>
      </w:r>
      <w:r w:rsidR="00363D60" w:rsidRPr="002958C1">
        <w:rPr>
          <w:rFonts w:cs="Huawei Sans" w:hint="eastAsia"/>
        </w:rPr>
        <w:t>；</w:t>
      </w:r>
    </w:p>
    <w:p w14:paraId="2C18D8B3" w14:textId="2BFB63E4" w:rsidR="00556AAF" w:rsidRPr="00D42EED" w:rsidRDefault="00AA29AA" w:rsidP="00D42EED">
      <w:pPr>
        <w:pStyle w:val="4a"/>
        <w:numPr>
          <w:ilvl w:val="0"/>
          <w:numId w:val="41"/>
        </w:numPr>
        <w:rPr>
          <w:rFonts w:cs="Huawei Sans"/>
        </w:rPr>
      </w:pPr>
      <w:r w:rsidRPr="002958C1">
        <w:rPr>
          <w:rFonts w:cs="Huawei Sans"/>
        </w:rPr>
        <w:t>了解如何</w:t>
      </w:r>
      <w:r w:rsidR="00556AAF">
        <w:rPr>
          <w:rFonts w:cs="Huawei Sans" w:hint="eastAsia"/>
        </w:rPr>
        <w:t>使用香橙派</w:t>
      </w:r>
      <w:proofErr w:type="spellStart"/>
      <w:r w:rsidR="00556AAF">
        <w:rPr>
          <w:rFonts w:cs="Huawei Sans" w:hint="eastAsia"/>
        </w:rPr>
        <w:t>A</w:t>
      </w:r>
      <w:r w:rsidR="00556AAF">
        <w:rPr>
          <w:rFonts w:cs="Huawei Sans"/>
        </w:rPr>
        <w:t>I</w:t>
      </w:r>
      <w:r w:rsidR="00556AAF">
        <w:rPr>
          <w:rFonts w:cs="Huawei Sans" w:hint="eastAsia"/>
        </w:rPr>
        <w:t>pro</w:t>
      </w:r>
      <w:proofErr w:type="spellEnd"/>
      <w:r w:rsidR="00363D60" w:rsidRPr="002958C1">
        <w:rPr>
          <w:rFonts w:cs="Huawei Sans" w:hint="eastAsia"/>
        </w:rPr>
        <w:t>完成</w:t>
      </w:r>
      <w:r w:rsidR="00556AAF">
        <w:rPr>
          <w:rFonts w:cs="Huawei Sans" w:hint="eastAsia"/>
        </w:rPr>
        <w:t>离线模型转换，实现</w:t>
      </w:r>
      <w:r w:rsidR="00363D60" w:rsidRPr="002958C1">
        <w:rPr>
          <w:rFonts w:cs="Huawei Sans" w:hint="eastAsia"/>
        </w:rPr>
        <w:t>推理应用</w:t>
      </w:r>
      <w:r w:rsidR="00457D56" w:rsidRPr="002958C1">
        <w:rPr>
          <w:rFonts w:cs="Huawei Sans"/>
        </w:rPr>
        <w:t>；</w:t>
      </w:r>
    </w:p>
    <w:p w14:paraId="78CBE4D4" w14:textId="2FD9434C" w:rsidR="00556AAF" w:rsidRDefault="00556AAF" w:rsidP="00556AAF">
      <w:pPr>
        <w:pStyle w:val="4a"/>
        <w:numPr>
          <w:ilvl w:val="0"/>
          <w:numId w:val="0"/>
        </w:numPr>
        <w:rPr>
          <w:rFonts w:cs="Huawei Sans"/>
        </w:rPr>
      </w:pPr>
    </w:p>
    <w:p w14:paraId="4170F23D" w14:textId="14666E8D" w:rsidR="00D42EED" w:rsidRDefault="00D42EED" w:rsidP="00D42EED">
      <w:pPr>
        <w:pStyle w:val="2"/>
      </w:pPr>
      <w:bookmarkStart w:id="19" w:name="_Toc175056356"/>
      <w:r>
        <w:rPr>
          <w:rFonts w:hint="eastAsia"/>
        </w:rPr>
        <w:t>实验整体步骤</w:t>
      </w:r>
      <w:bookmarkEnd w:id="19"/>
    </w:p>
    <w:p w14:paraId="38ABC741" w14:textId="4CF08411" w:rsidR="00D42EED" w:rsidRPr="00862607" w:rsidRDefault="00D42EED" w:rsidP="00862607">
      <w:pPr>
        <w:pStyle w:val="4a"/>
        <w:numPr>
          <w:ilvl w:val="0"/>
          <w:numId w:val="41"/>
        </w:numPr>
        <w:rPr>
          <w:rFonts w:cs="Huawei Sans"/>
        </w:rPr>
      </w:pPr>
      <w:r w:rsidRPr="00862607">
        <w:rPr>
          <w:rFonts w:cs="Huawei Sans" w:hint="eastAsia"/>
        </w:rPr>
        <w:t>基于</w:t>
      </w:r>
      <w:proofErr w:type="spellStart"/>
      <w:r w:rsidRPr="00862607">
        <w:rPr>
          <w:rFonts w:cs="Huawei Sans" w:hint="eastAsia"/>
        </w:rPr>
        <w:t>MindSpore</w:t>
      </w:r>
      <w:proofErr w:type="spellEnd"/>
      <w:r w:rsidRPr="00862607">
        <w:rPr>
          <w:rFonts w:cs="Huawei Sans" w:hint="eastAsia"/>
        </w:rPr>
        <w:t>框架搭建</w:t>
      </w:r>
      <w:r w:rsidRPr="00862607">
        <w:rPr>
          <w:rFonts w:cs="Huawei Sans" w:hint="eastAsia"/>
        </w:rPr>
        <w:t>ResNet50</w:t>
      </w:r>
      <w:r w:rsidRPr="00862607">
        <w:rPr>
          <w:rFonts w:cs="Huawei Sans" w:hint="eastAsia"/>
        </w:rPr>
        <w:t>模型，完成训练代码开发；</w:t>
      </w:r>
    </w:p>
    <w:p w14:paraId="51CC1C26" w14:textId="18C2903F" w:rsidR="00D42EED" w:rsidRPr="00862607" w:rsidRDefault="00D42EED" w:rsidP="00862607">
      <w:pPr>
        <w:pStyle w:val="4a"/>
        <w:numPr>
          <w:ilvl w:val="0"/>
          <w:numId w:val="41"/>
        </w:numPr>
        <w:rPr>
          <w:rFonts w:cs="Huawei Sans"/>
        </w:rPr>
      </w:pPr>
      <w:r w:rsidRPr="00862607">
        <w:rPr>
          <w:rFonts w:cs="Huawei Sans" w:hint="eastAsia"/>
        </w:rPr>
        <w:t>华为云</w:t>
      </w:r>
      <w:proofErr w:type="spellStart"/>
      <w:r w:rsidRPr="00862607">
        <w:rPr>
          <w:rFonts w:cs="Huawei Sans" w:hint="eastAsia"/>
        </w:rPr>
        <w:t>ModelArts</w:t>
      </w:r>
      <w:proofErr w:type="spellEnd"/>
      <w:r w:rsidRPr="00862607">
        <w:rPr>
          <w:rFonts w:cs="Huawei Sans" w:hint="eastAsia"/>
        </w:rPr>
        <w:t>平台</w:t>
      </w:r>
      <w:r w:rsidRPr="00862607">
        <w:rPr>
          <w:rFonts w:cs="Huawei Sans" w:hint="eastAsia"/>
        </w:rPr>
        <w:t>(</w:t>
      </w:r>
      <w:r w:rsidRPr="00862607">
        <w:rPr>
          <w:rFonts w:ascii="宋体" w:eastAsia="宋体" w:hAnsi="宋体" w:cs="宋体" w:hint="eastAsia"/>
        </w:rPr>
        <w:t>昇</w:t>
      </w:r>
      <w:r w:rsidRPr="00862607">
        <w:rPr>
          <w:rFonts w:cs="Huawei Sans" w:hint="eastAsia"/>
        </w:rPr>
        <w:t>腾</w:t>
      </w:r>
      <w:r w:rsidRPr="00862607">
        <w:rPr>
          <w:rFonts w:cs="Huawei Sans" w:hint="eastAsia"/>
        </w:rPr>
        <w:t>910</w:t>
      </w:r>
      <w:proofErr w:type="gramStart"/>
      <w:r w:rsidRPr="00862607">
        <w:rPr>
          <w:rFonts w:cs="Huawei Sans" w:hint="eastAsia"/>
        </w:rPr>
        <w:t>芯片算力</w:t>
      </w:r>
      <w:proofErr w:type="gramEnd"/>
      <w:r w:rsidRPr="00862607">
        <w:rPr>
          <w:rFonts w:cs="Huawei Sans" w:hint="eastAsia"/>
        </w:rPr>
        <w:t>)</w:t>
      </w:r>
      <w:r w:rsidRPr="00862607">
        <w:rPr>
          <w:rFonts w:cs="Huawei Sans" w:hint="eastAsia"/>
        </w:rPr>
        <w:t>训练模型，获得</w:t>
      </w:r>
      <w:proofErr w:type="spellStart"/>
      <w:r w:rsidRPr="00862607">
        <w:rPr>
          <w:rFonts w:cs="Huawei Sans" w:hint="eastAsia"/>
        </w:rPr>
        <w:t>mindir</w:t>
      </w:r>
      <w:proofErr w:type="spellEnd"/>
      <w:r w:rsidRPr="00862607">
        <w:rPr>
          <w:rFonts w:cs="Huawei Sans" w:hint="eastAsia"/>
        </w:rPr>
        <w:t>模型文件；</w:t>
      </w:r>
    </w:p>
    <w:p w14:paraId="001CD06E" w14:textId="7AC7111E" w:rsidR="00D42EED" w:rsidRPr="00862607" w:rsidRDefault="00D42EED" w:rsidP="00862607">
      <w:pPr>
        <w:pStyle w:val="4a"/>
        <w:numPr>
          <w:ilvl w:val="0"/>
          <w:numId w:val="41"/>
        </w:numPr>
        <w:rPr>
          <w:rFonts w:cs="Huawei Sans"/>
        </w:rPr>
      </w:pPr>
      <w:r w:rsidRPr="00862607">
        <w:rPr>
          <w:rFonts w:cs="Huawei Sans" w:hint="eastAsia"/>
        </w:rPr>
        <w:t>香橙派</w:t>
      </w:r>
      <w:proofErr w:type="spellStart"/>
      <w:r w:rsidRPr="00862607">
        <w:rPr>
          <w:rFonts w:cs="Huawei Sans" w:hint="eastAsia"/>
        </w:rPr>
        <w:t>AIpro</w:t>
      </w:r>
      <w:proofErr w:type="spellEnd"/>
      <w:r w:rsidRPr="00862607">
        <w:rPr>
          <w:rFonts w:cs="Huawei Sans" w:hint="eastAsia"/>
        </w:rPr>
        <w:t>开发板上进行离线模型转换，获得</w:t>
      </w:r>
      <w:r w:rsidRPr="00862607">
        <w:rPr>
          <w:rFonts w:cs="Huawei Sans" w:hint="eastAsia"/>
        </w:rPr>
        <w:t>om</w:t>
      </w:r>
      <w:r w:rsidRPr="00862607">
        <w:rPr>
          <w:rFonts w:cs="Huawei Sans" w:hint="eastAsia"/>
        </w:rPr>
        <w:t>模型；</w:t>
      </w:r>
    </w:p>
    <w:p w14:paraId="27DFEBD4" w14:textId="60892168" w:rsidR="00D42EED" w:rsidRPr="00862607" w:rsidRDefault="00D42EED" w:rsidP="00862607">
      <w:pPr>
        <w:pStyle w:val="4a"/>
        <w:numPr>
          <w:ilvl w:val="0"/>
          <w:numId w:val="41"/>
        </w:numPr>
        <w:rPr>
          <w:rFonts w:cs="Huawei Sans"/>
        </w:rPr>
      </w:pPr>
      <w:r w:rsidRPr="00862607">
        <w:rPr>
          <w:rFonts w:cs="Huawei Sans" w:hint="eastAsia"/>
        </w:rPr>
        <w:t>使用</w:t>
      </w:r>
      <w:proofErr w:type="spellStart"/>
      <w:r w:rsidRPr="00862607">
        <w:rPr>
          <w:rFonts w:cs="Huawei Sans" w:hint="eastAsia"/>
        </w:rPr>
        <w:t>AscendCL</w:t>
      </w:r>
      <w:proofErr w:type="spellEnd"/>
      <w:r w:rsidRPr="00862607">
        <w:rPr>
          <w:rFonts w:cs="Huawei Sans" w:hint="eastAsia"/>
        </w:rPr>
        <w:t>开发推理代码，实现图像分类推理任务；</w:t>
      </w:r>
    </w:p>
    <w:p w14:paraId="35644790" w14:textId="51862F68" w:rsidR="00556AAF" w:rsidRDefault="00556AAF" w:rsidP="00556AAF">
      <w:pPr>
        <w:pStyle w:val="4a"/>
        <w:numPr>
          <w:ilvl w:val="0"/>
          <w:numId w:val="0"/>
        </w:numPr>
        <w:rPr>
          <w:rFonts w:cs="Huawei Sans"/>
        </w:rPr>
      </w:pPr>
    </w:p>
    <w:p w14:paraId="23D5914F" w14:textId="7ADF6872" w:rsidR="00556AAF" w:rsidRDefault="00556AAF" w:rsidP="00556AAF">
      <w:pPr>
        <w:pStyle w:val="4a"/>
        <w:numPr>
          <w:ilvl w:val="0"/>
          <w:numId w:val="0"/>
        </w:numPr>
        <w:rPr>
          <w:rFonts w:cs="Huawei Sans"/>
        </w:rPr>
      </w:pPr>
    </w:p>
    <w:p w14:paraId="67B6CFD4" w14:textId="5A89C46B" w:rsidR="00556AAF" w:rsidRDefault="00556AAF" w:rsidP="00556AAF">
      <w:pPr>
        <w:pStyle w:val="4a"/>
        <w:numPr>
          <w:ilvl w:val="0"/>
          <w:numId w:val="0"/>
        </w:numPr>
        <w:rPr>
          <w:rFonts w:cs="Huawei Sans"/>
        </w:rPr>
      </w:pPr>
    </w:p>
    <w:p w14:paraId="724112D0" w14:textId="7FB85259" w:rsidR="00556AAF" w:rsidRDefault="00556AAF" w:rsidP="00556AAF">
      <w:pPr>
        <w:pStyle w:val="4a"/>
        <w:numPr>
          <w:ilvl w:val="0"/>
          <w:numId w:val="0"/>
        </w:numPr>
        <w:rPr>
          <w:rFonts w:cs="Huawei Sans"/>
        </w:rPr>
      </w:pPr>
    </w:p>
    <w:p w14:paraId="5D3C27E0" w14:textId="102D040A" w:rsidR="00556AAF" w:rsidRDefault="00556AAF" w:rsidP="00556AAF">
      <w:pPr>
        <w:pStyle w:val="4a"/>
        <w:numPr>
          <w:ilvl w:val="0"/>
          <w:numId w:val="0"/>
        </w:numPr>
        <w:rPr>
          <w:rFonts w:cs="Huawei Sans"/>
        </w:rPr>
      </w:pPr>
    </w:p>
    <w:p w14:paraId="2A00BFE9" w14:textId="7A7E1242" w:rsidR="00556AAF" w:rsidRDefault="00556AAF" w:rsidP="00556AAF">
      <w:pPr>
        <w:pStyle w:val="4a"/>
        <w:numPr>
          <w:ilvl w:val="0"/>
          <w:numId w:val="0"/>
        </w:numPr>
        <w:rPr>
          <w:rFonts w:cs="Huawei Sans"/>
        </w:rPr>
      </w:pPr>
    </w:p>
    <w:p w14:paraId="518F77B2" w14:textId="7360F007" w:rsidR="00556AAF" w:rsidRDefault="00556AAF" w:rsidP="00556AAF">
      <w:pPr>
        <w:pStyle w:val="4a"/>
        <w:numPr>
          <w:ilvl w:val="0"/>
          <w:numId w:val="0"/>
        </w:numPr>
        <w:rPr>
          <w:rFonts w:cs="Huawei Sans"/>
        </w:rPr>
      </w:pPr>
    </w:p>
    <w:p w14:paraId="68E53C85" w14:textId="75A4B2B8" w:rsidR="00556AAF" w:rsidRDefault="00556AAF" w:rsidP="00556AAF">
      <w:pPr>
        <w:pStyle w:val="4a"/>
        <w:numPr>
          <w:ilvl w:val="0"/>
          <w:numId w:val="0"/>
        </w:numPr>
        <w:rPr>
          <w:rFonts w:cs="Huawei Sans"/>
        </w:rPr>
      </w:pPr>
    </w:p>
    <w:p w14:paraId="4A693986" w14:textId="47CE134E" w:rsidR="00556AAF" w:rsidRDefault="00556AAF" w:rsidP="00556AAF">
      <w:pPr>
        <w:pStyle w:val="4a"/>
        <w:numPr>
          <w:ilvl w:val="0"/>
          <w:numId w:val="0"/>
        </w:numPr>
        <w:rPr>
          <w:rFonts w:cs="Huawei Sans"/>
        </w:rPr>
      </w:pPr>
    </w:p>
    <w:p w14:paraId="253A699C" w14:textId="092EF3E3" w:rsidR="00556AAF" w:rsidRDefault="00556AAF" w:rsidP="00556AAF">
      <w:pPr>
        <w:pStyle w:val="4a"/>
        <w:numPr>
          <w:ilvl w:val="0"/>
          <w:numId w:val="0"/>
        </w:numPr>
        <w:rPr>
          <w:rFonts w:cs="Huawei Sans"/>
        </w:rPr>
      </w:pPr>
    </w:p>
    <w:p w14:paraId="6E531054" w14:textId="61D4A7DF" w:rsidR="00D42EED" w:rsidRDefault="00D42EED" w:rsidP="00D42EED">
      <w:pPr>
        <w:pStyle w:val="1"/>
      </w:pPr>
      <w:bookmarkStart w:id="20" w:name="_Toc175056357"/>
      <w:r>
        <w:rPr>
          <w:rFonts w:hint="eastAsia"/>
        </w:rPr>
        <w:lastRenderedPageBreak/>
        <w:t>模型训练</w:t>
      </w:r>
      <w:bookmarkEnd w:id="20"/>
    </w:p>
    <w:p w14:paraId="36390030" w14:textId="397C94BE" w:rsidR="00D42EED" w:rsidRPr="00D42EED" w:rsidRDefault="00D42EED" w:rsidP="00D42EED">
      <w:pPr>
        <w:pStyle w:val="1e"/>
      </w:pPr>
      <w:r w:rsidRPr="00D42EED">
        <w:rPr>
          <w:rFonts w:hint="eastAsia"/>
        </w:rPr>
        <w:t>图像分类是</w:t>
      </w:r>
      <w:proofErr w:type="gramStart"/>
      <w:r w:rsidRPr="00D42EED">
        <w:rPr>
          <w:rFonts w:hint="eastAsia"/>
        </w:rPr>
        <w:t>最</w:t>
      </w:r>
      <w:proofErr w:type="gramEnd"/>
      <w:r w:rsidRPr="00D42EED">
        <w:rPr>
          <w:rFonts w:hint="eastAsia"/>
        </w:rPr>
        <w:t>基础的计算机视觉应用，属于有监督学习类别，如给定一张图像</w:t>
      </w:r>
      <w:r w:rsidRPr="00D42EED">
        <w:rPr>
          <w:rFonts w:hint="eastAsia"/>
        </w:rPr>
        <w:t>(</w:t>
      </w:r>
      <w:r w:rsidRPr="00D42EED">
        <w:rPr>
          <w:rFonts w:hint="eastAsia"/>
        </w:rPr>
        <w:t>猫、狗、飞机、汽车等等</w:t>
      </w:r>
      <w:r w:rsidRPr="00D42EED">
        <w:rPr>
          <w:rFonts w:hint="eastAsia"/>
        </w:rPr>
        <w:t>)</w:t>
      </w:r>
      <w:r w:rsidRPr="00D42EED">
        <w:rPr>
          <w:rFonts w:hint="eastAsia"/>
        </w:rPr>
        <w:t>，判断图像所属的类别。本章将介绍使用</w:t>
      </w:r>
      <w:r w:rsidRPr="00D42EED">
        <w:rPr>
          <w:rFonts w:hint="eastAsia"/>
        </w:rPr>
        <w:t>ResNet50</w:t>
      </w:r>
      <w:r w:rsidRPr="00D42EED">
        <w:rPr>
          <w:rFonts w:hint="eastAsia"/>
        </w:rPr>
        <w:t>网络对</w:t>
      </w:r>
      <w:r w:rsidRPr="00D42EED">
        <w:rPr>
          <w:rFonts w:hint="eastAsia"/>
        </w:rPr>
        <w:t>CIFAR-10</w:t>
      </w:r>
      <w:r w:rsidRPr="00D42EED">
        <w:rPr>
          <w:rFonts w:hint="eastAsia"/>
        </w:rPr>
        <w:t>数据集进行分类。</w:t>
      </w:r>
    </w:p>
    <w:p w14:paraId="138D7B6B" w14:textId="46B519BD" w:rsidR="00A80083" w:rsidRDefault="00A80083">
      <w:pPr>
        <w:pStyle w:val="2"/>
        <w:rPr>
          <w:lang w:eastAsia="zh-CN"/>
        </w:rPr>
      </w:pPr>
      <w:bookmarkStart w:id="21" w:name="_Toc175056358"/>
      <w:bookmarkStart w:id="22" w:name="_Toc68079677"/>
      <w:r>
        <w:rPr>
          <w:rFonts w:hint="eastAsia"/>
          <w:lang w:eastAsia="zh-CN"/>
        </w:rPr>
        <w:t>训练代码文档下载</w:t>
      </w:r>
      <w:bookmarkEnd w:id="21"/>
    </w:p>
    <w:p w14:paraId="4D6B46F0" w14:textId="09E355F2" w:rsidR="00A80083" w:rsidRDefault="00A80083" w:rsidP="00A80083">
      <w:pPr>
        <w:pStyle w:val="1e"/>
      </w:pPr>
      <w:r>
        <w:rPr>
          <w:rFonts w:hint="eastAsia"/>
        </w:rPr>
        <w:t>进入</w:t>
      </w:r>
      <w:proofErr w:type="spellStart"/>
      <w:r>
        <w:rPr>
          <w:rFonts w:hint="eastAsia"/>
        </w:rPr>
        <w:t>MindSpore</w:t>
      </w:r>
      <w:proofErr w:type="spellEnd"/>
      <w:r>
        <w:rPr>
          <w:rFonts w:hint="eastAsia"/>
        </w:rPr>
        <w:t>官网，下载</w:t>
      </w:r>
      <w:r>
        <w:rPr>
          <w:rFonts w:hint="eastAsia"/>
        </w:rPr>
        <w:t>ResNet50</w:t>
      </w:r>
      <w:r>
        <w:rPr>
          <w:rFonts w:hint="eastAsia"/>
        </w:rPr>
        <w:t>案例的</w:t>
      </w:r>
      <w:r>
        <w:rPr>
          <w:rFonts w:hint="eastAsia"/>
        </w:rPr>
        <w:t>notebook</w:t>
      </w:r>
      <w:r>
        <w:rPr>
          <w:rFonts w:hint="eastAsia"/>
        </w:rPr>
        <w:t>文档，链接如下：</w:t>
      </w:r>
    </w:p>
    <w:p w14:paraId="4392143A" w14:textId="4215C6AB" w:rsidR="00A80083" w:rsidRDefault="00D664F5" w:rsidP="00A80083">
      <w:pPr>
        <w:pStyle w:val="1e"/>
      </w:pPr>
      <w:hyperlink r:id="rId15" w:history="1">
        <w:r w:rsidR="00A80083" w:rsidRPr="001E75D4">
          <w:rPr>
            <w:rStyle w:val="af"/>
            <w:rFonts w:hint="eastAsia"/>
          </w:rPr>
          <w:t>https://www.mindspore.cn/tutorials/application/zh-CN/r2.3.0rc2/cv/resnet50.html</w:t>
        </w:r>
      </w:hyperlink>
      <w:r w:rsidR="00A80083">
        <w:rPr>
          <w:rFonts w:hint="eastAsia"/>
        </w:rPr>
        <w:t xml:space="preserve"> </w:t>
      </w:r>
    </w:p>
    <w:p w14:paraId="42F7462C" w14:textId="1C8EEA9B" w:rsidR="002829AA" w:rsidRDefault="00A80083" w:rsidP="002829AA">
      <w:pPr>
        <w:pStyle w:val="1e"/>
      </w:pPr>
      <w:proofErr w:type="spellStart"/>
      <w:r>
        <w:rPr>
          <w:rFonts w:hint="eastAsia"/>
        </w:rPr>
        <w:t>Res</w:t>
      </w:r>
      <w:r>
        <w:t>Net</w:t>
      </w:r>
      <w:proofErr w:type="spellEnd"/>
      <w:r>
        <w:rPr>
          <w:rFonts w:hint="eastAsia"/>
        </w:rPr>
        <w:t>网络介绍、数据</w:t>
      </w:r>
      <w:proofErr w:type="gramStart"/>
      <w:r>
        <w:rPr>
          <w:rFonts w:hint="eastAsia"/>
        </w:rPr>
        <w:t>集准备</w:t>
      </w:r>
      <w:proofErr w:type="gramEnd"/>
      <w:r>
        <w:rPr>
          <w:rFonts w:hint="eastAsia"/>
        </w:rPr>
        <w:t>和加载、网络构建、模型训练与评估等都有详细说明。</w:t>
      </w:r>
    </w:p>
    <w:p w14:paraId="31CAFC86" w14:textId="1AFBA7AE" w:rsidR="00743036" w:rsidRPr="00A80083" w:rsidRDefault="00743036" w:rsidP="002829AA">
      <w:pPr>
        <w:pStyle w:val="1e"/>
      </w:pPr>
      <w:r>
        <w:rPr>
          <w:noProof/>
        </w:rPr>
        <w:drawing>
          <wp:inline distT="0" distB="0" distL="0" distR="0" wp14:anchorId="466E5445" wp14:editId="7BA21D92">
            <wp:extent cx="4984750" cy="2900513"/>
            <wp:effectExtent l="19050" t="19050" r="25400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228" cy="29037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48D236" w14:textId="0299819E" w:rsidR="00A80083" w:rsidRDefault="00797D20" w:rsidP="00A80083">
      <w:pPr>
        <w:pStyle w:val="2"/>
        <w:rPr>
          <w:lang w:eastAsia="zh-CN"/>
        </w:rPr>
      </w:pPr>
      <w:bookmarkStart w:id="23" w:name="_Toc175056359"/>
      <w:r>
        <w:rPr>
          <w:rFonts w:hint="eastAsia"/>
          <w:lang w:eastAsia="zh-CN"/>
        </w:rPr>
        <w:t>模型训练</w:t>
      </w:r>
      <w:bookmarkEnd w:id="23"/>
    </w:p>
    <w:p w14:paraId="560E4E0F" w14:textId="7FDAE8D2" w:rsidR="002829AA" w:rsidRPr="002829AA" w:rsidRDefault="002829AA" w:rsidP="002829AA">
      <w:pPr>
        <w:pStyle w:val="3"/>
      </w:pPr>
      <w:bookmarkStart w:id="24" w:name="_Toc175056360"/>
      <w:r>
        <w:rPr>
          <w:rFonts w:hint="eastAsia"/>
        </w:rPr>
        <w:t>实验环境搭建</w:t>
      </w:r>
      <w:bookmarkEnd w:id="24"/>
    </w:p>
    <w:p w14:paraId="4F0B9C53" w14:textId="048E09DA" w:rsidR="00A80083" w:rsidRDefault="002829AA" w:rsidP="002829AA">
      <w:pPr>
        <w:pStyle w:val="1e"/>
      </w:pPr>
      <w:r>
        <w:rPr>
          <w:rFonts w:hint="eastAsia"/>
        </w:rPr>
        <w:t>模型训练使用华为云</w:t>
      </w:r>
      <w:proofErr w:type="spellStart"/>
      <w:r>
        <w:rPr>
          <w:rFonts w:hint="eastAsia"/>
        </w:rPr>
        <w:t>ModelArts</w:t>
      </w:r>
      <w:proofErr w:type="spellEnd"/>
      <w:r>
        <w:rPr>
          <w:rFonts w:hint="eastAsia"/>
        </w:rPr>
        <w:t>平台，平台环境搭建可详细参考《</w:t>
      </w:r>
      <w:proofErr w:type="spellStart"/>
      <w:r>
        <w:rPr>
          <w:rFonts w:hint="eastAsia"/>
        </w:rPr>
        <w:t>ModelArts</w:t>
      </w:r>
      <w:proofErr w:type="spellEnd"/>
      <w:r>
        <w:rPr>
          <w:rFonts w:hint="eastAsia"/>
        </w:rPr>
        <w:t>云环境搭建指南》</w:t>
      </w:r>
      <w:r w:rsidR="00A80083" w:rsidRPr="009A4D74">
        <w:t>。</w:t>
      </w:r>
    </w:p>
    <w:bookmarkStart w:id="25" w:name="_MON_1786810559"/>
    <w:bookmarkEnd w:id="25"/>
    <w:p w14:paraId="581C9D60" w14:textId="3E5B9233" w:rsidR="005E4067" w:rsidRDefault="005E4067" w:rsidP="002829AA">
      <w:pPr>
        <w:pStyle w:val="1e"/>
        <w:rPr>
          <w:rFonts w:hint="eastAsia"/>
        </w:rPr>
      </w:pPr>
      <w:r>
        <w:object w:dxaOrig="1503" w:dyaOrig="1044" w14:anchorId="5A048EE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75pt;height:52pt" o:ole="">
            <v:imagedata r:id="rId17" o:title=""/>
          </v:shape>
          <o:OLEObject Type="Embed" ProgID="Word.Document.12" ShapeID="_x0000_i1028" DrawAspect="Icon" ObjectID="_1786810613" r:id="rId18">
            <o:FieldCodes>\s</o:FieldCodes>
          </o:OLEObject>
        </w:object>
      </w:r>
    </w:p>
    <w:p w14:paraId="370C8516" w14:textId="6209F78E" w:rsidR="00194F6B" w:rsidRDefault="00194F6B" w:rsidP="002829AA">
      <w:pPr>
        <w:pStyle w:val="1e"/>
      </w:pPr>
      <w:r>
        <w:rPr>
          <w:rFonts w:hint="eastAsia"/>
        </w:rPr>
        <w:t>按上述指南进入</w:t>
      </w:r>
      <w:proofErr w:type="spellStart"/>
      <w:r>
        <w:t>M</w:t>
      </w:r>
      <w:r>
        <w:rPr>
          <w:rFonts w:hint="eastAsia"/>
        </w:rPr>
        <w:t>odeoArts</w:t>
      </w:r>
      <w:proofErr w:type="spellEnd"/>
      <w:r>
        <w:rPr>
          <w:rFonts w:hint="eastAsia"/>
        </w:rPr>
        <w:t>开发平台后，</w:t>
      </w:r>
      <w:r w:rsidR="00954C16">
        <w:rPr>
          <w:rFonts w:hint="eastAsia"/>
        </w:rPr>
        <w:t>首先升级</w:t>
      </w:r>
      <w:proofErr w:type="spellStart"/>
      <w:r w:rsidR="00954C16">
        <w:rPr>
          <w:rFonts w:hint="eastAsia"/>
        </w:rPr>
        <w:t>MindSpore</w:t>
      </w:r>
      <w:proofErr w:type="spellEnd"/>
      <w:r w:rsidR="00954C16">
        <w:rPr>
          <w:rFonts w:hint="eastAsia"/>
        </w:rPr>
        <w:t>版本，将</w:t>
      </w:r>
      <w:proofErr w:type="spellStart"/>
      <w:r w:rsidR="00954C16">
        <w:rPr>
          <w:rFonts w:hint="eastAsia"/>
        </w:rPr>
        <w:t>MindSpore</w:t>
      </w:r>
      <w:proofErr w:type="spellEnd"/>
      <w:r w:rsidR="00954C16">
        <w:rPr>
          <w:rFonts w:hint="eastAsia"/>
        </w:rPr>
        <w:t>版本升级为</w:t>
      </w:r>
      <w:r w:rsidR="00954C16">
        <w:rPr>
          <w:rFonts w:hint="eastAsia"/>
        </w:rPr>
        <w:t>2.</w:t>
      </w:r>
      <w:r w:rsidR="00954C16">
        <w:t>2.14</w:t>
      </w:r>
      <w:r w:rsidR="00954C16">
        <w:rPr>
          <w:rFonts w:hint="eastAsia"/>
        </w:rPr>
        <w:t>版本，有如下两种方式：</w:t>
      </w:r>
    </w:p>
    <w:p w14:paraId="336ADED3" w14:textId="09AD8816" w:rsidR="00954C16" w:rsidRDefault="00954C16" w:rsidP="002829AA">
      <w:pPr>
        <w:pStyle w:val="1e"/>
      </w:pPr>
      <w:r>
        <w:rPr>
          <w:rFonts w:hint="eastAsia"/>
        </w:rPr>
        <w:t>方法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：打开终端，在终端直接运行</w:t>
      </w:r>
      <w:r>
        <w:rPr>
          <w:rFonts w:hint="eastAsia"/>
        </w:rPr>
        <w:t>p</w:t>
      </w:r>
      <w:r>
        <w:t>ip install</w:t>
      </w:r>
      <w:r>
        <w:rPr>
          <w:rFonts w:hint="eastAsia"/>
        </w:rPr>
        <w:t>命令</w:t>
      </w:r>
    </w:p>
    <w:p w14:paraId="7983CC6D" w14:textId="77777777" w:rsidR="00954C16" w:rsidRPr="006E4F48" w:rsidRDefault="00954C16" w:rsidP="00954C16">
      <w:pPr>
        <w:pStyle w:val="2f2"/>
        <w:ind w:right="640"/>
      </w:pPr>
      <w:r w:rsidRPr="006E4F48">
        <w:t xml:space="preserve">pip install </w:t>
      </w:r>
      <w:proofErr w:type="spellStart"/>
      <w:r w:rsidRPr="006E4F48">
        <w:t>mindspore</w:t>
      </w:r>
      <w:proofErr w:type="spellEnd"/>
      <w:r>
        <w:rPr>
          <w:rFonts w:hint="eastAsia"/>
        </w:rPr>
        <w:t>==2.2.14</w:t>
      </w:r>
    </w:p>
    <w:p w14:paraId="614A65BE" w14:textId="3BF33661" w:rsidR="00954C16" w:rsidRDefault="00954C16" w:rsidP="002829AA">
      <w:pPr>
        <w:pStyle w:val="1e"/>
      </w:pPr>
      <w:r>
        <w:rPr>
          <w:rFonts w:hint="eastAsia"/>
        </w:rPr>
        <w:t>或是在</w:t>
      </w:r>
      <w:r>
        <w:rPr>
          <w:rFonts w:hint="eastAsia"/>
        </w:rPr>
        <w:t>notebook</w:t>
      </w:r>
      <w:r>
        <w:rPr>
          <w:rFonts w:hint="eastAsia"/>
        </w:rPr>
        <w:t>中执行</w:t>
      </w:r>
      <w:r>
        <w:rPr>
          <w:rFonts w:hint="eastAsia"/>
        </w:rPr>
        <w:t>pip</w:t>
      </w:r>
      <w:r>
        <w:t xml:space="preserve"> install </w:t>
      </w:r>
      <w:r>
        <w:rPr>
          <w:rFonts w:hint="eastAsia"/>
        </w:rPr>
        <w:t>命令，如下图所示</w:t>
      </w:r>
    </w:p>
    <w:p w14:paraId="7C79F1B7" w14:textId="130DBF0F" w:rsidR="00954C16" w:rsidRDefault="00743036" w:rsidP="002829AA">
      <w:pPr>
        <w:pStyle w:val="1e"/>
      </w:pPr>
      <w:r>
        <w:rPr>
          <w:noProof/>
        </w:rPr>
        <w:drawing>
          <wp:inline distT="0" distB="0" distL="0" distR="0" wp14:anchorId="33070B55" wp14:editId="3AD0B50E">
            <wp:extent cx="5454000" cy="1931579"/>
            <wp:effectExtent l="19050" t="19050" r="13970" b="120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193157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7F45E12" w14:textId="7FF69CAA" w:rsidR="00954C16" w:rsidRDefault="00954C16" w:rsidP="002829AA">
      <w:pPr>
        <w:pStyle w:val="1e"/>
      </w:pPr>
      <w:r>
        <w:rPr>
          <w:rFonts w:hint="eastAsia"/>
        </w:rPr>
        <w:t>方法二：下载</w:t>
      </w:r>
      <w:proofErr w:type="spellStart"/>
      <w:r>
        <w:t>whl</w:t>
      </w:r>
      <w:proofErr w:type="spellEnd"/>
      <w:r>
        <w:rPr>
          <w:rFonts w:hint="eastAsia"/>
        </w:rPr>
        <w:t>包进行安装，终端运行如下命令：</w:t>
      </w:r>
    </w:p>
    <w:p w14:paraId="1A0A0C01" w14:textId="77777777" w:rsidR="00954C16" w:rsidRPr="00954C16" w:rsidRDefault="00954C16" w:rsidP="00954C16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/>
        <w:spacing w:before="40" w:after="40"/>
        <w:ind w:left="1304" w:rightChars="200" w:right="640"/>
        <w:rPr>
          <w:rFonts w:ascii="Huawei Sans" w:hAnsi="Huawei Sans" w:cs="Times New Roman"/>
          <w:bCs/>
          <w:sz w:val="18"/>
          <w:szCs w:val="18"/>
          <w:shd w:val="clear" w:color="auto" w:fill="FFFFFF"/>
        </w:rPr>
      </w:pPr>
      <w:proofErr w:type="spellStart"/>
      <w:r w:rsidRPr="00954C16">
        <w:rPr>
          <w:rFonts w:ascii="Huawei Sans" w:hAnsi="Huawei Sans" w:cs="Times New Roman"/>
          <w:bCs/>
          <w:sz w:val="18"/>
          <w:szCs w:val="18"/>
        </w:rPr>
        <w:t>w</w:t>
      </w:r>
      <w:r w:rsidRPr="00954C16">
        <w:rPr>
          <w:rFonts w:ascii="Huawei Sans" w:hAnsi="Huawei Sans" w:cs="Times New Roman" w:hint="eastAsia"/>
          <w:bCs/>
          <w:sz w:val="18"/>
          <w:szCs w:val="18"/>
        </w:rPr>
        <w:t>get</w:t>
      </w:r>
      <w:proofErr w:type="spellEnd"/>
      <w:r w:rsidRPr="00954C16">
        <w:rPr>
          <w:rFonts w:ascii="Huawei Sans" w:hAnsi="Huawei Sans" w:cs="Times New Roman"/>
          <w:bCs/>
          <w:sz w:val="18"/>
          <w:szCs w:val="18"/>
        </w:rPr>
        <w:t xml:space="preserve"> </w:t>
      </w:r>
      <w:hyperlink r:id="rId20" w:history="1">
        <w:r w:rsidRPr="00954C16">
          <w:rPr>
            <w:rFonts w:ascii="Helvetica" w:hAnsi="Helvetica" w:cs="Times New Roman"/>
            <w:bCs/>
            <w:color w:val="0563C1"/>
            <w:sz w:val="18"/>
            <w:szCs w:val="18"/>
            <w:u w:val="single"/>
          </w:rPr>
          <w:t>https://ms-release.obs.cn-north-4.myhuaweicloud.com/2.2.14/MindSpore/unified/aarch64/mindspore-2.2.14-cp39-cp39-linux_aarch64.whl</w:t>
        </w:r>
      </w:hyperlink>
    </w:p>
    <w:p w14:paraId="0E7B3265" w14:textId="77777777" w:rsidR="00954C16" w:rsidRPr="00954C16" w:rsidRDefault="00954C16" w:rsidP="00954C16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/>
        <w:spacing w:before="40" w:after="40"/>
        <w:ind w:left="1304" w:rightChars="200" w:right="640"/>
        <w:rPr>
          <w:rFonts w:ascii="Huawei Sans" w:hAnsi="Huawei Sans" w:cs="Times New Roman"/>
          <w:bCs/>
          <w:sz w:val="18"/>
          <w:szCs w:val="18"/>
        </w:rPr>
      </w:pPr>
      <w:r w:rsidRPr="00954C16">
        <w:rPr>
          <w:rFonts w:ascii="Huawei Sans" w:hAnsi="Huawei Sans" w:cs="Times New Roman"/>
          <w:bCs/>
          <w:sz w:val="18"/>
          <w:szCs w:val="18"/>
        </w:rPr>
        <w:t xml:space="preserve"># </w:t>
      </w:r>
      <w:r w:rsidRPr="00954C16">
        <w:rPr>
          <w:rFonts w:ascii="Huawei Sans" w:hAnsi="Huawei Sans" w:cs="Times New Roman" w:hint="eastAsia"/>
          <w:bCs/>
          <w:sz w:val="18"/>
          <w:szCs w:val="18"/>
        </w:rPr>
        <w:t>在终端进入到</w:t>
      </w:r>
      <w:proofErr w:type="spellStart"/>
      <w:r w:rsidRPr="00954C16">
        <w:rPr>
          <w:rFonts w:ascii="Huawei Sans" w:hAnsi="Huawei Sans" w:cs="Times New Roman" w:hint="eastAsia"/>
          <w:bCs/>
          <w:sz w:val="18"/>
          <w:szCs w:val="18"/>
        </w:rPr>
        <w:t>whl</w:t>
      </w:r>
      <w:proofErr w:type="spellEnd"/>
      <w:proofErr w:type="gramStart"/>
      <w:r w:rsidRPr="00954C16">
        <w:rPr>
          <w:rFonts w:ascii="Huawei Sans" w:hAnsi="Huawei Sans" w:cs="Times New Roman" w:hint="eastAsia"/>
          <w:bCs/>
          <w:sz w:val="18"/>
          <w:szCs w:val="18"/>
        </w:rPr>
        <w:t>包所在</w:t>
      </w:r>
      <w:proofErr w:type="gramEnd"/>
      <w:r w:rsidRPr="00954C16">
        <w:rPr>
          <w:rFonts w:ascii="Huawei Sans" w:hAnsi="Huawei Sans" w:cs="Times New Roman" w:hint="eastAsia"/>
          <w:bCs/>
          <w:sz w:val="18"/>
          <w:szCs w:val="18"/>
        </w:rPr>
        <w:t>路径，执行</w:t>
      </w:r>
      <w:r w:rsidRPr="00954C16">
        <w:rPr>
          <w:rFonts w:ascii="Huawei Sans" w:hAnsi="Huawei Sans" w:cs="Times New Roman" w:hint="eastAsia"/>
          <w:bCs/>
          <w:sz w:val="18"/>
          <w:szCs w:val="18"/>
        </w:rPr>
        <w:t>pi</w:t>
      </w:r>
      <w:r w:rsidRPr="00954C16">
        <w:rPr>
          <w:rFonts w:ascii="Huawei Sans" w:hAnsi="Huawei Sans" w:cs="Times New Roman"/>
          <w:bCs/>
          <w:sz w:val="18"/>
          <w:szCs w:val="18"/>
        </w:rPr>
        <w:t>p install</w:t>
      </w:r>
      <w:r w:rsidRPr="00954C16">
        <w:rPr>
          <w:rFonts w:ascii="Huawei Sans" w:hAnsi="Huawei Sans" w:cs="Times New Roman" w:hint="eastAsia"/>
          <w:bCs/>
          <w:sz w:val="18"/>
          <w:szCs w:val="18"/>
        </w:rPr>
        <w:t>命令</w:t>
      </w:r>
    </w:p>
    <w:p w14:paraId="274910BA" w14:textId="77777777" w:rsidR="00954C16" w:rsidRPr="00954C16" w:rsidRDefault="00954C16" w:rsidP="00954C16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/>
        <w:spacing w:before="40" w:after="40"/>
        <w:ind w:left="1304" w:rightChars="200" w:right="640"/>
        <w:rPr>
          <w:rFonts w:ascii="Helvetica" w:hAnsi="Helvetica" w:cs="Times New Roman"/>
          <w:bCs/>
          <w:color w:val="000000"/>
          <w:sz w:val="18"/>
          <w:szCs w:val="18"/>
          <w:shd w:val="clear" w:color="auto" w:fill="FFFFFF"/>
        </w:rPr>
      </w:pPr>
      <w:r w:rsidRPr="00954C16">
        <w:rPr>
          <w:rFonts w:ascii="Huawei Sans" w:hAnsi="Huawei Sans" w:cs="Times New Roman"/>
          <w:bCs/>
          <w:sz w:val="18"/>
          <w:szCs w:val="18"/>
        </w:rPr>
        <w:t>pip install mindspore-2.2.14-cp39-cp39-linux_aarch64.whl</w:t>
      </w:r>
    </w:p>
    <w:p w14:paraId="32E5316D" w14:textId="0ACFEE19" w:rsidR="00954C16" w:rsidRDefault="00954C16" w:rsidP="00954C16">
      <w:pPr>
        <w:pStyle w:val="3"/>
      </w:pPr>
      <w:bookmarkStart w:id="26" w:name="_Toc175056361"/>
      <w:r>
        <w:rPr>
          <w:rFonts w:hint="eastAsia"/>
        </w:rPr>
        <w:t>运行训练脚本</w:t>
      </w:r>
      <w:bookmarkEnd w:id="26"/>
    </w:p>
    <w:p w14:paraId="65EDE4A9" w14:textId="1F946B22" w:rsidR="00954C16" w:rsidRDefault="00954C16" w:rsidP="00954C16">
      <w:pPr>
        <w:pStyle w:val="1e"/>
      </w:pPr>
      <w:r>
        <w:rPr>
          <w:rFonts w:hint="eastAsia"/>
        </w:rPr>
        <w:t>将</w:t>
      </w:r>
      <w:r>
        <w:rPr>
          <w:rFonts w:hint="eastAsia"/>
        </w:rPr>
        <w:t>2.1</w:t>
      </w:r>
      <w:r>
        <w:rPr>
          <w:rFonts w:hint="eastAsia"/>
        </w:rPr>
        <w:t>环节下载的训练代码文档上传到</w:t>
      </w:r>
      <w:proofErr w:type="spellStart"/>
      <w:r>
        <w:rPr>
          <w:rFonts w:hint="eastAsia"/>
        </w:rPr>
        <w:t>ModelArts</w:t>
      </w:r>
      <w:proofErr w:type="spellEnd"/>
      <w:r>
        <w:rPr>
          <w:rFonts w:hint="eastAsia"/>
        </w:rPr>
        <w:t>开发平台。</w:t>
      </w:r>
    </w:p>
    <w:p w14:paraId="1BDEA74F" w14:textId="78794849" w:rsidR="00743036" w:rsidRDefault="00743036" w:rsidP="00743036">
      <w:pPr>
        <w:pStyle w:val="1e"/>
      </w:pP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233D4BFE" wp14:editId="2394BE2F">
            <wp:extent cx="5327650" cy="2308390"/>
            <wp:effectExtent l="19050" t="19050" r="25400" b="158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72247" cy="232771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B00F9B1" w14:textId="37DEC6F7" w:rsidR="00954C16" w:rsidRDefault="00954C16" w:rsidP="00954C16">
      <w:pPr>
        <w:pStyle w:val="1e"/>
      </w:pPr>
      <w:r>
        <w:rPr>
          <w:rFonts w:hint="eastAsia"/>
        </w:rPr>
        <w:t>训练前修改部分代码：</w:t>
      </w:r>
    </w:p>
    <w:p w14:paraId="7883B922" w14:textId="487D7E0C" w:rsidR="00954C16" w:rsidRDefault="00954C16" w:rsidP="00862607">
      <w:pPr>
        <w:pStyle w:val="30"/>
      </w:pPr>
      <w:r>
        <w:rPr>
          <w:rFonts w:hint="eastAsia"/>
        </w:rPr>
        <w:lastRenderedPageBreak/>
        <w:t>添加数据下载权限</w:t>
      </w:r>
    </w:p>
    <w:p w14:paraId="63DCD64F" w14:textId="4AF0C363" w:rsidR="00DB0A0A" w:rsidRPr="00DB0A0A" w:rsidRDefault="00DB0A0A" w:rsidP="00DB0A0A">
      <w:pPr>
        <w:pStyle w:val="1e"/>
      </w:pPr>
      <w:r w:rsidRPr="00DB0A0A">
        <w:rPr>
          <w:rFonts w:hint="eastAsia"/>
        </w:rPr>
        <w:t>在数据</w:t>
      </w:r>
      <w:proofErr w:type="gramStart"/>
      <w:r w:rsidRPr="00DB0A0A">
        <w:rPr>
          <w:rFonts w:hint="eastAsia"/>
        </w:rPr>
        <w:t>集</w:t>
      </w:r>
      <w:r>
        <w:rPr>
          <w:rFonts w:hint="eastAsia"/>
        </w:rPr>
        <w:t>准备</w:t>
      </w:r>
      <w:proofErr w:type="gramEnd"/>
      <w:r>
        <w:rPr>
          <w:rFonts w:hint="eastAsia"/>
        </w:rPr>
        <w:t>与加载</w:t>
      </w:r>
      <w:r w:rsidRPr="00DB0A0A">
        <w:rPr>
          <w:rFonts w:hint="eastAsia"/>
        </w:rPr>
        <w:t>模块添加数据下载权限</w:t>
      </w:r>
    </w:p>
    <w:p w14:paraId="5967FC97" w14:textId="5FD701CB" w:rsidR="00954C16" w:rsidRDefault="00954C16" w:rsidP="00954C16">
      <w:pPr>
        <w:pStyle w:val="2f2"/>
        <w:ind w:right="640"/>
      </w:pPr>
      <w:r w:rsidRPr="00954C16">
        <w:rPr>
          <w:rFonts w:hint="eastAsia"/>
        </w:rPr>
        <w:t xml:space="preserve">%env </w:t>
      </w:r>
      <w:proofErr w:type="spellStart"/>
      <w:r w:rsidRPr="00954C16">
        <w:rPr>
          <w:rFonts w:hint="eastAsia"/>
        </w:rPr>
        <w:t>no_proxy</w:t>
      </w:r>
      <w:proofErr w:type="spellEnd"/>
      <w:r w:rsidRPr="00954C16">
        <w:rPr>
          <w:rFonts w:hint="eastAsia"/>
        </w:rPr>
        <w:t>='a.test.com,127.0.0.1,2.2.2.2'</w:t>
      </w:r>
    </w:p>
    <w:p w14:paraId="55FC667B" w14:textId="77777777" w:rsidR="00743036" w:rsidRPr="00743036" w:rsidRDefault="00743036" w:rsidP="00743036">
      <w:pPr>
        <w:pStyle w:val="1e"/>
        <w:ind w:firstLineChars="300" w:firstLine="630"/>
      </w:pPr>
      <w:r w:rsidRPr="00743036">
        <w:rPr>
          <w:noProof/>
        </w:rPr>
        <w:drawing>
          <wp:inline distT="0" distB="0" distL="0" distR="0" wp14:anchorId="4EF46116" wp14:editId="4A1FB827">
            <wp:extent cx="5168900" cy="2290519"/>
            <wp:effectExtent l="19050" t="19050" r="12700" b="14605"/>
            <wp:docPr id="4" name="图片 4" descr="C:\Users\f60031471\Desktop\MindSpore开发板全流程实验开发\3添加数据下载权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f60031471\Desktop\MindSpore开发板全流程实验开发\3添加数据下载权限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947" cy="232864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6CAA87" w14:textId="77777777" w:rsidR="00743036" w:rsidRDefault="00743036" w:rsidP="00743036">
      <w:pPr>
        <w:pStyle w:val="1e"/>
      </w:pPr>
    </w:p>
    <w:p w14:paraId="1B42D493" w14:textId="77E98ED8" w:rsidR="00DB0A0A" w:rsidRDefault="00DB0A0A" w:rsidP="00862607">
      <w:pPr>
        <w:pStyle w:val="30"/>
      </w:pPr>
      <w:r>
        <w:rPr>
          <w:rFonts w:hint="eastAsia"/>
        </w:rPr>
        <w:t>添加</w:t>
      </w:r>
      <w:proofErr w:type="spellStart"/>
      <w:r>
        <w:rPr>
          <w:rFonts w:hint="eastAsia"/>
        </w:rPr>
        <w:t>mindir</w:t>
      </w:r>
      <w:proofErr w:type="spellEnd"/>
      <w:r>
        <w:rPr>
          <w:rFonts w:hint="eastAsia"/>
        </w:rPr>
        <w:t>模型导出代码</w:t>
      </w:r>
    </w:p>
    <w:p w14:paraId="30962DF4" w14:textId="3DE87E52" w:rsidR="00954C16" w:rsidRDefault="00954C16" w:rsidP="00DB0A0A">
      <w:pPr>
        <w:pStyle w:val="1e"/>
      </w:pPr>
      <w:r>
        <w:rPr>
          <w:rFonts w:hint="eastAsia"/>
        </w:rPr>
        <w:t>在可视化模型预测部分添加导出</w:t>
      </w:r>
      <w:proofErr w:type="spellStart"/>
      <w:r>
        <w:rPr>
          <w:rFonts w:hint="eastAsia"/>
        </w:rPr>
        <w:t>mindir</w:t>
      </w:r>
      <w:proofErr w:type="spellEnd"/>
      <w:r>
        <w:rPr>
          <w:rFonts w:hint="eastAsia"/>
        </w:rPr>
        <w:t>模型的代码</w:t>
      </w:r>
    </w:p>
    <w:p w14:paraId="5C751510" w14:textId="7DDD00D6" w:rsidR="00D33944" w:rsidRDefault="00D33944" w:rsidP="00D33944">
      <w:pPr>
        <w:pStyle w:val="2f2"/>
        <w:ind w:right="640"/>
      </w:pPr>
      <w:r>
        <w:t>I</w:t>
      </w:r>
      <w:r>
        <w:rPr>
          <w:rFonts w:hint="eastAsia"/>
        </w:rPr>
        <w:t>nputs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proofErr w:type="spellStart"/>
      <w:proofErr w:type="gramStart"/>
      <w:r>
        <w:rPr>
          <w:rFonts w:hint="eastAsia"/>
        </w:rPr>
        <w:t>ms</w:t>
      </w:r>
      <w:r>
        <w:t>.Tensor</w:t>
      </w:r>
      <w:proofErr w:type="spellEnd"/>
      <w:proofErr w:type="gramEnd"/>
      <w:r>
        <w:t>(</w:t>
      </w:r>
      <w:proofErr w:type="spellStart"/>
      <w:r>
        <w:t>np.ones</w:t>
      </w:r>
      <w:proofErr w:type="spellEnd"/>
      <w:r>
        <w:t>([4,3,32,32]).</w:t>
      </w:r>
      <w:proofErr w:type="spellStart"/>
      <w:r>
        <w:t>astype</w:t>
      </w:r>
      <w:proofErr w:type="spellEnd"/>
      <w:r>
        <w:t>(np.float32))</w:t>
      </w:r>
    </w:p>
    <w:p w14:paraId="22761325" w14:textId="756D9738" w:rsidR="00D33944" w:rsidRDefault="00D33944" w:rsidP="00D33944">
      <w:pPr>
        <w:pStyle w:val="2f2"/>
        <w:ind w:right="640"/>
      </w:pPr>
      <w:proofErr w:type="spellStart"/>
      <w:r>
        <w:t>ms.export</w:t>
      </w:r>
      <w:proofErr w:type="spellEnd"/>
      <w:r>
        <w:t xml:space="preserve">(net, inputs, </w:t>
      </w:r>
      <w:proofErr w:type="spellStart"/>
      <w:r>
        <w:t>file_name</w:t>
      </w:r>
      <w:proofErr w:type="spellEnd"/>
      <w:r>
        <w:t>=</w:t>
      </w:r>
      <w:r w:rsidR="00DA4053" w:rsidRPr="00DA4053">
        <w:rPr>
          <w:rFonts w:hint="eastAsia"/>
        </w:rPr>
        <w:t xml:space="preserve"> "</w:t>
      </w:r>
      <w:r>
        <w:t>resnet50</w:t>
      </w:r>
      <w:r w:rsidR="00DA4053" w:rsidRPr="00DA4053">
        <w:rPr>
          <w:rFonts w:hint="eastAsia"/>
        </w:rPr>
        <w:t>"</w:t>
      </w:r>
      <w:r>
        <w:t xml:space="preserve">, </w:t>
      </w:r>
      <w:proofErr w:type="spellStart"/>
      <w:r>
        <w:t>file_format</w:t>
      </w:r>
      <w:proofErr w:type="spellEnd"/>
      <w:r>
        <w:t>=</w:t>
      </w:r>
      <w:r w:rsidR="00DA4053" w:rsidRPr="00DA4053">
        <w:rPr>
          <w:rFonts w:hint="eastAsia"/>
        </w:rPr>
        <w:t xml:space="preserve"> "</w:t>
      </w:r>
      <w:r>
        <w:t>MINDIR</w:t>
      </w:r>
      <w:r w:rsidR="00DA4053" w:rsidRPr="00DA4053">
        <w:rPr>
          <w:rFonts w:hint="eastAsia"/>
        </w:rPr>
        <w:t>"</w:t>
      </w:r>
      <w:r>
        <w:t>)</w:t>
      </w:r>
    </w:p>
    <w:p w14:paraId="66D21EA2" w14:textId="2D1685D5" w:rsidR="00743036" w:rsidRPr="00743036" w:rsidRDefault="00743036" w:rsidP="00743036">
      <w:pPr>
        <w:topLinePunct w:val="0"/>
        <w:adjustRightInd/>
        <w:snapToGrid/>
        <w:spacing w:before="100" w:beforeAutospacing="1" w:after="100" w:afterAutospacing="1" w:line="240" w:lineRule="auto"/>
        <w:ind w:left="0" w:firstLineChars="500" w:firstLine="1200"/>
        <w:rPr>
          <w:rFonts w:ascii="宋体" w:eastAsia="宋体" w:hAnsi="宋体" w:cs="宋体"/>
          <w:sz w:val="24"/>
          <w:szCs w:val="24"/>
        </w:rPr>
      </w:pPr>
      <w:r w:rsidRPr="00743036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34B6DB2B" wp14:editId="5C26E1E6">
            <wp:extent cx="5105400" cy="2108571"/>
            <wp:effectExtent l="19050" t="19050" r="19050" b="25400"/>
            <wp:docPr id="9" name="图片 9" descr="C:\Users\f60031471\Desktop\MindSpore开发板全流程实验开发\4添加生成MINDIR模型的代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f60031471\Desktop\MindSpore开发板全流程实验开发\4添加生成MINDIR模型的代码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2378" cy="21403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36786D" w14:textId="54191672" w:rsidR="00D33944" w:rsidRDefault="00D33944" w:rsidP="00D33944">
      <w:pPr>
        <w:pStyle w:val="1e"/>
      </w:pPr>
      <w:r w:rsidRPr="00D33944">
        <w:rPr>
          <w:rFonts w:hint="eastAsia"/>
        </w:rPr>
        <w:t>在</w:t>
      </w:r>
      <w:proofErr w:type="gramStart"/>
      <w:r w:rsidRPr="00D33944">
        <w:rPr>
          <w:rFonts w:hint="eastAsia"/>
        </w:rPr>
        <w:t>云</w:t>
      </w:r>
      <w:r>
        <w:rPr>
          <w:rFonts w:hint="eastAsia"/>
        </w:rPr>
        <w:t>环境</w:t>
      </w:r>
      <w:proofErr w:type="gramEnd"/>
      <w:r w:rsidRPr="00D33944">
        <w:rPr>
          <w:rFonts w:hint="eastAsia"/>
        </w:rPr>
        <w:t>上运行</w:t>
      </w:r>
      <w:r w:rsidRPr="00D33944">
        <w:rPr>
          <w:rFonts w:hint="eastAsia"/>
        </w:rPr>
        <w:t>notebook</w:t>
      </w:r>
      <w:r w:rsidRPr="00D33944">
        <w:rPr>
          <w:rFonts w:hint="eastAsia"/>
        </w:rPr>
        <w:t>文档，生成</w:t>
      </w:r>
      <w:r w:rsidRPr="00D33944">
        <w:rPr>
          <w:rFonts w:hint="eastAsia"/>
        </w:rPr>
        <w:t>MINDIR</w:t>
      </w:r>
      <w:r>
        <w:rPr>
          <w:rFonts w:hint="eastAsia"/>
        </w:rPr>
        <w:t>模型</w:t>
      </w:r>
      <w:r w:rsidRPr="00D33944">
        <w:rPr>
          <w:rFonts w:hint="eastAsia"/>
        </w:rPr>
        <w:t>文件。</w:t>
      </w:r>
    </w:p>
    <w:p w14:paraId="617EEAA1" w14:textId="21030516" w:rsidR="00743036" w:rsidRPr="00F02BEE" w:rsidRDefault="00743036" w:rsidP="00F02BEE">
      <w:pPr>
        <w:topLinePunct w:val="0"/>
        <w:adjustRightInd/>
        <w:snapToGrid/>
        <w:spacing w:before="100" w:beforeAutospacing="1" w:after="100" w:afterAutospacing="1" w:line="240" w:lineRule="auto"/>
        <w:ind w:left="0" w:firstLineChars="500" w:firstLine="1200"/>
        <w:rPr>
          <w:rFonts w:ascii="宋体" w:eastAsia="宋体" w:hAnsi="宋体" w:cs="宋体"/>
          <w:sz w:val="24"/>
          <w:szCs w:val="24"/>
        </w:rPr>
      </w:pPr>
      <w:r w:rsidRPr="00743036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13B8E250" wp14:editId="7228D6AF">
            <wp:extent cx="3676650" cy="1985687"/>
            <wp:effectExtent l="19050" t="19050" r="19050" b="14605"/>
            <wp:docPr id="7" name="图片 7" descr="C:\Users\f60031471\Desktop\MindSpore开发板全流程实验开发\6mindir模型文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f60031471\Desktop\MindSpore开发板全流程实验开发\6mindir模型文件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176" cy="20070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00C301" w14:textId="0BE6EA9F" w:rsidR="00D33944" w:rsidRDefault="00D33944" w:rsidP="00D33944">
      <w:pPr>
        <w:pStyle w:val="1e"/>
      </w:pPr>
      <w:r>
        <w:rPr>
          <w:rFonts w:hint="eastAsia"/>
        </w:rPr>
        <w:t>右键下载</w:t>
      </w:r>
      <w:r w:rsidRPr="00D33944">
        <w:rPr>
          <w:rFonts w:hint="eastAsia"/>
        </w:rPr>
        <w:t>MINDIR</w:t>
      </w:r>
      <w:r>
        <w:rPr>
          <w:rFonts w:hint="eastAsia"/>
        </w:rPr>
        <w:t>模型</w:t>
      </w:r>
      <w:r w:rsidRPr="00D33944">
        <w:rPr>
          <w:rFonts w:hint="eastAsia"/>
        </w:rPr>
        <w:t>文件</w:t>
      </w:r>
      <w:r>
        <w:rPr>
          <w:rFonts w:hint="eastAsia"/>
        </w:rPr>
        <w:t>至本地。</w:t>
      </w:r>
    </w:p>
    <w:p w14:paraId="34C39022" w14:textId="251798E3" w:rsidR="00F02BEE" w:rsidRDefault="00F02BEE" w:rsidP="00D33944">
      <w:pPr>
        <w:pStyle w:val="1e"/>
      </w:pPr>
      <w:r>
        <w:rPr>
          <w:noProof/>
        </w:rPr>
        <w:drawing>
          <wp:inline distT="0" distB="0" distL="0" distR="0" wp14:anchorId="49EA6472" wp14:editId="580BBA8A">
            <wp:extent cx="5454000" cy="4667013"/>
            <wp:effectExtent l="19050" t="19050" r="13970" b="196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466701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E3B5F5F" w14:textId="77777777" w:rsidR="00862607" w:rsidRPr="00862607" w:rsidRDefault="00862607" w:rsidP="00862607">
      <w:pPr>
        <w:topLinePunct w:val="0"/>
        <w:adjustRightInd/>
        <w:snapToGrid/>
        <w:spacing w:before="0" w:after="0" w:line="240" w:lineRule="auto"/>
        <w:ind w:left="0"/>
        <w:rPr>
          <w:rFonts w:ascii="Huawei Sans" w:hAnsi="Huawei Sans"/>
          <w:sz w:val="21"/>
        </w:rPr>
      </w:pPr>
    </w:p>
    <w:p w14:paraId="4C6F2814" w14:textId="77777777" w:rsidR="00F02BEE" w:rsidRDefault="00F02BEE" w:rsidP="00862607">
      <w:pPr>
        <w:pStyle w:val="1e"/>
        <w:ind w:left="0"/>
      </w:pPr>
    </w:p>
    <w:p w14:paraId="003C8802" w14:textId="4E2F5B1E" w:rsidR="00D33944" w:rsidRDefault="00D33944" w:rsidP="00D33944">
      <w:pPr>
        <w:pStyle w:val="1"/>
      </w:pPr>
      <w:bookmarkStart w:id="27" w:name="_Toc175056362"/>
      <w:r>
        <w:rPr>
          <w:rFonts w:hint="eastAsia"/>
        </w:rPr>
        <w:lastRenderedPageBreak/>
        <w:t>模型推理</w:t>
      </w:r>
      <w:bookmarkEnd w:id="27"/>
    </w:p>
    <w:p w14:paraId="09C77CDF" w14:textId="79583DD0" w:rsidR="00D33944" w:rsidRDefault="00D33944" w:rsidP="00D33944">
      <w:pPr>
        <w:pStyle w:val="1e"/>
      </w:pPr>
      <w:r>
        <w:rPr>
          <w:rFonts w:hint="eastAsia"/>
        </w:rPr>
        <w:t>本环节</w:t>
      </w:r>
      <w:r w:rsidRPr="00D33944">
        <w:rPr>
          <w:rFonts w:hint="eastAsia"/>
        </w:rPr>
        <w:t>在香橙派</w:t>
      </w:r>
      <w:proofErr w:type="spellStart"/>
      <w:r w:rsidRPr="00D33944">
        <w:rPr>
          <w:rFonts w:hint="eastAsia"/>
        </w:rPr>
        <w:t>AIpro</w:t>
      </w:r>
      <w:proofErr w:type="spellEnd"/>
      <w:r w:rsidRPr="00D33944">
        <w:rPr>
          <w:rFonts w:hint="eastAsia"/>
        </w:rPr>
        <w:t>开发板上，首先进行离线模型转换，使用</w:t>
      </w:r>
      <w:r w:rsidRPr="00D33944">
        <w:rPr>
          <w:rFonts w:hint="eastAsia"/>
        </w:rPr>
        <w:t>convert</w:t>
      </w:r>
      <w:r w:rsidRPr="00D33944">
        <w:rPr>
          <w:rFonts w:hint="eastAsia"/>
        </w:rPr>
        <w:t>命令将</w:t>
      </w:r>
      <w:proofErr w:type="spellStart"/>
      <w:r w:rsidRPr="00D33944">
        <w:rPr>
          <w:rFonts w:hint="eastAsia"/>
        </w:rPr>
        <w:t>mindir</w:t>
      </w:r>
      <w:proofErr w:type="spellEnd"/>
      <w:r w:rsidRPr="00D33944">
        <w:rPr>
          <w:rFonts w:hint="eastAsia"/>
        </w:rPr>
        <w:t>模型转换为</w:t>
      </w:r>
      <w:r w:rsidRPr="00D33944">
        <w:rPr>
          <w:rFonts w:hint="eastAsia"/>
        </w:rPr>
        <w:t>om</w:t>
      </w:r>
      <w:r w:rsidRPr="00D33944">
        <w:rPr>
          <w:rFonts w:hint="eastAsia"/>
        </w:rPr>
        <w:t>模型，然后使用</w:t>
      </w:r>
      <w:proofErr w:type="spellStart"/>
      <w:r w:rsidRPr="00D33944">
        <w:rPr>
          <w:rFonts w:hint="eastAsia"/>
        </w:rPr>
        <w:t>AscendCL</w:t>
      </w:r>
      <w:proofErr w:type="spellEnd"/>
      <w:r w:rsidRPr="00D33944">
        <w:rPr>
          <w:rFonts w:hint="eastAsia"/>
        </w:rPr>
        <w:t>开发推理代码，实现图像分类推理任务。</w:t>
      </w:r>
    </w:p>
    <w:p w14:paraId="4948428F" w14:textId="24401D78" w:rsidR="00D33944" w:rsidRDefault="00D33944" w:rsidP="00D33944">
      <w:pPr>
        <w:pStyle w:val="2"/>
      </w:pPr>
      <w:bookmarkStart w:id="28" w:name="_Toc175056363"/>
      <w:r>
        <w:rPr>
          <w:rFonts w:hint="eastAsia"/>
        </w:rPr>
        <w:t>推理代码文档下载</w:t>
      </w:r>
      <w:bookmarkEnd w:id="28"/>
    </w:p>
    <w:p w14:paraId="4AB74B1A" w14:textId="7BD0A57C" w:rsidR="00D33944" w:rsidRDefault="00D33944" w:rsidP="00D33944">
      <w:pPr>
        <w:pStyle w:val="1e"/>
      </w:pPr>
      <w:r w:rsidRPr="00D33944">
        <w:rPr>
          <w:rFonts w:hint="eastAsia"/>
        </w:rPr>
        <w:t>进入</w:t>
      </w:r>
      <w:proofErr w:type="spellStart"/>
      <w:r w:rsidRPr="00D33944">
        <w:rPr>
          <w:rFonts w:hint="eastAsia"/>
        </w:rPr>
        <w:t>MindSpore</w:t>
      </w:r>
      <w:proofErr w:type="spellEnd"/>
      <w:r w:rsidRPr="00D33944">
        <w:rPr>
          <w:rFonts w:hint="eastAsia"/>
        </w:rPr>
        <w:t>版的开发板离线推理代码仓，下载</w:t>
      </w:r>
      <w:r w:rsidRPr="00D33944">
        <w:rPr>
          <w:rFonts w:hint="eastAsia"/>
        </w:rPr>
        <w:t>ResNet50</w:t>
      </w:r>
      <w:r w:rsidRPr="00D33944">
        <w:rPr>
          <w:rFonts w:hint="eastAsia"/>
        </w:rPr>
        <w:t>的离线推理文件</w:t>
      </w:r>
      <w:r w:rsidR="00D57C37">
        <w:rPr>
          <w:rFonts w:hint="eastAsia"/>
        </w:rPr>
        <w:t>，下载地址如下：</w:t>
      </w:r>
    </w:p>
    <w:p w14:paraId="0E69868D" w14:textId="4295C78B" w:rsidR="00D57C37" w:rsidRDefault="00D664F5" w:rsidP="00D33944">
      <w:pPr>
        <w:pStyle w:val="1e"/>
      </w:pPr>
      <w:hyperlink r:id="rId26" w:history="1">
        <w:r w:rsidR="00D57C37" w:rsidRPr="001E75D4">
          <w:rPr>
            <w:rStyle w:val="af"/>
            <w:rFonts w:hint="eastAsia"/>
          </w:rPr>
          <w:t>https://github.com/mindspore-courses/orange-pi-mindspore/tree/master/infer/03-ResNet50</w:t>
        </w:r>
      </w:hyperlink>
      <w:r w:rsidR="00D57C37">
        <w:t xml:space="preserve"> </w:t>
      </w:r>
    </w:p>
    <w:p w14:paraId="2E758621" w14:textId="04466A74" w:rsidR="00D57C37" w:rsidRDefault="00D57C37" w:rsidP="00D57C37">
      <w:pPr>
        <w:pStyle w:val="2"/>
        <w:rPr>
          <w:lang w:eastAsia="zh-CN"/>
        </w:rPr>
      </w:pPr>
      <w:bookmarkStart w:id="29" w:name="_Toc175056364"/>
      <w:r>
        <w:rPr>
          <w:rFonts w:hint="eastAsia"/>
          <w:lang w:eastAsia="zh-CN"/>
        </w:rPr>
        <w:t>香橙派</w:t>
      </w:r>
      <w:r>
        <w:rPr>
          <w:rFonts w:hint="eastAsia"/>
          <w:lang w:eastAsia="zh-CN"/>
        </w:rPr>
        <w:t>A</w:t>
      </w:r>
      <w:r>
        <w:rPr>
          <w:lang w:eastAsia="zh-CN"/>
        </w:rPr>
        <w:t>I</w:t>
      </w:r>
      <w:r>
        <w:rPr>
          <w:rFonts w:hint="eastAsia"/>
          <w:lang w:eastAsia="zh-CN"/>
        </w:rPr>
        <w:t>pro</w:t>
      </w:r>
      <w:r>
        <w:rPr>
          <w:rFonts w:hint="eastAsia"/>
          <w:lang w:eastAsia="zh-CN"/>
        </w:rPr>
        <w:t>开发板环境搭建</w:t>
      </w:r>
      <w:bookmarkEnd w:id="29"/>
    </w:p>
    <w:p w14:paraId="1C6E9B24" w14:textId="0F369714" w:rsidR="00D57C37" w:rsidRDefault="00D57C37" w:rsidP="00D57C37">
      <w:pPr>
        <w:pStyle w:val="1e"/>
      </w:pPr>
      <w:r>
        <w:rPr>
          <w:rFonts w:hint="eastAsia"/>
        </w:rPr>
        <w:t>开发</w:t>
      </w:r>
      <w:proofErr w:type="gramStart"/>
      <w:r>
        <w:rPr>
          <w:rFonts w:hint="eastAsia"/>
        </w:rPr>
        <w:t>板环境搭建请</w:t>
      </w:r>
      <w:proofErr w:type="gramEnd"/>
      <w:r w:rsidRPr="00D57C37">
        <w:rPr>
          <w:rFonts w:hint="eastAsia"/>
        </w:rPr>
        <w:t>参考</w:t>
      </w:r>
      <w:r>
        <w:rPr>
          <w:rFonts w:hint="eastAsia"/>
        </w:rPr>
        <w:t>如下手册</w:t>
      </w:r>
      <w:r w:rsidRPr="00D57C37">
        <w:rPr>
          <w:rFonts w:hint="eastAsia"/>
        </w:rPr>
        <w:t>。</w:t>
      </w:r>
    </w:p>
    <w:bookmarkStart w:id="30" w:name="_MON_1786810594"/>
    <w:bookmarkEnd w:id="30"/>
    <w:p w14:paraId="3C4EA68B" w14:textId="28796B4F" w:rsidR="005E4067" w:rsidRDefault="005E4067" w:rsidP="00D57C37">
      <w:pPr>
        <w:pStyle w:val="1e"/>
        <w:rPr>
          <w:rFonts w:hint="eastAsia"/>
        </w:rPr>
      </w:pPr>
      <w:r>
        <w:object w:dxaOrig="1503" w:dyaOrig="1044" w14:anchorId="55167CE1">
          <v:shape id="_x0000_i1030" type="#_x0000_t75" style="width:75pt;height:52pt" o:ole="">
            <v:imagedata r:id="rId27" o:title=""/>
          </v:shape>
          <o:OLEObject Type="Embed" ProgID="Word.Document.12" ShapeID="_x0000_i1030" DrawAspect="Icon" ObjectID="_1786810614" r:id="rId28">
            <o:FieldCodes>\s</o:FieldCodes>
          </o:OLEObject>
        </w:object>
      </w:r>
    </w:p>
    <w:p w14:paraId="6626A7C9" w14:textId="5F61556A" w:rsidR="00D57C37" w:rsidRDefault="00D57C37" w:rsidP="00D57C37">
      <w:pPr>
        <w:pStyle w:val="1e"/>
      </w:pPr>
      <w:r>
        <w:rPr>
          <w:rFonts w:hint="eastAsia"/>
        </w:rPr>
        <w:t>按上述手册连接登录开发板，并实现开发</w:t>
      </w:r>
      <w:proofErr w:type="gramStart"/>
      <w:r>
        <w:rPr>
          <w:rFonts w:hint="eastAsia"/>
        </w:rPr>
        <w:t>板网络</w:t>
      </w:r>
      <w:proofErr w:type="gramEnd"/>
      <w:r>
        <w:rPr>
          <w:rFonts w:hint="eastAsia"/>
        </w:rPr>
        <w:t>连接，然后参考</w:t>
      </w:r>
      <w:r>
        <w:rPr>
          <w:rFonts w:hint="eastAsia"/>
        </w:rPr>
        <w:t>2.1</w:t>
      </w:r>
      <w:r>
        <w:rPr>
          <w:rFonts w:hint="eastAsia"/>
        </w:rPr>
        <w:t>环节在开发板中进行</w:t>
      </w:r>
      <w:proofErr w:type="spellStart"/>
      <w:r>
        <w:rPr>
          <w:rFonts w:hint="eastAsia"/>
        </w:rPr>
        <w:t>MindSpore</w:t>
      </w:r>
      <w:proofErr w:type="spellEnd"/>
      <w:r>
        <w:rPr>
          <w:rFonts w:hint="eastAsia"/>
        </w:rPr>
        <w:t>版本的升级，将</w:t>
      </w:r>
      <w:proofErr w:type="spellStart"/>
      <w:r>
        <w:rPr>
          <w:rFonts w:hint="eastAsia"/>
        </w:rPr>
        <w:t>MindSpore</w:t>
      </w:r>
      <w:proofErr w:type="spellEnd"/>
      <w:r>
        <w:rPr>
          <w:rFonts w:hint="eastAsia"/>
        </w:rPr>
        <w:t>版本升级为</w:t>
      </w:r>
      <w:r>
        <w:rPr>
          <w:rFonts w:hint="eastAsia"/>
        </w:rPr>
        <w:t>2.2.14</w:t>
      </w:r>
      <w:r>
        <w:rPr>
          <w:rFonts w:hint="eastAsia"/>
        </w:rPr>
        <w:t>。</w:t>
      </w:r>
    </w:p>
    <w:p w14:paraId="3416AEA8" w14:textId="23137721" w:rsidR="00F02BEE" w:rsidRDefault="00F02BEE" w:rsidP="00D57C37">
      <w:pPr>
        <w:pStyle w:val="1e"/>
      </w:pPr>
      <w:r>
        <w:rPr>
          <w:noProof/>
        </w:rPr>
        <w:drawing>
          <wp:inline distT="0" distB="0" distL="0" distR="0" wp14:anchorId="6ADBE998" wp14:editId="232FC252">
            <wp:extent cx="5454000" cy="1328042"/>
            <wp:effectExtent l="19050" t="19050" r="13970" b="2476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13280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3333CE1" w14:textId="042B2917" w:rsidR="00D57C37" w:rsidRDefault="00D57C37" w:rsidP="00D57C37">
      <w:pPr>
        <w:pStyle w:val="2"/>
      </w:pPr>
      <w:bookmarkStart w:id="31" w:name="_Toc175056365"/>
      <w:r>
        <w:rPr>
          <w:rFonts w:hint="eastAsia"/>
        </w:rPr>
        <w:t>推理过程</w:t>
      </w:r>
      <w:bookmarkEnd w:id="31"/>
    </w:p>
    <w:p w14:paraId="06D40AC1" w14:textId="2BD7D23F" w:rsidR="00D57C37" w:rsidRDefault="00070247" w:rsidP="00D57C37">
      <w:pPr>
        <w:pStyle w:val="3"/>
        <w:rPr>
          <w:lang w:eastAsia="en-US"/>
        </w:rPr>
      </w:pPr>
      <w:bookmarkStart w:id="32" w:name="_Toc175056366"/>
      <w:r>
        <w:rPr>
          <w:rFonts w:hint="eastAsia"/>
        </w:rPr>
        <w:t>Convert</w:t>
      </w:r>
      <w:r>
        <w:rPr>
          <w:rFonts w:hint="eastAsia"/>
        </w:rPr>
        <w:t>命令获取</w:t>
      </w:r>
      <w:r>
        <w:rPr>
          <w:rFonts w:hint="eastAsia"/>
        </w:rPr>
        <w:t>om</w:t>
      </w:r>
      <w:r>
        <w:rPr>
          <w:rFonts w:hint="eastAsia"/>
        </w:rPr>
        <w:t>模型文件</w:t>
      </w:r>
      <w:bookmarkEnd w:id="32"/>
    </w:p>
    <w:p w14:paraId="11A9946E" w14:textId="0ADD566F" w:rsidR="00070247" w:rsidRDefault="00070247" w:rsidP="00070247">
      <w:pPr>
        <w:pStyle w:val="30"/>
        <w:rPr>
          <w:lang w:eastAsia="en-US"/>
        </w:rPr>
      </w:pPr>
      <w:r>
        <w:rPr>
          <w:rFonts w:hint="eastAsia"/>
        </w:rPr>
        <w:t>上传</w:t>
      </w:r>
      <w:proofErr w:type="spellStart"/>
      <w:r>
        <w:rPr>
          <w:rFonts w:hint="eastAsia"/>
        </w:rPr>
        <w:t>mindir</w:t>
      </w:r>
      <w:proofErr w:type="spellEnd"/>
      <w:r>
        <w:rPr>
          <w:rFonts w:hint="eastAsia"/>
        </w:rPr>
        <w:t>模型文件</w:t>
      </w:r>
      <w:bookmarkStart w:id="33" w:name="_GoBack"/>
      <w:bookmarkEnd w:id="33"/>
    </w:p>
    <w:p w14:paraId="6849917A" w14:textId="490E49DF" w:rsidR="00070247" w:rsidRDefault="00070247" w:rsidP="00070247">
      <w:pPr>
        <w:pStyle w:val="1e"/>
      </w:pPr>
      <w:r>
        <w:rPr>
          <w:rFonts w:hint="eastAsia"/>
        </w:rPr>
        <w:lastRenderedPageBreak/>
        <w:t>在“</w:t>
      </w:r>
      <w:r>
        <w:rPr>
          <w:rFonts w:hint="eastAsia"/>
        </w:rPr>
        <w:t>/home/</w:t>
      </w:r>
      <w:proofErr w:type="spellStart"/>
      <w:r>
        <w:rPr>
          <w:lang w:eastAsia="en-US"/>
        </w:rPr>
        <w:t>H</w:t>
      </w:r>
      <w:r>
        <w:rPr>
          <w:rFonts w:hint="eastAsia"/>
        </w:rPr>
        <w:t>wHiAiUser</w:t>
      </w:r>
      <w:proofErr w:type="spellEnd"/>
      <w:r>
        <w:rPr>
          <w:rFonts w:hint="eastAsia"/>
        </w:rPr>
        <w:t>/samples</w:t>
      </w:r>
      <w:r>
        <w:rPr>
          <w:lang w:eastAsia="en-US"/>
        </w:rPr>
        <w:t>/</w:t>
      </w:r>
      <w:proofErr w:type="spellStart"/>
      <w:r>
        <w:rPr>
          <w:lang w:eastAsia="en-US"/>
        </w:rPr>
        <w:t>noteboooks</w:t>
      </w:r>
      <w:proofErr w:type="spellEnd"/>
      <w:r>
        <w:rPr>
          <w:rFonts w:hint="eastAsia"/>
        </w:rPr>
        <w:t>”目录下创建</w:t>
      </w:r>
      <w:r>
        <w:rPr>
          <w:rFonts w:hint="eastAsia"/>
        </w:rPr>
        <w:t>Res</w:t>
      </w:r>
      <w:r>
        <w:t>Net50_2.2.14</w:t>
      </w:r>
      <w:r>
        <w:rPr>
          <w:rFonts w:hint="eastAsia"/>
        </w:rPr>
        <w:t>文件夹，将训练获得的</w:t>
      </w:r>
      <w:proofErr w:type="spellStart"/>
      <w:r>
        <w:rPr>
          <w:rFonts w:hint="eastAsia"/>
        </w:rPr>
        <w:t>mindir</w:t>
      </w:r>
      <w:proofErr w:type="spellEnd"/>
      <w:r>
        <w:rPr>
          <w:rFonts w:hint="eastAsia"/>
        </w:rPr>
        <w:t>模型文件放入该文件夹。</w:t>
      </w:r>
    </w:p>
    <w:p w14:paraId="4434BB9D" w14:textId="65C4C7DD" w:rsidR="00F02BEE" w:rsidRDefault="00F02BEE" w:rsidP="00070247">
      <w:pPr>
        <w:pStyle w:val="1e"/>
      </w:pPr>
      <w:r>
        <w:rPr>
          <w:noProof/>
        </w:rPr>
        <w:drawing>
          <wp:inline distT="0" distB="0" distL="0" distR="0" wp14:anchorId="3983F791" wp14:editId="5C95F278">
            <wp:extent cx="4483100" cy="2235200"/>
            <wp:effectExtent l="19050" t="19050" r="12700" b="1270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297"/>
                    <a:stretch/>
                  </pic:blipFill>
                  <pic:spPr bwMode="auto">
                    <a:xfrm>
                      <a:off x="0" y="0"/>
                      <a:ext cx="4483100" cy="2235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64290" w14:textId="5CD69CCE" w:rsidR="00070247" w:rsidRDefault="00070247" w:rsidP="00070247">
      <w:pPr>
        <w:pStyle w:val="30"/>
      </w:pPr>
      <w:proofErr w:type="spellStart"/>
      <w:r>
        <w:rPr>
          <w:rFonts w:hint="eastAsia"/>
        </w:rPr>
        <w:t>mindir</w:t>
      </w:r>
      <w:proofErr w:type="spellEnd"/>
      <w:r>
        <w:rPr>
          <w:rFonts w:hint="eastAsia"/>
        </w:rPr>
        <w:t>模型文件转换为</w:t>
      </w:r>
      <w:r>
        <w:rPr>
          <w:rFonts w:hint="eastAsia"/>
        </w:rPr>
        <w:t>om</w:t>
      </w:r>
      <w:r>
        <w:rPr>
          <w:rFonts w:hint="eastAsia"/>
        </w:rPr>
        <w:t>模型</w:t>
      </w:r>
    </w:p>
    <w:p w14:paraId="304A605E" w14:textId="1E40ECAF" w:rsidR="00070247" w:rsidRDefault="00070247" w:rsidP="00070247">
      <w:pPr>
        <w:pStyle w:val="1e"/>
      </w:pPr>
      <w:r>
        <w:rPr>
          <w:rFonts w:hint="eastAsia"/>
        </w:rPr>
        <w:t>在</w:t>
      </w:r>
      <w:r w:rsidRPr="00070247">
        <w:rPr>
          <w:rFonts w:hint="eastAsia"/>
        </w:rPr>
        <w:t>“</w:t>
      </w:r>
      <w:r w:rsidRPr="00070247">
        <w:rPr>
          <w:rFonts w:hint="eastAsia"/>
        </w:rPr>
        <w:t>/home/</w:t>
      </w:r>
      <w:proofErr w:type="spellStart"/>
      <w:r w:rsidRPr="00070247">
        <w:rPr>
          <w:rFonts w:hint="eastAsia"/>
        </w:rPr>
        <w:t>HwHiAiUser</w:t>
      </w:r>
      <w:proofErr w:type="spellEnd"/>
      <w:r w:rsidRPr="00070247">
        <w:rPr>
          <w:rFonts w:hint="eastAsia"/>
        </w:rPr>
        <w:t>/samples/</w:t>
      </w:r>
      <w:proofErr w:type="spellStart"/>
      <w:r w:rsidRPr="00070247">
        <w:rPr>
          <w:rFonts w:hint="eastAsia"/>
        </w:rPr>
        <w:t>noteboooks</w:t>
      </w:r>
      <w:proofErr w:type="spellEnd"/>
      <w:r w:rsidRPr="00070247">
        <w:rPr>
          <w:rFonts w:hint="eastAsia"/>
        </w:rPr>
        <w:t>”目录</w:t>
      </w:r>
      <w:r>
        <w:rPr>
          <w:rFonts w:hint="eastAsia"/>
        </w:rPr>
        <w:t>下运行如下命令，生成</w:t>
      </w:r>
      <w:r>
        <w:rPr>
          <w:rFonts w:hint="eastAsia"/>
        </w:rPr>
        <w:t>om</w:t>
      </w:r>
      <w:r>
        <w:rPr>
          <w:rFonts w:hint="eastAsia"/>
        </w:rPr>
        <w:t>模型文件。</w:t>
      </w:r>
    </w:p>
    <w:p w14:paraId="6459AF40" w14:textId="5C4FBB3C" w:rsidR="00946413" w:rsidRDefault="00946413" w:rsidP="00946413">
      <w:pPr>
        <w:pStyle w:val="2f2"/>
        <w:ind w:right="640"/>
      </w:pPr>
      <w:r>
        <w:rPr>
          <w:rFonts w:hint="eastAsia"/>
        </w:rPr>
        <w:t>#</w:t>
      </w:r>
      <w:r>
        <w:rPr>
          <w:rFonts w:hint="eastAsia"/>
        </w:rPr>
        <w:t>获取</w:t>
      </w:r>
      <w:r>
        <w:rPr>
          <w:rFonts w:hint="eastAsia"/>
        </w:rPr>
        <w:t>bash</w:t>
      </w:r>
      <w:r>
        <w:t>.sh</w:t>
      </w:r>
      <w:r>
        <w:rPr>
          <w:rFonts w:hint="eastAsia"/>
        </w:rPr>
        <w:t>文件</w:t>
      </w:r>
    </w:p>
    <w:p w14:paraId="5D689C55" w14:textId="062EF267" w:rsidR="00946413" w:rsidRDefault="00946413" w:rsidP="00946413">
      <w:pPr>
        <w:pStyle w:val="2f2"/>
        <w:ind w:right="640"/>
        <w:rPr>
          <w:rStyle w:val="af"/>
        </w:rPr>
      </w:pPr>
      <w:proofErr w:type="spellStart"/>
      <w:r>
        <w:rPr>
          <w:rFonts w:hint="eastAsia"/>
        </w:rPr>
        <w:t>wget</w:t>
      </w:r>
      <w:proofErr w:type="spellEnd"/>
      <w:r>
        <w:rPr>
          <w:rFonts w:hint="eastAsia"/>
        </w:rPr>
        <w:t xml:space="preserve"> </w:t>
      </w:r>
      <w:hyperlink r:id="rId31" w:history="1">
        <w:r w:rsidRPr="001E75D4">
          <w:rPr>
            <w:rStyle w:val="af"/>
            <w:rFonts w:hint="eastAsia"/>
          </w:rPr>
          <w:t>https://mindspore-courses.obs.cn-north-4.myhuaweicloud.com/orange-pi-mindspore/package/bash.sh</w:t>
        </w:r>
      </w:hyperlink>
    </w:p>
    <w:p w14:paraId="521608FF" w14:textId="5A75DF97" w:rsidR="00F02BEE" w:rsidRDefault="00F02BEE" w:rsidP="00F02BEE">
      <w:pPr>
        <w:pStyle w:val="1e"/>
      </w:pPr>
      <w:r>
        <w:rPr>
          <w:noProof/>
        </w:rPr>
        <w:drawing>
          <wp:inline distT="0" distB="0" distL="0" distR="0" wp14:anchorId="31F93978" wp14:editId="7F5232E1">
            <wp:extent cx="3949700" cy="2566188"/>
            <wp:effectExtent l="19050" t="19050" r="12700" b="2476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614" cy="26031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0BC85D" w14:textId="2444896B" w:rsidR="00946413" w:rsidRPr="00946413" w:rsidRDefault="00946413" w:rsidP="00946413">
      <w:pPr>
        <w:pStyle w:val="2f2"/>
        <w:ind w:right="640"/>
      </w:pPr>
      <w:r>
        <w:rPr>
          <w:rFonts w:hint="eastAsia"/>
        </w:rPr>
        <w:t>#</w:t>
      </w:r>
      <w:r>
        <w:rPr>
          <w:rFonts w:hint="eastAsia"/>
        </w:rPr>
        <w:t>执行</w:t>
      </w:r>
      <w:r>
        <w:rPr>
          <w:rFonts w:hint="eastAsia"/>
        </w:rPr>
        <w:t>bash</w:t>
      </w:r>
      <w:r>
        <w:t>.sh</w:t>
      </w:r>
      <w:r>
        <w:rPr>
          <w:rFonts w:hint="eastAsia"/>
        </w:rPr>
        <w:t>文件</w:t>
      </w:r>
    </w:p>
    <w:p w14:paraId="3BC4C66C" w14:textId="47724F8D" w:rsidR="00070247" w:rsidRDefault="00946413" w:rsidP="00946413">
      <w:pPr>
        <w:pStyle w:val="2f2"/>
        <w:ind w:right="640"/>
      </w:pPr>
      <w:r>
        <w:rPr>
          <w:rFonts w:hint="eastAsia"/>
        </w:rPr>
        <w:t>source bash.sh /home/HwHiAiUser/samples/notebooks/ResNet50_2.2.14/resnet50.mindir resnet50</w:t>
      </w:r>
    </w:p>
    <w:p w14:paraId="087B85EB" w14:textId="2F846186" w:rsidR="00946413" w:rsidRDefault="00946413" w:rsidP="00946413">
      <w:pPr>
        <w:pStyle w:val="1e"/>
      </w:pPr>
      <w:r>
        <w:rPr>
          <w:rFonts w:hint="eastAsia"/>
        </w:rPr>
        <w:t>注：</w:t>
      </w:r>
      <w:r>
        <w:rPr>
          <w:rFonts w:hint="eastAsia"/>
        </w:rPr>
        <w:t>bash.sh</w:t>
      </w:r>
      <w:r>
        <w:rPr>
          <w:rFonts w:hint="eastAsia"/>
        </w:rPr>
        <w:t>文件执行时需要传入两个参数，如上述第二个命令所示：</w:t>
      </w:r>
    </w:p>
    <w:p w14:paraId="05CD4764" w14:textId="77777777" w:rsidR="00946413" w:rsidRDefault="00946413" w:rsidP="00946413">
      <w:pPr>
        <w:pStyle w:val="1e"/>
      </w:pPr>
      <w:r>
        <w:rPr>
          <w:rFonts w:hint="eastAsia"/>
        </w:rPr>
        <w:t>第一个参数是开发板上存放的</w:t>
      </w:r>
      <w:r>
        <w:rPr>
          <w:rFonts w:hint="eastAsia"/>
        </w:rPr>
        <w:t>MINDIR</w:t>
      </w:r>
      <w:r>
        <w:rPr>
          <w:rFonts w:hint="eastAsia"/>
        </w:rPr>
        <w:t>文件的绝对路径；</w:t>
      </w:r>
    </w:p>
    <w:p w14:paraId="2F387197" w14:textId="77777777" w:rsidR="00946413" w:rsidRDefault="00946413" w:rsidP="00946413">
      <w:pPr>
        <w:pStyle w:val="1e"/>
      </w:pPr>
      <w:r>
        <w:rPr>
          <w:rFonts w:hint="eastAsia"/>
        </w:rPr>
        <w:t>第二个参数是生成的</w:t>
      </w:r>
      <w:r>
        <w:rPr>
          <w:rFonts w:hint="eastAsia"/>
        </w:rPr>
        <w:t>om</w:t>
      </w:r>
      <w:r>
        <w:rPr>
          <w:rFonts w:hint="eastAsia"/>
        </w:rPr>
        <w:t>文件的名称；</w:t>
      </w:r>
    </w:p>
    <w:p w14:paraId="0762A440" w14:textId="4866FAFD" w:rsidR="00946413" w:rsidRDefault="00946413" w:rsidP="00946413">
      <w:pPr>
        <w:pStyle w:val="1e"/>
      </w:pPr>
      <w:r>
        <w:rPr>
          <w:rFonts w:hint="eastAsia"/>
        </w:rPr>
        <w:t>运行完成后生成的</w:t>
      </w:r>
      <w:r>
        <w:rPr>
          <w:rFonts w:hint="eastAsia"/>
        </w:rPr>
        <w:t>om</w:t>
      </w:r>
      <w:r>
        <w:rPr>
          <w:rFonts w:hint="eastAsia"/>
        </w:rPr>
        <w:t>文件和</w:t>
      </w:r>
      <w:r>
        <w:rPr>
          <w:rFonts w:hint="eastAsia"/>
        </w:rPr>
        <w:t>bash.sh</w:t>
      </w:r>
      <w:r>
        <w:rPr>
          <w:rFonts w:hint="eastAsia"/>
        </w:rPr>
        <w:t>文件同目录。</w:t>
      </w:r>
    </w:p>
    <w:p w14:paraId="31B79D18" w14:textId="0B993BEE" w:rsidR="00F02BEE" w:rsidRDefault="00F02BEE" w:rsidP="00946413">
      <w:pPr>
        <w:pStyle w:val="1e"/>
      </w:pPr>
      <w:r>
        <w:rPr>
          <w:noProof/>
        </w:rPr>
        <w:lastRenderedPageBreak/>
        <w:drawing>
          <wp:inline distT="0" distB="0" distL="0" distR="0" wp14:anchorId="360B227B" wp14:editId="39EEAA3F">
            <wp:extent cx="5454000" cy="2923476"/>
            <wp:effectExtent l="19050" t="19050" r="13970" b="1079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29234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FF321C7" w14:textId="26A979C7" w:rsidR="00946413" w:rsidRDefault="00946413" w:rsidP="00946413">
      <w:pPr>
        <w:pStyle w:val="3"/>
      </w:pPr>
      <w:bookmarkStart w:id="34" w:name="_Toc175056367"/>
      <w:r>
        <w:rPr>
          <w:rFonts w:hint="eastAsia"/>
        </w:rPr>
        <w:t>创建推理项目文件夹</w:t>
      </w:r>
      <w:bookmarkEnd w:id="34"/>
    </w:p>
    <w:p w14:paraId="4EB188A1" w14:textId="631DFC75" w:rsidR="00946413" w:rsidRDefault="00CA2513" w:rsidP="00946413">
      <w:pPr>
        <w:pStyle w:val="1e"/>
      </w:pPr>
      <w:r>
        <w:rPr>
          <w:rFonts w:hint="eastAsia"/>
        </w:rPr>
        <w:t>在“</w:t>
      </w:r>
      <w:r>
        <w:rPr>
          <w:rFonts w:hint="eastAsia"/>
        </w:rPr>
        <w:t>/home/</w:t>
      </w:r>
      <w:proofErr w:type="spellStart"/>
      <w:r>
        <w:rPr>
          <w:lang w:eastAsia="en-US"/>
        </w:rPr>
        <w:t>H</w:t>
      </w:r>
      <w:r>
        <w:rPr>
          <w:rFonts w:hint="eastAsia"/>
        </w:rPr>
        <w:t>wHiAiUser</w:t>
      </w:r>
      <w:proofErr w:type="spellEnd"/>
      <w:r>
        <w:rPr>
          <w:rFonts w:hint="eastAsia"/>
        </w:rPr>
        <w:t>/samples</w:t>
      </w:r>
      <w:r>
        <w:rPr>
          <w:lang w:eastAsia="en-US"/>
        </w:rPr>
        <w:t>/</w:t>
      </w:r>
      <w:proofErr w:type="spellStart"/>
      <w:r>
        <w:rPr>
          <w:lang w:eastAsia="en-US"/>
        </w:rPr>
        <w:t>noteboooks</w:t>
      </w:r>
      <w:proofErr w:type="spellEnd"/>
      <w:r>
        <w:rPr>
          <w:rFonts w:hint="eastAsia"/>
        </w:rPr>
        <w:t>”目录下创建</w:t>
      </w:r>
      <w:r>
        <w:rPr>
          <w:rFonts w:hint="eastAsia"/>
        </w:rPr>
        <w:t>ResNet</w:t>
      </w:r>
      <w:r>
        <w:t>50</w:t>
      </w:r>
      <w:r>
        <w:rPr>
          <w:rFonts w:hint="eastAsia"/>
        </w:rPr>
        <w:t>文件夹，将</w:t>
      </w:r>
      <w:r>
        <w:rPr>
          <w:rFonts w:hint="eastAsia"/>
        </w:rPr>
        <w:t>3.1</w:t>
      </w:r>
      <w:r>
        <w:rPr>
          <w:rFonts w:hint="eastAsia"/>
        </w:rPr>
        <w:t>下载的推理代码文档放入该文件夹，并在</w:t>
      </w:r>
      <w:r>
        <w:rPr>
          <w:rFonts w:hint="eastAsia"/>
        </w:rPr>
        <w:t>ResNet</w:t>
      </w:r>
      <w:r>
        <w:t>50</w:t>
      </w:r>
      <w:r>
        <w:rPr>
          <w:rFonts w:hint="eastAsia"/>
        </w:rPr>
        <w:t>文件夹下创建</w:t>
      </w:r>
      <w:r>
        <w:rPr>
          <w:rFonts w:hint="eastAsia"/>
        </w:rPr>
        <w:t>model</w:t>
      </w:r>
      <w:r>
        <w:rPr>
          <w:rFonts w:hint="eastAsia"/>
        </w:rPr>
        <w:t>文件夹，将</w:t>
      </w:r>
      <w:r>
        <w:rPr>
          <w:rFonts w:hint="eastAsia"/>
        </w:rPr>
        <w:t>3.3.1</w:t>
      </w:r>
      <w:r>
        <w:rPr>
          <w:rFonts w:hint="eastAsia"/>
        </w:rPr>
        <w:t>生成的</w:t>
      </w:r>
      <w:r>
        <w:rPr>
          <w:rFonts w:hint="eastAsia"/>
        </w:rPr>
        <w:t>om</w:t>
      </w:r>
      <w:r>
        <w:rPr>
          <w:rFonts w:hint="eastAsia"/>
        </w:rPr>
        <w:t>模型放入</w:t>
      </w:r>
      <w:r>
        <w:rPr>
          <w:rFonts w:hint="eastAsia"/>
        </w:rPr>
        <w:t>model</w:t>
      </w:r>
      <w:r>
        <w:rPr>
          <w:rFonts w:hint="eastAsia"/>
        </w:rPr>
        <w:t>文件夹下。目录如下：</w:t>
      </w:r>
    </w:p>
    <w:p w14:paraId="2DAA8959" w14:textId="77777777" w:rsidR="00CA2513" w:rsidRDefault="00CA2513" w:rsidP="00CA2513">
      <w:pPr>
        <w:pStyle w:val="1e"/>
      </w:pPr>
      <w:r>
        <w:rPr>
          <w:rFonts w:hint="eastAsia"/>
        </w:rPr>
        <w:t>ResNet50</w:t>
      </w:r>
    </w:p>
    <w:p w14:paraId="6B12353E" w14:textId="77777777" w:rsidR="00CA2513" w:rsidRDefault="00CA2513" w:rsidP="00CA2513">
      <w:pPr>
        <w:pStyle w:val="1e"/>
      </w:pPr>
      <w:r>
        <w:rPr>
          <w:rFonts w:hint="eastAsia"/>
        </w:rPr>
        <w:tab/>
      </w:r>
      <w:r>
        <w:rPr>
          <w:rFonts w:hint="eastAsia"/>
        </w:rPr>
        <w:t>—</w:t>
      </w:r>
      <w:r>
        <w:rPr>
          <w:rFonts w:hint="eastAsia"/>
        </w:rPr>
        <w:t xml:space="preserve">  model</w:t>
      </w:r>
    </w:p>
    <w:p w14:paraId="34916E48" w14:textId="77777777" w:rsidR="00CA2513" w:rsidRDefault="00CA2513" w:rsidP="00CA2513">
      <w:pPr>
        <w:pStyle w:val="1e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--resnet50.om</w:t>
      </w:r>
    </w:p>
    <w:p w14:paraId="106B0640" w14:textId="384D37F1" w:rsidR="00CA2513" w:rsidRDefault="00CA2513" w:rsidP="00CA2513">
      <w:pPr>
        <w:pStyle w:val="1e"/>
      </w:pPr>
      <w:r>
        <w:rPr>
          <w:rFonts w:hint="eastAsia"/>
        </w:rPr>
        <w:tab/>
      </w:r>
      <w:r>
        <w:rPr>
          <w:rFonts w:hint="eastAsia"/>
        </w:rPr>
        <w:t>—</w:t>
      </w:r>
      <w:r>
        <w:rPr>
          <w:rFonts w:hint="eastAsia"/>
        </w:rPr>
        <w:t xml:space="preserve">  main_resnet50.ipynb</w:t>
      </w:r>
    </w:p>
    <w:p w14:paraId="0567E0B6" w14:textId="79CB2E13" w:rsidR="00CA2513" w:rsidRDefault="00CA2513" w:rsidP="00CA2513">
      <w:pPr>
        <w:pStyle w:val="3"/>
      </w:pPr>
      <w:bookmarkStart w:id="35" w:name="_Toc175056368"/>
      <w:r>
        <w:rPr>
          <w:rFonts w:hint="eastAsia"/>
        </w:rPr>
        <w:t>启动</w:t>
      </w:r>
      <w:r>
        <w:rPr>
          <w:rFonts w:hint="eastAsia"/>
        </w:rPr>
        <w:t>notebook</w:t>
      </w:r>
      <w:r>
        <w:rPr>
          <w:rFonts w:hint="eastAsia"/>
        </w:rPr>
        <w:t>运行环境执行推理应用</w:t>
      </w:r>
      <w:bookmarkEnd w:id="35"/>
    </w:p>
    <w:p w14:paraId="02B37D5A" w14:textId="6301DB1E" w:rsidR="00CA2513" w:rsidRDefault="00CA2513" w:rsidP="00CA2513">
      <w:pPr>
        <w:pStyle w:val="30"/>
      </w:pPr>
      <w:r>
        <w:rPr>
          <w:rFonts w:hint="eastAsia"/>
        </w:rPr>
        <w:t>修改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参数</w:t>
      </w:r>
    </w:p>
    <w:p w14:paraId="593FFC0B" w14:textId="30A0F4D7" w:rsidR="00CA2513" w:rsidRDefault="00CA2513" w:rsidP="00CA2513">
      <w:pPr>
        <w:pStyle w:val="1e"/>
      </w:pPr>
      <w:r>
        <w:rPr>
          <w:rFonts w:hint="eastAsia"/>
        </w:rPr>
        <w:t>打开</w:t>
      </w:r>
      <w:r>
        <w:rPr>
          <w:rFonts w:hint="eastAsia"/>
        </w:rPr>
        <w:t>start</w:t>
      </w:r>
      <w:r>
        <w:t>_notebook.sh</w:t>
      </w:r>
      <w:r>
        <w:rPr>
          <w:rFonts w:hint="eastAsia"/>
        </w:rPr>
        <w:t>文件，修改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参数为</w:t>
      </w:r>
      <w:r>
        <w:rPr>
          <w:rFonts w:hint="eastAsia"/>
        </w:rPr>
        <w:t>192.168.137.100</w:t>
      </w:r>
      <w:r>
        <w:rPr>
          <w:rFonts w:hint="eastAsia"/>
        </w:rPr>
        <w:t>，如下所示：</w:t>
      </w:r>
    </w:p>
    <w:p w14:paraId="29DDA3F7" w14:textId="41D42F9F" w:rsidR="00F02BEE" w:rsidRDefault="00F02BEE" w:rsidP="00CA2513">
      <w:pPr>
        <w:pStyle w:val="1e"/>
      </w:pPr>
      <w:r>
        <w:rPr>
          <w:noProof/>
        </w:rPr>
        <w:drawing>
          <wp:inline distT="0" distB="0" distL="0" distR="0" wp14:anchorId="33004EB6" wp14:editId="760C46DD">
            <wp:extent cx="4470400" cy="2202939"/>
            <wp:effectExtent l="19050" t="19050" r="25400" b="260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724" cy="22080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A4ED218" w14:textId="6FB55582" w:rsidR="00CA2513" w:rsidRDefault="002E4F4A" w:rsidP="002E4F4A">
      <w:pPr>
        <w:pStyle w:val="30"/>
      </w:pPr>
      <w:r>
        <w:rPr>
          <w:rFonts w:hint="eastAsia"/>
        </w:rPr>
        <w:lastRenderedPageBreak/>
        <w:t>运行</w:t>
      </w:r>
      <w:r w:rsidRPr="002E4F4A">
        <w:rPr>
          <w:rFonts w:hint="eastAsia"/>
        </w:rPr>
        <w:t>start_notebook.sh</w:t>
      </w:r>
      <w:r w:rsidRPr="002E4F4A">
        <w:rPr>
          <w:rFonts w:hint="eastAsia"/>
        </w:rPr>
        <w:t>文件</w:t>
      </w:r>
    </w:p>
    <w:p w14:paraId="1A9E5876" w14:textId="4BBDE755" w:rsidR="002E4F4A" w:rsidRDefault="002E4F4A" w:rsidP="002E4F4A">
      <w:pPr>
        <w:pStyle w:val="1e"/>
      </w:pPr>
      <w:r>
        <w:rPr>
          <w:rFonts w:hint="eastAsia"/>
        </w:rPr>
        <w:t>使用如下命令运行</w:t>
      </w:r>
      <w:r w:rsidRPr="002E4F4A">
        <w:rPr>
          <w:rFonts w:hint="eastAsia"/>
        </w:rPr>
        <w:t>start_notebook.sh</w:t>
      </w:r>
      <w:r w:rsidRPr="002E4F4A">
        <w:rPr>
          <w:rFonts w:hint="eastAsia"/>
        </w:rPr>
        <w:t>文件</w:t>
      </w:r>
    </w:p>
    <w:p w14:paraId="7FB14D03" w14:textId="4F60980C" w:rsidR="002E4F4A" w:rsidRDefault="002E4F4A" w:rsidP="002E4F4A">
      <w:pPr>
        <w:pStyle w:val="2f2"/>
        <w:ind w:right="640"/>
      </w:pPr>
      <w:r>
        <w:rPr>
          <w:rFonts w:hint="eastAsia"/>
        </w:rPr>
        <w:t>.</w:t>
      </w:r>
      <w:r>
        <w:t>/start_notebook.sh</w:t>
      </w:r>
    </w:p>
    <w:p w14:paraId="47B5DAFA" w14:textId="4E427BBC" w:rsidR="002E4F4A" w:rsidRDefault="002E4F4A" w:rsidP="002E4F4A">
      <w:pPr>
        <w:pStyle w:val="1e"/>
      </w:pPr>
      <w:r>
        <w:rPr>
          <w:rFonts w:hint="eastAsia"/>
        </w:rPr>
        <w:t>打开</w:t>
      </w:r>
      <w:r>
        <w:rPr>
          <w:rFonts w:hint="eastAsia"/>
        </w:rPr>
        <w:t>notebook</w:t>
      </w:r>
      <w:r>
        <w:rPr>
          <w:rFonts w:hint="eastAsia"/>
        </w:rPr>
        <w:t>运行环境，可以看到创建的</w:t>
      </w:r>
      <w:r>
        <w:rPr>
          <w:rFonts w:hint="eastAsia"/>
        </w:rPr>
        <w:t>ResNet</w:t>
      </w:r>
      <w:r>
        <w:t>5</w:t>
      </w:r>
      <w:r>
        <w:rPr>
          <w:rFonts w:hint="eastAsia"/>
        </w:rPr>
        <w:t>0</w:t>
      </w:r>
      <w:r>
        <w:rPr>
          <w:rFonts w:hint="eastAsia"/>
        </w:rPr>
        <w:t>项目文件夹。</w:t>
      </w:r>
    </w:p>
    <w:p w14:paraId="6791B0B7" w14:textId="1FEEDEBD" w:rsidR="00F02BEE" w:rsidRDefault="00F02BEE" w:rsidP="002E4F4A">
      <w:pPr>
        <w:pStyle w:val="1e"/>
      </w:pPr>
      <w:r>
        <w:rPr>
          <w:noProof/>
        </w:rPr>
        <w:drawing>
          <wp:inline distT="0" distB="0" distL="0" distR="0" wp14:anchorId="44F8A280" wp14:editId="7274FD7D">
            <wp:extent cx="5454000" cy="3291207"/>
            <wp:effectExtent l="19050" t="19050" r="13970" b="2349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32912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E3A8FE" w14:textId="32BE94AD" w:rsidR="00F02BEE" w:rsidRDefault="00F02BEE" w:rsidP="002E4F4A">
      <w:pPr>
        <w:pStyle w:val="1e"/>
      </w:pPr>
      <w:r>
        <w:rPr>
          <w:noProof/>
        </w:rPr>
        <w:drawing>
          <wp:inline distT="0" distB="0" distL="0" distR="0" wp14:anchorId="6962F6B1" wp14:editId="21A85CD1">
            <wp:extent cx="5454000" cy="2826353"/>
            <wp:effectExtent l="19050" t="19050" r="13970" b="1270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28263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AB136D7" w14:textId="3789C1DE" w:rsidR="002E4F4A" w:rsidRDefault="002E4F4A" w:rsidP="002E4F4A">
      <w:pPr>
        <w:pStyle w:val="30"/>
      </w:pPr>
      <w:r>
        <w:rPr>
          <w:rFonts w:hint="eastAsia"/>
        </w:rPr>
        <w:t>修改推理代码</w:t>
      </w:r>
    </w:p>
    <w:p w14:paraId="3ADF345F" w14:textId="69F6B526" w:rsidR="002E4F4A" w:rsidRDefault="002E4F4A" w:rsidP="002E4F4A">
      <w:pPr>
        <w:pStyle w:val="1e"/>
      </w:pPr>
      <w:r>
        <w:rPr>
          <w:rFonts w:hint="eastAsia"/>
        </w:rPr>
        <w:t>打开</w:t>
      </w:r>
      <w:r w:rsidRPr="002E4F4A">
        <w:t>main_resnet50.ipynb</w:t>
      </w:r>
      <w:r w:rsidRPr="002E4F4A">
        <w:rPr>
          <w:rFonts w:hint="eastAsia"/>
        </w:rPr>
        <w:t>文档，在下载环节，注释掉</w:t>
      </w:r>
      <w:r w:rsidRPr="002E4F4A">
        <w:rPr>
          <w:rFonts w:hint="eastAsia"/>
        </w:rPr>
        <w:t>om</w:t>
      </w:r>
      <w:r w:rsidRPr="002E4F4A">
        <w:rPr>
          <w:rFonts w:hint="eastAsia"/>
        </w:rPr>
        <w:t>文件下载的代码，保留数据集下载的代码</w:t>
      </w:r>
      <w:r>
        <w:rPr>
          <w:rFonts w:hint="eastAsia"/>
        </w:rPr>
        <w:t>。</w:t>
      </w:r>
    </w:p>
    <w:p w14:paraId="38906C57" w14:textId="43636B1C" w:rsidR="00F02BEE" w:rsidRDefault="00F02BEE" w:rsidP="002E4F4A">
      <w:pPr>
        <w:pStyle w:val="1e"/>
      </w:pPr>
      <w:r>
        <w:rPr>
          <w:noProof/>
        </w:rPr>
        <w:lastRenderedPageBreak/>
        <w:drawing>
          <wp:inline distT="0" distB="0" distL="0" distR="0" wp14:anchorId="2FDD217E" wp14:editId="567C97B7">
            <wp:extent cx="5454000" cy="1758806"/>
            <wp:effectExtent l="19050" t="19050" r="13970" b="133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17588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BAC4C18" w14:textId="7489EE8B" w:rsidR="00E64EFE" w:rsidRDefault="00E64EFE" w:rsidP="00E64EFE">
      <w:pPr>
        <w:pStyle w:val="30"/>
      </w:pPr>
      <w:r>
        <w:rPr>
          <w:rFonts w:hint="eastAsia"/>
        </w:rPr>
        <w:t>执行推理应用</w:t>
      </w:r>
    </w:p>
    <w:p w14:paraId="6A91375D" w14:textId="2450313A" w:rsidR="00E64EFE" w:rsidRDefault="00E64EFE" w:rsidP="00E64EFE">
      <w:pPr>
        <w:pStyle w:val="1e"/>
      </w:pPr>
      <w:r>
        <w:rPr>
          <w:rFonts w:hint="eastAsia"/>
        </w:rPr>
        <w:t>运行</w:t>
      </w:r>
      <w:r w:rsidRPr="00E64EFE">
        <w:rPr>
          <w:rFonts w:hint="eastAsia"/>
        </w:rPr>
        <w:t>main_resnet50.ipynb</w:t>
      </w:r>
      <w:r w:rsidRPr="00E64EFE">
        <w:rPr>
          <w:rFonts w:hint="eastAsia"/>
        </w:rPr>
        <w:t>文档</w:t>
      </w:r>
      <w:r>
        <w:rPr>
          <w:rFonts w:hint="eastAsia"/>
        </w:rPr>
        <w:t>，进行图像分类推理应用。</w:t>
      </w:r>
    </w:p>
    <w:p w14:paraId="337D4E52" w14:textId="0EEA7514" w:rsidR="00F02BEE" w:rsidRDefault="00F02BEE" w:rsidP="00E64EFE">
      <w:pPr>
        <w:pStyle w:val="1e"/>
      </w:pPr>
      <w:r>
        <w:rPr>
          <w:noProof/>
        </w:rPr>
        <w:drawing>
          <wp:inline distT="0" distB="0" distL="0" distR="0" wp14:anchorId="6D493E40" wp14:editId="6C657A35">
            <wp:extent cx="4368800" cy="4991100"/>
            <wp:effectExtent l="19050" t="19050" r="12700" b="190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4991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E90354" w14:textId="601E90E0" w:rsidR="00AA29AA" w:rsidRPr="002958C1" w:rsidRDefault="00AA29AA" w:rsidP="004E1EFF">
      <w:pPr>
        <w:pStyle w:val="1"/>
      </w:pPr>
      <w:bookmarkStart w:id="36" w:name="_Toc67388626"/>
      <w:bookmarkStart w:id="37" w:name="_Toc68079692"/>
      <w:bookmarkStart w:id="38" w:name="_Toc175056369"/>
      <w:bookmarkEnd w:id="22"/>
      <w:r w:rsidRPr="002958C1">
        <w:lastRenderedPageBreak/>
        <w:t>实验总结</w:t>
      </w:r>
      <w:bookmarkEnd w:id="36"/>
      <w:bookmarkEnd w:id="37"/>
      <w:bookmarkEnd w:id="38"/>
    </w:p>
    <w:p w14:paraId="6883E2CA" w14:textId="7DD5685A" w:rsidR="005E564B" w:rsidRPr="002958C1" w:rsidRDefault="00E64EFE" w:rsidP="00D42EED">
      <w:pPr>
        <w:pStyle w:val="1e"/>
      </w:pPr>
      <w:r w:rsidRPr="00E64EFE">
        <w:rPr>
          <w:rFonts w:hint="eastAsia"/>
        </w:rPr>
        <w:t>本实验实现基于</w:t>
      </w:r>
      <w:proofErr w:type="spellStart"/>
      <w:r w:rsidRPr="00E64EFE">
        <w:rPr>
          <w:rFonts w:hint="eastAsia"/>
        </w:rPr>
        <w:t>MindSpore</w:t>
      </w:r>
      <w:proofErr w:type="spellEnd"/>
      <w:r w:rsidRPr="00E64EFE">
        <w:rPr>
          <w:rFonts w:hint="eastAsia"/>
        </w:rPr>
        <w:t>的</w:t>
      </w:r>
      <w:r w:rsidRPr="00E64EFE">
        <w:rPr>
          <w:rFonts w:hint="eastAsia"/>
        </w:rPr>
        <w:t>ResNet50</w:t>
      </w:r>
      <w:r w:rsidRPr="00E64EFE">
        <w:rPr>
          <w:rFonts w:hint="eastAsia"/>
        </w:rPr>
        <w:t>图像分类离线</w:t>
      </w:r>
      <w:proofErr w:type="gramStart"/>
      <w:r w:rsidRPr="00E64EFE">
        <w:rPr>
          <w:rFonts w:hint="eastAsia"/>
        </w:rPr>
        <w:t>推理全</w:t>
      </w:r>
      <w:proofErr w:type="gramEnd"/>
      <w:r w:rsidRPr="00E64EFE">
        <w:rPr>
          <w:rFonts w:hint="eastAsia"/>
        </w:rPr>
        <w:t>流程实践。训练环节，首先基于</w:t>
      </w:r>
      <w:proofErr w:type="spellStart"/>
      <w:r w:rsidRPr="00E64EFE">
        <w:rPr>
          <w:rFonts w:hint="eastAsia"/>
        </w:rPr>
        <w:t>MindSpore</w:t>
      </w:r>
      <w:proofErr w:type="spellEnd"/>
      <w:r w:rsidRPr="00E64EFE">
        <w:rPr>
          <w:rFonts w:hint="eastAsia"/>
        </w:rPr>
        <w:t>框架搭建</w:t>
      </w:r>
      <w:r w:rsidRPr="00E64EFE">
        <w:rPr>
          <w:rFonts w:hint="eastAsia"/>
        </w:rPr>
        <w:t>ResNet50</w:t>
      </w:r>
      <w:r w:rsidRPr="00E64EFE">
        <w:rPr>
          <w:rFonts w:hint="eastAsia"/>
        </w:rPr>
        <w:t>模型，完成代码开发，然后在华为云</w:t>
      </w:r>
      <w:proofErr w:type="spellStart"/>
      <w:r w:rsidRPr="00E64EFE">
        <w:rPr>
          <w:rFonts w:hint="eastAsia"/>
        </w:rPr>
        <w:t>ModelArts</w:t>
      </w:r>
      <w:proofErr w:type="spellEnd"/>
      <w:r w:rsidRPr="00E64EFE">
        <w:rPr>
          <w:rFonts w:hint="eastAsia"/>
        </w:rPr>
        <w:t>平台</w:t>
      </w:r>
      <w:r w:rsidRPr="00E64EFE">
        <w:rPr>
          <w:rFonts w:hint="eastAsia"/>
        </w:rPr>
        <w:t>(</w:t>
      </w:r>
      <w:r w:rsidRPr="00E64EFE">
        <w:rPr>
          <w:rFonts w:ascii="宋体" w:eastAsia="宋体" w:hAnsi="宋体" w:cs="宋体" w:hint="eastAsia"/>
        </w:rPr>
        <w:t>昇</w:t>
      </w:r>
      <w:r w:rsidRPr="00E64EFE">
        <w:rPr>
          <w:rFonts w:ascii="方正兰亭黑简体" w:hAnsi="方正兰亭黑简体" w:cs="方正兰亭黑简体" w:hint="eastAsia"/>
        </w:rPr>
        <w:t>腾</w:t>
      </w:r>
      <w:r w:rsidRPr="00E64EFE">
        <w:rPr>
          <w:rFonts w:hint="eastAsia"/>
        </w:rPr>
        <w:t>910</w:t>
      </w:r>
      <w:proofErr w:type="gramStart"/>
      <w:r w:rsidRPr="00E64EFE">
        <w:rPr>
          <w:rFonts w:hint="eastAsia"/>
        </w:rPr>
        <w:t>芯片算力</w:t>
      </w:r>
      <w:proofErr w:type="gramEnd"/>
      <w:r w:rsidRPr="00E64EFE">
        <w:rPr>
          <w:rFonts w:hint="eastAsia"/>
        </w:rPr>
        <w:t>)</w:t>
      </w:r>
      <w:r w:rsidRPr="00E64EFE">
        <w:rPr>
          <w:rFonts w:hint="eastAsia"/>
        </w:rPr>
        <w:t>，使用</w:t>
      </w:r>
      <w:r w:rsidRPr="00E64EFE">
        <w:rPr>
          <w:rFonts w:hint="eastAsia"/>
        </w:rPr>
        <w:t>cifar-10</w:t>
      </w:r>
      <w:r w:rsidRPr="00E64EFE">
        <w:rPr>
          <w:rFonts w:hint="eastAsia"/>
        </w:rPr>
        <w:t>数据</w:t>
      </w:r>
      <w:proofErr w:type="gramStart"/>
      <w:r w:rsidRPr="00E64EFE">
        <w:rPr>
          <w:rFonts w:hint="eastAsia"/>
        </w:rPr>
        <w:t>集完</w:t>
      </w:r>
      <w:proofErr w:type="gramEnd"/>
      <w:r w:rsidRPr="00E64EFE">
        <w:rPr>
          <w:rFonts w:hint="eastAsia"/>
        </w:rPr>
        <w:t>成模型训练，获得</w:t>
      </w:r>
      <w:proofErr w:type="spellStart"/>
      <w:r w:rsidRPr="00E64EFE">
        <w:rPr>
          <w:rFonts w:hint="eastAsia"/>
        </w:rPr>
        <w:t>mindir</w:t>
      </w:r>
      <w:proofErr w:type="spellEnd"/>
      <w:r w:rsidRPr="00E64EFE">
        <w:rPr>
          <w:rFonts w:hint="eastAsia"/>
        </w:rPr>
        <w:t>模型文件。推理环节，在香橙派</w:t>
      </w:r>
      <w:proofErr w:type="spellStart"/>
      <w:r w:rsidRPr="00E64EFE">
        <w:rPr>
          <w:rFonts w:hint="eastAsia"/>
        </w:rPr>
        <w:t>AIpro</w:t>
      </w:r>
      <w:proofErr w:type="spellEnd"/>
      <w:r w:rsidRPr="00E64EFE">
        <w:rPr>
          <w:rFonts w:hint="eastAsia"/>
        </w:rPr>
        <w:t>开发板上，首先进行离线模型转换，使用</w:t>
      </w:r>
      <w:r w:rsidRPr="00E64EFE">
        <w:rPr>
          <w:rFonts w:hint="eastAsia"/>
        </w:rPr>
        <w:t>convert</w:t>
      </w:r>
      <w:r w:rsidRPr="00E64EFE">
        <w:rPr>
          <w:rFonts w:hint="eastAsia"/>
        </w:rPr>
        <w:t>命令将</w:t>
      </w:r>
      <w:proofErr w:type="spellStart"/>
      <w:r w:rsidRPr="00E64EFE">
        <w:rPr>
          <w:rFonts w:hint="eastAsia"/>
        </w:rPr>
        <w:t>mindir</w:t>
      </w:r>
      <w:proofErr w:type="spellEnd"/>
      <w:r w:rsidRPr="00E64EFE">
        <w:rPr>
          <w:rFonts w:hint="eastAsia"/>
        </w:rPr>
        <w:t>模型转换为</w:t>
      </w:r>
      <w:r w:rsidRPr="00E64EFE">
        <w:rPr>
          <w:rFonts w:hint="eastAsia"/>
        </w:rPr>
        <w:t>om</w:t>
      </w:r>
      <w:r w:rsidRPr="00E64EFE">
        <w:rPr>
          <w:rFonts w:hint="eastAsia"/>
        </w:rPr>
        <w:t>模型，然后使用</w:t>
      </w:r>
      <w:proofErr w:type="spellStart"/>
      <w:r w:rsidRPr="00E64EFE">
        <w:rPr>
          <w:rFonts w:hint="eastAsia"/>
        </w:rPr>
        <w:t>AscendCL</w:t>
      </w:r>
      <w:proofErr w:type="spellEnd"/>
      <w:r w:rsidRPr="00E64EFE">
        <w:rPr>
          <w:rFonts w:hint="eastAsia"/>
        </w:rPr>
        <w:t>开发推理代码，实现图像分类推理任务</w:t>
      </w:r>
      <w:r w:rsidR="00AB06D3" w:rsidRPr="002958C1">
        <w:t>。</w:t>
      </w:r>
      <w:bookmarkEnd w:id="12"/>
    </w:p>
    <w:sectPr w:rsidR="005E564B" w:rsidRPr="002958C1" w:rsidSect="00534DEB">
      <w:headerReference w:type="default" r:id="rId39"/>
      <w:pgSz w:w="11906" w:h="16838" w:code="9"/>
      <w:pgMar w:top="1701" w:right="1134" w:bottom="1701" w:left="1134" w:header="567" w:footer="567" w:gutter="0"/>
      <w:pgNumType w:start="1"/>
      <w:cols w:space="425"/>
      <w:docGrid w:linePitch="312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071">
      <wne:acd wne:acdName="acd0"/>
    </wne:keymap>
    <wne:keymap wne:kcmPrimary="0074">
      <wne:acd wne:acdName="acd1"/>
    </wne:keymap>
    <wne:keymap wne:kcmPrimary="0076">
      <wne:acd wne:acdName="acd4"/>
    </wne:keymap>
    <wne:keymap wne:kcmPrimary="0077">
      <wne:acd wne:acdName="acd5"/>
    </wne:keymap>
    <wne:keymap wne:kcmPrimary="0431">
      <wne:acd wne:acdName="acd8"/>
    </wne:keymap>
    <wne:keymap wne:kcmPrimary="0432">
      <wne:acd wne:acdName="acd9"/>
    </wne:keymap>
    <wne:keymap wne:kcmPrimary="0433">
      <wne:acd wne:acdName="acd10"/>
    </wne:keymap>
    <wne:keymap wne:kcmPrimary="0434">
      <wne:acd wne:acdName="acd11"/>
    </wne:keymap>
    <wne:keymap wne:kcmPrimary="0435">
      <wne:acd wne:acdName="acd12"/>
    </wne:keymap>
    <wne:keymap wne:kcmPrimary="0436">
      <wne:acd wne:acdName="acd31"/>
    </wne:keymap>
    <wne:keymap wne:kcmPrimary="0437">
      <wne:acd wne:acdName="acd30"/>
    </wne:keymap>
    <wne:keymap wne:kcmPrimary="0458">
      <wne:acd wne:acdName="acd6"/>
    </wne:keymap>
    <wne:keymap wne:kcmPrimary="045A">
      <wne:acd wne:acdName="acd3"/>
    </wne:keymap>
    <wne:keymap wne:kcmPrimary="0470">
      <wne:acd wne:acdName="acd22"/>
    </wne:keymap>
    <wne:keymap wne:kcmPrimary="0471">
      <wne:acd wne:acdName="acd23"/>
    </wne:keymap>
    <wne:keymap wne:kcmPrimary="0472">
      <wne:acd wne:acdName="acd24"/>
    </wne:keymap>
    <wne:keymap wne:kcmPrimary="0473">
      <wne:acd wne:acdName="acd25"/>
    </wne:keymap>
    <wne:keymap wne:kcmPrimary="0474">
      <wne:acd wne:acdName="acd26"/>
    </wne:keymap>
    <wne:keymap wne:kcmPrimary="0475">
      <wne:acd wne:acdName="acd27"/>
    </wne:keymap>
    <wne:keymap wne:kcmPrimary="0476">
      <wne:acd wne:acdName="acd28"/>
    </wne:keymap>
    <wne:keymap wne:kcmPrimary="0477">
      <wne:acd wne:acdName="acd29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  <wne:acdEntry wne:acdName="acd10"/>
      <wne:acdEntry wne:acdName="acd11"/>
      <wne:acdEntry wne:acdName="acd12"/>
      <wne:acdEntry wne:acdName="acd13"/>
      <wne:acdEntry wne:acdName="acd14"/>
      <wne:acdEntry wne:acdName="acd15"/>
      <wne:acdEntry wne:acdName="acd16"/>
      <wne:acdEntry wne:acdName="acd17"/>
      <wne:acdEntry wne:acdName="acd18"/>
      <wne:acdEntry wne:acdName="acd19"/>
      <wne:acdEntry wne:acdName="acd20"/>
      <wne:acdEntry wne:acdName="acd21"/>
      <wne:acdEntry wne:acdName="acd22"/>
      <wne:acdEntry wne:acdName="acd23"/>
      <wne:acdEntry wne:acdName="acd24"/>
      <wne:acdEntry wne:acdName="acd25"/>
      <wne:acdEntry wne:acdName="acd26"/>
      <wne:acdEntry wne:acdName="acd27"/>
      <wne:acdEntry wne:acdName="acd28"/>
      <wne:acdEntry wne:acdName="acd29"/>
      <wne:acdEntry wne:acdName="acd30"/>
      <wne:acdEntry wne:acdName="acd31"/>
    </wne:acdManifest>
  </wne:toolbars>
  <wne:acds>
    <wne:acd wne:argValue="AQAAAAIA" wne:acdName="acd0" wne:fciIndexBasedOn="0065"/>
    <wne:acd wne:argValue="AQAAAAAA" wne:acdName="acd1" wne:fciIndexBasedOn="0065"/>
    <wne:acd wne:acdName="acd2" wne:fciIndexBasedOn="0065"/>
    <wne:acd wne:argValue="AgA3aA9fIAA+UJxlIADdhHKC" wne:acdName="acd3" wne:fciIndexBasedOn="0065"/>
    <wne:acd wne:argValue="AgBGAGkAZwB1AHIAZQAgAEQAZQBzAGMAcgBpAHAAdABpAG8AbgA=" wne:acdName="acd4" wne:fciIndexBasedOn="0065"/>
    <wne:acd wne:argValue="AgBUAGEAYgBsAGUAIABEAGUAcwBjAHIAaQBwAHQAaQBvAG4A" wne:acdName="acd5" wne:fciIndexBasedOn="0065"/>
    <wne:acd wne:argValue="AgBDAG8AbQBtAGEAbgBkAA==" wne:acdName="acd6" wne:fciIndexBasedOn="0065"/>
    <wne:acd wne:acdName="acd7" wne:fciIndexBasedOn="0065"/>
    <wne:acd wne:argValue="AgBBAEwAVAArADEA" wne:acdName="acd8" wne:fciIndexBasedOn="0065"/>
    <wne:acd wne:argValue="AgBBAEwAVAArADIA" wne:acdName="acd9" wne:fciIndexBasedOn="0065"/>
    <wne:acd wne:argValue="AgBBAEwAVAArADMA" wne:acdName="acd10" wne:fciIndexBasedOn="0065"/>
    <wne:acd wne:argValue="AgBBAEwAVAArADQA" wne:acdName="acd11" wne:fciIndexBasedOn="0065"/>
    <wne:acd wne:argValue="AgBBAEwAVAArADUA" wne:acdName="acd12" wne:fciIndexBasedOn="0065"/>
    <wne:acd wne:acdName="acd13" wne:fciIndexBasedOn="0065"/>
    <wne:acd wne:acdName="acd14" wne:fciIndexBasedOn="0065"/>
    <wne:acd wne:acdName="acd15" wne:fciIndexBasedOn="0065"/>
    <wne:acd wne:acdName="acd16" wne:fciIndexBasedOn="0065"/>
    <wne:acd wne:acdName="acd17" wne:fciIndexBasedOn="0065"/>
    <wne:acd wne:acdName="acd18" wne:fciIndexBasedOn="0065"/>
    <wne:acd wne:acdName="acd19" wne:fciIndexBasedOn="0065"/>
    <wne:acd wne:acdName="acd20" wne:fciIndexBasedOn="0065"/>
    <wne:acd wne:acdName="acd21" wne:fciIndexBasedOn="0065"/>
    <wne:acd wne:argValue="AgAxAC4AY2uHZQ==" wne:acdName="acd22" wne:fciIndexBasedOn="0065"/>
    <wne:acd wne:argValue="AgAyAC4AfVTkTg==" wne:acdName="acd23" wne:fciIndexBasedOn="0065"/>
    <wne:acd wne:argValue="AgAzAC4AZWukmg==" wne:acdName="acd24" wne:fciIndexBasedOn="0065"/>
    <wne:acd wne:argValue="AgA0AC4A+06hUg==" wne:acdName="acd25" wne:fciIndexBasedOn="0065"/>
    <wne:acd wne:argValue="AgA1AC4AaIg8aIdlV1s=" wne:acdName="acd26" wne:fciIndexBasedOn="0065"/>
    <wne:acd wne:argValue="AgA2AC4ATVIAig==" wne:acdName="acd27" wne:fciIndexBasedOn="0065"/>
    <wne:acd wne:argValue="AgA3AC4AgHvLTgdomJg=" wne:acdName="acd28" wne:fciIndexBasedOn="0065"/>
    <wne:acd wne:argValue="AgA4AC4ATVIAigdomJg=" wne:acdName="acd29" wne:fciIndexBasedOn="0065"/>
    <wne:acd wne:argValue="AgA5AC4A/lZHcgdomJg=" wne:acdName="acd30" wne:fciIndexBasedOn="0065"/>
    <wne:acd wne:argValue="AgA1AC4AaIg8aAdomJg=" wne:acdName="acd31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6985A5A" w14:textId="77777777" w:rsidR="00D664F5" w:rsidRDefault="00D664F5" w:rsidP="00940D2A">
      <w:pPr>
        <w:spacing w:before="0"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3409CC31" w14:textId="77777777" w:rsidR="00D664F5" w:rsidRDefault="00D664F5" w:rsidP="00940D2A">
      <w:pPr>
        <w:spacing w:before="0"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uawei Sans">
    <w:panose1 w:val="020C0503030203020204"/>
    <w:charset w:val="00"/>
    <w:family w:val="swiss"/>
    <w:pitch w:val="variable"/>
    <w:sig w:usb0="A00002FF" w:usb1="500078FB" w:usb2="00000008" w:usb3="00000000" w:csb0="0000009F" w:csb1="00000000"/>
  </w:font>
  <w:font w:name="方正兰亭黑简体"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HuaweiSans-Regular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FrutigerNext LT Regular">
    <w:altName w:val="Corbel"/>
    <w:charset w:val="00"/>
    <w:family w:val="swiss"/>
    <w:pitch w:val="variable"/>
    <w:sig w:usb0="00000001" w:usb1="4000204A" w:usb2="00000000" w:usb3="00000000" w:csb0="00000111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_GB2312"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Helvetica">
    <w:panose1 w:val="020B05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2661BA" w:rsidRPr="005A4563" w14:paraId="285A1C34" w14:textId="77777777">
      <w:trPr>
        <w:trHeight w:val="468"/>
      </w:trPr>
      <w:tc>
        <w:tcPr>
          <w:tcW w:w="3224" w:type="dxa"/>
        </w:tcPr>
        <w:p w14:paraId="1BA09B5D" w14:textId="77777777" w:rsidR="002661BA" w:rsidRPr="005A4563" w:rsidRDefault="002661BA" w:rsidP="00790CE5">
          <w:pPr>
            <w:pStyle w:val="HeadingLeft"/>
            <w:jc w:val="both"/>
            <w:rPr>
              <w:rFonts w:ascii="Huawei Sans" w:hAnsi="Huawei Sans"/>
            </w:rPr>
          </w:pPr>
        </w:p>
      </w:tc>
      <w:tc>
        <w:tcPr>
          <w:tcW w:w="3224" w:type="dxa"/>
        </w:tcPr>
        <w:p w14:paraId="7B74F94D" w14:textId="77777777" w:rsidR="002661BA" w:rsidRPr="005A4563" w:rsidRDefault="002661BA" w:rsidP="00790CE5">
          <w:pPr>
            <w:pStyle w:val="HeadingMiddle"/>
            <w:rPr>
              <w:rFonts w:ascii="Huawei Sans" w:hAnsi="Huawei Sans"/>
            </w:rPr>
          </w:pPr>
        </w:p>
      </w:tc>
      <w:tc>
        <w:tcPr>
          <w:tcW w:w="3225" w:type="dxa"/>
        </w:tcPr>
        <w:p w14:paraId="518CF9DB" w14:textId="77777777" w:rsidR="002661BA" w:rsidRPr="005A4563" w:rsidRDefault="002661BA" w:rsidP="00D55A0F">
          <w:pPr>
            <w:pStyle w:val="HeadingRight"/>
            <w:ind w:right="200"/>
            <w:rPr>
              <w:rFonts w:ascii="Huawei Sans" w:hAnsi="Huawei Sans"/>
            </w:rPr>
          </w:pPr>
        </w:p>
      </w:tc>
    </w:tr>
  </w:tbl>
  <w:p w14:paraId="23F8C1F9" w14:textId="77777777" w:rsidR="002661BA" w:rsidRPr="005A4563" w:rsidRDefault="002661BA" w:rsidP="00790CE5">
    <w:pPr>
      <w:pStyle w:val="HeadingRight"/>
      <w:rPr>
        <w:rFonts w:ascii="Huawei Sans" w:hAnsi="Huawei San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B0078AE" w14:textId="77777777" w:rsidR="00D664F5" w:rsidRDefault="00D664F5" w:rsidP="00940D2A">
      <w:pPr>
        <w:spacing w:before="0"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05DDD84D" w14:textId="77777777" w:rsidR="00D664F5" w:rsidRDefault="00D664F5" w:rsidP="00940D2A">
      <w:pPr>
        <w:spacing w:before="0" w:after="0" w:line="240" w:lineRule="auto"/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E7439D" w14:textId="77777777" w:rsidR="002661BA" w:rsidRPr="009D4127" w:rsidRDefault="002661BA" w:rsidP="00033B54">
    <w:pPr>
      <w:pStyle w:val="a7"/>
      <w:rPr>
        <w:rFonts w:ascii="Huawei Sans" w:eastAsia="方正兰亭黑简体" w:hAnsi="Huawei Sans"/>
      </w:rPr>
    </w:pPr>
  </w:p>
  <w:p w14:paraId="6619D47F" w14:textId="77777777" w:rsidR="002661BA" w:rsidRPr="009D4127" w:rsidRDefault="002661BA" w:rsidP="00033B54">
    <w:pPr>
      <w:pStyle w:val="a7"/>
      <w:rPr>
        <w:rFonts w:ascii="Huawei Sans" w:eastAsia="方正兰亭黑简体" w:hAnsi="Huawei Sans"/>
      </w:rPr>
    </w:pPr>
  </w:p>
  <w:tbl>
    <w:tblPr>
      <w:tblW w:w="9639" w:type="dxa"/>
      <w:tblInd w:w="-15" w:type="dxa"/>
      <w:tblCellMar>
        <w:left w:w="57" w:type="dxa"/>
        <w:right w:w="57" w:type="dxa"/>
      </w:tblCellMar>
      <w:tblLook w:val="04A0" w:firstRow="1" w:lastRow="0" w:firstColumn="1" w:lastColumn="0" w:noHBand="0" w:noVBand="1"/>
    </w:tblPr>
    <w:tblGrid>
      <w:gridCol w:w="1134"/>
      <w:gridCol w:w="7371"/>
      <w:gridCol w:w="1134"/>
    </w:tblGrid>
    <w:tr w:rsidR="002661BA" w:rsidRPr="009D4127" w14:paraId="2FAC5D03" w14:textId="77777777" w:rsidTr="00854769">
      <w:trPr>
        <w:cantSplit/>
        <w:trHeight w:hRule="exact" w:val="738"/>
      </w:trPr>
      <w:tc>
        <w:tcPr>
          <w:tcW w:w="1134" w:type="dxa"/>
        </w:tcPr>
        <w:p w14:paraId="07F9ECB9" w14:textId="0621B518" w:rsidR="002661BA" w:rsidRPr="009D4127" w:rsidRDefault="002661BA" w:rsidP="00854769">
          <w:pPr>
            <w:pStyle w:val="afffc"/>
            <w:jc w:val="left"/>
            <w:rPr>
              <w:rFonts w:ascii="Huawei Sans" w:hAnsi="Huawei Sans"/>
            </w:rPr>
          </w:pPr>
          <w:r w:rsidRPr="009D4127">
            <w:rPr>
              <w:rFonts w:ascii="Huawei Sans" w:hAnsi="Huawei Sans"/>
              <w:noProof/>
            </w:rPr>
            <w:drawing>
              <wp:inline distT="0" distB="0" distL="0" distR="0" wp14:anchorId="562D1C54" wp14:editId="1BA4AEB7">
                <wp:extent cx="424800" cy="432623"/>
                <wp:effectExtent l="0" t="0" r="0" b="5715"/>
                <wp:docPr id="8" name="图片 8" descr="C:\Users\jwx341670\Desktop\华为标志 Huawei Logo 2018\竖版标志Vertical Version\PNG\HW_POS_RBG_Vertical-150ppi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" descr="C:\Users\jwx341670\Desktop\华为标志 Huawei Logo 2018\竖版标志Vertical Version\PNG\HW_POS_RBG_Vertical-150ppi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4800" cy="4326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19FB2DDB" w14:textId="77777777" w:rsidR="002661BA" w:rsidRPr="009D4127" w:rsidRDefault="002661BA" w:rsidP="00033B54">
          <w:pPr>
            <w:spacing w:before="120"/>
            <w:rPr>
              <w:rFonts w:ascii="Huawei Sans" w:hAnsi="Huawei Sans"/>
            </w:rPr>
          </w:pPr>
        </w:p>
      </w:tc>
      <w:tc>
        <w:tcPr>
          <w:tcW w:w="7371" w:type="dxa"/>
          <w:vAlign w:val="bottom"/>
        </w:tcPr>
        <w:p w14:paraId="541AEA52" w14:textId="135B998A" w:rsidR="002661BA" w:rsidRPr="009D4127" w:rsidRDefault="002661BA" w:rsidP="00297F67">
          <w:pPr>
            <w:pStyle w:val="TableNote"/>
            <w:ind w:left="0"/>
            <w:jc w:val="center"/>
            <w:rPr>
              <w:rFonts w:ascii="Huawei Sans" w:hAnsi="Huawei Sans"/>
              <w:noProof/>
            </w:rPr>
          </w:pPr>
        </w:p>
      </w:tc>
      <w:tc>
        <w:tcPr>
          <w:tcW w:w="1134" w:type="dxa"/>
          <w:vAlign w:val="bottom"/>
        </w:tcPr>
        <w:p w14:paraId="279C3BBC" w14:textId="1A924E70" w:rsidR="002661BA" w:rsidRPr="009D4127" w:rsidRDefault="002661BA" w:rsidP="00033B54">
          <w:pPr>
            <w:pStyle w:val="TableNote"/>
            <w:ind w:left="0"/>
            <w:jc w:val="right"/>
            <w:rPr>
              <w:rFonts w:ascii="Huawei Sans" w:hAnsi="Huawei Sans"/>
              <w:noProof/>
            </w:rPr>
          </w:pPr>
          <w:r w:rsidRPr="009D4127">
            <w:rPr>
              <w:rFonts w:ascii="Huawei Sans" w:hAnsi="Huawei Sans"/>
            </w:rPr>
            <w:t>第</w:t>
          </w:r>
          <w:r w:rsidRPr="009D4127">
            <w:rPr>
              <w:rFonts w:ascii="Huawei Sans" w:hAnsi="Huawei Sans"/>
            </w:rPr>
            <w:fldChar w:fldCharType="begin"/>
          </w:r>
          <w:r w:rsidRPr="009D4127">
            <w:rPr>
              <w:rFonts w:ascii="Huawei Sans" w:hAnsi="Huawei Sans"/>
            </w:rPr>
            <w:instrText xml:space="preserve"> PAGE </w:instrText>
          </w:r>
          <w:r w:rsidRPr="009D4127">
            <w:rPr>
              <w:rFonts w:ascii="Huawei Sans" w:hAnsi="Huawei Sans"/>
            </w:rPr>
            <w:fldChar w:fldCharType="separate"/>
          </w:r>
          <w:r>
            <w:rPr>
              <w:rFonts w:ascii="Huawei Sans" w:hAnsi="Huawei Sans"/>
              <w:noProof/>
            </w:rPr>
            <w:t>34</w:t>
          </w:r>
          <w:r w:rsidRPr="009D4127">
            <w:rPr>
              <w:rFonts w:ascii="Huawei Sans" w:hAnsi="Huawei Sans"/>
              <w:noProof/>
            </w:rPr>
            <w:fldChar w:fldCharType="end"/>
          </w:r>
          <w:r w:rsidRPr="009D4127">
            <w:rPr>
              <w:rFonts w:ascii="Huawei Sans" w:hAnsi="Huawei Sans"/>
              <w:noProof/>
            </w:rPr>
            <w:t>页</w:t>
          </w:r>
        </w:p>
      </w:tc>
    </w:tr>
  </w:tbl>
  <w:p w14:paraId="0278FB09" w14:textId="77777777" w:rsidR="002661BA" w:rsidRPr="009D4127" w:rsidRDefault="002661BA" w:rsidP="00033B54">
    <w:pPr>
      <w:pStyle w:val="a7"/>
      <w:rPr>
        <w:rFonts w:ascii="Huawei Sans" w:eastAsia="方正兰亭黑简体" w:hAnsi="Huawei Sans"/>
      </w:rPr>
    </w:pPr>
  </w:p>
  <w:p w14:paraId="76432B8F" w14:textId="77777777" w:rsidR="002661BA" w:rsidRPr="009D4127" w:rsidRDefault="002661BA" w:rsidP="00033B54">
    <w:pPr>
      <w:pStyle w:val="a7"/>
      <w:rPr>
        <w:rFonts w:ascii="Huawei Sans" w:eastAsia="方正兰亭黑简体" w:hAnsi="Huawei Sans"/>
      </w:rPr>
    </w:pPr>
  </w:p>
  <w:p w14:paraId="2CCE42D9" w14:textId="77777777" w:rsidR="002661BA" w:rsidRPr="009D4127" w:rsidRDefault="002661BA">
    <w:pPr>
      <w:pStyle w:val="a7"/>
      <w:rPr>
        <w:rFonts w:ascii="Huawei Sans" w:eastAsia="方正兰亭黑简体" w:hAnsi="Huawei San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F604C8"/>
    <w:multiLevelType w:val="hybridMultilevel"/>
    <w:tmpl w:val="12F20DA6"/>
    <w:lvl w:ilvl="0" w:tplc="E54AF49E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0E8701E2"/>
    <w:multiLevelType w:val="hybridMultilevel"/>
    <w:tmpl w:val="A6582318"/>
    <w:lvl w:ilvl="0" w:tplc="32BCCCF0">
      <w:start w:val="1"/>
      <w:numFmt w:val="bullet"/>
      <w:pStyle w:val="CAUTIONTextList"/>
      <w:lvlText w:val=""/>
      <w:lvlJc w:val="left"/>
      <w:pPr>
        <w:tabs>
          <w:tab w:val="num" w:pos="1985"/>
        </w:tabs>
        <w:ind w:left="1985" w:hanging="284"/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EDB2900"/>
    <w:multiLevelType w:val="hybridMultilevel"/>
    <w:tmpl w:val="791493E4"/>
    <w:lvl w:ilvl="0" w:tplc="DFB60A4E">
      <w:start w:val="1"/>
      <w:numFmt w:val="bullet"/>
      <w:pStyle w:val="SubItemList"/>
      <w:lvlText w:val="−"/>
      <w:lvlJc w:val="left"/>
      <w:pPr>
        <w:tabs>
          <w:tab w:val="num" w:pos="2409"/>
        </w:tabs>
        <w:ind w:left="2410" w:hanging="284"/>
      </w:pPr>
      <w:rPr>
        <w:rFonts w:ascii="Times New Roman" w:hAnsi="Times New Roman" w:cs="Times New Roman" w:hint="default"/>
        <w:sz w:val="16"/>
        <w:szCs w:val="16"/>
      </w:rPr>
    </w:lvl>
    <w:lvl w:ilvl="1" w:tplc="AA38B928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cs="Wingdings" w:hint="default"/>
      </w:rPr>
    </w:lvl>
    <w:lvl w:ilvl="2" w:tplc="BBFC2218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cs="Wingdings" w:hint="default"/>
      </w:rPr>
    </w:lvl>
    <w:lvl w:ilvl="3" w:tplc="7D824786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66DC77F0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AC3AB3D4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65525D6E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9B768918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F3583E5E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3" w15:restartNumberingAfterBreak="0">
    <w:nsid w:val="171657A1"/>
    <w:multiLevelType w:val="multilevel"/>
    <w:tmpl w:val="895C3964"/>
    <w:lvl w:ilvl="0">
      <w:start w:val="1"/>
      <w:numFmt w:val="decimal"/>
      <w:pStyle w:val="1"/>
      <w:suff w:val="nothing"/>
      <w:lvlText w:val="%1 "/>
      <w:lvlJc w:val="left"/>
      <w:pPr>
        <w:ind w:left="0" w:firstLine="0"/>
      </w:pPr>
      <w:rPr>
        <w:rFonts w:ascii="Huawei Sans" w:eastAsia="方正兰亭黑简体" w:hAnsi="Huawei Sans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Huawei Sans" w:eastAsia="方正兰亭黑简体" w:hAnsi="Huawei Sans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Huawei Sans" w:eastAsia="方正兰亭黑简体" w:hAnsi="Huawei Sans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Huawei Sans" w:eastAsia="方正兰亭黑简体" w:hAnsi="Huawei Sans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Huawei Sans" w:eastAsia="方正兰亭黑简体" w:hAnsi="Huawei Sans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30"/>
      <w:lvlText w:val="步骤 %6"/>
      <w:lvlJc w:val="right"/>
      <w:pPr>
        <w:tabs>
          <w:tab w:val="num" w:pos="1701"/>
        </w:tabs>
        <w:ind w:left="1701" w:hanging="159"/>
      </w:pPr>
      <w:rPr>
        <w:rFonts w:ascii="Huawei Sans" w:eastAsia="方正兰亭黑简体" w:hAnsi="Huawei Sans" w:cs="Arial" w:hint="default"/>
        <w:b w:val="0"/>
        <w:bCs/>
        <w:i w:val="0"/>
        <w:iCs w:val="0"/>
        <w:caps w:val="0"/>
        <w:strike w:val="0"/>
        <w:dstrike w:val="0"/>
        <w:vanish w:val="0"/>
        <w:color w:val="auto"/>
        <w:sz w:val="24"/>
        <w:szCs w:val="24"/>
        <w:vertAlign w:val="baseline"/>
        <w:lang w:val="en-US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ItemStep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eastAsia="黑体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9"/>
      <w:suff w:val="space"/>
      <w:lvlText w:val="图%1-%8"/>
      <w:lvlJc w:val="left"/>
      <w:pPr>
        <w:ind w:left="1701" w:firstLine="0"/>
      </w:pPr>
      <w:rPr>
        <w:rFonts w:ascii="Huawei Sans" w:eastAsia="方正兰亭黑简体" w:hAnsi="Huawei Sans" w:cs="Book Antiqua" w:hint="default"/>
        <w:b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pStyle w:val="50"/>
      <w:suff w:val="space"/>
      <w:lvlText w:val="表%1-%9"/>
      <w:lvlJc w:val="left"/>
      <w:pPr>
        <w:ind w:left="1701" w:firstLine="0"/>
      </w:pPr>
      <w:rPr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position w:val="0"/>
        <w:sz w:val="21"/>
        <w:szCs w:val="21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</w:abstractNum>
  <w:abstractNum w:abstractNumId="4" w15:restartNumberingAfterBreak="0">
    <w:nsid w:val="1A89310D"/>
    <w:multiLevelType w:val="hybridMultilevel"/>
    <w:tmpl w:val="F4143E18"/>
    <w:lvl w:ilvl="0" w:tplc="E74C10E2">
      <w:start w:val="1"/>
      <w:numFmt w:val="bullet"/>
      <w:pStyle w:val="NotesTextListinTable"/>
      <w:lvlText w:val=""/>
      <w:lvlJc w:val="left"/>
      <w:pPr>
        <w:ind w:left="704" w:hanging="420"/>
      </w:pPr>
      <w:rPr>
        <w:rFonts w:ascii="Wingdings" w:hAnsi="Wingdings" w:hint="default"/>
        <w:b w:val="0"/>
        <w:i w:val="0"/>
        <w:sz w:val="13"/>
      </w:rPr>
    </w:lvl>
    <w:lvl w:ilvl="1" w:tplc="04090003" w:tentative="1">
      <w:start w:val="1"/>
      <w:numFmt w:val="bullet"/>
      <w:lvlText w:val=""/>
      <w:lvlJc w:val="left"/>
      <w:pPr>
        <w:ind w:left="112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4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8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4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4" w:hanging="420"/>
      </w:pPr>
      <w:rPr>
        <w:rFonts w:ascii="Wingdings" w:hAnsi="Wingdings" w:hint="default"/>
      </w:rPr>
    </w:lvl>
  </w:abstractNum>
  <w:abstractNum w:abstractNumId="5" w15:restartNumberingAfterBreak="0">
    <w:nsid w:val="1D5755D3"/>
    <w:multiLevelType w:val="hybridMultilevel"/>
    <w:tmpl w:val="9920DC94"/>
    <w:lvl w:ilvl="0" w:tplc="B1B4CC1A">
      <w:start w:val="1"/>
      <w:numFmt w:val="bullet"/>
      <w:pStyle w:val="ItemList"/>
      <w:lvlText w:val=""/>
      <w:lvlJc w:val="left"/>
      <w:pPr>
        <w:tabs>
          <w:tab w:val="num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91CE270A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CD403D0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9F4C8D40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776E473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115447CC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CE541586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2861138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45E6884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20453EF0"/>
    <w:multiLevelType w:val="multilevel"/>
    <w:tmpl w:val="F126062C"/>
    <w:lvl w:ilvl="0">
      <w:start w:val="1"/>
      <w:numFmt w:val="upperLetter"/>
      <w:pStyle w:val="5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7" w15:restartNumberingAfterBreak="0">
    <w:nsid w:val="2DDA3EE0"/>
    <w:multiLevelType w:val="hybridMultilevel"/>
    <w:tmpl w:val="C0C6FB16"/>
    <w:lvl w:ilvl="0" w:tplc="04090001">
      <w:start w:val="1"/>
      <w:numFmt w:val="bullet"/>
      <w:lvlText w:val=""/>
      <w:lvlJc w:val="left"/>
      <w:pPr>
        <w:ind w:left="222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64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6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8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90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2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74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6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89" w:hanging="420"/>
      </w:pPr>
      <w:rPr>
        <w:rFonts w:ascii="Wingdings" w:hAnsi="Wingdings" w:hint="default"/>
      </w:rPr>
    </w:lvl>
  </w:abstractNum>
  <w:abstractNum w:abstractNumId="8" w15:restartNumberingAfterBreak="0">
    <w:nsid w:val="30C821AA"/>
    <w:multiLevelType w:val="multilevel"/>
    <w:tmpl w:val="502AD77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9" w15:restartNumberingAfterBreak="0">
    <w:nsid w:val="310714FB"/>
    <w:multiLevelType w:val="hybridMultilevel"/>
    <w:tmpl w:val="5AB8BC4A"/>
    <w:lvl w:ilvl="0" w:tplc="E54AF49E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 w15:restartNumberingAfterBreak="0">
    <w:nsid w:val="32117B03"/>
    <w:multiLevelType w:val="hybridMultilevel"/>
    <w:tmpl w:val="F97CA24C"/>
    <w:lvl w:ilvl="0" w:tplc="B6D0ECF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C36369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EC481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102155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31A0AE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D72503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89448F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758DA2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724F53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35A94732"/>
    <w:multiLevelType w:val="hybridMultilevel"/>
    <w:tmpl w:val="33DA7CF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42062D2C"/>
    <w:multiLevelType w:val="hybridMultilevel"/>
    <w:tmpl w:val="9FF2ADD0"/>
    <w:lvl w:ilvl="0" w:tplc="72780628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42A046D5"/>
    <w:multiLevelType w:val="multilevel"/>
    <w:tmpl w:val="04090023"/>
    <w:styleLink w:val="a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14" w15:restartNumberingAfterBreak="0">
    <w:nsid w:val="42FE570A"/>
    <w:multiLevelType w:val="multilevel"/>
    <w:tmpl w:val="11FEBED6"/>
    <w:lvl w:ilvl="0">
      <w:start w:val="1"/>
      <w:numFmt w:val="decimal"/>
      <w:pStyle w:val="40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suff w:val="space"/>
      <w:lvlText w:val="图%8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suff w:val="space"/>
      <w:lvlText w:val="表%9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</w:abstractNum>
  <w:abstractNum w:abstractNumId="15" w15:restartNumberingAfterBreak="0">
    <w:nsid w:val="463C3DB5"/>
    <w:multiLevelType w:val="multilevel"/>
    <w:tmpl w:val="13C02300"/>
    <w:lvl w:ilvl="0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ascii="Times New Roman" w:hAnsi="Times New Roman" w:hint="default"/>
        <w:b w:val="0"/>
        <w:i w:val="0"/>
        <w:sz w:val="21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hint="eastAsia"/>
      </w:rPr>
    </w:lvl>
  </w:abstractNum>
  <w:abstractNum w:abstractNumId="16" w15:restartNumberingAfterBreak="0">
    <w:nsid w:val="4A304631"/>
    <w:multiLevelType w:val="hybridMultilevel"/>
    <w:tmpl w:val="14B8227C"/>
    <w:lvl w:ilvl="0" w:tplc="0409000F">
      <w:start w:val="1"/>
      <w:numFmt w:val="decimal"/>
      <w:lvlText w:val="%1."/>
      <w:lvlJc w:val="left"/>
      <w:pPr>
        <w:ind w:left="1441" w:hanging="420"/>
      </w:p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17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Appendixheading2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Appendixheading3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Appendixheading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Appendixheading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8" w15:restartNumberingAfterBreak="0">
    <w:nsid w:val="524155D8"/>
    <w:multiLevelType w:val="multilevel"/>
    <w:tmpl w:val="AA6A53E8"/>
    <w:lvl w:ilvl="0">
      <w:start w:val="1"/>
      <w:numFmt w:val="none"/>
      <w:lvlText w:val="附录A 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A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19" w15:restartNumberingAfterBreak="0">
    <w:nsid w:val="56C04D8F"/>
    <w:multiLevelType w:val="hybridMultilevel"/>
    <w:tmpl w:val="6A8AD108"/>
    <w:lvl w:ilvl="0" w:tplc="711CD91C">
      <w:start w:val="1"/>
      <w:numFmt w:val="bullet"/>
      <w:pStyle w:val="ItemListinTable"/>
      <w:lvlText w:val=""/>
      <w:lvlJc w:val="left"/>
      <w:pPr>
        <w:ind w:left="420" w:hanging="420"/>
      </w:pPr>
      <w:rPr>
        <w:rFonts w:ascii="Wingdings" w:hAnsi="Wingdings" w:hint="default"/>
        <w:b w:val="0"/>
        <w:i w:val="0"/>
        <w:spacing w:val="0"/>
        <w:w w:val="100"/>
        <w:position w:val="3"/>
        <w:sz w:val="13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6396334A"/>
    <w:multiLevelType w:val="hybridMultilevel"/>
    <w:tmpl w:val="D404174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1" w15:restartNumberingAfterBreak="0">
    <w:nsid w:val="64E45CB2"/>
    <w:multiLevelType w:val="hybridMultilevel"/>
    <w:tmpl w:val="EA6248E8"/>
    <w:lvl w:ilvl="0" w:tplc="04090011">
      <w:start w:val="1"/>
      <w:numFmt w:val="decimal"/>
      <w:lvlText w:val="%1)"/>
      <w:lvlJc w:val="left"/>
      <w:pPr>
        <w:ind w:left="1640" w:hanging="420"/>
      </w:pPr>
    </w:lvl>
    <w:lvl w:ilvl="1" w:tplc="04090019" w:tentative="1">
      <w:start w:val="1"/>
      <w:numFmt w:val="lowerLetter"/>
      <w:lvlText w:val="%2)"/>
      <w:lvlJc w:val="left"/>
      <w:pPr>
        <w:ind w:left="2060" w:hanging="420"/>
      </w:pPr>
    </w:lvl>
    <w:lvl w:ilvl="2" w:tplc="0409001B" w:tentative="1">
      <w:start w:val="1"/>
      <w:numFmt w:val="lowerRoman"/>
      <w:lvlText w:val="%3."/>
      <w:lvlJc w:val="right"/>
      <w:pPr>
        <w:ind w:left="2480" w:hanging="420"/>
      </w:pPr>
    </w:lvl>
    <w:lvl w:ilvl="3" w:tplc="0409000F" w:tentative="1">
      <w:start w:val="1"/>
      <w:numFmt w:val="decimal"/>
      <w:lvlText w:val="%4."/>
      <w:lvlJc w:val="left"/>
      <w:pPr>
        <w:ind w:left="2900" w:hanging="420"/>
      </w:pPr>
    </w:lvl>
    <w:lvl w:ilvl="4" w:tplc="04090019" w:tentative="1">
      <w:start w:val="1"/>
      <w:numFmt w:val="lowerLetter"/>
      <w:lvlText w:val="%5)"/>
      <w:lvlJc w:val="left"/>
      <w:pPr>
        <w:ind w:left="3320" w:hanging="420"/>
      </w:pPr>
    </w:lvl>
    <w:lvl w:ilvl="5" w:tplc="0409001B" w:tentative="1">
      <w:start w:val="1"/>
      <w:numFmt w:val="lowerRoman"/>
      <w:lvlText w:val="%6."/>
      <w:lvlJc w:val="right"/>
      <w:pPr>
        <w:ind w:left="3740" w:hanging="420"/>
      </w:pPr>
    </w:lvl>
    <w:lvl w:ilvl="6" w:tplc="0409000F" w:tentative="1">
      <w:start w:val="1"/>
      <w:numFmt w:val="decimal"/>
      <w:lvlText w:val="%7."/>
      <w:lvlJc w:val="left"/>
      <w:pPr>
        <w:ind w:left="4160" w:hanging="420"/>
      </w:pPr>
    </w:lvl>
    <w:lvl w:ilvl="7" w:tplc="04090019" w:tentative="1">
      <w:start w:val="1"/>
      <w:numFmt w:val="lowerLetter"/>
      <w:lvlText w:val="%8)"/>
      <w:lvlJc w:val="left"/>
      <w:pPr>
        <w:ind w:left="4580" w:hanging="420"/>
      </w:pPr>
    </w:lvl>
    <w:lvl w:ilvl="8" w:tplc="0409001B" w:tentative="1">
      <w:start w:val="1"/>
      <w:numFmt w:val="lowerRoman"/>
      <w:lvlText w:val="%9."/>
      <w:lvlJc w:val="right"/>
      <w:pPr>
        <w:ind w:left="5000" w:hanging="420"/>
      </w:pPr>
    </w:lvl>
  </w:abstractNum>
  <w:abstractNum w:abstractNumId="22" w15:restartNumberingAfterBreak="0">
    <w:nsid w:val="667437AC"/>
    <w:multiLevelType w:val="hybridMultilevel"/>
    <w:tmpl w:val="6E74E2D6"/>
    <w:lvl w:ilvl="0" w:tplc="FFFFFFFF">
      <w:start w:val="1"/>
      <w:numFmt w:val="bullet"/>
      <w:pStyle w:val="NotesTextList"/>
      <w:lvlText w:val=""/>
      <w:lvlJc w:val="left"/>
      <w:pPr>
        <w:tabs>
          <w:tab w:val="num" w:pos="2359"/>
        </w:tabs>
        <w:ind w:left="2359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FFFFFFFF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67DE040F"/>
    <w:multiLevelType w:val="hybridMultilevel"/>
    <w:tmpl w:val="A77CB840"/>
    <w:lvl w:ilvl="0" w:tplc="D4822188">
      <w:start w:val="1"/>
      <w:numFmt w:val="bullet"/>
      <w:pStyle w:val="a0"/>
      <w:lvlText w:val=""/>
      <w:lvlJc w:val="left"/>
      <w:pPr>
        <w:ind w:left="17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20"/>
      </w:pPr>
      <w:rPr>
        <w:rFonts w:ascii="Wingdings" w:hAnsi="Wingdings" w:hint="default"/>
      </w:rPr>
    </w:lvl>
  </w:abstractNum>
  <w:abstractNum w:abstractNumId="24" w15:restartNumberingAfterBreak="0">
    <w:nsid w:val="67E745A8"/>
    <w:multiLevelType w:val="hybridMultilevel"/>
    <w:tmpl w:val="FCE0AF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68CC240D"/>
    <w:multiLevelType w:val="hybridMultilevel"/>
    <w:tmpl w:val="87A89CC4"/>
    <w:lvl w:ilvl="0" w:tplc="04090011">
      <w:start w:val="1"/>
      <w:numFmt w:val="decimal"/>
      <w:lvlText w:val="%1)"/>
      <w:lvlJc w:val="left"/>
      <w:pPr>
        <w:ind w:left="1640" w:hanging="420"/>
      </w:pPr>
    </w:lvl>
    <w:lvl w:ilvl="1" w:tplc="04090019" w:tentative="1">
      <w:start w:val="1"/>
      <w:numFmt w:val="lowerLetter"/>
      <w:lvlText w:val="%2)"/>
      <w:lvlJc w:val="left"/>
      <w:pPr>
        <w:ind w:left="2060" w:hanging="420"/>
      </w:pPr>
    </w:lvl>
    <w:lvl w:ilvl="2" w:tplc="0409001B" w:tentative="1">
      <w:start w:val="1"/>
      <w:numFmt w:val="lowerRoman"/>
      <w:lvlText w:val="%3."/>
      <w:lvlJc w:val="right"/>
      <w:pPr>
        <w:ind w:left="2480" w:hanging="420"/>
      </w:pPr>
    </w:lvl>
    <w:lvl w:ilvl="3" w:tplc="0409000F" w:tentative="1">
      <w:start w:val="1"/>
      <w:numFmt w:val="decimal"/>
      <w:lvlText w:val="%4."/>
      <w:lvlJc w:val="left"/>
      <w:pPr>
        <w:ind w:left="2900" w:hanging="420"/>
      </w:pPr>
    </w:lvl>
    <w:lvl w:ilvl="4" w:tplc="04090019" w:tentative="1">
      <w:start w:val="1"/>
      <w:numFmt w:val="lowerLetter"/>
      <w:lvlText w:val="%5)"/>
      <w:lvlJc w:val="left"/>
      <w:pPr>
        <w:ind w:left="3320" w:hanging="420"/>
      </w:pPr>
    </w:lvl>
    <w:lvl w:ilvl="5" w:tplc="0409001B" w:tentative="1">
      <w:start w:val="1"/>
      <w:numFmt w:val="lowerRoman"/>
      <w:lvlText w:val="%6."/>
      <w:lvlJc w:val="right"/>
      <w:pPr>
        <w:ind w:left="3740" w:hanging="420"/>
      </w:pPr>
    </w:lvl>
    <w:lvl w:ilvl="6" w:tplc="0409000F" w:tentative="1">
      <w:start w:val="1"/>
      <w:numFmt w:val="decimal"/>
      <w:lvlText w:val="%7."/>
      <w:lvlJc w:val="left"/>
      <w:pPr>
        <w:ind w:left="4160" w:hanging="420"/>
      </w:pPr>
    </w:lvl>
    <w:lvl w:ilvl="7" w:tplc="04090019" w:tentative="1">
      <w:start w:val="1"/>
      <w:numFmt w:val="lowerLetter"/>
      <w:lvlText w:val="%8)"/>
      <w:lvlJc w:val="left"/>
      <w:pPr>
        <w:ind w:left="4580" w:hanging="420"/>
      </w:pPr>
    </w:lvl>
    <w:lvl w:ilvl="8" w:tplc="0409001B" w:tentative="1">
      <w:start w:val="1"/>
      <w:numFmt w:val="lowerRoman"/>
      <w:lvlText w:val="%9."/>
      <w:lvlJc w:val="right"/>
      <w:pPr>
        <w:ind w:left="5000" w:hanging="420"/>
      </w:pPr>
    </w:lvl>
  </w:abstractNum>
  <w:abstractNum w:abstractNumId="26" w15:restartNumberingAfterBreak="0">
    <w:nsid w:val="708C7AD2"/>
    <w:multiLevelType w:val="hybridMultilevel"/>
    <w:tmpl w:val="ED9634A4"/>
    <w:lvl w:ilvl="0" w:tplc="4A6EC15E">
      <w:start w:val="1"/>
      <w:numFmt w:val="decimal"/>
      <w:pStyle w:val="111"/>
      <w:lvlText w:val="2.%1"/>
      <w:lvlJc w:val="left"/>
      <w:pPr>
        <w:ind w:left="420" w:hanging="420"/>
      </w:pPr>
      <w:rPr>
        <w:rFonts w:hint="eastAsia"/>
      </w:rPr>
    </w:lvl>
    <w:lvl w:ilvl="1" w:tplc="D29C6C76">
      <w:start w:val="1"/>
      <w:numFmt w:val="lowerLetter"/>
      <w:lvlText w:val="%2)"/>
      <w:lvlJc w:val="left"/>
      <w:pPr>
        <w:ind w:left="840" w:hanging="420"/>
      </w:pPr>
    </w:lvl>
    <w:lvl w:ilvl="2" w:tplc="4350AA4E">
      <w:start w:val="1"/>
      <w:numFmt w:val="decimal"/>
      <w:lvlText w:val="%3."/>
      <w:lvlJc w:val="left"/>
      <w:pPr>
        <w:ind w:left="1260" w:hanging="420"/>
      </w:pPr>
    </w:lvl>
    <w:lvl w:ilvl="3" w:tplc="EE944670" w:tentative="1">
      <w:start w:val="1"/>
      <w:numFmt w:val="decimal"/>
      <w:lvlText w:val="%4."/>
      <w:lvlJc w:val="left"/>
      <w:pPr>
        <w:ind w:left="1680" w:hanging="420"/>
      </w:pPr>
    </w:lvl>
    <w:lvl w:ilvl="4" w:tplc="8E20C44C" w:tentative="1">
      <w:start w:val="1"/>
      <w:numFmt w:val="lowerLetter"/>
      <w:lvlText w:val="%5)"/>
      <w:lvlJc w:val="left"/>
      <w:pPr>
        <w:ind w:left="2100" w:hanging="420"/>
      </w:pPr>
    </w:lvl>
    <w:lvl w:ilvl="5" w:tplc="0A2EC282" w:tentative="1">
      <w:start w:val="1"/>
      <w:numFmt w:val="lowerRoman"/>
      <w:lvlText w:val="%6."/>
      <w:lvlJc w:val="right"/>
      <w:pPr>
        <w:ind w:left="2520" w:hanging="420"/>
      </w:pPr>
    </w:lvl>
    <w:lvl w:ilvl="6" w:tplc="7A6AB41C" w:tentative="1">
      <w:start w:val="1"/>
      <w:numFmt w:val="decimal"/>
      <w:lvlText w:val="%7."/>
      <w:lvlJc w:val="left"/>
      <w:pPr>
        <w:ind w:left="2940" w:hanging="420"/>
      </w:pPr>
    </w:lvl>
    <w:lvl w:ilvl="7" w:tplc="29028D3E" w:tentative="1">
      <w:start w:val="1"/>
      <w:numFmt w:val="lowerLetter"/>
      <w:lvlText w:val="%8)"/>
      <w:lvlJc w:val="left"/>
      <w:pPr>
        <w:ind w:left="3360" w:hanging="420"/>
      </w:pPr>
    </w:lvl>
    <w:lvl w:ilvl="8" w:tplc="2962D8AE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2347E6A"/>
    <w:multiLevelType w:val="multilevel"/>
    <w:tmpl w:val="D95C4700"/>
    <w:lvl w:ilvl="0">
      <w:start w:val="1"/>
      <w:numFmt w:val="upperLetter"/>
      <w:pStyle w:val="a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8" w15:restartNumberingAfterBreak="0">
    <w:nsid w:val="79213F93"/>
    <w:multiLevelType w:val="hybridMultilevel"/>
    <w:tmpl w:val="AA365B1C"/>
    <w:lvl w:ilvl="0" w:tplc="CADA934E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 w15:restartNumberingAfterBreak="0">
    <w:nsid w:val="7E0E3B0E"/>
    <w:multiLevelType w:val="multilevel"/>
    <w:tmpl w:val="E62EF8F2"/>
    <w:lvl w:ilvl="0">
      <w:start w:val="1"/>
      <w:numFmt w:val="none"/>
      <w:lvlText w:val="附录A 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A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A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30" w15:restartNumberingAfterBreak="0">
    <w:nsid w:val="7F773C35"/>
    <w:multiLevelType w:val="multilevel"/>
    <w:tmpl w:val="E7A2EB64"/>
    <w:lvl w:ilvl="0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7">
      <w:start w:val="1"/>
      <w:numFmt w:val="lowerLetter"/>
      <w:lvlText w:val="%8."/>
      <w:lvlJc w:val="left"/>
      <w:pPr>
        <w:tabs>
          <w:tab w:val="num" w:pos="2126"/>
        </w:tabs>
        <w:ind w:left="2526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0"/>
      <w:lvlText w:val="%9."/>
      <w:lvlJc w:val="left"/>
      <w:pPr>
        <w:tabs>
          <w:tab w:val="num" w:pos="284"/>
        </w:tabs>
        <w:ind w:left="284" w:hanging="284"/>
      </w:pPr>
      <w:rPr>
        <w:rFonts w:hint="eastAsia"/>
      </w:rPr>
    </w:lvl>
  </w:abstractNum>
  <w:num w:numId="1">
    <w:abstractNumId w:val="27"/>
  </w:num>
  <w:num w:numId="2">
    <w:abstractNumId w:val="6"/>
  </w:num>
  <w:num w:numId="3">
    <w:abstractNumId w:val="3"/>
  </w:num>
  <w:num w:numId="4">
    <w:abstractNumId w:val="5"/>
  </w:num>
  <w:num w:numId="5">
    <w:abstractNumId w:val="2"/>
  </w:num>
  <w:num w:numId="6">
    <w:abstractNumId w:val="13"/>
  </w:num>
  <w:num w:numId="7">
    <w:abstractNumId w:val="19"/>
  </w:num>
  <w:num w:numId="8">
    <w:abstractNumId w:val="15"/>
  </w:num>
  <w:num w:numId="9">
    <w:abstractNumId w:val="22"/>
  </w:num>
  <w:num w:numId="10">
    <w:abstractNumId w:val="1"/>
  </w:num>
  <w:num w:numId="11">
    <w:abstractNumId w:val="3"/>
  </w:num>
  <w:num w:numId="12">
    <w:abstractNumId w:val="4"/>
  </w:num>
  <w:num w:numId="13">
    <w:abstractNumId w:val="26"/>
  </w:num>
  <w:num w:numId="14">
    <w:abstractNumId w:val="23"/>
  </w:num>
  <w:num w:numId="15">
    <w:abstractNumId w:val="21"/>
  </w:num>
  <w:num w:numId="16">
    <w:abstractNumId w:val="25"/>
  </w:num>
  <w:num w:numId="17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3"/>
    <w:lvlOverride w:ilvl="0">
      <w:startOverride w:val="2"/>
    </w:lvlOverride>
    <w:lvlOverride w:ilvl="1">
      <w:startOverride w:val="4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6"/>
  </w:num>
  <w:num w:numId="21">
    <w:abstractNumId w:val="14"/>
  </w:num>
  <w:num w:numId="22">
    <w:abstractNumId w:val="8"/>
  </w:num>
  <w:num w:numId="23">
    <w:abstractNumId w:val="18"/>
  </w:num>
  <w:num w:numId="24">
    <w:abstractNumId w:val="29"/>
  </w:num>
  <w:num w:numId="25">
    <w:abstractNumId w:val="17"/>
  </w:num>
  <w:num w:numId="26">
    <w:abstractNumId w:val="30"/>
  </w:num>
  <w:num w:numId="27">
    <w:abstractNumId w:val="3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3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3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3"/>
    <w:lvlOverride w:ilvl="0">
      <w:startOverride w:val="2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3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0"/>
  </w:num>
  <w:num w:numId="3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1"/>
  </w:num>
  <w:num w:numId="36">
    <w:abstractNumId w:val="24"/>
  </w:num>
  <w:num w:numId="37">
    <w:abstractNumId w:val="7"/>
  </w:num>
  <w:num w:numId="3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3"/>
    <w:lvlOverride w:ilvl="0">
      <w:startOverride w:val="2"/>
    </w:lvlOverride>
    <w:lvlOverride w:ilvl="1">
      <w:startOverride w:val="4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20"/>
  </w:num>
  <w:num w:numId="42">
    <w:abstractNumId w:val="9"/>
  </w:num>
  <w:num w:numId="43">
    <w:abstractNumId w:val="0"/>
  </w:num>
  <w:num w:numId="44">
    <w:abstractNumId w:val="12"/>
  </w:num>
  <w:num w:numId="45">
    <w:abstractNumId w:val="28"/>
  </w:num>
  <w:num w:numId="46">
    <w:abstractNumId w:val="5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hideSpellingErrors/>
  <w:proofState w:spelling="clean" w:grammar="clean"/>
  <w:attachedTemplate r:id="rId1"/>
  <w:linkStyle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420"/>
  <w:defaultTableStyle w:val="V3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0B94"/>
    <w:rsid w:val="0000015A"/>
    <w:rsid w:val="00000701"/>
    <w:rsid w:val="00000724"/>
    <w:rsid w:val="00000A7B"/>
    <w:rsid w:val="00000DFD"/>
    <w:rsid w:val="00000FD1"/>
    <w:rsid w:val="0000118E"/>
    <w:rsid w:val="000011CE"/>
    <w:rsid w:val="0000120B"/>
    <w:rsid w:val="00001904"/>
    <w:rsid w:val="00001ADE"/>
    <w:rsid w:val="00001C28"/>
    <w:rsid w:val="000025F6"/>
    <w:rsid w:val="00002614"/>
    <w:rsid w:val="00002E68"/>
    <w:rsid w:val="000034CD"/>
    <w:rsid w:val="0000480C"/>
    <w:rsid w:val="00004C51"/>
    <w:rsid w:val="00005F9A"/>
    <w:rsid w:val="00006212"/>
    <w:rsid w:val="00006228"/>
    <w:rsid w:val="00007325"/>
    <w:rsid w:val="0001069D"/>
    <w:rsid w:val="00010C0A"/>
    <w:rsid w:val="00010E0E"/>
    <w:rsid w:val="00011629"/>
    <w:rsid w:val="00011630"/>
    <w:rsid w:val="00011962"/>
    <w:rsid w:val="00011968"/>
    <w:rsid w:val="00011B50"/>
    <w:rsid w:val="00011F1D"/>
    <w:rsid w:val="00013155"/>
    <w:rsid w:val="00013795"/>
    <w:rsid w:val="00013AD0"/>
    <w:rsid w:val="0001415E"/>
    <w:rsid w:val="00014276"/>
    <w:rsid w:val="000145D8"/>
    <w:rsid w:val="000147F5"/>
    <w:rsid w:val="00014C0D"/>
    <w:rsid w:val="000153D9"/>
    <w:rsid w:val="00016746"/>
    <w:rsid w:val="000171EC"/>
    <w:rsid w:val="0001737C"/>
    <w:rsid w:val="00017C40"/>
    <w:rsid w:val="00020BDB"/>
    <w:rsid w:val="000210D2"/>
    <w:rsid w:val="00021B31"/>
    <w:rsid w:val="00021CE2"/>
    <w:rsid w:val="0002214D"/>
    <w:rsid w:val="0002276F"/>
    <w:rsid w:val="000227B3"/>
    <w:rsid w:val="000245F0"/>
    <w:rsid w:val="00024682"/>
    <w:rsid w:val="00024836"/>
    <w:rsid w:val="0002558E"/>
    <w:rsid w:val="00025EA7"/>
    <w:rsid w:val="00026437"/>
    <w:rsid w:val="00027A6E"/>
    <w:rsid w:val="00027F46"/>
    <w:rsid w:val="00030293"/>
    <w:rsid w:val="00030682"/>
    <w:rsid w:val="00030BB4"/>
    <w:rsid w:val="000318E0"/>
    <w:rsid w:val="000321CB"/>
    <w:rsid w:val="00032DF4"/>
    <w:rsid w:val="00032E44"/>
    <w:rsid w:val="00033243"/>
    <w:rsid w:val="00033454"/>
    <w:rsid w:val="00033854"/>
    <w:rsid w:val="00033B54"/>
    <w:rsid w:val="00033ED6"/>
    <w:rsid w:val="00033F84"/>
    <w:rsid w:val="000352E8"/>
    <w:rsid w:val="00035568"/>
    <w:rsid w:val="00035958"/>
    <w:rsid w:val="000375E9"/>
    <w:rsid w:val="00037F89"/>
    <w:rsid w:val="000400F1"/>
    <w:rsid w:val="00041545"/>
    <w:rsid w:val="00041907"/>
    <w:rsid w:val="00042E2E"/>
    <w:rsid w:val="0004397F"/>
    <w:rsid w:val="00043B1A"/>
    <w:rsid w:val="00043BAA"/>
    <w:rsid w:val="000443F6"/>
    <w:rsid w:val="00045533"/>
    <w:rsid w:val="0004584F"/>
    <w:rsid w:val="000466B3"/>
    <w:rsid w:val="0004762C"/>
    <w:rsid w:val="000502C1"/>
    <w:rsid w:val="00050311"/>
    <w:rsid w:val="000504DB"/>
    <w:rsid w:val="00050906"/>
    <w:rsid w:val="0005157D"/>
    <w:rsid w:val="000518FD"/>
    <w:rsid w:val="00051A7C"/>
    <w:rsid w:val="00051CA2"/>
    <w:rsid w:val="00052608"/>
    <w:rsid w:val="00052999"/>
    <w:rsid w:val="000535E5"/>
    <w:rsid w:val="00054394"/>
    <w:rsid w:val="00054DE4"/>
    <w:rsid w:val="00054E5E"/>
    <w:rsid w:val="0005661F"/>
    <w:rsid w:val="00056FD7"/>
    <w:rsid w:val="00057680"/>
    <w:rsid w:val="00057821"/>
    <w:rsid w:val="000601CA"/>
    <w:rsid w:val="00061054"/>
    <w:rsid w:val="00061B43"/>
    <w:rsid w:val="00061BEC"/>
    <w:rsid w:val="00061D7F"/>
    <w:rsid w:val="0006240B"/>
    <w:rsid w:val="00062A99"/>
    <w:rsid w:val="00064DE7"/>
    <w:rsid w:val="00064F80"/>
    <w:rsid w:val="000660E5"/>
    <w:rsid w:val="0006678D"/>
    <w:rsid w:val="0006684D"/>
    <w:rsid w:val="00066A44"/>
    <w:rsid w:val="00066F4D"/>
    <w:rsid w:val="0006715C"/>
    <w:rsid w:val="0006739E"/>
    <w:rsid w:val="0006751F"/>
    <w:rsid w:val="00070247"/>
    <w:rsid w:val="00070957"/>
    <w:rsid w:val="00071923"/>
    <w:rsid w:val="00072087"/>
    <w:rsid w:val="000722E3"/>
    <w:rsid w:val="0007236C"/>
    <w:rsid w:val="00072AAD"/>
    <w:rsid w:val="00072BCA"/>
    <w:rsid w:val="000732C9"/>
    <w:rsid w:val="0007363B"/>
    <w:rsid w:val="00074B6E"/>
    <w:rsid w:val="00075058"/>
    <w:rsid w:val="0007553D"/>
    <w:rsid w:val="000762BF"/>
    <w:rsid w:val="00076440"/>
    <w:rsid w:val="00076475"/>
    <w:rsid w:val="00076AFE"/>
    <w:rsid w:val="0007735F"/>
    <w:rsid w:val="000777E5"/>
    <w:rsid w:val="0008037B"/>
    <w:rsid w:val="0008048D"/>
    <w:rsid w:val="0008059F"/>
    <w:rsid w:val="00080838"/>
    <w:rsid w:val="00080C0A"/>
    <w:rsid w:val="00080D2F"/>
    <w:rsid w:val="000817BD"/>
    <w:rsid w:val="000821F7"/>
    <w:rsid w:val="00082C9D"/>
    <w:rsid w:val="00082F3F"/>
    <w:rsid w:val="000833AD"/>
    <w:rsid w:val="000834DE"/>
    <w:rsid w:val="00083704"/>
    <w:rsid w:val="00083A51"/>
    <w:rsid w:val="00084BE0"/>
    <w:rsid w:val="00084C6D"/>
    <w:rsid w:val="0008503A"/>
    <w:rsid w:val="000854EA"/>
    <w:rsid w:val="00085A6D"/>
    <w:rsid w:val="000862CE"/>
    <w:rsid w:val="00086AA6"/>
    <w:rsid w:val="0008783E"/>
    <w:rsid w:val="00087B38"/>
    <w:rsid w:val="00090BA4"/>
    <w:rsid w:val="0009129A"/>
    <w:rsid w:val="00091B19"/>
    <w:rsid w:val="00091C69"/>
    <w:rsid w:val="000934F1"/>
    <w:rsid w:val="000935AF"/>
    <w:rsid w:val="00093E83"/>
    <w:rsid w:val="00094F3E"/>
    <w:rsid w:val="0009536E"/>
    <w:rsid w:val="00095772"/>
    <w:rsid w:val="0009612C"/>
    <w:rsid w:val="0009621C"/>
    <w:rsid w:val="00096488"/>
    <w:rsid w:val="00096A63"/>
    <w:rsid w:val="00097458"/>
    <w:rsid w:val="0009792A"/>
    <w:rsid w:val="00097A4B"/>
    <w:rsid w:val="00097A9D"/>
    <w:rsid w:val="00097DE7"/>
    <w:rsid w:val="000A0022"/>
    <w:rsid w:val="000A18C7"/>
    <w:rsid w:val="000A1AFA"/>
    <w:rsid w:val="000A2674"/>
    <w:rsid w:val="000A284C"/>
    <w:rsid w:val="000A585E"/>
    <w:rsid w:val="000A5CB3"/>
    <w:rsid w:val="000A5E01"/>
    <w:rsid w:val="000A5EFF"/>
    <w:rsid w:val="000A6E55"/>
    <w:rsid w:val="000A793C"/>
    <w:rsid w:val="000A7FBA"/>
    <w:rsid w:val="000B1368"/>
    <w:rsid w:val="000B1370"/>
    <w:rsid w:val="000B1E79"/>
    <w:rsid w:val="000B1F79"/>
    <w:rsid w:val="000B245B"/>
    <w:rsid w:val="000B279C"/>
    <w:rsid w:val="000B31CD"/>
    <w:rsid w:val="000B39BE"/>
    <w:rsid w:val="000B3D72"/>
    <w:rsid w:val="000B4060"/>
    <w:rsid w:val="000B55AA"/>
    <w:rsid w:val="000B5EE1"/>
    <w:rsid w:val="000B6384"/>
    <w:rsid w:val="000B659D"/>
    <w:rsid w:val="000B6B0D"/>
    <w:rsid w:val="000B6B7E"/>
    <w:rsid w:val="000B7C6A"/>
    <w:rsid w:val="000B7EFF"/>
    <w:rsid w:val="000C01F7"/>
    <w:rsid w:val="000C06CE"/>
    <w:rsid w:val="000C0814"/>
    <w:rsid w:val="000C0963"/>
    <w:rsid w:val="000C0A74"/>
    <w:rsid w:val="000C0A9B"/>
    <w:rsid w:val="000C3C88"/>
    <w:rsid w:val="000C3F98"/>
    <w:rsid w:val="000C4002"/>
    <w:rsid w:val="000C62CD"/>
    <w:rsid w:val="000C7185"/>
    <w:rsid w:val="000D0045"/>
    <w:rsid w:val="000D0502"/>
    <w:rsid w:val="000D0838"/>
    <w:rsid w:val="000D0C0E"/>
    <w:rsid w:val="000D14E5"/>
    <w:rsid w:val="000D1E8C"/>
    <w:rsid w:val="000D2513"/>
    <w:rsid w:val="000D41DD"/>
    <w:rsid w:val="000D4210"/>
    <w:rsid w:val="000D475F"/>
    <w:rsid w:val="000D51F9"/>
    <w:rsid w:val="000D534E"/>
    <w:rsid w:val="000D57E7"/>
    <w:rsid w:val="000D601E"/>
    <w:rsid w:val="000D79DE"/>
    <w:rsid w:val="000E046A"/>
    <w:rsid w:val="000E0BD5"/>
    <w:rsid w:val="000E12FE"/>
    <w:rsid w:val="000E16AA"/>
    <w:rsid w:val="000E2226"/>
    <w:rsid w:val="000E2B9B"/>
    <w:rsid w:val="000E3396"/>
    <w:rsid w:val="000E3FA8"/>
    <w:rsid w:val="000E4573"/>
    <w:rsid w:val="000E48ED"/>
    <w:rsid w:val="000E5876"/>
    <w:rsid w:val="000E5B3B"/>
    <w:rsid w:val="000E605E"/>
    <w:rsid w:val="000E7353"/>
    <w:rsid w:val="000E7DBC"/>
    <w:rsid w:val="000F0DE6"/>
    <w:rsid w:val="000F21A1"/>
    <w:rsid w:val="000F41F5"/>
    <w:rsid w:val="000F443B"/>
    <w:rsid w:val="000F4683"/>
    <w:rsid w:val="000F536E"/>
    <w:rsid w:val="000F5E5B"/>
    <w:rsid w:val="000F5FAC"/>
    <w:rsid w:val="000F6AA5"/>
    <w:rsid w:val="000F6E21"/>
    <w:rsid w:val="000F6F39"/>
    <w:rsid w:val="000F73A2"/>
    <w:rsid w:val="000F7D46"/>
    <w:rsid w:val="001007FB"/>
    <w:rsid w:val="00100955"/>
    <w:rsid w:val="001017DC"/>
    <w:rsid w:val="0010187A"/>
    <w:rsid w:val="00101AE3"/>
    <w:rsid w:val="00101D1E"/>
    <w:rsid w:val="00101F41"/>
    <w:rsid w:val="001020BB"/>
    <w:rsid w:val="0010214D"/>
    <w:rsid w:val="0010341A"/>
    <w:rsid w:val="00103C75"/>
    <w:rsid w:val="0010410B"/>
    <w:rsid w:val="00104ADC"/>
    <w:rsid w:val="00106460"/>
    <w:rsid w:val="00106A4A"/>
    <w:rsid w:val="00107072"/>
    <w:rsid w:val="00107286"/>
    <w:rsid w:val="00107629"/>
    <w:rsid w:val="001078ED"/>
    <w:rsid w:val="00107DA6"/>
    <w:rsid w:val="00110F4C"/>
    <w:rsid w:val="001113EC"/>
    <w:rsid w:val="0011199D"/>
    <w:rsid w:val="001139B7"/>
    <w:rsid w:val="001139F6"/>
    <w:rsid w:val="00113C9E"/>
    <w:rsid w:val="00114A3D"/>
    <w:rsid w:val="00116164"/>
    <w:rsid w:val="0011636E"/>
    <w:rsid w:val="00116DBF"/>
    <w:rsid w:val="001178C7"/>
    <w:rsid w:val="00117C30"/>
    <w:rsid w:val="00117F74"/>
    <w:rsid w:val="00117FB2"/>
    <w:rsid w:val="00120C0B"/>
    <w:rsid w:val="0012112D"/>
    <w:rsid w:val="001212CC"/>
    <w:rsid w:val="00121419"/>
    <w:rsid w:val="00121FDB"/>
    <w:rsid w:val="00122060"/>
    <w:rsid w:val="001227D5"/>
    <w:rsid w:val="00122A8A"/>
    <w:rsid w:val="001250C1"/>
    <w:rsid w:val="00125657"/>
    <w:rsid w:val="00126C7F"/>
    <w:rsid w:val="00130167"/>
    <w:rsid w:val="001301CE"/>
    <w:rsid w:val="0013034C"/>
    <w:rsid w:val="00131CAC"/>
    <w:rsid w:val="001325EA"/>
    <w:rsid w:val="001330DD"/>
    <w:rsid w:val="001333FC"/>
    <w:rsid w:val="0013387D"/>
    <w:rsid w:val="001338D5"/>
    <w:rsid w:val="00134805"/>
    <w:rsid w:val="00134D85"/>
    <w:rsid w:val="001350DE"/>
    <w:rsid w:val="00135B97"/>
    <w:rsid w:val="00135C53"/>
    <w:rsid w:val="00136347"/>
    <w:rsid w:val="00137704"/>
    <w:rsid w:val="00137DE1"/>
    <w:rsid w:val="00140925"/>
    <w:rsid w:val="0014106D"/>
    <w:rsid w:val="00141351"/>
    <w:rsid w:val="0014145E"/>
    <w:rsid w:val="0014154F"/>
    <w:rsid w:val="0014164C"/>
    <w:rsid w:val="001421E2"/>
    <w:rsid w:val="00142926"/>
    <w:rsid w:val="00142F34"/>
    <w:rsid w:val="0014332B"/>
    <w:rsid w:val="0014385B"/>
    <w:rsid w:val="0014435F"/>
    <w:rsid w:val="0014448D"/>
    <w:rsid w:val="001445FA"/>
    <w:rsid w:val="0014498F"/>
    <w:rsid w:val="001453BD"/>
    <w:rsid w:val="001454CD"/>
    <w:rsid w:val="001454D1"/>
    <w:rsid w:val="001459C2"/>
    <w:rsid w:val="00145A38"/>
    <w:rsid w:val="00146259"/>
    <w:rsid w:val="00147742"/>
    <w:rsid w:val="00150967"/>
    <w:rsid w:val="00150F78"/>
    <w:rsid w:val="00151569"/>
    <w:rsid w:val="00151838"/>
    <w:rsid w:val="00151E44"/>
    <w:rsid w:val="00152BB4"/>
    <w:rsid w:val="00153362"/>
    <w:rsid w:val="00154ACF"/>
    <w:rsid w:val="00154DF3"/>
    <w:rsid w:val="00155665"/>
    <w:rsid w:val="00156CFA"/>
    <w:rsid w:val="00156F51"/>
    <w:rsid w:val="0015767B"/>
    <w:rsid w:val="00157F7C"/>
    <w:rsid w:val="0016030E"/>
    <w:rsid w:val="00160729"/>
    <w:rsid w:val="00160810"/>
    <w:rsid w:val="001612A9"/>
    <w:rsid w:val="00161BC3"/>
    <w:rsid w:val="00162547"/>
    <w:rsid w:val="001633FF"/>
    <w:rsid w:val="00163B8A"/>
    <w:rsid w:val="00163D02"/>
    <w:rsid w:val="00163EE4"/>
    <w:rsid w:val="001666C5"/>
    <w:rsid w:val="001678B8"/>
    <w:rsid w:val="00167D93"/>
    <w:rsid w:val="0017023B"/>
    <w:rsid w:val="00170D57"/>
    <w:rsid w:val="00170E72"/>
    <w:rsid w:val="00170EF4"/>
    <w:rsid w:val="00170F9E"/>
    <w:rsid w:val="00171216"/>
    <w:rsid w:val="00172027"/>
    <w:rsid w:val="001720B3"/>
    <w:rsid w:val="001723CE"/>
    <w:rsid w:val="00172E55"/>
    <w:rsid w:val="0017327A"/>
    <w:rsid w:val="001734F8"/>
    <w:rsid w:val="00174014"/>
    <w:rsid w:val="0017451A"/>
    <w:rsid w:val="00174D07"/>
    <w:rsid w:val="00174F7C"/>
    <w:rsid w:val="00176B45"/>
    <w:rsid w:val="00176CED"/>
    <w:rsid w:val="00176E17"/>
    <w:rsid w:val="0017794D"/>
    <w:rsid w:val="00180259"/>
    <w:rsid w:val="0018080D"/>
    <w:rsid w:val="00180E3E"/>
    <w:rsid w:val="00181143"/>
    <w:rsid w:val="00182851"/>
    <w:rsid w:val="001828FB"/>
    <w:rsid w:val="00185231"/>
    <w:rsid w:val="00185AA1"/>
    <w:rsid w:val="00185EEE"/>
    <w:rsid w:val="00187508"/>
    <w:rsid w:val="00187C7A"/>
    <w:rsid w:val="00187DEF"/>
    <w:rsid w:val="00190A41"/>
    <w:rsid w:val="00191323"/>
    <w:rsid w:val="00191D15"/>
    <w:rsid w:val="001921A9"/>
    <w:rsid w:val="00192E36"/>
    <w:rsid w:val="00194F6B"/>
    <w:rsid w:val="001951F2"/>
    <w:rsid w:val="001952DC"/>
    <w:rsid w:val="00195A68"/>
    <w:rsid w:val="00195CF7"/>
    <w:rsid w:val="001964B5"/>
    <w:rsid w:val="0019686B"/>
    <w:rsid w:val="00196AC1"/>
    <w:rsid w:val="00196C9F"/>
    <w:rsid w:val="00197385"/>
    <w:rsid w:val="001A0585"/>
    <w:rsid w:val="001A0901"/>
    <w:rsid w:val="001A0A0E"/>
    <w:rsid w:val="001A14C4"/>
    <w:rsid w:val="001A1F56"/>
    <w:rsid w:val="001A24AF"/>
    <w:rsid w:val="001A36AA"/>
    <w:rsid w:val="001A3936"/>
    <w:rsid w:val="001A42A4"/>
    <w:rsid w:val="001A4649"/>
    <w:rsid w:val="001A55FA"/>
    <w:rsid w:val="001A6F0B"/>
    <w:rsid w:val="001A7817"/>
    <w:rsid w:val="001A7B88"/>
    <w:rsid w:val="001B0FF2"/>
    <w:rsid w:val="001B1241"/>
    <w:rsid w:val="001B1484"/>
    <w:rsid w:val="001B18BF"/>
    <w:rsid w:val="001B20C3"/>
    <w:rsid w:val="001B38FF"/>
    <w:rsid w:val="001B3964"/>
    <w:rsid w:val="001B3B2E"/>
    <w:rsid w:val="001B3D0E"/>
    <w:rsid w:val="001B4094"/>
    <w:rsid w:val="001B4737"/>
    <w:rsid w:val="001B47CC"/>
    <w:rsid w:val="001B4E0A"/>
    <w:rsid w:val="001B5346"/>
    <w:rsid w:val="001B5574"/>
    <w:rsid w:val="001B5D02"/>
    <w:rsid w:val="001B6A67"/>
    <w:rsid w:val="001B6FAC"/>
    <w:rsid w:val="001B70B6"/>
    <w:rsid w:val="001B7457"/>
    <w:rsid w:val="001C0180"/>
    <w:rsid w:val="001C0851"/>
    <w:rsid w:val="001C0E12"/>
    <w:rsid w:val="001C0F7A"/>
    <w:rsid w:val="001C19BD"/>
    <w:rsid w:val="001C1CE1"/>
    <w:rsid w:val="001C2B4D"/>
    <w:rsid w:val="001C31EA"/>
    <w:rsid w:val="001C33E2"/>
    <w:rsid w:val="001C3909"/>
    <w:rsid w:val="001C3D41"/>
    <w:rsid w:val="001C3F12"/>
    <w:rsid w:val="001C4487"/>
    <w:rsid w:val="001C5A59"/>
    <w:rsid w:val="001C687B"/>
    <w:rsid w:val="001D001D"/>
    <w:rsid w:val="001D0149"/>
    <w:rsid w:val="001D0278"/>
    <w:rsid w:val="001D18DC"/>
    <w:rsid w:val="001D220F"/>
    <w:rsid w:val="001D250B"/>
    <w:rsid w:val="001D669F"/>
    <w:rsid w:val="001D6842"/>
    <w:rsid w:val="001D7247"/>
    <w:rsid w:val="001D7530"/>
    <w:rsid w:val="001D7A2A"/>
    <w:rsid w:val="001D7ACF"/>
    <w:rsid w:val="001D7DDA"/>
    <w:rsid w:val="001D7E41"/>
    <w:rsid w:val="001E0E94"/>
    <w:rsid w:val="001E208B"/>
    <w:rsid w:val="001E2C7F"/>
    <w:rsid w:val="001E30B9"/>
    <w:rsid w:val="001E382D"/>
    <w:rsid w:val="001E3DCF"/>
    <w:rsid w:val="001E4592"/>
    <w:rsid w:val="001E471B"/>
    <w:rsid w:val="001E55C7"/>
    <w:rsid w:val="001E5B72"/>
    <w:rsid w:val="001E5FFF"/>
    <w:rsid w:val="001E6211"/>
    <w:rsid w:val="001E6ABB"/>
    <w:rsid w:val="001E71BD"/>
    <w:rsid w:val="001E7556"/>
    <w:rsid w:val="001F0100"/>
    <w:rsid w:val="001F079F"/>
    <w:rsid w:val="001F11D0"/>
    <w:rsid w:val="001F1718"/>
    <w:rsid w:val="001F17F7"/>
    <w:rsid w:val="001F1D00"/>
    <w:rsid w:val="001F1EB5"/>
    <w:rsid w:val="001F23FF"/>
    <w:rsid w:val="001F2631"/>
    <w:rsid w:val="001F2E1C"/>
    <w:rsid w:val="001F3661"/>
    <w:rsid w:val="001F4E48"/>
    <w:rsid w:val="001F54BE"/>
    <w:rsid w:val="001F5684"/>
    <w:rsid w:val="001F600F"/>
    <w:rsid w:val="001F60DB"/>
    <w:rsid w:val="001F6BA7"/>
    <w:rsid w:val="001F7F87"/>
    <w:rsid w:val="00200429"/>
    <w:rsid w:val="002004D8"/>
    <w:rsid w:val="00200836"/>
    <w:rsid w:val="00200E68"/>
    <w:rsid w:val="0020153C"/>
    <w:rsid w:val="00201E43"/>
    <w:rsid w:val="00202C27"/>
    <w:rsid w:val="00203870"/>
    <w:rsid w:val="002038CC"/>
    <w:rsid w:val="00203E5B"/>
    <w:rsid w:val="002044DD"/>
    <w:rsid w:val="00205FB0"/>
    <w:rsid w:val="00207017"/>
    <w:rsid w:val="00207F93"/>
    <w:rsid w:val="00210300"/>
    <w:rsid w:val="002107EE"/>
    <w:rsid w:val="00210AA0"/>
    <w:rsid w:val="00210E5F"/>
    <w:rsid w:val="00210F52"/>
    <w:rsid w:val="002116A0"/>
    <w:rsid w:val="0021235C"/>
    <w:rsid w:val="0021252A"/>
    <w:rsid w:val="0021270F"/>
    <w:rsid w:val="00212B16"/>
    <w:rsid w:val="002134C0"/>
    <w:rsid w:val="0021362D"/>
    <w:rsid w:val="00213E96"/>
    <w:rsid w:val="002148FC"/>
    <w:rsid w:val="00214D75"/>
    <w:rsid w:val="00215433"/>
    <w:rsid w:val="00215F94"/>
    <w:rsid w:val="00216298"/>
    <w:rsid w:val="0021660D"/>
    <w:rsid w:val="00216D88"/>
    <w:rsid w:val="00216FE5"/>
    <w:rsid w:val="002175BC"/>
    <w:rsid w:val="00217D84"/>
    <w:rsid w:val="00220C70"/>
    <w:rsid w:val="00220D06"/>
    <w:rsid w:val="00220F59"/>
    <w:rsid w:val="002213B8"/>
    <w:rsid w:val="00221A43"/>
    <w:rsid w:val="00221C22"/>
    <w:rsid w:val="00222581"/>
    <w:rsid w:val="002226E2"/>
    <w:rsid w:val="00222B5A"/>
    <w:rsid w:val="00223611"/>
    <w:rsid w:val="002245F2"/>
    <w:rsid w:val="00224702"/>
    <w:rsid w:val="002247BC"/>
    <w:rsid w:val="00225DA0"/>
    <w:rsid w:val="00226A8F"/>
    <w:rsid w:val="00227426"/>
    <w:rsid w:val="00227692"/>
    <w:rsid w:val="00227D56"/>
    <w:rsid w:val="002310D1"/>
    <w:rsid w:val="002315E3"/>
    <w:rsid w:val="0023220D"/>
    <w:rsid w:val="00232D1D"/>
    <w:rsid w:val="002334FD"/>
    <w:rsid w:val="002339EB"/>
    <w:rsid w:val="00233F2E"/>
    <w:rsid w:val="00234812"/>
    <w:rsid w:val="00234CC4"/>
    <w:rsid w:val="00234FBC"/>
    <w:rsid w:val="002352DE"/>
    <w:rsid w:val="00236A73"/>
    <w:rsid w:val="00236C69"/>
    <w:rsid w:val="00236FEB"/>
    <w:rsid w:val="002373F5"/>
    <w:rsid w:val="002375BA"/>
    <w:rsid w:val="002376A5"/>
    <w:rsid w:val="002408C5"/>
    <w:rsid w:val="00240937"/>
    <w:rsid w:val="002411C2"/>
    <w:rsid w:val="00242039"/>
    <w:rsid w:val="00242D9E"/>
    <w:rsid w:val="00244EA6"/>
    <w:rsid w:val="002457D8"/>
    <w:rsid w:val="002461C9"/>
    <w:rsid w:val="00246773"/>
    <w:rsid w:val="00246798"/>
    <w:rsid w:val="002467EE"/>
    <w:rsid w:val="00246E3D"/>
    <w:rsid w:val="002502A5"/>
    <w:rsid w:val="002508E5"/>
    <w:rsid w:val="00250EC8"/>
    <w:rsid w:val="002512A2"/>
    <w:rsid w:val="00251FCE"/>
    <w:rsid w:val="00253234"/>
    <w:rsid w:val="00253707"/>
    <w:rsid w:val="00253877"/>
    <w:rsid w:val="00253B14"/>
    <w:rsid w:val="00253B8B"/>
    <w:rsid w:val="002541B3"/>
    <w:rsid w:val="00254C83"/>
    <w:rsid w:val="00254E8A"/>
    <w:rsid w:val="00254FAD"/>
    <w:rsid w:val="002557D2"/>
    <w:rsid w:val="00255887"/>
    <w:rsid w:val="00255910"/>
    <w:rsid w:val="00257718"/>
    <w:rsid w:val="00257921"/>
    <w:rsid w:val="002605B0"/>
    <w:rsid w:val="00260775"/>
    <w:rsid w:val="00261B4D"/>
    <w:rsid w:val="00262167"/>
    <w:rsid w:val="00262636"/>
    <w:rsid w:val="00262C6B"/>
    <w:rsid w:val="00262D38"/>
    <w:rsid w:val="00263612"/>
    <w:rsid w:val="00263F37"/>
    <w:rsid w:val="00264059"/>
    <w:rsid w:val="002651A8"/>
    <w:rsid w:val="002652D5"/>
    <w:rsid w:val="002661BA"/>
    <w:rsid w:val="00266DDC"/>
    <w:rsid w:val="00266DF4"/>
    <w:rsid w:val="00267F2B"/>
    <w:rsid w:val="002711F9"/>
    <w:rsid w:val="00271653"/>
    <w:rsid w:val="00271AF9"/>
    <w:rsid w:val="00272919"/>
    <w:rsid w:val="00273D2B"/>
    <w:rsid w:val="00273DF1"/>
    <w:rsid w:val="00274696"/>
    <w:rsid w:val="0027491E"/>
    <w:rsid w:val="00274DC5"/>
    <w:rsid w:val="002751F7"/>
    <w:rsid w:val="0027570C"/>
    <w:rsid w:val="00276852"/>
    <w:rsid w:val="0027689A"/>
    <w:rsid w:val="002768A2"/>
    <w:rsid w:val="00276B83"/>
    <w:rsid w:val="00276BD2"/>
    <w:rsid w:val="00280FE1"/>
    <w:rsid w:val="002819BC"/>
    <w:rsid w:val="0028234F"/>
    <w:rsid w:val="002829AA"/>
    <w:rsid w:val="00282C8C"/>
    <w:rsid w:val="00284CBB"/>
    <w:rsid w:val="002863D8"/>
    <w:rsid w:val="002867B5"/>
    <w:rsid w:val="002867C1"/>
    <w:rsid w:val="00286D37"/>
    <w:rsid w:val="00286DFA"/>
    <w:rsid w:val="00287854"/>
    <w:rsid w:val="00287B6B"/>
    <w:rsid w:val="00287E2E"/>
    <w:rsid w:val="0029064D"/>
    <w:rsid w:val="0029076F"/>
    <w:rsid w:val="002907EC"/>
    <w:rsid w:val="00290F85"/>
    <w:rsid w:val="00291D09"/>
    <w:rsid w:val="00292365"/>
    <w:rsid w:val="00292408"/>
    <w:rsid w:val="0029255E"/>
    <w:rsid w:val="00292F3E"/>
    <w:rsid w:val="0029314A"/>
    <w:rsid w:val="0029326D"/>
    <w:rsid w:val="0029340B"/>
    <w:rsid w:val="002935E0"/>
    <w:rsid w:val="00293CA4"/>
    <w:rsid w:val="00293DD5"/>
    <w:rsid w:val="002941EB"/>
    <w:rsid w:val="002945F8"/>
    <w:rsid w:val="00294C23"/>
    <w:rsid w:val="002950AD"/>
    <w:rsid w:val="002958C1"/>
    <w:rsid w:val="00295908"/>
    <w:rsid w:val="00295E0D"/>
    <w:rsid w:val="00296E4D"/>
    <w:rsid w:val="00296F27"/>
    <w:rsid w:val="00297606"/>
    <w:rsid w:val="002978F8"/>
    <w:rsid w:val="00297AEF"/>
    <w:rsid w:val="00297F67"/>
    <w:rsid w:val="002A09D3"/>
    <w:rsid w:val="002A0A21"/>
    <w:rsid w:val="002A14E9"/>
    <w:rsid w:val="002A1A9F"/>
    <w:rsid w:val="002A1B3F"/>
    <w:rsid w:val="002A1E8A"/>
    <w:rsid w:val="002A2995"/>
    <w:rsid w:val="002A2E79"/>
    <w:rsid w:val="002A2F8F"/>
    <w:rsid w:val="002A3147"/>
    <w:rsid w:val="002A33AF"/>
    <w:rsid w:val="002A39A2"/>
    <w:rsid w:val="002A3B1A"/>
    <w:rsid w:val="002A3E94"/>
    <w:rsid w:val="002A4478"/>
    <w:rsid w:val="002A486C"/>
    <w:rsid w:val="002A559F"/>
    <w:rsid w:val="002A571E"/>
    <w:rsid w:val="002A584A"/>
    <w:rsid w:val="002A5DEE"/>
    <w:rsid w:val="002A6C04"/>
    <w:rsid w:val="002A6E44"/>
    <w:rsid w:val="002A7425"/>
    <w:rsid w:val="002A7E08"/>
    <w:rsid w:val="002A7EB7"/>
    <w:rsid w:val="002B0014"/>
    <w:rsid w:val="002B07A3"/>
    <w:rsid w:val="002B12E7"/>
    <w:rsid w:val="002B22AB"/>
    <w:rsid w:val="002B3A45"/>
    <w:rsid w:val="002B3B8E"/>
    <w:rsid w:val="002B3D74"/>
    <w:rsid w:val="002B479B"/>
    <w:rsid w:val="002B5115"/>
    <w:rsid w:val="002B5643"/>
    <w:rsid w:val="002B586E"/>
    <w:rsid w:val="002B6276"/>
    <w:rsid w:val="002B6686"/>
    <w:rsid w:val="002B6979"/>
    <w:rsid w:val="002B77D7"/>
    <w:rsid w:val="002B7D8E"/>
    <w:rsid w:val="002C0294"/>
    <w:rsid w:val="002C0543"/>
    <w:rsid w:val="002C13CF"/>
    <w:rsid w:val="002C189D"/>
    <w:rsid w:val="002C1DB5"/>
    <w:rsid w:val="002C22D4"/>
    <w:rsid w:val="002C2318"/>
    <w:rsid w:val="002C2323"/>
    <w:rsid w:val="002C2B9D"/>
    <w:rsid w:val="002C3278"/>
    <w:rsid w:val="002C3365"/>
    <w:rsid w:val="002C4067"/>
    <w:rsid w:val="002C41E9"/>
    <w:rsid w:val="002C4407"/>
    <w:rsid w:val="002C48D7"/>
    <w:rsid w:val="002C49A9"/>
    <w:rsid w:val="002C5BEE"/>
    <w:rsid w:val="002C5DCC"/>
    <w:rsid w:val="002C5EE9"/>
    <w:rsid w:val="002C6505"/>
    <w:rsid w:val="002C6BFA"/>
    <w:rsid w:val="002D04EF"/>
    <w:rsid w:val="002D062A"/>
    <w:rsid w:val="002D10F5"/>
    <w:rsid w:val="002D1272"/>
    <w:rsid w:val="002D14CA"/>
    <w:rsid w:val="002D1728"/>
    <w:rsid w:val="002D1AAB"/>
    <w:rsid w:val="002D221E"/>
    <w:rsid w:val="002D3675"/>
    <w:rsid w:val="002D3A5F"/>
    <w:rsid w:val="002D4812"/>
    <w:rsid w:val="002D489E"/>
    <w:rsid w:val="002D4A45"/>
    <w:rsid w:val="002D5932"/>
    <w:rsid w:val="002D5B1A"/>
    <w:rsid w:val="002D5BF8"/>
    <w:rsid w:val="002D66E2"/>
    <w:rsid w:val="002D68AE"/>
    <w:rsid w:val="002D6C54"/>
    <w:rsid w:val="002D6D8F"/>
    <w:rsid w:val="002D728C"/>
    <w:rsid w:val="002D75B3"/>
    <w:rsid w:val="002D7948"/>
    <w:rsid w:val="002E00E3"/>
    <w:rsid w:val="002E0191"/>
    <w:rsid w:val="002E0A5A"/>
    <w:rsid w:val="002E1F50"/>
    <w:rsid w:val="002E2432"/>
    <w:rsid w:val="002E292D"/>
    <w:rsid w:val="002E2F5B"/>
    <w:rsid w:val="002E3193"/>
    <w:rsid w:val="002E3B42"/>
    <w:rsid w:val="002E48D0"/>
    <w:rsid w:val="002E4F4A"/>
    <w:rsid w:val="002E5399"/>
    <w:rsid w:val="002E6F0B"/>
    <w:rsid w:val="002E7DB2"/>
    <w:rsid w:val="002F0011"/>
    <w:rsid w:val="002F014B"/>
    <w:rsid w:val="002F034F"/>
    <w:rsid w:val="002F164E"/>
    <w:rsid w:val="002F16D9"/>
    <w:rsid w:val="002F2B3F"/>
    <w:rsid w:val="002F41B8"/>
    <w:rsid w:val="002F4605"/>
    <w:rsid w:val="002F496F"/>
    <w:rsid w:val="002F5427"/>
    <w:rsid w:val="002F6142"/>
    <w:rsid w:val="002F62A3"/>
    <w:rsid w:val="002F6437"/>
    <w:rsid w:val="002F64F1"/>
    <w:rsid w:val="002F6788"/>
    <w:rsid w:val="002F692D"/>
    <w:rsid w:val="002F6A34"/>
    <w:rsid w:val="002F71A4"/>
    <w:rsid w:val="002F723A"/>
    <w:rsid w:val="002F7323"/>
    <w:rsid w:val="002F7722"/>
    <w:rsid w:val="002F79EE"/>
    <w:rsid w:val="002F7B08"/>
    <w:rsid w:val="00300685"/>
    <w:rsid w:val="003009D1"/>
    <w:rsid w:val="00302245"/>
    <w:rsid w:val="00302254"/>
    <w:rsid w:val="0030233A"/>
    <w:rsid w:val="00303D9D"/>
    <w:rsid w:val="003041A0"/>
    <w:rsid w:val="00304D5C"/>
    <w:rsid w:val="00304E44"/>
    <w:rsid w:val="00305BEB"/>
    <w:rsid w:val="00305FB3"/>
    <w:rsid w:val="00306280"/>
    <w:rsid w:val="00306BE9"/>
    <w:rsid w:val="00307DBA"/>
    <w:rsid w:val="0031041F"/>
    <w:rsid w:val="003105CF"/>
    <w:rsid w:val="0031079C"/>
    <w:rsid w:val="00311171"/>
    <w:rsid w:val="0031144A"/>
    <w:rsid w:val="00311607"/>
    <w:rsid w:val="00311C44"/>
    <w:rsid w:val="00311FE3"/>
    <w:rsid w:val="00312DF1"/>
    <w:rsid w:val="003141CC"/>
    <w:rsid w:val="003142C9"/>
    <w:rsid w:val="00314574"/>
    <w:rsid w:val="00315175"/>
    <w:rsid w:val="003162AE"/>
    <w:rsid w:val="0031692E"/>
    <w:rsid w:val="00316C8E"/>
    <w:rsid w:val="00316FE0"/>
    <w:rsid w:val="003178A3"/>
    <w:rsid w:val="00317CF3"/>
    <w:rsid w:val="00320117"/>
    <w:rsid w:val="00321154"/>
    <w:rsid w:val="00322063"/>
    <w:rsid w:val="00322191"/>
    <w:rsid w:val="003234A0"/>
    <w:rsid w:val="003237C9"/>
    <w:rsid w:val="00323FCB"/>
    <w:rsid w:val="003241AF"/>
    <w:rsid w:val="00325029"/>
    <w:rsid w:val="00325863"/>
    <w:rsid w:val="003267BB"/>
    <w:rsid w:val="00326CEC"/>
    <w:rsid w:val="00327645"/>
    <w:rsid w:val="00327963"/>
    <w:rsid w:val="00327A89"/>
    <w:rsid w:val="00330E11"/>
    <w:rsid w:val="003316FF"/>
    <w:rsid w:val="00331B42"/>
    <w:rsid w:val="00331C5C"/>
    <w:rsid w:val="00332E12"/>
    <w:rsid w:val="0033358B"/>
    <w:rsid w:val="00333FC8"/>
    <w:rsid w:val="003343E5"/>
    <w:rsid w:val="003344D9"/>
    <w:rsid w:val="00334600"/>
    <w:rsid w:val="003372EA"/>
    <w:rsid w:val="003377FB"/>
    <w:rsid w:val="00337A16"/>
    <w:rsid w:val="00337B1D"/>
    <w:rsid w:val="00340C4B"/>
    <w:rsid w:val="00342110"/>
    <w:rsid w:val="003425AE"/>
    <w:rsid w:val="0034282B"/>
    <w:rsid w:val="003441E6"/>
    <w:rsid w:val="00344573"/>
    <w:rsid w:val="00344926"/>
    <w:rsid w:val="003449B6"/>
    <w:rsid w:val="00344B63"/>
    <w:rsid w:val="003452D8"/>
    <w:rsid w:val="00345758"/>
    <w:rsid w:val="00345CA8"/>
    <w:rsid w:val="003460BF"/>
    <w:rsid w:val="003461B0"/>
    <w:rsid w:val="0034741F"/>
    <w:rsid w:val="00350893"/>
    <w:rsid w:val="00350A7D"/>
    <w:rsid w:val="00350EE5"/>
    <w:rsid w:val="00352F23"/>
    <w:rsid w:val="003535C7"/>
    <w:rsid w:val="003539B9"/>
    <w:rsid w:val="00354F26"/>
    <w:rsid w:val="0035509D"/>
    <w:rsid w:val="003554BB"/>
    <w:rsid w:val="00355556"/>
    <w:rsid w:val="00355ABB"/>
    <w:rsid w:val="0035691A"/>
    <w:rsid w:val="00357624"/>
    <w:rsid w:val="0035785D"/>
    <w:rsid w:val="003579F6"/>
    <w:rsid w:val="00360713"/>
    <w:rsid w:val="00360EA2"/>
    <w:rsid w:val="003610EF"/>
    <w:rsid w:val="00361792"/>
    <w:rsid w:val="00361F14"/>
    <w:rsid w:val="00362546"/>
    <w:rsid w:val="00362652"/>
    <w:rsid w:val="003629C9"/>
    <w:rsid w:val="003629CB"/>
    <w:rsid w:val="00362BAD"/>
    <w:rsid w:val="00362ECF"/>
    <w:rsid w:val="0036361D"/>
    <w:rsid w:val="00363B15"/>
    <w:rsid w:val="00363D60"/>
    <w:rsid w:val="00365C76"/>
    <w:rsid w:val="0036631D"/>
    <w:rsid w:val="003663BF"/>
    <w:rsid w:val="00366E4B"/>
    <w:rsid w:val="003703CC"/>
    <w:rsid w:val="00370DC3"/>
    <w:rsid w:val="003714CB"/>
    <w:rsid w:val="00372C5C"/>
    <w:rsid w:val="00372CB2"/>
    <w:rsid w:val="0037310D"/>
    <w:rsid w:val="003733E6"/>
    <w:rsid w:val="00373B2C"/>
    <w:rsid w:val="00375EAD"/>
    <w:rsid w:val="00376CE1"/>
    <w:rsid w:val="00377272"/>
    <w:rsid w:val="0037780A"/>
    <w:rsid w:val="003818E7"/>
    <w:rsid w:val="00381D17"/>
    <w:rsid w:val="00382427"/>
    <w:rsid w:val="00382C74"/>
    <w:rsid w:val="00382DA9"/>
    <w:rsid w:val="00383C67"/>
    <w:rsid w:val="00383FD5"/>
    <w:rsid w:val="003842A7"/>
    <w:rsid w:val="00384F48"/>
    <w:rsid w:val="003860AA"/>
    <w:rsid w:val="0038612C"/>
    <w:rsid w:val="00386230"/>
    <w:rsid w:val="0038624B"/>
    <w:rsid w:val="00386309"/>
    <w:rsid w:val="003864D3"/>
    <w:rsid w:val="003869FB"/>
    <w:rsid w:val="00387289"/>
    <w:rsid w:val="00387686"/>
    <w:rsid w:val="00387E75"/>
    <w:rsid w:val="00390D3B"/>
    <w:rsid w:val="00391806"/>
    <w:rsid w:val="00391A56"/>
    <w:rsid w:val="00391DF2"/>
    <w:rsid w:val="003925C2"/>
    <w:rsid w:val="003937ED"/>
    <w:rsid w:val="003938C4"/>
    <w:rsid w:val="00393BE6"/>
    <w:rsid w:val="00394440"/>
    <w:rsid w:val="003944FC"/>
    <w:rsid w:val="003959B9"/>
    <w:rsid w:val="00395E30"/>
    <w:rsid w:val="00396D61"/>
    <w:rsid w:val="00396DCE"/>
    <w:rsid w:val="0039711D"/>
    <w:rsid w:val="00397404"/>
    <w:rsid w:val="003A0E89"/>
    <w:rsid w:val="003A104F"/>
    <w:rsid w:val="003A1B43"/>
    <w:rsid w:val="003A1EA1"/>
    <w:rsid w:val="003A230C"/>
    <w:rsid w:val="003A27F5"/>
    <w:rsid w:val="003A339B"/>
    <w:rsid w:val="003A3E26"/>
    <w:rsid w:val="003A3E7D"/>
    <w:rsid w:val="003A43E9"/>
    <w:rsid w:val="003A49B8"/>
    <w:rsid w:val="003A4C9D"/>
    <w:rsid w:val="003A539B"/>
    <w:rsid w:val="003A5BE8"/>
    <w:rsid w:val="003A5FE1"/>
    <w:rsid w:val="003A6664"/>
    <w:rsid w:val="003A6960"/>
    <w:rsid w:val="003A7186"/>
    <w:rsid w:val="003A7260"/>
    <w:rsid w:val="003A7C9C"/>
    <w:rsid w:val="003B0C21"/>
    <w:rsid w:val="003B12E0"/>
    <w:rsid w:val="003B1485"/>
    <w:rsid w:val="003B1CDC"/>
    <w:rsid w:val="003B22E9"/>
    <w:rsid w:val="003B2CEF"/>
    <w:rsid w:val="003B49A7"/>
    <w:rsid w:val="003B6883"/>
    <w:rsid w:val="003B6F29"/>
    <w:rsid w:val="003C08CB"/>
    <w:rsid w:val="003C13DE"/>
    <w:rsid w:val="003C1978"/>
    <w:rsid w:val="003C198D"/>
    <w:rsid w:val="003C1E9E"/>
    <w:rsid w:val="003C2E2D"/>
    <w:rsid w:val="003C30C3"/>
    <w:rsid w:val="003C35F0"/>
    <w:rsid w:val="003C39E6"/>
    <w:rsid w:val="003C46FC"/>
    <w:rsid w:val="003C5BE1"/>
    <w:rsid w:val="003C5F67"/>
    <w:rsid w:val="003C6117"/>
    <w:rsid w:val="003C7531"/>
    <w:rsid w:val="003D0187"/>
    <w:rsid w:val="003D0765"/>
    <w:rsid w:val="003D0AE7"/>
    <w:rsid w:val="003D2573"/>
    <w:rsid w:val="003D2786"/>
    <w:rsid w:val="003D27C6"/>
    <w:rsid w:val="003D3203"/>
    <w:rsid w:val="003D4638"/>
    <w:rsid w:val="003E06CC"/>
    <w:rsid w:val="003E0D5D"/>
    <w:rsid w:val="003E115D"/>
    <w:rsid w:val="003E1712"/>
    <w:rsid w:val="003E1CCE"/>
    <w:rsid w:val="003E1E18"/>
    <w:rsid w:val="003E1E2E"/>
    <w:rsid w:val="003E1E94"/>
    <w:rsid w:val="003E1F44"/>
    <w:rsid w:val="003E20B8"/>
    <w:rsid w:val="003E211E"/>
    <w:rsid w:val="003E300E"/>
    <w:rsid w:val="003E3A83"/>
    <w:rsid w:val="003E4293"/>
    <w:rsid w:val="003E47FF"/>
    <w:rsid w:val="003E4B88"/>
    <w:rsid w:val="003E5019"/>
    <w:rsid w:val="003E5313"/>
    <w:rsid w:val="003E63EC"/>
    <w:rsid w:val="003E7A4F"/>
    <w:rsid w:val="003E7FEC"/>
    <w:rsid w:val="003F0B45"/>
    <w:rsid w:val="003F0BE1"/>
    <w:rsid w:val="003F0EE3"/>
    <w:rsid w:val="003F0F18"/>
    <w:rsid w:val="003F20CB"/>
    <w:rsid w:val="003F25CF"/>
    <w:rsid w:val="003F2D92"/>
    <w:rsid w:val="003F2ED4"/>
    <w:rsid w:val="003F393E"/>
    <w:rsid w:val="003F3A47"/>
    <w:rsid w:val="003F3AA4"/>
    <w:rsid w:val="003F3D2A"/>
    <w:rsid w:val="003F4170"/>
    <w:rsid w:val="003F43CE"/>
    <w:rsid w:val="003F49C8"/>
    <w:rsid w:val="003F4FCF"/>
    <w:rsid w:val="003F6282"/>
    <w:rsid w:val="003F7075"/>
    <w:rsid w:val="003F7121"/>
    <w:rsid w:val="003F7555"/>
    <w:rsid w:val="003F7DB8"/>
    <w:rsid w:val="00400500"/>
    <w:rsid w:val="00400F61"/>
    <w:rsid w:val="00401182"/>
    <w:rsid w:val="00401957"/>
    <w:rsid w:val="00401967"/>
    <w:rsid w:val="00401D9B"/>
    <w:rsid w:val="00402A24"/>
    <w:rsid w:val="00403032"/>
    <w:rsid w:val="0040332D"/>
    <w:rsid w:val="00403B19"/>
    <w:rsid w:val="004040EF"/>
    <w:rsid w:val="004047E4"/>
    <w:rsid w:val="00404AC9"/>
    <w:rsid w:val="004053CB"/>
    <w:rsid w:val="00405F3C"/>
    <w:rsid w:val="00405FA6"/>
    <w:rsid w:val="00406B27"/>
    <w:rsid w:val="00406B29"/>
    <w:rsid w:val="00407FDF"/>
    <w:rsid w:val="0041039A"/>
    <w:rsid w:val="0041116D"/>
    <w:rsid w:val="00411791"/>
    <w:rsid w:val="00412A34"/>
    <w:rsid w:val="00413400"/>
    <w:rsid w:val="004136A5"/>
    <w:rsid w:val="00413BAE"/>
    <w:rsid w:val="00413F81"/>
    <w:rsid w:val="0041409F"/>
    <w:rsid w:val="00414842"/>
    <w:rsid w:val="00414FE6"/>
    <w:rsid w:val="00415BB1"/>
    <w:rsid w:val="00416439"/>
    <w:rsid w:val="00416E2E"/>
    <w:rsid w:val="00417D36"/>
    <w:rsid w:val="00420B72"/>
    <w:rsid w:val="00421070"/>
    <w:rsid w:val="004210EF"/>
    <w:rsid w:val="00421F4C"/>
    <w:rsid w:val="00422748"/>
    <w:rsid w:val="004246F4"/>
    <w:rsid w:val="004250AC"/>
    <w:rsid w:val="00425CA3"/>
    <w:rsid w:val="0042785A"/>
    <w:rsid w:val="004278B5"/>
    <w:rsid w:val="00427C5E"/>
    <w:rsid w:val="00427C64"/>
    <w:rsid w:val="004300F4"/>
    <w:rsid w:val="00430740"/>
    <w:rsid w:val="00430A92"/>
    <w:rsid w:val="004314CE"/>
    <w:rsid w:val="00431CC4"/>
    <w:rsid w:val="00432030"/>
    <w:rsid w:val="00432CB4"/>
    <w:rsid w:val="004341EC"/>
    <w:rsid w:val="004344A4"/>
    <w:rsid w:val="004346AD"/>
    <w:rsid w:val="00434931"/>
    <w:rsid w:val="00435496"/>
    <w:rsid w:val="004356EB"/>
    <w:rsid w:val="00435977"/>
    <w:rsid w:val="00435FAE"/>
    <w:rsid w:val="0043602D"/>
    <w:rsid w:val="0043675F"/>
    <w:rsid w:val="00436804"/>
    <w:rsid w:val="00436B92"/>
    <w:rsid w:val="00440AA8"/>
    <w:rsid w:val="00441892"/>
    <w:rsid w:val="00441D72"/>
    <w:rsid w:val="004444EF"/>
    <w:rsid w:val="00445979"/>
    <w:rsid w:val="00446532"/>
    <w:rsid w:val="00447103"/>
    <w:rsid w:val="00447376"/>
    <w:rsid w:val="0044762D"/>
    <w:rsid w:val="00447E20"/>
    <w:rsid w:val="00447FCB"/>
    <w:rsid w:val="0045062B"/>
    <w:rsid w:val="00450E12"/>
    <w:rsid w:val="00451CF6"/>
    <w:rsid w:val="004530CC"/>
    <w:rsid w:val="0045366D"/>
    <w:rsid w:val="004547B4"/>
    <w:rsid w:val="00454C5B"/>
    <w:rsid w:val="00454C7C"/>
    <w:rsid w:val="00455497"/>
    <w:rsid w:val="0045562E"/>
    <w:rsid w:val="00455F89"/>
    <w:rsid w:val="00457348"/>
    <w:rsid w:val="004577D0"/>
    <w:rsid w:val="00457D56"/>
    <w:rsid w:val="004601C8"/>
    <w:rsid w:val="004601F1"/>
    <w:rsid w:val="004603A2"/>
    <w:rsid w:val="00461065"/>
    <w:rsid w:val="004622AB"/>
    <w:rsid w:val="00462D8A"/>
    <w:rsid w:val="00462D8E"/>
    <w:rsid w:val="00462DB9"/>
    <w:rsid w:val="0046363A"/>
    <w:rsid w:val="00463820"/>
    <w:rsid w:val="00464DCE"/>
    <w:rsid w:val="00464E48"/>
    <w:rsid w:val="004658F5"/>
    <w:rsid w:val="00465E71"/>
    <w:rsid w:val="00466677"/>
    <w:rsid w:val="0046676C"/>
    <w:rsid w:val="00466E8E"/>
    <w:rsid w:val="00470A8F"/>
    <w:rsid w:val="004722EF"/>
    <w:rsid w:val="00473CB2"/>
    <w:rsid w:val="00473FEF"/>
    <w:rsid w:val="00474B6B"/>
    <w:rsid w:val="00474EA1"/>
    <w:rsid w:val="00475B24"/>
    <w:rsid w:val="0047649D"/>
    <w:rsid w:val="00476FB1"/>
    <w:rsid w:val="0047756C"/>
    <w:rsid w:val="00477655"/>
    <w:rsid w:val="004778D7"/>
    <w:rsid w:val="00477927"/>
    <w:rsid w:val="00477B8B"/>
    <w:rsid w:val="00480D0F"/>
    <w:rsid w:val="004812C5"/>
    <w:rsid w:val="004821F6"/>
    <w:rsid w:val="00483145"/>
    <w:rsid w:val="004832FC"/>
    <w:rsid w:val="0048347D"/>
    <w:rsid w:val="00483F9A"/>
    <w:rsid w:val="00484172"/>
    <w:rsid w:val="00484BDE"/>
    <w:rsid w:val="00484F41"/>
    <w:rsid w:val="00485949"/>
    <w:rsid w:val="00485D03"/>
    <w:rsid w:val="00486E75"/>
    <w:rsid w:val="0048705F"/>
    <w:rsid w:val="00487A1C"/>
    <w:rsid w:val="00487E35"/>
    <w:rsid w:val="00490EDD"/>
    <w:rsid w:val="00491A2E"/>
    <w:rsid w:val="004927FD"/>
    <w:rsid w:val="004933CE"/>
    <w:rsid w:val="00493846"/>
    <w:rsid w:val="00494256"/>
    <w:rsid w:val="004957AB"/>
    <w:rsid w:val="00495C89"/>
    <w:rsid w:val="00496E4C"/>
    <w:rsid w:val="004970A6"/>
    <w:rsid w:val="0049753B"/>
    <w:rsid w:val="00497656"/>
    <w:rsid w:val="00497B16"/>
    <w:rsid w:val="00497F73"/>
    <w:rsid w:val="00497FE3"/>
    <w:rsid w:val="004A0BA0"/>
    <w:rsid w:val="004A0BE9"/>
    <w:rsid w:val="004A1074"/>
    <w:rsid w:val="004A1A7C"/>
    <w:rsid w:val="004A2642"/>
    <w:rsid w:val="004A2673"/>
    <w:rsid w:val="004A31D9"/>
    <w:rsid w:val="004A3992"/>
    <w:rsid w:val="004A3A88"/>
    <w:rsid w:val="004A4005"/>
    <w:rsid w:val="004A45EB"/>
    <w:rsid w:val="004A45F1"/>
    <w:rsid w:val="004A46EF"/>
    <w:rsid w:val="004A4A1B"/>
    <w:rsid w:val="004A5237"/>
    <w:rsid w:val="004A6353"/>
    <w:rsid w:val="004B0D41"/>
    <w:rsid w:val="004B0FA8"/>
    <w:rsid w:val="004B29CD"/>
    <w:rsid w:val="004B3531"/>
    <w:rsid w:val="004B38F1"/>
    <w:rsid w:val="004B3D5C"/>
    <w:rsid w:val="004B47B0"/>
    <w:rsid w:val="004B4C7A"/>
    <w:rsid w:val="004B556B"/>
    <w:rsid w:val="004B5B41"/>
    <w:rsid w:val="004B5BEF"/>
    <w:rsid w:val="004B6114"/>
    <w:rsid w:val="004B6AA4"/>
    <w:rsid w:val="004B7087"/>
    <w:rsid w:val="004B77E3"/>
    <w:rsid w:val="004B7A61"/>
    <w:rsid w:val="004C0466"/>
    <w:rsid w:val="004C0CEE"/>
    <w:rsid w:val="004C28C6"/>
    <w:rsid w:val="004C3208"/>
    <w:rsid w:val="004C3C35"/>
    <w:rsid w:val="004C41B3"/>
    <w:rsid w:val="004C4981"/>
    <w:rsid w:val="004C4C46"/>
    <w:rsid w:val="004C4CC0"/>
    <w:rsid w:val="004C5356"/>
    <w:rsid w:val="004C7563"/>
    <w:rsid w:val="004D2A82"/>
    <w:rsid w:val="004D2AC9"/>
    <w:rsid w:val="004D2AE8"/>
    <w:rsid w:val="004D2B08"/>
    <w:rsid w:val="004D2C13"/>
    <w:rsid w:val="004D3D0D"/>
    <w:rsid w:val="004D40E9"/>
    <w:rsid w:val="004D426F"/>
    <w:rsid w:val="004D58BD"/>
    <w:rsid w:val="004D5B66"/>
    <w:rsid w:val="004D5CF1"/>
    <w:rsid w:val="004D5DC8"/>
    <w:rsid w:val="004D643F"/>
    <w:rsid w:val="004D69D2"/>
    <w:rsid w:val="004D6E9B"/>
    <w:rsid w:val="004D789F"/>
    <w:rsid w:val="004E058B"/>
    <w:rsid w:val="004E0662"/>
    <w:rsid w:val="004E0672"/>
    <w:rsid w:val="004E1362"/>
    <w:rsid w:val="004E1EFF"/>
    <w:rsid w:val="004E2040"/>
    <w:rsid w:val="004E2448"/>
    <w:rsid w:val="004E292D"/>
    <w:rsid w:val="004E2A9A"/>
    <w:rsid w:val="004E2DD3"/>
    <w:rsid w:val="004E2FEA"/>
    <w:rsid w:val="004E305E"/>
    <w:rsid w:val="004E37E9"/>
    <w:rsid w:val="004E3973"/>
    <w:rsid w:val="004E42D2"/>
    <w:rsid w:val="004E578E"/>
    <w:rsid w:val="004E57DF"/>
    <w:rsid w:val="004E6EC6"/>
    <w:rsid w:val="004E7402"/>
    <w:rsid w:val="004E7881"/>
    <w:rsid w:val="004E7C79"/>
    <w:rsid w:val="004F06FA"/>
    <w:rsid w:val="004F1A3D"/>
    <w:rsid w:val="004F1BAE"/>
    <w:rsid w:val="004F2967"/>
    <w:rsid w:val="004F38AE"/>
    <w:rsid w:val="004F3C7C"/>
    <w:rsid w:val="004F3E1C"/>
    <w:rsid w:val="004F5DFA"/>
    <w:rsid w:val="004F6280"/>
    <w:rsid w:val="004F697C"/>
    <w:rsid w:val="004F6CED"/>
    <w:rsid w:val="004F7296"/>
    <w:rsid w:val="004F7E0E"/>
    <w:rsid w:val="005016A8"/>
    <w:rsid w:val="005019A3"/>
    <w:rsid w:val="00501B07"/>
    <w:rsid w:val="00501B86"/>
    <w:rsid w:val="00501EA8"/>
    <w:rsid w:val="005020DC"/>
    <w:rsid w:val="0050266C"/>
    <w:rsid w:val="0050306A"/>
    <w:rsid w:val="00503848"/>
    <w:rsid w:val="00503D14"/>
    <w:rsid w:val="00503F94"/>
    <w:rsid w:val="00504789"/>
    <w:rsid w:val="0050497C"/>
    <w:rsid w:val="00504B55"/>
    <w:rsid w:val="0050614A"/>
    <w:rsid w:val="005062F7"/>
    <w:rsid w:val="00507318"/>
    <w:rsid w:val="00507E2A"/>
    <w:rsid w:val="0051116C"/>
    <w:rsid w:val="00513534"/>
    <w:rsid w:val="005135D9"/>
    <w:rsid w:val="0051448D"/>
    <w:rsid w:val="0051497B"/>
    <w:rsid w:val="00515375"/>
    <w:rsid w:val="00515713"/>
    <w:rsid w:val="00515F08"/>
    <w:rsid w:val="0051604A"/>
    <w:rsid w:val="005165DA"/>
    <w:rsid w:val="005214A7"/>
    <w:rsid w:val="00521C9F"/>
    <w:rsid w:val="00522166"/>
    <w:rsid w:val="0052219E"/>
    <w:rsid w:val="00522580"/>
    <w:rsid w:val="00522AE6"/>
    <w:rsid w:val="00523C28"/>
    <w:rsid w:val="0052466B"/>
    <w:rsid w:val="0052474E"/>
    <w:rsid w:val="00524765"/>
    <w:rsid w:val="00524F86"/>
    <w:rsid w:val="00526952"/>
    <w:rsid w:val="00526BBC"/>
    <w:rsid w:val="00527AFB"/>
    <w:rsid w:val="00530302"/>
    <w:rsid w:val="005308CB"/>
    <w:rsid w:val="00530D24"/>
    <w:rsid w:val="00531682"/>
    <w:rsid w:val="0053194D"/>
    <w:rsid w:val="005320DE"/>
    <w:rsid w:val="00532BEC"/>
    <w:rsid w:val="00533309"/>
    <w:rsid w:val="00533708"/>
    <w:rsid w:val="0053488E"/>
    <w:rsid w:val="00534DEB"/>
    <w:rsid w:val="005350A0"/>
    <w:rsid w:val="00536900"/>
    <w:rsid w:val="00536D4D"/>
    <w:rsid w:val="00537472"/>
    <w:rsid w:val="00540159"/>
    <w:rsid w:val="0054026E"/>
    <w:rsid w:val="00540753"/>
    <w:rsid w:val="0054093E"/>
    <w:rsid w:val="00543071"/>
    <w:rsid w:val="00543953"/>
    <w:rsid w:val="00543A76"/>
    <w:rsid w:val="00543D2F"/>
    <w:rsid w:val="00543D63"/>
    <w:rsid w:val="00543FDE"/>
    <w:rsid w:val="005453A7"/>
    <w:rsid w:val="00545A3D"/>
    <w:rsid w:val="00545B86"/>
    <w:rsid w:val="005467B4"/>
    <w:rsid w:val="005476F7"/>
    <w:rsid w:val="00547873"/>
    <w:rsid w:val="00547D6E"/>
    <w:rsid w:val="00551696"/>
    <w:rsid w:val="00551C96"/>
    <w:rsid w:val="00551EB1"/>
    <w:rsid w:val="005520B2"/>
    <w:rsid w:val="0055428A"/>
    <w:rsid w:val="00554793"/>
    <w:rsid w:val="00555150"/>
    <w:rsid w:val="0055520C"/>
    <w:rsid w:val="0055538A"/>
    <w:rsid w:val="0055595D"/>
    <w:rsid w:val="00555AED"/>
    <w:rsid w:val="00555D6B"/>
    <w:rsid w:val="00556058"/>
    <w:rsid w:val="005565AC"/>
    <w:rsid w:val="00556794"/>
    <w:rsid w:val="005567FC"/>
    <w:rsid w:val="00556AAF"/>
    <w:rsid w:val="00556DB2"/>
    <w:rsid w:val="0055743C"/>
    <w:rsid w:val="005578B6"/>
    <w:rsid w:val="005607FC"/>
    <w:rsid w:val="005612BF"/>
    <w:rsid w:val="005623E8"/>
    <w:rsid w:val="00562A0B"/>
    <w:rsid w:val="00562E3E"/>
    <w:rsid w:val="00563999"/>
    <w:rsid w:val="0056598C"/>
    <w:rsid w:val="00566089"/>
    <w:rsid w:val="0056610D"/>
    <w:rsid w:val="00566BBF"/>
    <w:rsid w:val="00567642"/>
    <w:rsid w:val="005706B5"/>
    <w:rsid w:val="00571B40"/>
    <w:rsid w:val="00572A28"/>
    <w:rsid w:val="00573C39"/>
    <w:rsid w:val="005741FD"/>
    <w:rsid w:val="0057476C"/>
    <w:rsid w:val="0057502B"/>
    <w:rsid w:val="005750C8"/>
    <w:rsid w:val="005750DE"/>
    <w:rsid w:val="00576AB8"/>
    <w:rsid w:val="00576D72"/>
    <w:rsid w:val="00577A5F"/>
    <w:rsid w:val="00577A8B"/>
    <w:rsid w:val="00577CBD"/>
    <w:rsid w:val="00577CDF"/>
    <w:rsid w:val="0058051E"/>
    <w:rsid w:val="00580883"/>
    <w:rsid w:val="00581446"/>
    <w:rsid w:val="00581962"/>
    <w:rsid w:val="005826BF"/>
    <w:rsid w:val="0058332A"/>
    <w:rsid w:val="00584E58"/>
    <w:rsid w:val="00585681"/>
    <w:rsid w:val="00585837"/>
    <w:rsid w:val="00585E01"/>
    <w:rsid w:val="00586A03"/>
    <w:rsid w:val="00586D12"/>
    <w:rsid w:val="00591F0C"/>
    <w:rsid w:val="00592A85"/>
    <w:rsid w:val="00592E1B"/>
    <w:rsid w:val="00592EA9"/>
    <w:rsid w:val="00593E02"/>
    <w:rsid w:val="00593E81"/>
    <w:rsid w:val="00594091"/>
    <w:rsid w:val="00594186"/>
    <w:rsid w:val="0059499E"/>
    <w:rsid w:val="00594E0E"/>
    <w:rsid w:val="00594F59"/>
    <w:rsid w:val="00595A00"/>
    <w:rsid w:val="00596A92"/>
    <w:rsid w:val="005977E5"/>
    <w:rsid w:val="00597F7D"/>
    <w:rsid w:val="005A0AAD"/>
    <w:rsid w:val="005A1A80"/>
    <w:rsid w:val="005A1BCD"/>
    <w:rsid w:val="005A1E6F"/>
    <w:rsid w:val="005A2249"/>
    <w:rsid w:val="005A23F7"/>
    <w:rsid w:val="005A23FB"/>
    <w:rsid w:val="005A26CE"/>
    <w:rsid w:val="005A2C91"/>
    <w:rsid w:val="005A2E5E"/>
    <w:rsid w:val="005A30E4"/>
    <w:rsid w:val="005A348F"/>
    <w:rsid w:val="005A34D7"/>
    <w:rsid w:val="005A43E7"/>
    <w:rsid w:val="005A49BE"/>
    <w:rsid w:val="005A4D90"/>
    <w:rsid w:val="005A4F3F"/>
    <w:rsid w:val="005A4F9E"/>
    <w:rsid w:val="005A53D7"/>
    <w:rsid w:val="005A5F09"/>
    <w:rsid w:val="005A6169"/>
    <w:rsid w:val="005A6871"/>
    <w:rsid w:val="005A74FD"/>
    <w:rsid w:val="005A751D"/>
    <w:rsid w:val="005B0949"/>
    <w:rsid w:val="005B1036"/>
    <w:rsid w:val="005B1188"/>
    <w:rsid w:val="005B11F5"/>
    <w:rsid w:val="005B130C"/>
    <w:rsid w:val="005B1723"/>
    <w:rsid w:val="005B1A0A"/>
    <w:rsid w:val="005B2518"/>
    <w:rsid w:val="005B270C"/>
    <w:rsid w:val="005B2BFD"/>
    <w:rsid w:val="005B30B2"/>
    <w:rsid w:val="005B310A"/>
    <w:rsid w:val="005B3DDC"/>
    <w:rsid w:val="005B45E1"/>
    <w:rsid w:val="005B47D7"/>
    <w:rsid w:val="005B5054"/>
    <w:rsid w:val="005B5970"/>
    <w:rsid w:val="005B5A27"/>
    <w:rsid w:val="005B68AE"/>
    <w:rsid w:val="005B6D8C"/>
    <w:rsid w:val="005B71B6"/>
    <w:rsid w:val="005B755C"/>
    <w:rsid w:val="005B7DC2"/>
    <w:rsid w:val="005B7E6C"/>
    <w:rsid w:val="005C0458"/>
    <w:rsid w:val="005C0799"/>
    <w:rsid w:val="005C0E5F"/>
    <w:rsid w:val="005C3698"/>
    <w:rsid w:val="005C46E9"/>
    <w:rsid w:val="005C4B55"/>
    <w:rsid w:val="005C4E64"/>
    <w:rsid w:val="005C52C4"/>
    <w:rsid w:val="005C58DA"/>
    <w:rsid w:val="005C6DE1"/>
    <w:rsid w:val="005C7488"/>
    <w:rsid w:val="005C77FC"/>
    <w:rsid w:val="005C7F70"/>
    <w:rsid w:val="005C7FAB"/>
    <w:rsid w:val="005D01F6"/>
    <w:rsid w:val="005D0212"/>
    <w:rsid w:val="005D0951"/>
    <w:rsid w:val="005D0BA9"/>
    <w:rsid w:val="005D135F"/>
    <w:rsid w:val="005D203C"/>
    <w:rsid w:val="005D2A15"/>
    <w:rsid w:val="005D2DB6"/>
    <w:rsid w:val="005D3093"/>
    <w:rsid w:val="005D3660"/>
    <w:rsid w:val="005D404E"/>
    <w:rsid w:val="005D4160"/>
    <w:rsid w:val="005D419D"/>
    <w:rsid w:val="005D4549"/>
    <w:rsid w:val="005D499C"/>
    <w:rsid w:val="005D4B94"/>
    <w:rsid w:val="005D4C6C"/>
    <w:rsid w:val="005D513A"/>
    <w:rsid w:val="005D6CBD"/>
    <w:rsid w:val="005D6FF7"/>
    <w:rsid w:val="005D75BB"/>
    <w:rsid w:val="005D7D65"/>
    <w:rsid w:val="005E004F"/>
    <w:rsid w:val="005E0257"/>
    <w:rsid w:val="005E08C3"/>
    <w:rsid w:val="005E0A7B"/>
    <w:rsid w:val="005E0FDB"/>
    <w:rsid w:val="005E22E2"/>
    <w:rsid w:val="005E266B"/>
    <w:rsid w:val="005E2BA8"/>
    <w:rsid w:val="005E2DD2"/>
    <w:rsid w:val="005E373E"/>
    <w:rsid w:val="005E38B1"/>
    <w:rsid w:val="005E3B1B"/>
    <w:rsid w:val="005E4067"/>
    <w:rsid w:val="005E4335"/>
    <w:rsid w:val="005E43A7"/>
    <w:rsid w:val="005E4B56"/>
    <w:rsid w:val="005E5310"/>
    <w:rsid w:val="005E564B"/>
    <w:rsid w:val="005E76DD"/>
    <w:rsid w:val="005E7768"/>
    <w:rsid w:val="005E77E1"/>
    <w:rsid w:val="005E7BBA"/>
    <w:rsid w:val="005F0083"/>
    <w:rsid w:val="005F10B1"/>
    <w:rsid w:val="005F1194"/>
    <w:rsid w:val="005F19DB"/>
    <w:rsid w:val="005F26D0"/>
    <w:rsid w:val="005F28EA"/>
    <w:rsid w:val="005F2A12"/>
    <w:rsid w:val="005F2A85"/>
    <w:rsid w:val="005F3E0B"/>
    <w:rsid w:val="005F4E82"/>
    <w:rsid w:val="005F5536"/>
    <w:rsid w:val="005F7173"/>
    <w:rsid w:val="005F7410"/>
    <w:rsid w:val="005F783E"/>
    <w:rsid w:val="005F7C60"/>
    <w:rsid w:val="00600FA3"/>
    <w:rsid w:val="0060106F"/>
    <w:rsid w:val="006014A4"/>
    <w:rsid w:val="0060150C"/>
    <w:rsid w:val="00601682"/>
    <w:rsid w:val="00602012"/>
    <w:rsid w:val="00602B73"/>
    <w:rsid w:val="00602D60"/>
    <w:rsid w:val="006036AA"/>
    <w:rsid w:val="00603BBD"/>
    <w:rsid w:val="00603BDE"/>
    <w:rsid w:val="00603DCA"/>
    <w:rsid w:val="0060544D"/>
    <w:rsid w:val="00606353"/>
    <w:rsid w:val="00606A3B"/>
    <w:rsid w:val="00606A84"/>
    <w:rsid w:val="006072A9"/>
    <w:rsid w:val="00607A81"/>
    <w:rsid w:val="00610482"/>
    <w:rsid w:val="00610814"/>
    <w:rsid w:val="00610C3F"/>
    <w:rsid w:val="00611D80"/>
    <w:rsid w:val="00611F13"/>
    <w:rsid w:val="006120E1"/>
    <w:rsid w:val="006137CA"/>
    <w:rsid w:val="00613AE6"/>
    <w:rsid w:val="00613D31"/>
    <w:rsid w:val="00614699"/>
    <w:rsid w:val="00614715"/>
    <w:rsid w:val="006150D2"/>
    <w:rsid w:val="006174FF"/>
    <w:rsid w:val="006175E3"/>
    <w:rsid w:val="0061787C"/>
    <w:rsid w:val="00620673"/>
    <w:rsid w:val="00620B4A"/>
    <w:rsid w:val="00621B0C"/>
    <w:rsid w:val="00621FE8"/>
    <w:rsid w:val="0062265C"/>
    <w:rsid w:val="00622AD7"/>
    <w:rsid w:val="00622D88"/>
    <w:rsid w:val="00622EE5"/>
    <w:rsid w:val="006231E6"/>
    <w:rsid w:val="00623396"/>
    <w:rsid w:val="0062436B"/>
    <w:rsid w:val="00624F47"/>
    <w:rsid w:val="006259EC"/>
    <w:rsid w:val="00625E24"/>
    <w:rsid w:val="0062649D"/>
    <w:rsid w:val="006270B0"/>
    <w:rsid w:val="00627321"/>
    <w:rsid w:val="00627617"/>
    <w:rsid w:val="00627C3D"/>
    <w:rsid w:val="00627FC2"/>
    <w:rsid w:val="00631319"/>
    <w:rsid w:val="00631584"/>
    <w:rsid w:val="006316B3"/>
    <w:rsid w:val="00631B2F"/>
    <w:rsid w:val="006320F1"/>
    <w:rsid w:val="00632A2C"/>
    <w:rsid w:val="00633087"/>
    <w:rsid w:val="0063351F"/>
    <w:rsid w:val="00633BCE"/>
    <w:rsid w:val="00634469"/>
    <w:rsid w:val="0063468D"/>
    <w:rsid w:val="00634D1C"/>
    <w:rsid w:val="00634DF4"/>
    <w:rsid w:val="00634F9A"/>
    <w:rsid w:val="00635C59"/>
    <w:rsid w:val="00636190"/>
    <w:rsid w:val="00636666"/>
    <w:rsid w:val="00637625"/>
    <w:rsid w:val="00637C4F"/>
    <w:rsid w:val="0064022C"/>
    <w:rsid w:val="00640FAB"/>
    <w:rsid w:val="00641667"/>
    <w:rsid w:val="00641A7B"/>
    <w:rsid w:val="00641F46"/>
    <w:rsid w:val="00641FC7"/>
    <w:rsid w:val="006420EA"/>
    <w:rsid w:val="0064346F"/>
    <w:rsid w:val="00643535"/>
    <w:rsid w:val="0064384A"/>
    <w:rsid w:val="0064404C"/>
    <w:rsid w:val="00644768"/>
    <w:rsid w:val="00644912"/>
    <w:rsid w:val="00644B90"/>
    <w:rsid w:val="00645229"/>
    <w:rsid w:val="00645E71"/>
    <w:rsid w:val="00645EBE"/>
    <w:rsid w:val="006468D2"/>
    <w:rsid w:val="006469E4"/>
    <w:rsid w:val="00647891"/>
    <w:rsid w:val="00647C1B"/>
    <w:rsid w:val="00647F49"/>
    <w:rsid w:val="00650A91"/>
    <w:rsid w:val="00651090"/>
    <w:rsid w:val="0065181D"/>
    <w:rsid w:val="00651AD4"/>
    <w:rsid w:val="00651DB7"/>
    <w:rsid w:val="006521BE"/>
    <w:rsid w:val="00652A23"/>
    <w:rsid w:val="00652FDB"/>
    <w:rsid w:val="0065532D"/>
    <w:rsid w:val="00655365"/>
    <w:rsid w:val="006557BB"/>
    <w:rsid w:val="00655959"/>
    <w:rsid w:val="00656A2E"/>
    <w:rsid w:val="00656D35"/>
    <w:rsid w:val="00656DFB"/>
    <w:rsid w:val="00657E99"/>
    <w:rsid w:val="00660259"/>
    <w:rsid w:val="0066050A"/>
    <w:rsid w:val="006606B6"/>
    <w:rsid w:val="00660D7A"/>
    <w:rsid w:val="006611CD"/>
    <w:rsid w:val="00661235"/>
    <w:rsid w:val="0066180C"/>
    <w:rsid w:val="006623EC"/>
    <w:rsid w:val="00662E2B"/>
    <w:rsid w:val="006646A8"/>
    <w:rsid w:val="00664D52"/>
    <w:rsid w:val="006651F6"/>
    <w:rsid w:val="006657DA"/>
    <w:rsid w:val="00665B0E"/>
    <w:rsid w:val="00666571"/>
    <w:rsid w:val="00666824"/>
    <w:rsid w:val="00670476"/>
    <w:rsid w:val="00670E68"/>
    <w:rsid w:val="0067139E"/>
    <w:rsid w:val="006719EF"/>
    <w:rsid w:val="00671D2C"/>
    <w:rsid w:val="00672951"/>
    <w:rsid w:val="00672976"/>
    <w:rsid w:val="00673561"/>
    <w:rsid w:val="00674A4C"/>
    <w:rsid w:val="006751FC"/>
    <w:rsid w:val="00675D21"/>
    <w:rsid w:val="006763FA"/>
    <w:rsid w:val="006765F5"/>
    <w:rsid w:val="006768AE"/>
    <w:rsid w:val="00676C2A"/>
    <w:rsid w:val="00680302"/>
    <w:rsid w:val="00680366"/>
    <w:rsid w:val="0068054B"/>
    <w:rsid w:val="00680585"/>
    <w:rsid w:val="00680A80"/>
    <w:rsid w:val="00680B76"/>
    <w:rsid w:val="00680DFD"/>
    <w:rsid w:val="00680F59"/>
    <w:rsid w:val="00681061"/>
    <w:rsid w:val="006811DB"/>
    <w:rsid w:val="006822C3"/>
    <w:rsid w:val="00682C9A"/>
    <w:rsid w:val="0068319B"/>
    <w:rsid w:val="00683953"/>
    <w:rsid w:val="00683C78"/>
    <w:rsid w:val="0068422F"/>
    <w:rsid w:val="00684FAF"/>
    <w:rsid w:val="00687426"/>
    <w:rsid w:val="00687E86"/>
    <w:rsid w:val="00691C48"/>
    <w:rsid w:val="00691CA6"/>
    <w:rsid w:val="00692240"/>
    <w:rsid w:val="006927B1"/>
    <w:rsid w:val="00692D07"/>
    <w:rsid w:val="006930B0"/>
    <w:rsid w:val="00694678"/>
    <w:rsid w:val="0069499F"/>
    <w:rsid w:val="00695036"/>
    <w:rsid w:val="0069554C"/>
    <w:rsid w:val="00695D19"/>
    <w:rsid w:val="00695DF7"/>
    <w:rsid w:val="00695F32"/>
    <w:rsid w:val="00697D2C"/>
    <w:rsid w:val="006A03E2"/>
    <w:rsid w:val="006A11F6"/>
    <w:rsid w:val="006A144A"/>
    <w:rsid w:val="006A22A1"/>
    <w:rsid w:val="006A25D7"/>
    <w:rsid w:val="006A322B"/>
    <w:rsid w:val="006A39E4"/>
    <w:rsid w:val="006A39FD"/>
    <w:rsid w:val="006A3E6F"/>
    <w:rsid w:val="006A405E"/>
    <w:rsid w:val="006A40FC"/>
    <w:rsid w:val="006A458E"/>
    <w:rsid w:val="006A6397"/>
    <w:rsid w:val="006A698B"/>
    <w:rsid w:val="006A71A2"/>
    <w:rsid w:val="006A7A53"/>
    <w:rsid w:val="006A7AB4"/>
    <w:rsid w:val="006B1189"/>
    <w:rsid w:val="006B19DA"/>
    <w:rsid w:val="006B2C1B"/>
    <w:rsid w:val="006B38D3"/>
    <w:rsid w:val="006B4BE0"/>
    <w:rsid w:val="006B4FA1"/>
    <w:rsid w:val="006B58EE"/>
    <w:rsid w:val="006B5E3F"/>
    <w:rsid w:val="006B5E98"/>
    <w:rsid w:val="006B6A79"/>
    <w:rsid w:val="006C0116"/>
    <w:rsid w:val="006C0EDE"/>
    <w:rsid w:val="006C1038"/>
    <w:rsid w:val="006C1E0B"/>
    <w:rsid w:val="006C205F"/>
    <w:rsid w:val="006C28ED"/>
    <w:rsid w:val="006C31B9"/>
    <w:rsid w:val="006C3374"/>
    <w:rsid w:val="006C420F"/>
    <w:rsid w:val="006C425F"/>
    <w:rsid w:val="006C4329"/>
    <w:rsid w:val="006C445E"/>
    <w:rsid w:val="006C559F"/>
    <w:rsid w:val="006C5C6D"/>
    <w:rsid w:val="006C65AA"/>
    <w:rsid w:val="006C66F3"/>
    <w:rsid w:val="006C67CF"/>
    <w:rsid w:val="006C756C"/>
    <w:rsid w:val="006C79A3"/>
    <w:rsid w:val="006D0924"/>
    <w:rsid w:val="006D0B05"/>
    <w:rsid w:val="006D189F"/>
    <w:rsid w:val="006D2762"/>
    <w:rsid w:val="006D29C9"/>
    <w:rsid w:val="006D2EBE"/>
    <w:rsid w:val="006D319B"/>
    <w:rsid w:val="006D38D4"/>
    <w:rsid w:val="006D46A5"/>
    <w:rsid w:val="006D4984"/>
    <w:rsid w:val="006D4CE6"/>
    <w:rsid w:val="006D4D71"/>
    <w:rsid w:val="006D4E06"/>
    <w:rsid w:val="006D5420"/>
    <w:rsid w:val="006D59A5"/>
    <w:rsid w:val="006D5B76"/>
    <w:rsid w:val="006D622A"/>
    <w:rsid w:val="006D637B"/>
    <w:rsid w:val="006E056D"/>
    <w:rsid w:val="006E0824"/>
    <w:rsid w:val="006E0BF7"/>
    <w:rsid w:val="006E1635"/>
    <w:rsid w:val="006E17E3"/>
    <w:rsid w:val="006E2A0D"/>
    <w:rsid w:val="006E2DF2"/>
    <w:rsid w:val="006E2F9F"/>
    <w:rsid w:val="006E45C6"/>
    <w:rsid w:val="006E4762"/>
    <w:rsid w:val="006E573F"/>
    <w:rsid w:val="006E70B8"/>
    <w:rsid w:val="006E7679"/>
    <w:rsid w:val="006E774A"/>
    <w:rsid w:val="006E7856"/>
    <w:rsid w:val="006F06A1"/>
    <w:rsid w:val="006F0C57"/>
    <w:rsid w:val="006F206B"/>
    <w:rsid w:val="006F23AF"/>
    <w:rsid w:val="006F2A6C"/>
    <w:rsid w:val="006F3081"/>
    <w:rsid w:val="006F30BD"/>
    <w:rsid w:val="006F3210"/>
    <w:rsid w:val="006F35A2"/>
    <w:rsid w:val="006F3FFB"/>
    <w:rsid w:val="006F4046"/>
    <w:rsid w:val="006F4835"/>
    <w:rsid w:val="006F4A8D"/>
    <w:rsid w:val="006F58F0"/>
    <w:rsid w:val="006F5B90"/>
    <w:rsid w:val="006F6B63"/>
    <w:rsid w:val="006F7245"/>
    <w:rsid w:val="006F79F5"/>
    <w:rsid w:val="0070146E"/>
    <w:rsid w:val="00701833"/>
    <w:rsid w:val="007028C2"/>
    <w:rsid w:val="007029D0"/>
    <w:rsid w:val="0070345E"/>
    <w:rsid w:val="0070376F"/>
    <w:rsid w:val="00703E93"/>
    <w:rsid w:val="007042AA"/>
    <w:rsid w:val="007043C1"/>
    <w:rsid w:val="007048F5"/>
    <w:rsid w:val="00704E84"/>
    <w:rsid w:val="00705017"/>
    <w:rsid w:val="0070636C"/>
    <w:rsid w:val="00706564"/>
    <w:rsid w:val="0070659F"/>
    <w:rsid w:val="00706DBF"/>
    <w:rsid w:val="00707753"/>
    <w:rsid w:val="007078A9"/>
    <w:rsid w:val="007079FC"/>
    <w:rsid w:val="00707F57"/>
    <w:rsid w:val="00711503"/>
    <w:rsid w:val="00711749"/>
    <w:rsid w:val="007117AB"/>
    <w:rsid w:val="00711AA7"/>
    <w:rsid w:val="00713707"/>
    <w:rsid w:val="007138E8"/>
    <w:rsid w:val="00714077"/>
    <w:rsid w:val="00714351"/>
    <w:rsid w:val="007149C7"/>
    <w:rsid w:val="00714AAC"/>
    <w:rsid w:val="00714C88"/>
    <w:rsid w:val="007153FB"/>
    <w:rsid w:val="00715AD3"/>
    <w:rsid w:val="00715ADB"/>
    <w:rsid w:val="00715EF5"/>
    <w:rsid w:val="007163A7"/>
    <w:rsid w:val="007163CC"/>
    <w:rsid w:val="00716916"/>
    <w:rsid w:val="00716F24"/>
    <w:rsid w:val="00716F58"/>
    <w:rsid w:val="007173C9"/>
    <w:rsid w:val="00721200"/>
    <w:rsid w:val="0072122A"/>
    <w:rsid w:val="0072170F"/>
    <w:rsid w:val="0072251B"/>
    <w:rsid w:val="00722684"/>
    <w:rsid w:val="00723A5F"/>
    <w:rsid w:val="0072526D"/>
    <w:rsid w:val="007252C1"/>
    <w:rsid w:val="00725CB7"/>
    <w:rsid w:val="00725F76"/>
    <w:rsid w:val="0072774E"/>
    <w:rsid w:val="00727A1A"/>
    <w:rsid w:val="0073084B"/>
    <w:rsid w:val="007308D9"/>
    <w:rsid w:val="007308F4"/>
    <w:rsid w:val="007313A1"/>
    <w:rsid w:val="007317BB"/>
    <w:rsid w:val="00731863"/>
    <w:rsid w:val="00731ADC"/>
    <w:rsid w:val="0073326B"/>
    <w:rsid w:val="00733628"/>
    <w:rsid w:val="00733BDB"/>
    <w:rsid w:val="00734978"/>
    <w:rsid w:val="0073530A"/>
    <w:rsid w:val="007369BD"/>
    <w:rsid w:val="00737D63"/>
    <w:rsid w:val="00737E11"/>
    <w:rsid w:val="00737EF0"/>
    <w:rsid w:val="007402E3"/>
    <w:rsid w:val="007405C1"/>
    <w:rsid w:val="007405F1"/>
    <w:rsid w:val="007422D4"/>
    <w:rsid w:val="00742883"/>
    <w:rsid w:val="00742A75"/>
    <w:rsid w:val="00742D5E"/>
    <w:rsid w:val="00742EFC"/>
    <w:rsid w:val="00743036"/>
    <w:rsid w:val="0074365E"/>
    <w:rsid w:val="007439D2"/>
    <w:rsid w:val="00743EAB"/>
    <w:rsid w:val="00744552"/>
    <w:rsid w:val="007447E3"/>
    <w:rsid w:val="00744C3A"/>
    <w:rsid w:val="007455B8"/>
    <w:rsid w:val="0074589A"/>
    <w:rsid w:val="00745CF6"/>
    <w:rsid w:val="0074627D"/>
    <w:rsid w:val="0074648A"/>
    <w:rsid w:val="00746F8C"/>
    <w:rsid w:val="0074750B"/>
    <w:rsid w:val="007476D8"/>
    <w:rsid w:val="007478E1"/>
    <w:rsid w:val="00750BD2"/>
    <w:rsid w:val="007511FB"/>
    <w:rsid w:val="007513EB"/>
    <w:rsid w:val="00752A10"/>
    <w:rsid w:val="00752B9C"/>
    <w:rsid w:val="00754036"/>
    <w:rsid w:val="00754AB4"/>
    <w:rsid w:val="00754CB2"/>
    <w:rsid w:val="0075561F"/>
    <w:rsid w:val="0075691C"/>
    <w:rsid w:val="0075693A"/>
    <w:rsid w:val="00756FCA"/>
    <w:rsid w:val="00757266"/>
    <w:rsid w:val="007578B3"/>
    <w:rsid w:val="00760824"/>
    <w:rsid w:val="00760A46"/>
    <w:rsid w:val="00760AD1"/>
    <w:rsid w:val="00762127"/>
    <w:rsid w:val="00762BAF"/>
    <w:rsid w:val="0076312D"/>
    <w:rsid w:val="00763757"/>
    <w:rsid w:val="007638B2"/>
    <w:rsid w:val="00764139"/>
    <w:rsid w:val="00765EF4"/>
    <w:rsid w:val="00765F00"/>
    <w:rsid w:val="007666CF"/>
    <w:rsid w:val="0076671D"/>
    <w:rsid w:val="0076735B"/>
    <w:rsid w:val="007673B1"/>
    <w:rsid w:val="0077022B"/>
    <w:rsid w:val="007706DF"/>
    <w:rsid w:val="00771F53"/>
    <w:rsid w:val="00773D00"/>
    <w:rsid w:val="00774DDB"/>
    <w:rsid w:val="007750B2"/>
    <w:rsid w:val="00775422"/>
    <w:rsid w:val="0077685B"/>
    <w:rsid w:val="00777543"/>
    <w:rsid w:val="00777A15"/>
    <w:rsid w:val="00777B77"/>
    <w:rsid w:val="00780864"/>
    <w:rsid w:val="00781B39"/>
    <w:rsid w:val="007821FF"/>
    <w:rsid w:val="007822BC"/>
    <w:rsid w:val="0078266A"/>
    <w:rsid w:val="007828D7"/>
    <w:rsid w:val="00782A40"/>
    <w:rsid w:val="00782EB6"/>
    <w:rsid w:val="00783626"/>
    <w:rsid w:val="0078422C"/>
    <w:rsid w:val="00784D0F"/>
    <w:rsid w:val="00785358"/>
    <w:rsid w:val="00785A9E"/>
    <w:rsid w:val="00785B56"/>
    <w:rsid w:val="00785ECF"/>
    <w:rsid w:val="00787543"/>
    <w:rsid w:val="00790918"/>
    <w:rsid w:val="00790CE5"/>
    <w:rsid w:val="00791CC2"/>
    <w:rsid w:val="00792F48"/>
    <w:rsid w:val="007944DA"/>
    <w:rsid w:val="007946B0"/>
    <w:rsid w:val="00796312"/>
    <w:rsid w:val="00796426"/>
    <w:rsid w:val="007970B1"/>
    <w:rsid w:val="007971D8"/>
    <w:rsid w:val="00797D20"/>
    <w:rsid w:val="00797FC9"/>
    <w:rsid w:val="007A0830"/>
    <w:rsid w:val="007A0C9B"/>
    <w:rsid w:val="007A1649"/>
    <w:rsid w:val="007A276D"/>
    <w:rsid w:val="007A2999"/>
    <w:rsid w:val="007A2E34"/>
    <w:rsid w:val="007A3AE3"/>
    <w:rsid w:val="007A3B21"/>
    <w:rsid w:val="007A3CB0"/>
    <w:rsid w:val="007A40F2"/>
    <w:rsid w:val="007A4B89"/>
    <w:rsid w:val="007A5098"/>
    <w:rsid w:val="007A5A0E"/>
    <w:rsid w:val="007A637C"/>
    <w:rsid w:val="007B02CC"/>
    <w:rsid w:val="007B0B11"/>
    <w:rsid w:val="007B1662"/>
    <w:rsid w:val="007B16D0"/>
    <w:rsid w:val="007B1E9D"/>
    <w:rsid w:val="007B23DD"/>
    <w:rsid w:val="007B24A7"/>
    <w:rsid w:val="007B2BD1"/>
    <w:rsid w:val="007B3EEE"/>
    <w:rsid w:val="007B43DA"/>
    <w:rsid w:val="007B4C78"/>
    <w:rsid w:val="007B570C"/>
    <w:rsid w:val="007B5BB9"/>
    <w:rsid w:val="007B5ED8"/>
    <w:rsid w:val="007B5F15"/>
    <w:rsid w:val="007B63F6"/>
    <w:rsid w:val="007B656E"/>
    <w:rsid w:val="007B6E70"/>
    <w:rsid w:val="007B7AF4"/>
    <w:rsid w:val="007C058A"/>
    <w:rsid w:val="007C0C8B"/>
    <w:rsid w:val="007C11BC"/>
    <w:rsid w:val="007C16D6"/>
    <w:rsid w:val="007C24CD"/>
    <w:rsid w:val="007C2611"/>
    <w:rsid w:val="007C330A"/>
    <w:rsid w:val="007C3CAA"/>
    <w:rsid w:val="007C47A6"/>
    <w:rsid w:val="007C4DA6"/>
    <w:rsid w:val="007C4F18"/>
    <w:rsid w:val="007C58EA"/>
    <w:rsid w:val="007C59C0"/>
    <w:rsid w:val="007C671F"/>
    <w:rsid w:val="007C747A"/>
    <w:rsid w:val="007C7E7D"/>
    <w:rsid w:val="007D0686"/>
    <w:rsid w:val="007D0C15"/>
    <w:rsid w:val="007D0D6D"/>
    <w:rsid w:val="007D0F25"/>
    <w:rsid w:val="007D1776"/>
    <w:rsid w:val="007D1AD5"/>
    <w:rsid w:val="007D1DFD"/>
    <w:rsid w:val="007D2824"/>
    <w:rsid w:val="007D2A02"/>
    <w:rsid w:val="007D2A46"/>
    <w:rsid w:val="007D369B"/>
    <w:rsid w:val="007D370D"/>
    <w:rsid w:val="007D410C"/>
    <w:rsid w:val="007D4C9F"/>
    <w:rsid w:val="007D519B"/>
    <w:rsid w:val="007D64F6"/>
    <w:rsid w:val="007E021F"/>
    <w:rsid w:val="007E05E4"/>
    <w:rsid w:val="007E0763"/>
    <w:rsid w:val="007E0EF7"/>
    <w:rsid w:val="007E1945"/>
    <w:rsid w:val="007E1E0D"/>
    <w:rsid w:val="007E27AB"/>
    <w:rsid w:val="007E2B96"/>
    <w:rsid w:val="007E2D6A"/>
    <w:rsid w:val="007E2F3F"/>
    <w:rsid w:val="007E30DF"/>
    <w:rsid w:val="007E4F2E"/>
    <w:rsid w:val="007E561F"/>
    <w:rsid w:val="007E59F2"/>
    <w:rsid w:val="007E5E20"/>
    <w:rsid w:val="007E6778"/>
    <w:rsid w:val="007E699F"/>
    <w:rsid w:val="007F0082"/>
    <w:rsid w:val="007F027D"/>
    <w:rsid w:val="007F0CEA"/>
    <w:rsid w:val="007F0D97"/>
    <w:rsid w:val="007F12E2"/>
    <w:rsid w:val="007F19B7"/>
    <w:rsid w:val="007F1CDC"/>
    <w:rsid w:val="007F1ED9"/>
    <w:rsid w:val="007F2ED8"/>
    <w:rsid w:val="007F349E"/>
    <w:rsid w:val="007F371D"/>
    <w:rsid w:val="007F4025"/>
    <w:rsid w:val="007F5A96"/>
    <w:rsid w:val="007F5C46"/>
    <w:rsid w:val="007F6ADD"/>
    <w:rsid w:val="007F72E4"/>
    <w:rsid w:val="007F7430"/>
    <w:rsid w:val="007F7999"/>
    <w:rsid w:val="007F79DF"/>
    <w:rsid w:val="007F7AA3"/>
    <w:rsid w:val="007F7C01"/>
    <w:rsid w:val="007F7C13"/>
    <w:rsid w:val="008002AA"/>
    <w:rsid w:val="008019B8"/>
    <w:rsid w:val="00802CB6"/>
    <w:rsid w:val="00803565"/>
    <w:rsid w:val="00803612"/>
    <w:rsid w:val="00803665"/>
    <w:rsid w:val="00803B86"/>
    <w:rsid w:val="00803DF5"/>
    <w:rsid w:val="008054F9"/>
    <w:rsid w:val="00805D54"/>
    <w:rsid w:val="00806486"/>
    <w:rsid w:val="00806744"/>
    <w:rsid w:val="00806D41"/>
    <w:rsid w:val="00806F30"/>
    <w:rsid w:val="00807F84"/>
    <w:rsid w:val="008100FA"/>
    <w:rsid w:val="00810E74"/>
    <w:rsid w:val="00811280"/>
    <w:rsid w:val="00811B8B"/>
    <w:rsid w:val="00811EA4"/>
    <w:rsid w:val="00811EBF"/>
    <w:rsid w:val="0081257B"/>
    <w:rsid w:val="00812F6B"/>
    <w:rsid w:val="00813F59"/>
    <w:rsid w:val="0081444E"/>
    <w:rsid w:val="00814811"/>
    <w:rsid w:val="00814B59"/>
    <w:rsid w:val="00814F14"/>
    <w:rsid w:val="0081556A"/>
    <w:rsid w:val="00815E6B"/>
    <w:rsid w:val="008170F5"/>
    <w:rsid w:val="00817623"/>
    <w:rsid w:val="008178E2"/>
    <w:rsid w:val="0082028F"/>
    <w:rsid w:val="00820D56"/>
    <w:rsid w:val="0082115F"/>
    <w:rsid w:val="008213D3"/>
    <w:rsid w:val="00821C6D"/>
    <w:rsid w:val="00821D24"/>
    <w:rsid w:val="00822054"/>
    <w:rsid w:val="0082213E"/>
    <w:rsid w:val="0082215D"/>
    <w:rsid w:val="00822279"/>
    <w:rsid w:val="008222C3"/>
    <w:rsid w:val="008226AF"/>
    <w:rsid w:val="008237CD"/>
    <w:rsid w:val="00823835"/>
    <w:rsid w:val="00823E44"/>
    <w:rsid w:val="00824BD3"/>
    <w:rsid w:val="00824BDF"/>
    <w:rsid w:val="008250D7"/>
    <w:rsid w:val="008251CB"/>
    <w:rsid w:val="00825757"/>
    <w:rsid w:val="00825B98"/>
    <w:rsid w:val="00826AC1"/>
    <w:rsid w:val="008322C6"/>
    <w:rsid w:val="00832875"/>
    <w:rsid w:val="00832C1C"/>
    <w:rsid w:val="00832E6B"/>
    <w:rsid w:val="00832F4E"/>
    <w:rsid w:val="008330FA"/>
    <w:rsid w:val="008334FF"/>
    <w:rsid w:val="00834A0E"/>
    <w:rsid w:val="00835301"/>
    <w:rsid w:val="008354A3"/>
    <w:rsid w:val="00835FF1"/>
    <w:rsid w:val="00836E01"/>
    <w:rsid w:val="00837CCF"/>
    <w:rsid w:val="00837E80"/>
    <w:rsid w:val="0084058A"/>
    <w:rsid w:val="008410FB"/>
    <w:rsid w:val="008413AA"/>
    <w:rsid w:val="00841556"/>
    <w:rsid w:val="00842201"/>
    <w:rsid w:val="00842381"/>
    <w:rsid w:val="00842A43"/>
    <w:rsid w:val="00843274"/>
    <w:rsid w:val="0084363F"/>
    <w:rsid w:val="00843817"/>
    <w:rsid w:val="00844385"/>
    <w:rsid w:val="0084475E"/>
    <w:rsid w:val="00844D14"/>
    <w:rsid w:val="00844FAF"/>
    <w:rsid w:val="00844FF5"/>
    <w:rsid w:val="00845602"/>
    <w:rsid w:val="0084655B"/>
    <w:rsid w:val="00846BB0"/>
    <w:rsid w:val="00850B14"/>
    <w:rsid w:val="00851383"/>
    <w:rsid w:val="00851563"/>
    <w:rsid w:val="00851688"/>
    <w:rsid w:val="00851DB9"/>
    <w:rsid w:val="00851F82"/>
    <w:rsid w:val="008522B4"/>
    <w:rsid w:val="008522C4"/>
    <w:rsid w:val="00852C97"/>
    <w:rsid w:val="00852EDF"/>
    <w:rsid w:val="00853586"/>
    <w:rsid w:val="0085371C"/>
    <w:rsid w:val="00854769"/>
    <w:rsid w:val="0085517C"/>
    <w:rsid w:val="008558AA"/>
    <w:rsid w:val="00855C14"/>
    <w:rsid w:val="00856EDA"/>
    <w:rsid w:val="00857D66"/>
    <w:rsid w:val="0086134D"/>
    <w:rsid w:val="008619CD"/>
    <w:rsid w:val="00861AD4"/>
    <w:rsid w:val="00861F96"/>
    <w:rsid w:val="00862607"/>
    <w:rsid w:val="0086456A"/>
    <w:rsid w:val="008646D0"/>
    <w:rsid w:val="00864F67"/>
    <w:rsid w:val="00865C51"/>
    <w:rsid w:val="008661C0"/>
    <w:rsid w:val="00866B56"/>
    <w:rsid w:val="00866CFB"/>
    <w:rsid w:val="008707FA"/>
    <w:rsid w:val="00870F0E"/>
    <w:rsid w:val="008711C0"/>
    <w:rsid w:val="0087131F"/>
    <w:rsid w:val="00871345"/>
    <w:rsid w:val="0087270E"/>
    <w:rsid w:val="008731B3"/>
    <w:rsid w:val="008732E5"/>
    <w:rsid w:val="008734C4"/>
    <w:rsid w:val="00873DF7"/>
    <w:rsid w:val="008742D6"/>
    <w:rsid w:val="00874398"/>
    <w:rsid w:val="0087575D"/>
    <w:rsid w:val="008763C5"/>
    <w:rsid w:val="008763E4"/>
    <w:rsid w:val="0087650D"/>
    <w:rsid w:val="0087789B"/>
    <w:rsid w:val="00877B70"/>
    <w:rsid w:val="00877F78"/>
    <w:rsid w:val="00877FDF"/>
    <w:rsid w:val="00880102"/>
    <w:rsid w:val="00880BA7"/>
    <w:rsid w:val="00880F87"/>
    <w:rsid w:val="008814B6"/>
    <w:rsid w:val="008815FE"/>
    <w:rsid w:val="00881A8C"/>
    <w:rsid w:val="00881C1F"/>
    <w:rsid w:val="008822C0"/>
    <w:rsid w:val="00882F6D"/>
    <w:rsid w:val="00883CD8"/>
    <w:rsid w:val="00883E98"/>
    <w:rsid w:val="008845C4"/>
    <w:rsid w:val="00884B45"/>
    <w:rsid w:val="00884E3B"/>
    <w:rsid w:val="00885A2F"/>
    <w:rsid w:val="00885C02"/>
    <w:rsid w:val="00886267"/>
    <w:rsid w:val="008871A7"/>
    <w:rsid w:val="008873E8"/>
    <w:rsid w:val="00887D0E"/>
    <w:rsid w:val="00887F79"/>
    <w:rsid w:val="00887FB6"/>
    <w:rsid w:val="00890300"/>
    <w:rsid w:val="00890E6E"/>
    <w:rsid w:val="0089106F"/>
    <w:rsid w:val="008913C6"/>
    <w:rsid w:val="0089144E"/>
    <w:rsid w:val="00892728"/>
    <w:rsid w:val="00892A58"/>
    <w:rsid w:val="00892B76"/>
    <w:rsid w:val="00892ED7"/>
    <w:rsid w:val="0089309C"/>
    <w:rsid w:val="008930AD"/>
    <w:rsid w:val="008932AD"/>
    <w:rsid w:val="008938AC"/>
    <w:rsid w:val="00894601"/>
    <w:rsid w:val="00894B1A"/>
    <w:rsid w:val="008950F0"/>
    <w:rsid w:val="008961EE"/>
    <w:rsid w:val="0089638E"/>
    <w:rsid w:val="00896E8D"/>
    <w:rsid w:val="00897757"/>
    <w:rsid w:val="008A08C6"/>
    <w:rsid w:val="008A0CDC"/>
    <w:rsid w:val="008A1D72"/>
    <w:rsid w:val="008A288E"/>
    <w:rsid w:val="008A3B32"/>
    <w:rsid w:val="008A3C19"/>
    <w:rsid w:val="008A48CB"/>
    <w:rsid w:val="008A4ADD"/>
    <w:rsid w:val="008A4BDD"/>
    <w:rsid w:val="008A4D88"/>
    <w:rsid w:val="008A4E4C"/>
    <w:rsid w:val="008A4EDA"/>
    <w:rsid w:val="008A5256"/>
    <w:rsid w:val="008A5A77"/>
    <w:rsid w:val="008A5E89"/>
    <w:rsid w:val="008A675F"/>
    <w:rsid w:val="008B0066"/>
    <w:rsid w:val="008B037F"/>
    <w:rsid w:val="008B0BC8"/>
    <w:rsid w:val="008B0E3E"/>
    <w:rsid w:val="008B106C"/>
    <w:rsid w:val="008B17EE"/>
    <w:rsid w:val="008B1EEE"/>
    <w:rsid w:val="008B24C7"/>
    <w:rsid w:val="008B29A0"/>
    <w:rsid w:val="008B2A46"/>
    <w:rsid w:val="008B2B0B"/>
    <w:rsid w:val="008B2CDF"/>
    <w:rsid w:val="008B33CE"/>
    <w:rsid w:val="008B34F2"/>
    <w:rsid w:val="008B4D70"/>
    <w:rsid w:val="008B5835"/>
    <w:rsid w:val="008B5A65"/>
    <w:rsid w:val="008B5CDF"/>
    <w:rsid w:val="008B6D57"/>
    <w:rsid w:val="008B7B9B"/>
    <w:rsid w:val="008C01FF"/>
    <w:rsid w:val="008C0438"/>
    <w:rsid w:val="008C09F3"/>
    <w:rsid w:val="008C129F"/>
    <w:rsid w:val="008C1CE0"/>
    <w:rsid w:val="008C2705"/>
    <w:rsid w:val="008C2A08"/>
    <w:rsid w:val="008C2E4D"/>
    <w:rsid w:val="008C30F4"/>
    <w:rsid w:val="008C3413"/>
    <w:rsid w:val="008C4AD8"/>
    <w:rsid w:val="008C5037"/>
    <w:rsid w:val="008C5634"/>
    <w:rsid w:val="008C6BC1"/>
    <w:rsid w:val="008C71C3"/>
    <w:rsid w:val="008C79D1"/>
    <w:rsid w:val="008C7F85"/>
    <w:rsid w:val="008D0C04"/>
    <w:rsid w:val="008D1228"/>
    <w:rsid w:val="008D2908"/>
    <w:rsid w:val="008D2C22"/>
    <w:rsid w:val="008D3163"/>
    <w:rsid w:val="008D37BA"/>
    <w:rsid w:val="008D3A67"/>
    <w:rsid w:val="008D59C5"/>
    <w:rsid w:val="008D76B5"/>
    <w:rsid w:val="008E0285"/>
    <w:rsid w:val="008E1093"/>
    <w:rsid w:val="008E307B"/>
    <w:rsid w:val="008E322E"/>
    <w:rsid w:val="008E3284"/>
    <w:rsid w:val="008E6235"/>
    <w:rsid w:val="008E645D"/>
    <w:rsid w:val="008E6804"/>
    <w:rsid w:val="008E68BA"/>
    <w:rsid w:val="008E69A8"/>
    <w:rsid w:val="008E70C8"/>
    <w:rsid w:val="008E72B4"/>
    <w:rsid w:val="008E7686"/>
    <w:rsid w:val="008F0738"/>
    <w:rsid w:val="008F170E"/>
    <w:rsid w:val="008F2081"/>
    <w:rsid w:val="008F22FF"/>
    <w:rsid w:val="008F2E74"/>
    <w:rsid w:val="008F3A56"/>
    <w:rsid w:val="008F5DB1"/>
    <w:rsid w:val="008F5EFA"/>
    <w:rsid w:val="008F6401"/>
    <w:rsid w:val="008F70C0"/>
    <w:rsid w:val="008F7187"/>
    <w:rsid w:val="008F71BD"/>
    <w:rsid w:val="008F7305"/>
    <w:rsid w:val="008F7FF9"/>
    <w:rsid w:val="00900AEF"/>
    <w:rsid w:val="00900C81"/>
    <w:rsid w:val="0090171C"/>
    <w:rsid w:val="009017E5"/>
    <w:rsid w:val="009022A2"/>
    <w:rsid w:val="00902B2B"/>
    <w:rsid w:val="00903192"/>
    <w:rsid w:val="00903D97"/>
    <w:rsid w:val="00903F93"/>
    <w:rsid w:val="0090434A"/>
    <w:rsid w:val="009043E8"/>
    <w:rsid w:val="00904443"/>
    <w:rsid w:val="009058A8"/>
    <w:rsid w:val="00907A51"/>
    <w:rsid w:val="00907F52"/>
    <w:rsid w:val="009125A6"/>
    <w:rsid w:val="00912A6C"/>
    <w:rsid w:val="00914937"/>
    <w:rsid w:val="00914C31"/>
    <w:rsid w:val="00914EBF"/>
    <w:rsid w:val="0091628A"/>
    <w:rsid w:val="0091646A"/>
    <w:rsid w:val="0091669C"/>
    <w:rsid w:val="009171BC"/>
    <w:rsid w:val="009172A0"/>
    <w:rsid w:val="0092083F"/>
    <w:rsid w:val="009208BF"/>
    <w:rsid w:val="00920FEC"/>
    <w:rsid w:val="00921BE6"/>
    <w:rsid w:val="00922569"/>
    <w:rsid w:val="009227DD"/>
    <w:rsid w:val="00922DD3"/>
    <w:rsid w:val="00923F55"/>
    <w:rsid w:val="0092482D"/>
    <w:rsid w:val="00924E6C"/>
    <w:rsid w:val="00925318"/>
    <w:rsid w:val="0092579A"/>
    <w:rsid w:val="00925BEC"/>
    <w:rsid w:val="00925EA4"/>
    <w:rsid w:val="00926791"/>
    <w:rsid w:val="00926D89"/>
    <w:rsid w:val="00926DE5"/>
    <w:rsid w:val="00927EFB"/>
    <w:rsid w:val="0093015D"/>
    <w:rsid w:val="009301F6"/>
    <w:rsid w:val="0093113E"/>
    <w:rsid w:val="00931412"/>
    <w:rsid w:val="009319E8"/>
    <w:rsid w:val="00933701"/>
    <w:rsid w:val="0093371F"/>
    <w:rsid w:val="00933F5F"/>
    <w:rsid w:val="00934336"/>
    <w:rsid w:val="00934483"/>
    <w:rsid w:val="00934EEC"/>
    <w:rsid w:val="00935209"/>
    <w:rsid w:val="00935290"/>
    <w:rsid w:val="00935B8F"/>
    <w:rsid w:val="009372D1"/>
    <w:rsid w:val="00937764"/>
    <w:rsid w:val="009378C3"/>
    <w:rsid w:val="009379C2"/>
    <w:rsid w:val="0094089C"/>
    <w:rsid w:val="00940D2A"/>
    <w:rsid w:val="00941295"/>
    <w:rsid w:val="00941655"/>
    <w:rsid w:val="00941CE0"/>
    <w:rsid w:val="0094214F"/>
    <w:rsid w:val="00942438"/>
    <w:rsid w:val="00943C39"/>
    <w:rsid w:val="00943F7A"/>
    <w:rsid w:val="00944DCD"/>
    <w:rsid w:val="00946413"/>
    <w:rsid w:val="00947A35"/>
    <w:rsid w:val="00947DEE"/>
    <w:rsid w:val="00950387"/>
    <w:rsid w:val="00950A31"/>
    <w:rsid w:val="00950B81"/>
    <w:rsid w:val="00951BE1"/>
    <w:rsid w:val="00951F14"/>
    <w:rsid w:val="009525B5"/>
    <w:rsid w:val="0095274A"/>
    <w:rsid w:val="0095371C"/>
    <w:rsid w:val="00953A80"/>
    <w:rsid w:val="009540D2"/>
    <w:rsid w:val="00954C16"/>
    <w:rsid w:val="00955208"/>
    <w:rsid w:val="009574FE"/>
    <w:rsid w:val="00957738"/>
    <w:rsid w:val="00957DA1"/>
    <w:rsid w:val="009603A3"/>
    <w:rsid w:val="00961160"/>
    <w:rsid w:val="00961F84"/>
    <w:rsid w:val="0096261A"/>
    <w:rsid w:val="00962845"/>
    <w:rsid w:val="00963BC9"/>
    <w:rsid w:val="00964217"/>
    <w:rsid w:val="009642C5"/>
    <w:rsid w:val="009644C0"/>
    <w:rsid w:val="00964E90"/>
    <w:rsid w:val="00965B42"/>
    <w:rsid w:val="00966CDF"/>
    <w:rsid w:val="00967068"/>
    <w:rsid w:val="00967337"/>
    <w:rsid w:val="00967407"/>
    <w:rsid w:val="00967511"/>
    <w:rsid w:val="0096779F"/>
    <w:rsid w:val="00970148"/>
    <w:rsid w:val="00970D02"/>
    <w:rsid w:val="00970DA5"/>
    <w:rsid w:val="00971316"/>
    <w:rsid w:val="00971F82"/>
    <w:rsid w:val="00971F8D"/>
    <w:rsid w:val="0097211B"/>
    <w:rsid w:val="00972BB4"/>
    <w:rsid w:val="00972FD7"/>
    <w:rsid w:val="00973C3C"/>
    <w:rsid w:val="00974B3D"/>
    <w:rsid w:val="009753FB"/>
    <w:rsid w:val="009756F8"/>
    <w:rsid w:val="009761C5"/>
    <w:rsid w:val="009763D7"/>
    <w:rsid w:val="0097664E"/>
    <w:rsid w:val="00977547"/>
    <w:rsid w:val="00977DD6"/>
    <w:rsid w:val="00980F37"/>
    <w:rsid w:val="0098204A"/>
    <w:rsid w:val="009823A1"/>
    <w:rsid w:val="009827EC"/>
    <w:rsid w:val="00982BE1"/>
    <w:rsid w:val="00982D39"/>
    <w:rsid w:val="00982F18"/>
    <w:rsid w:val="0098313F"/>
    <w:rsid w:val="00983660"/>
    <w:rsid w:val="00983F2E"/>
    <w:rsid w:val="00984378"/>
    <w:rsid w:val="0098476A"/>
    <w:rsid w:val="00984AF3"/>
    <w:rsid w:val="00984F4D"/>
    <w:rsid w:val="00985042"/>
    <w:rsid w:val="009858B0"/>
    <w:rsid w:val="00985E36"/>
    <w:rsid w:val="00986B3A"/>
    <w:rsid w:val="0098700B"/>
    <w:rsid w:val="00987487"/>
    <w:rsid w:val="0098761F"/>
    <w:rsid w:val="00987A94"/>
    <w:rsid w:val="00987F76"/>
    <w:rsid w:val="009904E8"/>
    <w:rsid w:val="0099118D"/>
    <w:rsid w:val="00991782"/>
    <w:rsid w:val="009920E8"/>
    <w:rsid w:val="00993624"/>
    <w:rsid w:val="00993979"/>
    <w:rsid w:val="009951C6"/>
    <w:rsid w:val="0099614E"/>
    <w:rsid w:val="00997EF2"/>
    <w:rsid w:val="009A00CC"/>
    <w:rsid w:val="009A0D55"/>
    <w:rsid w:val="009A1177"/>
    <w:rsid w:val="009A14D6"/>
    <w:rsid w:val="009A2162"/>
    <w:rsid w:val="009A2185"/>
    <w:rsid w:val="009A4DFB"/>
    <w:rsid w:val="009A6363"/>
    <w:rsid w:val="009A65E8"/>
    <w:rsid w:val="009A6947"/>
    <w:rsid w:val="009A6B73"/>
    <w:rsid w:val="009A72CE"/>
    <w:rsid w:val="009A7644"/>
    <w:rsid w:val="009A770F"/>
    <w:rsid w:val="009B014A"/>
    <w:rsid w:val="009B0882"/>
    <w:rsid w:val="009B0DFB"/>
    <w:rsid w:val="009B1EBA"/>
    <w:rsid w:val="009B2AEB"/>
    <w:rsid w:val="009B2E12"/>
    <w:rsid w:val="009B3E85"/>
    <w:rsid w:val="009B499C"/>
    <w:rsid w:val="009B49A4"/>
    <w:rsid w:val="009B4FF1"/>
    <w:rsid w:val="009B5723"/>
    <w:rsid w:val="009B614F"/>
    <w:rsid w:val="009B6712"/>
    <w:rsid w:val="009B6A19"/>
    <w:rsid w:val="009B7234"/>
    <w:rsid w:val="009B7760"/>
    <w:rsid w:val="009C0817"/>
    <w:rsid w:val="009C1BE8"/>
    <w:rsid w:val="009C1F90"/>
    <w:rsid w:val="009C1FFF"/>
    <w:rsid w:val="009C3436"/>
    <w:rsid w:val="009C35D6"/>
    <w:rsid w:val="009C3747"/>
    <w:rsid w:val="009C3DB8"/>
    <w:rsid w:val="009C4383"/>
    <w:rsid w:val="009C439A"/>
    <w:rsid w:val="009C4F82"/>
    <w:rsid w:val="009C4FD1"/>
    <w:rsid w:val="009C5DB4"/>
    <w:rsid w:val="009C6DA7"/>
    <w:rsid w:val="009C6EF4"/>
    <w:rsid w:val="009C730E"/>
    <w:rsid w:val="009C7331"/>
    <w:rsid w:val="009C7EB4"/>
    <w:rsid w:val="009D0212"/>
    <w:rsid w:val="009D048B"/>
    <w:rsid w:val="009D0D2A"/>
    <w:rsid w:val="009D0FB0"/>
    <w:rsid w:val="009D1176"/>
    <w:rsid w:val="009D19D5"/>
    <w:rsid w:val="009D1BBF"/>
    <w:rsid w:val="009D1ED5"/>
    <w:rsid w:val="009D2C7C"/>
    <w:rsid w:val="009D4127"/>
    <w:rsid w:val="009D4C1D"/>
    <w:rsid w:val="009D5593"/>
    <w:rsid w:val="009D586E"/>
    <w:rsid w:val="009D5E37"/>
    <w:rsid w:val="009D5F4B"/>
    <w:rsid w:val="009D744F"/>
    <w:rsid w:val="009D7B26"/>
    <w:rsid w:val="009D7BCA"/>
    <w:rsid w:val="009D7E45"/>
    <w:rsid w:val="009E198C"/>
    <w:rsid w:val="009E1B18"/>
    <w:rsid w:val="009E1F10"/>
    <w:rsid w:val="009E1F33"/>
    <w:rsid w:val="009E2157"/>
    <w:rsid w:val="009E2C46"/>
    <w:rsid w:val="009E2E0A"/>
    <w:rsid w:val="009E4508"/>
    <w:rsid w:val="009E58E3"/>
    <w:rsid w:val="009E6892"/>
    <w:rsid w:val="009E6966"/>
    <w:rsid w:val="009E6D66"/>
    <w:rsid w:val="009E6F8B"/>
    <w:rsid w:val="009E7B91"/>
    <w:rsid w:val="009F1B4F"/>
    <w:rsid w:val="009F1BE2"/>
    <w:rsid w:val="009F1FD8"/>
    <w:rsid w:val="009F358D"/>
    <w:rsid w:val="009F3595"/>
    <w:rsid w:val="009F43B5"/>
    <w:rsid w:val="009F4AF8"/>
    <w:rsid w:val="009F5451"/>
    <w:rsid w:val="009F56AA"/>
    <w:rsid w:val="009F5C88"/>
    <w:rsid w:val="009F5D6B"/>
    <w:rsid w:val="009F6313"/>
    <w:rsid w:val="009F675F"/>
    <w:rsid w:val="009F7024"/>
    <w:rsid w:val="009F7034"/>
    <w:rsid w:val="009F72A5"/>
    <w:rsid w:val="00A002BA"/>
    <w:rsid w:val="00A00541"/>
    <w:rsid w:val="00A01367"/>
    <w:rsid w:val="00A01EBD"/>
    <w:rsid w:val="00A02096"/>
    <w:rsid w:val="00A0237C"/>
    <w:rsid w:val="00A02EF3"/>
    <w:rsid w:val="00A03BF9"/>
    <w:rsid w:val="00A03C8E"/>
    <w:rsid w:val="00A03FA3"/>
    <w:rsid w:val="00A0405B"/>
    <w:rsid w:val="00A0603D"/>
    <w:rsid w:val="00A06748"/>
    <w:rsid w:val="00A06CE4"/>
    <w:rsid w:val="00A07B73"/>
    <w:rsid w:val="00A07BBF"/>
    <w:rsid w:val="00A07C67"/>
    <w:rsid w:val="00A07CC4"/>
    <w:rsid w:val="00A07D4B"/>
    <w:rsid w:val="00A07EFA"/>
    <w:rsid w:val="00A07FFB"/>
    <w:rsid w:val="00A103A7"/>
    <w:rsid w:val="00A12301"/>
    <w:rsid w:val="00A123F1"/>
    <w:rsid w:val="00A12A43"/>
    <w:rsid w:val="00A13D67"/>
    <w:rsid w:val="00A142D6"/>
    <w:rsid w:val="00A1459A"/>
    <w:rsid w:val="00A15244"/>
    <w:rsid w:val="00A15503"/>
    <w:rsid w:val="00A15F28"/>
    <w:rsid w:val="00A167E5"/>
    <w:rsid w:val="00A2001A"/>
    <w:rsid w:val="00A20093"/>
    <w:rsid w:val="00A2025C"/>
    <w:rsid w:val="00A207D3"/>
    <w:rsid w:val="00A20DAD"/>
    <w:rsid w:val="00A21DEF"/>
    <w:rsid w:val="00A221D9"/>
    <w:rsid w:val="00A22743"/>
    <w:rsid w:val="00A22BAD"/>
    <w:rsid w:val="00A22EF2"/>
    <w:rsid w:val="00A24A27"/>
    <w:rsid w:val="00A25571"/>
    <w:rsid w:val="00A26DC1"/>
    <w:rsid w:val="00A27105"/>
    <w:rsid w:val="00A27502"/>
    <w:rsid w:val="00A279AB"/>
    <w:rsid w:val="00A27E60"/>
    <w:rsid w:val="00A27F87"/>
    <w:rsid w:val="00A30296"/>
    <w:rsid w:val="00A314A9"/>
    <w:rsid w:val="00A319B7"/>
    <w:rsid w:val="00A32195"/>
    <w:rsid w:val="00A32A25"/>
    <w:rsid w:val="00A3398E"/>
    <w:rsid w:val="00A35977"/>
    <w:rsid w:val="00A35BE3"/>
    <w:rsid w:val="00A36ACA"/>
    <w:rsid w:val="00A371AF"/>
    <w:rsid w:val="00A373C2"/>
    <w:rsid w:val="00A37BAA"/>
    <w:rsid w:val="00A4015F"/>
    <w:rsid w:val="00A40B3C"/>
    <w:rsid w:val="00A41D2E"/>
    <w:rsid w:val="00A42333"/>
    <w:rsid w:val="00A424D4"/>
    <w:rsid w:val="00A427FD"/>
    <w:rsid w:val="00A43AD4"/>
    <w:rsid w:val="00A441F8"/>
    <w:rsid w:val="00A459BD"/>
    <w:rsid w:val="00A46A89"/>
    <w:rsid w:val="00A47302"/>
    <w:rsid w:val="00A47728"/>
    <w:rsid w:val="00A47EFF"/>
    <w:rsid w:val="00A47F43"/>
    <w:rsid w:val="00A50265"/>
    <w:rsid w:val="00A510AF"/>
    <w:rsid w:val="00A51965"/>
    <w:rsid w:val="00A51A89"/>
    <w:rsid w:val="00A5245A"/>
    <w:rsid w:val="00A52EF9"/>
    <w:rsid w:val="00A531D2"/>
    <w:rsid w:val="00A531EC"/>
    <w:rsid w:val="00A53288"/>
    <w:rsid w:val="00A53344"/>
    <w:rsid w:val="00A539FD"/>
    <w:rsid w:val="00A53AC0"/>
    <w:rsid w:val="00A5523D"/>
    <w:rsid w:val="00A554B5"/>
    <w:rsid w:val="00A55772"/>
    <w:rsid w:val="00A55B19"/>
    <w:rsid w:val="00A55F0C"/>
    <w:rsid w:val="00A56BF4"/>
    <w:rsid w:val="00A573B0"/>
    <w:rsid w:val="00A57961"/>
    <w:rsid w:val="00A57DD6"/>
    <w:rsid w:val="00A60F0E"/>
    <w:rsid w:val="00A61F42"/>
    <w:rsid w:val="00A621E5"/>
    <w:rsid w:val="00A636BD"/>
    <w:rsid w:val="00A643B0"/>
    <w:rsid w:val="00A6460B"/>
    <w:rsid w:val="00A65D87"/>
    <w:rsid w:val="00A65E23"/>
    <w:rsid w:val="00A66889"/>
    <w:rsid w:val="00A67072"/>
    <w:rsid w:val="00A6736F"/>
    <w:rsid w:val="00A673A0"/>
    <w:rsid w:val="00A6741B"/>
    <w:rsid w:val="00A6744F"/>
    <w:rsid w:val="00A70239"/>
    <w:rsid w:val="00A70A17"/>
    <w:rsid w:val="00A70A70"/>
    <w:rsid w:val="00A71DBF"/>
    <w:rsid w:val="00A720A6"/>
    <w:rsid w:val="00A72397"/>
    <w:rsid w:val="00A727E4"/>
    <w:rsid w:val="00A72B82"/>
    <w:rsid w:val="00A73AC6"/>
    <w:rsid w:val="00A73D37"/>
    <w:rsid w:val="00A73FA6"/>
    <w:rsid w:val="00A74A32"/>
    <w:rsid w:val="00A7532F"/>
    <w:rsid w:val="00A759D5"/>
    <w:rsid w:val="00A75ACB"/>
    <w:rsid w:val="00A76456"/>
    <w:rsid w:val="00A76E5D"/>
    <w:rsid w:val="00A80083"/>
    <w:rsid w:val="00A81AF3"/>
    <w:rsid w:val="00A81F41"/>
    <w:rsid w:val="00A82F82"/>
    <w:rsid w:val="00A82FBC"/>
    <w:rsid w:val="00A834C0"/>
    <w:rsid w:val="00A836A5"/>
    <w:rsid w:val="00A838F8"/>
    <w:rsid w:val="00A83E06"/>
    <w:rsid w:val="00A843DF"/>
    <w:rsid w:val="00A84CC7"/>
    <w:rsid w:val="00A84F31"/>
    <w:rsid w:val="00A85571"/>
    <w:rsid w:val="00A85AE1"/>
    <w:rsid w:val="00A86A88"/>
    <w:rsid w:val="00A86CB6"/>
    <w:rsid w:val="00A873F1"/>
    <w:rsid w:val="00A87702"/>
    <w:rsid w:val="00A87B01"/>
    <w:rsid w:val="00A91900"/>
    <w:rsid w:val="00A919B2"/>
    <w:rsid w:val="00A92AB8"/>
    <w:rsid w:val="00A92BB4"/>
    <w:rsid w:val="00A93959"/>
    <w:rsid w:val="00A93FAC"/>
    <w:rsid w:val="00A94D1E"/>
    <w:rsid w:val="00A95102"/>
    <w:rsid w:val="00A952A3"/>
    <w:rsid w:val="00A95F4C"/>
    <w:rsid w:val="00A965B7"/>
    <w:rsid w:val="00A9727B"/>
    <w:rsid w:val="00A97A77"/>
    <w:rsid w:val="00A97E4A"/>
    <w:rsid w:val="00A97F73"/>
    <w:rsid w:val="00AA0054"/>
    <w:rsid w:val="00AA03B9"/>
    <w:rsid w:val="00AA0425"/>
    <w:rsid w:val="00AA0E57"/>
    <w:rsid w:val="00AA16B2"/>
    <w:rsid w:val="00AA1C68"/>
    <w:rsid w:val="00AA282D"/>
    <w:rsid w:val="00AA2952"/>
    <w:rsid w:val="00AA29AA"/>
    <w:rsid w:val="00AA31C3"/>
    <w:rsid w:val="00AA35BF"/>
    <w:rsid w:val="00AA3796"/>
    <w:rsid w:val="00AA3B07"/>
    <w:rsid w:val="00AA3C19"/>
    <w:rsid w:val="00AA428C"/>
    <w:rsid w:val="00AA4EBD"/>
    <w:rsid w:val="00AA5218"/>
    <w:rsid w:val="00AA5866"/>
    <w:rsid w:val="00AA5A33"/>
    <w:rsid w:val="00AA5CD8"/>
    <w:rsid w:val="00AA66AA"/>
    <w:rsid w:val="00AA67F9"/>
    <w:rsid w:val="00AA695C"/>
    <w:rsid w:val="00AA754A"/>
    <w:rsid w:val="00AA76F9"/>
    <w:rsid w:val="00AA777A"/>
    <w:rsid w:val="00AA7FD9"/>
    <w:rsid w:val="00AB06D3"/>
    <w:rsid w:val="00AB0B93"/>
    <w:rsid w:val="00AB0F86"/>
    <w:rsid w:val="00AB1479"/>
    <w:rsid w:val="00AB16DD"/>
    <w:rsid w:val="00AB28D9"/>
    <w:rsid w:val="00AB3B4E"/>
    <w:rsid w:val="00AB3DED"/>
    <w:rsid w:val="00AB4205"/>
    <w:rsid w:val="00AB4692"/>
    <w:rsid w:val="00AB4B6A"/>
    <w:rsid w:val="00AB4E49"/>
    <w:rsid w:val="00AB54B5"/>
    <w:rsid w:val="00AB6DFE"/>
    <w:rsid w:val="00AB7668"/>
    <w:rsid w:val="00AC0FE4"/>
    <w:rsid w:val="00AC1264"/>
    <w:rsid w:val="00AC1801"/>
    <w:rsid w:val="00AC1F82"/>
    <w:rsid w:val="00AC248F"/>
    <w:rsid w:val="00AC263C"/>
    <w:rsid w:val="00AC28B9"/>
    <w:rsid w:val="00AC293F"/>
    <w:rsid w:val="00AC2E70"/>
    <w:rsid w:val="00AC2F29"/>
    <w:rsid w:val="00AC3192"/>
    <w:rsid w:val="00AC33AE"/>
    <w:rsid w:val="00AC39E2"/>
    <w:rsid w:val="00AC3B01"/>
    <w:rsid w:val="00AC3F87"/>
    <w:rsid w:val="00AC40C5"/>
    <w:rsid w:val="00AC41F4"/>
    <w:rsid w:val="00AC424A"/>
    <w:rsid w:val="00AC457E"/>
    <w:rsid w:val="00AC4746"/>
    <w:rsid w:val="00AC53F7"/>
    <w:rsid w:val="00AC6AD5"/>
    <w:rsid w:val="00AC7ED2"/>
    <w:rsid w:val="00AC7F0E"/>
    <w:rsid w:val="00AD0444"/>
    <w:rsid w:val="00AD0914"/>
    <w:rsid w:val="00AD13B0"/>
    <w:rsid w:val="00AD1C1B"/>
    <w:rsid w:val="00AD1EE1"/>
    <w:rsid w:val="00AD3733"/>
    <w:rsid w:val="00AD3F29"/>
    <w:rsid w:val="00AD442D"/>
    <w:rsid w:val="00AD482A"/>
    <w:rsid w:val="00AD48F7"/>
    <w:rsid w:val="00AD585D"/>
    <w:rsid w:val="00AD6648"/>
    <w:rsid w:val="00AD673D"/>
    <w:rsid w:val="00AD682C"/>
    <w:rsid w:val="00AD685C"/>
    <w:rsid w:val="00AD6D1A"/>
    <w:rsid w:val="00AD6D29"/>
    <w:rsid w:val="00AD7A12"/>
    <w:rsid w:val="00AD7D83"/>
    <w:rsid w:val="00AE138C"/>
    <w:rsid w:val="00AE16DF"/>
    <w:rsid w:val="00AE16FF"/>
    <w:rsid w:val="00AE174F"/>
    <w:rsid w:val="00AE175C"/>
    <w:rsid w:val="00AE2696"/>
    <w:rsid w:val="00AE2F6B"/>
    <w:rsid w:val="00AE32C5"/>
    <w:rsid w:val="00AE38D9"/>
    <w:rsid w:val="00AE4447"/>
    <w:rsid w:val="00AE447B"/>
    <w:rsid w:val="00AE44CB"/>
    <w:rsid w:val="00AE4774"/>
    <w:rsid w:val="00AE4CE2"/>
    <w:rsid w:val="00AE5AB6"/>
    <w:rsid w:val="00AE5B48"/>
    <w:rsid w:val="00AE5B8E"/>
    <w:rsid w:val="00AE6172"/>
    <w:rsid w:val="00AE63BF"/>
    <w:rsid w:val="00AE7553"/>
    <w:rsid w:val="00AE784D"/>
    <w:rsid w:val="00AE7C3E"/>
    <w:rsid w:val="00AF10C3"/>
    <w:rsid w:val="00AF18DD"/>
    <w:rsid w:val="00AF1AA8"/>
    <w:rsid w:val="00AF2E9B"/>
    <w:rsid w:val="00AF437C"/>
    <w:rsid w:val="00AF4841"/>
    <w:rsid w:val="00AF5827"/>
    <w:rsid w:val="00AF63C5"/>
    <w:rsid w:val="00AF65FD"/>
    <w:rsid w:val="00AF6B60"/>
    <w:rsid w:val="00AF79D0"/>
    <w:rsid w:val="00AF7E66"/>
    <w:rsid w:val="00B0131B"/>
    <w:rsid w:val="00B019CA"/>
    <w:rsid w:val="00B0343B"/>
    <w:rsid w:val="00B039AF"/>
    <w:rsid w:val="00B03E5E"/>
    <w:rsid w:val="00B03F48"/>
    <w:rsid w:val="00B04550"/>
    <w:rsid w:val="00B04A7C"/>
    <w:rsid w:val="00B050A1"/>
    <w:rsid w:val="00B0531F"/>
    <w:rsid w:val="00B0626D"/>
    <w:rsid w:val="00B062AB"/>
    <w:rsid w:val="00B109A6"/>
    <w:rsid w:val="00B10FF9"/>
    <w:rsid w:val="00B117EB"/>
    <w:rsid w:val="00B11C4F"/>
    <w:rsid w:val="00B12152"/>
    <w:rsid w:val="00B121F3"/>
    <w:rsid w:val="00B122B9"/>
    <w:rsid w:val="00B12767"/>
    <w:rsid w:val="00B12C0F"/>
    <w:rsid w:val="00B1346D"/>
    <w:rsid w:val="00B13EB0"/>
    <w:rsid w:val="00B14B8D"/>
    <w:rsid w:val="00B16343"/>
    <w:rsid w:val="00B1725D"/>
    <w:rsid w:val="00B17F48"/>
    <w:rsid w:val="00B201C9"/>
    <w:rsid w:val="00B2047C"/>
    <w:rsid w:val="00B20FBF"/>
    <w:rsid w:val="00B21331"/>
    <w:rsid w:val="00B21B50"/>
    <w:rsid w:val="00B2273D"/>
    <w:rsid w:val="00B22966"/>
    <w:rsid w:val="00B22BAC"/>
    <w:rsid w:val="00B23A0F"/>
    <w:rsid w:val="00B23E35"/>
    <w:rsid w:val="00B25343"/>
    <w:rsid w:val="00B253B1"/>
    <w:rsid w:val="00B27401"/>
    <w:rsid w:val="00B27534"/>
    <w:rsid w:val="00B3026B"/>
    <w:rsid w:val="00B3123B"/>
    <w:rsid w:val="00B3219D"/>
    <w:rsid w:val="00B3254B"/>
    <w:rsid w:val="00B32B98"/>
    <w:rsid w:val="00B32C83"/>
    <w:rsid w:val="00B33F4C"/>
    <w:rsid w:val="00B354C0"/>
    <w:rsid w:val="00B358E3"/>
    <w:rsid w:val="00B3672F"/>
    <w:rsid w:val="00B37664"/>
    <w:rsid w:val="00B37A3E"/>
    <w:rsid w:val="00B37A45"/>
    <w:rsid w:val="00B37FBB"/>
    <w:rsid w:val="00B405C4"/>
    <w:rsid w:val="00B40687"/>
    <w:rsid w:val="00B40D7A"/>
    <w:rsid w:val="00B41051"/>
    <w:rsid w:val="00B41FF4"/>
    <w:rsid w:val="00B4225D"/>
    <w:rsid w:val="00B42713"/>
    <w:rsid w:val="00B434B0"/>
    <w:rsid w:val="00B43B01"/>
    <w:rsid w:val="00B4484F"/>
    <w:rsid w:val="00B475B8"/>
    <w:rsid w:val="00B476CD"/>
    <w:rsid w:val="00B4779B"/>
    <w:rsid w:val="00B50D83"/>
    <w:rsid w:val="00B50DC0"/>
    <w:rsid w:val="00B51FE4"/>
    <w:rsid w:val="00B52D8B"/>
    <w:rsid w:val="00B53096"/>
    <w:rsid w:val="00B534B2"/>
    <w:rsid w:val="00B53E6F"/>
    <w:rsid w:val="00B5451A"/>
    <w:rsid w:val="00B546C4"/>
    <w:rsid w:val="00B5474C"/>
    <w:rsid w:val="00B55F9B"/>
    <w:rsid w:val="00B5617A"/>
    <w:rsid w:val="00B56EBF"/>
    <w:rsid w:val="00B602CD"/>
    <w:rsid w:val="00B60A7A"/>
    <w:rsid w:val="00B60EC4"/>
    <w:rsid w:val="00B614A6"/>
    <w:rsid w:val="00B617D6"/>
    <w:rsid w:val="00B62C97"/>
    <w:rsid w:val="00B62F16"/>
    <w:rsid w:val="00B6476C"/>
    <w:rsid w:val="00B64BF0"/>
    <w:rsid w:val="00B655A6"/>
    <w:rsid w:val="00B658C5"/>
    <w:rsid w:val="00B661C4"/>
    <w:rsid w:val="00B663FD"/>
    <w:rsid w:val="00B66DA1"/>
    <w:rsid w:val="00B6735C"/>
    <w:rsid w:val="00B7008D"/>
    <w:rsid w:val="00B70566"/>
    <w:rsid w:val="00B70D1D"/>
    <w:rsid w:val="00B725E4"/>
    <w:rsid w:val="00B72ACC"/>
    <w:rsid w:val="00B73595"/>
    <w:rsid w:val="00B736C2"/>
    <w:rsid w:val="00B74073"/>
    <w:rsid w:val="00B7447B"/>
    <w:rsid w:val="00B75A84"/>
    <w:rsid w:val="00B7702A"/>
    <w:rsid w:val="00B7750C"/>
    <w:rsid w:val="00B77897"/>
    <w:rsid w:val="00B80918"/>
    <w:rsid w:val="00B80C61"/>
    <w:rsid w:val="00B81C46"/>
    <w:rsid w:val="00B81DEF"/>
    <w:rsid w:val="00B82061"/>
    <w:rsid w:val="00B82F1B"/>
    <w:rsid w:val="00B83916"/>
    <w:rsid w:val="00B839FC"/>
    <w:rsid w:val="00B83DFF"/>
    <w:rsid w:val="00B84AC6"/>
    <w:rsid w:val="00B8503A"/>
    <w:rsid w:val="00B85B2E"/>
    <w:rsid w:val="00B871AC"/>
    <w:rsid w:val="00B90195"/>
    <w:rsid w:val="00B901A0"/>
    <w:rsid w:val="00B9069C"/>
    <w:rsid w:val="00B908FF"/>
    <w:rsid w:val="00B90926"/>
    <w:rsid w:val="00B90C54"/>
    <w:rsid w:val="00B90E9B"/>
    <w:rsid w:val="00B9179E"/>
    <w:rsid w:val="00B919A9"/>
    <w:rsid w:val="00B919CB"/>
    <w:rsid w:val="00B92A1B"/>
    <w:rsid w:val="00B93BB3"/>
    <w:rsid w:val="00B93D50"/>
    <w:rsid w:val="00B93D8F"/>
    <w:rsid w:val="00B93F91"/>
    <w:rsid w:val="00B94D8C"/>
    <w:rsid w:val="00B94F37"/>
    <w:rsid w:val="00B94FB4"/>
    <w:rsid w:val="00B95392"/>
    <w:rsid w:val="00B9558A"/>
    <w:rsid w:val="00B95A54"/>
    <w:rsid w:val="00B95E78"/>
    <w:rsid w:val="00B95F8D"/>
    <w:rsid w:val="00B9624E"/>
    <w:rsid w:val="00B96C7D"/>
    <w:rsid w:val="00B974FC"/>
    <w:rsid w:val="00BA056E"/>
    <w:rsid w:val="00BA0776"/>
    <w:rsid w:val="00BA0F4E"/>
    <w:rsid w:val="00BA1BDD"/>
    <w:rsid w:val="00BA2E26"/>
    <w:rsid w:val="00BA33D5"/>
    <w:rsid w:val="00BA44EC"/>
    <w:rsid w:val="00BA4830"/>
    <w:rsid w:val="00BA4BBE"/>
    <w:rsid w:val="00BA4FF1"/>
    <w:rsid w:val="00BA528E"/>
    <w:rsid w:val="00BA662C"/>
    <w:rsid w:val="00BA67CE"/>
    <w:rsid w:val="00BA6A02"/>
    <w:rsid w:val="00BA7494"/>
    <w:rsid w:val="00BA777D"/>
    <w:rsid w:val="00BA7A8D"/>
    <w:rsid w:val="00BB057A"/>
    <w:rsid w:val="00BB09EC"/>
    <w:rsid w:val="00BB0D26"/>
    <w:rsid w:val="00BB1121"/>
    <w:rsid w:val="00BB13B1"/>
    <w:rsid w:val="00BB18B3"/>
    <w:rsid w:val="00BB1B45"/>
    <w:rsid w:val="00BB2D1A"/>
    <w:rsid w:val="00BB3A14"/>
    <w:rsid w:val="00BB3AB0"/>
    <w:rsid w:val="00BB5C14"/>
    <w:rsid w:val="00BB6649"/>
    <w:rsid w:val="00BB7A7C"/>
    <w:rsid w:val="00BC05ED"/>
    <w:rsid w:val="00BC0B78"/>
    <w:rsid w:val="00BC0B94"/>
    <w:rsid w:val="00BC128B"/>
    <w:rsid w:val="00BC14E1"/>
    <w:rsid w:val="00BC19DC"/>
    <w:rsid w:val="00BC20F1"/>
    <w:rsid w:val="00BC23D0"/>
    <w:rsid w:val="00BC2B3E"/>
    <w:rsid w:val="00BC2D85"/>
    <w:rsid w:val="00BC365E"/>
    <w:rsid w:val="00BC45D9"/>
    <w:rsid w:val="00BC50B6"/>
    <w:rsid w:val="00BC5896"/>
    <w:rsid w:val="00BC5A6C"/>
    <w:rsid w:val="00BC5C02"/>
    <w:rsid w:val="00BC5D61"/>
    <w:rsid w:val="00BC6023"/>
    <w:rsid w:val="00BC608C"/>
    <w:rsid w:val="00BC64A8"/>
    <w:rsid w:val="00BC693E"/>
    <w:rsid w:val="00BC6AAE"/>
    <w:rsid w:val="00BC6EC9"/>
    <w:rsid w:val="00BC7C8F"/>
    <w:rsid w:val="00BD0135"/>
    <w:rsid w:val="00BD05C2"/>
    <w:rsid w:val="00BD070A"/>
    <w:rsid w:val="00BD0B27"/>
    <w:rsid w:val="00BD108A"/>
    <w:rsid w:val="00BD15AD"/>
    <w:rsid w:val="00BD1AAD"/>
    <w:rsid w:val="00BD2C98"/>
    <w:rsid w:val="00BD38BD"/>
    <w:rsid w:val="00BD3A9C"/>
    <w:rsid w:val="00BD3D0B"/>
    <w:rsid w:val="00BD5309"/>
    <w:rsid w:val="00BD5C99"/>
    <w:rsid w:val="00BD74A2"/>
    <w:rsid w:val="00BD7BB0"/>
    <w:rsid w:val="00BE05AF"/>
    <w:rsid w:val="00BE09E4"/>
    <w:rsid w:val="00BE1492"/>
    <w:rsid w:val="00BE14A3"/>
    <w:rsid w:val="00BE16B1"/>
    <w:rsid w:val="00BE174A"/>
    <w:rsid w:val="00BE194F"/>
    <w:rsid w:val="00BE1C44"/>
    <w:rsid w:val="00BE1C47"/>
    <w:rsid w:val="00BE1DA9"/>
    <w:rsid w:val="00BE3849"/>
    <w:rsid w:val="00BE3B30"/>
    <w:rsid w:val="00BE5A13"/>
    <w:rsid w:val="00BE5E5F"/>
    <w:rsid w:val="00BE5FF4"/>
    <w:rsid w:val="00BE688D"/>
    <w:rsid w:val="00BE6A13"/>
    <w:rsid w:val="00BE7402"/>
    <w:rsid w:val="00BE78A7"/>
    <w:rsid w:val="00BF046A"/>
    <w:rsid w:val="00BF17B9"/>
    <w:rsid w:val="00BF1B54"/>
    <w:rsid w:val="00BF1C93"/>
    <w:rsid w:val="00BF27F2"/>
    <w:rsid w:val="00BF2CEA"/>
    <w:rsid w:val="00BF36C0"/>
    <w:rsid w:val="00BF3A01"/>
    <w:rsid w:val="00BF43B0"/>
    <w:rsid w:val="00BF494F"/>
    <w:rsid w:val="00BF5F12"/>
    <w:rsid w:val="00BF6169"/>
    <w:rsid w:val="00BF64F4"/>
    <w:rsid w:val="00BF6D0B"/>
    <w:rsid w:val="00BF73B0"/>
    <w:rsid w:val="00C010B6"/>
    <w:rsid w:val="00C01CD5"/>
    <w:rsid w:val="00C03A93"/>
    <w:rsid w:val="00C03B96"/>
    <w:rsid w:val="00C04ECB"/>
    <w:rsid w:val="00C052EA"/>
    <w:rsid w:val="00C05792"/>
    <w:rsid w:val="00C060BC"/>
    <w:rsid w:val="00C066BC"/>
    <w:rsid w:val="00C06F68"/>
    <w:rsid w:val="00C0722D"/>
    <w:rsid w:val="00C0748C"/>
    <w:rsid w:val="00C07812"/>
    <w:rsid w:val="00C0789C"/>
    <w:rsid w:val="00C07C21"/>
    <w:rsid w:val="00C07E78"/>
    <w:rsid w:val="00C117EF"/>
    <w:rsid w:val="00C11E5E"/>
    <w:rsid w:val="00C12837"/>
    <w:rsid w:val="00C128B1"/>
    <w:rsid w:val="00C128F5"/>
    <w:rsid w:val="00C13C2F"/>
    <w:rsid w:val="00C13D6D"/>
    <w:rsid w:val="00C14F84"/>
    <w:rsid w:val="00C1569C"/>
    <w:rsid w:val="00C159AF"/>
    <w:rsid w:val="00C15D9E"/>
    <w:rsid w:val="00C165A1"/>
    <w:rsid w:val="00C1668F"/>
    <w:rsid w:val="00C167BB"/>
    <w:rsid w:val="00C173C9"/>
    <w:rsid w:val="00C1742D"/>
    <w:rsid w:val="00C1767A"/>
    <w:rsid w:val="00C20B50"/>
    <w:rsid w:val="00C20F4E"/>
    <w:rsid w:val="00C21972"/>
    <w:rsid w:val="00C229E3"/>
    <w:rsid w:val="00C231E4"/>
    <w:rsid w:val="00C232F4"/>
    <w:rsid w:val="00C23CF1"/>
    <w:rsid w:val="00C243D2"/>
    <w:rsid w:val="00C24D2E"/>
    <w:rsid w:val="00C24EFE"/>
    <w:rsid w:val="00C2541A"/>
    <w:rsid w:val="00C2595D"/>
    <w:rsid w:val="00C25B6D"/>
    <w:rsid w:val="00C25FEA"/>
    <w:rsid w:val="00C261D1"/>
    <w:rsid w:val="00C264E9"/>
    <w:rsid w:val="00C266F5"/>
    <w:rsid w:val="00C26A17"/>
    <w:rsid w:val="00C27C6C"/>
    <w:rsid w:val="00C311DB"/>
    <w:rsid w:val="00C315D5"/>
    <w:rsid w:val="00C326B0"/>
    <w:rsid w:val="00C329B9"/>
    <w:rsid w:val="00C32D87"/>
    <w:rsid w:val="00C330D6"/>
    <w:rsid w:val="00C332FE"/>
    <w:rsid w:val="00C33B25"/>
    <w:rsid w:val="00C33FB2"/>
    <w:rsid w:val="00C34088"/>
    <w:rsid w:val="00C340CA"/>
    <w:rsid w:val="00C34DF1"/>
    <w:rsid w:val="00C3507F"/>
    <w:rsid w:val="00C36615"/>
    <w:rsid w:val="00C36EDB"/>
    <w:rsid w:val="00C374C7"/>
    <w:rsid w:val="00C3753D"/>
    <w:rsid w:val="00C37A4B"/>
    <w:rsid w:val="00C4011F"/>
    <w:rsid w:val="00C40614"/>
    <w:rsid w:val="00C40969"/>
    <w:rsid w:val="00C40A5E"/>
    <w:rsid w:val="00C40B9D"/>
    <w:rsid w:val="00C41742"/>
    <w:rsid w:val="00C41B58"/>
    <w:rsid w:val="00C41D23"/>
    <w:rsid w:val="00C445BE"/>
    <w:rsid w:val="00C44E38"/>
    <w:rsid w:val="00C45D3C"/>
    <w:rsid w:val="00C45E97"/>
    <w:rsid w:val="00C460DE"/>
    <w:rsid w:val="00C46510"/>
    <w:rsid w:val="00C4666A"/>
    <w:rsid w:val="00C46B24"/>
    <w:rsid w:val="00C47AFF"/>
    <w:rsid w:val="00C47CDB"/>
    <w:rsid w:val="00C50344"/>
    <w:rsid w:val="00C5100B"/>
    <w:rsid w:val="00C51127"/>
    <w:rsid w:val="00C5153D"/>
    <w:rsid w:val="00C5274C"/>
    <w:rsid w:val="00C5363D"/>
    <w:rsid w:val="00C54293"/>
    <w:rsid w:val="00C55BCF"/>
    <w:rsid w:val="00C57360"/>
    <w:rsid w:val="00C5775C"/>
    <w:rsid w:val="00C57AA7"/>
    <w:rsid w:val="00C57E7D"/>
    <w:rsid w:val="00C602AF"/>
    <w:rsid w:val="00C626D0"/>
    <w:rsid w:val="00C62E59"/>
    <w:rsid w:val="00C632B6"/>
    <w:rsid w:val="00C63397"/>
    <w:rsid w:val="00C63412"/>
    <w:rsid w:val="00C64260"/>
    <w:rsid w:val="00C64E91"/>
    <w:rsid w:val="00C664B0"/>
    <w:rsid w:val="00C66775"/>
    <w:rsid w:val="00C6679F"/>
    <w:rsid w:val="00C67061"/>
    <w:rsid w:val="00C672C6"/>
    <w:rsid w:val="00C676BB"/>
    <w:rsid w:val="00C7007B"/>
    <w:rsid w:val="00C70571"/>
    <w:rsid w:val="00C70B98"/>
    <w:rsid w:val="00C71844"/>
    <w:rsid w:val="00C72048"/>
    <w:rsid w:val="00C72410"/>
    <w:rsid w:val="00C72E0B"/>
    <w:rsid w:val="00C7376F"/>
    <w:rsid w:val="00C75C41"/>
    <w:rsid w:val="00C75D2C"/>
    <w:rsid w:val="00C80571"/>
    <w:rsid w:val="00C809C3"/>
    <w:rsid w:val="00C82BCB"/>
    <w:rsid w:val="00C82FB3"/>
    <w:rsid w:val="00C84622"/>
    <w:rsid w:val="00C84841"/>
    <w:rsid w:val="00C849B2"/>
    <w:rsid w:val="00C8521B"/>
    <w:rsid w:val="00C854D4"/>
    <w:rsid w:val="00C85C44"/>
    <w:rsid w:val="00C85E9D"/>
    <w:rsid w:val="00C86239"/>
    <w:rsid w:val="00C8631A"/>
    <w:rsid w:val="00C87587"/>
    <w:rsid w:val="00C902EB"/>
    <w:rsid w:val="00C9043E"/>
    <w:rsid w:val="00C90B46"/>
    <w:rsid w:val="00C90BEA"/>
    <w:rsid w:val="00C919E6"/>
    <w:rsid w:val="00C91B13"/>
    <w:rsid w:val="00C91D8E"/>
    <w:rsid w:val="00C92832"/>
    <w:rsid w:val="00C92BC4"/>
    <w:rsid w:val="00C94A87"/>
    <w:rsid w:val="00C95961"/>
    <w:rsid w:val="00C9640F"/>
    <w:rsid w:val="00CA18F2"/>
    <w:rsid w:val="00CA20A7"/>
    <w:rsid w:val="00CA21A8"/>
    <w:rsid w:val="00CA21BE"/>
    <w:rsid w:val="00CA2513"/>
    <w:rsid w:val="00CA2624"/>
    <w:rsid w:val="00CA2800"/>
    <w:rsid w:val="00CA29F8"/>
    <w:rsid w:val="00CA332F"/>
    <w:rsid w:val="00CA520E"/>
    <w:rsid w:val="00CA563B"/>
    <w:rsid w:val="00CA5672"/>
    <w:rsid w:val="00CA5994"/>
    <w:rsid w:val="00CA5B38"/>
    <w:rsid w:val="00CA5EB8"/>
    <w:rsid w:val="00CA64E4"/>
    <w:rsid w:val="00CA6AB9"/>
    <w:rsid w:val="00CA7232"/>
    <w:rsid w:val="00CA72E6"/>
    <w:rsid w:val="00CA73CE"/>
    <w:rsid w:val="00CA7FAF"/>
    <w:rsid w:val="00CB00A4"/>
    <w:rsid w:val="00CB043F"/>
    <w:rsid w:val="00CB10DA"/>
    <w:rsid w:val="00CB1166"/>
    <w:rsid w:val="00CB12B5"/>
    <w:rsid w:val="00CB279E"/>
    <w:rsid w:val="00CB2F12"/>
    <w:rsid w:val="00CB32ED"/>
    <w:rsid w:val="00CB367A"/>
    <w:rsid w:val="00CB3916"/>
    <w:rsid w:val="00CB3E20"/>
    <w:rsid w:val="00CB472C"/>
    <w:rsid w:val="00CB473F"/>
    <w:rsid w:val="00CB4CC0"/>
    <w:rsid w:val="00CB54F7"/>
    <w:rsid w:val="00CB6134"/>
    <w:rsid w:val="00CB63CA"/>
    <w:rsid w:val="00CB76A4"/>
    <w:rsid w:val="00CC0FB5"/>
    <w:rsid w:val="00CC233C"/>
    <w:rsid w:val="00CC242F"/>
    <w:rsid w:val="00CC4F24"/>
    <w:rsid w:val="00CC5335"/>
    <w:rsid w:val="00CC53A3"/>
    <w:rsid w:val="00CC7F17"/>
    <w:rsid w:val="00CD0EB2"/>
    <w:rsid w:val="00CD1F3E"/>
    <w:rsid w:val="00CD306E"/>
    <w:rsid w:val="00CD43C5"/>
    <w:rsid w:val="00CD46DE"/>
    <w:rsid w:val="00CD510E"/>
    <w:rsid w:val="00CD5637"/>
    <w:rsid w:val="00CD5FCA"/>
    <w:rsid w:val="00CD6C8C"/>
    <w:rsid w:val="00CD7055"/>
    <w:rsid w:val="00CE04EF"/>
    <w:rsid w:val="00CE0ECC"/>
    <w:rsid w:val="00CE13AD"/>
    <w:rsid w:val="00CE1EBF"/>
    <w:rsid w:val="00CE2087"/>
    <w:rsid w:val="00CE313D"/>
    <w:rsid w:val="00CE31C9"/>
    <w:rsid w:val="00CE3D84"/>
    <w:rsid w:val="00CE4471"/>
    <w:rsid w:val="00CE4899"/>
    <w:rsid w:val="00CE4916"/>
    <w:rsid w:val="00CE4BA5"/>
    <w:rsid w:val="00CE4D13"/>
    <w:rsid w:val="00CE5B2F"/>
    <w:rsid w:val="00CE5DF7"/>
    <w:rsid w:val="00CE7829"/>
    <w:rsid w:val="00CE7CCC"/>
    <w:rsid w:val="00CF0772"/>
    <w:rsid w:val="00CF0A56"/>
    <w:rsid w:val="00CF0A83"/>
    <w:rsid w:val="00CF120A"/>
    <w:rsid w:val="00CF12BE"/>
    <w:rsid w:val="00CF1A3C"/>
    <w:rsid w:val="00CF1D76"/>
    <w:rsid w:val="00CF272D"/>
    <w:rsid w:val="00CF277B"/>
    <w:rsid w:val="00CF29BC"/>
    <w:rsid w:val="00CF2BE3"/>
    <w:rsid w:val="00CF60E2"/>
    <w:rsid w:val="00CF674E"/>
    <w:rsid w:val="00D00219"/>
    <w:rsid w:val="00D008F7"/>
    <w:rsid w:val="00D009F1"/>
    <w:rsid w:val="00D00B2D"/>
    <w:rsid w:val="00D00EB1"/>
    <w:rsid w:val="00D0104C"/>
    <w:rsid w:val="00D01EA7"/>
    <w:rsid w:val="00D01F3E"/>
    <w:rsid w:val="00D020C5"/>
    <w:rsid w:val="00D02D23"/>
    <w:rsid w:val="00D03557"/>
    <w:rsid w:val="00D06295"/>
    <w:rsid w:val="00D063A8"/>
    <w:rsid w:val="00D06442"/>
    <w:rsid w:val="00D064FF"/>
    <w:rsid w:val="00D065EA"/>
    <w:rsid w:val="00D069B3"/>
    <w:rsid w:val="00D07622"/>
    <w:rsid w:val="00D07E88"/>
    <w:rsid w:val="00D1005F"/>
    <w:rsid w:val="00D100E0"/>
    <w:rsid w:val="00D10C99"/>
    <w:rsid w:val="00D1137E"/>
    <w:rsid w:val="00D115B9"/>
    <w:rsid w:val="00D11A8C"/>
    <w:rsid w:val="00D11A9B"/>
    <w:rsid w:val="00D11BC7"/>
    <w:rsid w:val="00D12254"/>
    <w:rsid w:val="00D12A88"/>
    <w:rsid w:val="00D12DFD"/>
    <w:rsid w:val="00D12FC8"/>
    <w:rsid w:val="00D13439"/>
    <w:rsid w:val="00D134B2"/>
    <w:rsid w:val="00D13EBB"/>
    <w:rsid w:val="00D14B03"/>
    <w:rsid w:val="00D157DD"/>
    <w:rsid w:val="00D1685E"/>
    <w:rsid w:val="00D173F3"/>
    <w:rsid w:val="00D17608"/>
    <w:rsid w:val="00D17CE2"/>
    <w:rsid w:val="00D209FF"/>
    <w:rsid w:val="00D210A9"/>
    <w:rsid w:val="00D2159A"/>
    <w:rsid w:val="00D2174E"/>
    <w:rsid w:val="00D2299C"/>
    <w:rsid w:val="00D22B29"/>
    <w:rsid w:val="00D22D4E"/>
    <w:rsid w:val="00D23189"/>
    <w:rsid w:val="00D2469E"/>
    <w:rsid w:val="00D24ADC"/>
    <w:rsid w:val="00D256C4"/>
    <w:rsid w:val="00D25C84"/>
    <w:rsid w:val="00D261B9"/>
    <w:rsid w:val="00D26553"/>
    <w:rsid w:val="00D26648"/>
    <w:rsid w:val="00D26DAA"/>
    <w:rsid w:val="00D26F70"/>
    <w:rsid w:val="00D27659"/>
    <w:rsid w:val="00D277C9"/>
    <w:rsid w:val="00D30CFF"/>
    <w:rsid w:val="00D30D17"/>
    <w:rsid w:val="00D30FA2"/>
    <w:rsid w:val="00D3130D"/>
    <w:rsid w:val="00D31358"/>
    <w:rsid w:val="00D31E13"/>
    <w:rsid w:val="00D321AD"/>
    <w:rsid w:val="00D32A81"/>
    <w:rsid w:val="00D32D89"/>
    <w:rsid w:val="00D33436"/>
    <w:rsid w:val="00D33944"/>
    <w:rsid w:val="00D33D46"/>
    <w:rsid w:val="00D34087"/>
    <w:rsid w:val="00D34627"/>
    <w:rsid w:val="00D3465F"/>
    <w:rsid w:val="00D3574A"/>
    <w:rsid w:val="00D368E7"/>
    <w:rsid w:val="00D369B0"/>
    <w:rsid w:val="00D36AE0"/>
    <w:rsid w:val="00D372D9"/>
    <w:rsid w:val="00D4006B"/>
    <w:rsid w:val="00D40CEF"/>
    <w:rsid w:val="00D41398"/>
    <w:rsid w:val="00D41603"/>
    <w:rsid w:val="00D416D7"/>
    <w:rsid w:val="00D41E71"/>
    <w:rsid w:val="00D42AC5"/>
    <w:rsid w:val="00D42EED"/>
    <w:rsid w:val="00D4346D"/>
    <w:rsid w:val="00D4348E"/>
    <w:rsid w:val="00D43650"/>
    <w:rsid w:val="00D44FDB"/>
    <w:rsid w:val="00D455C2"/>
    <w:rsid w:val="00D46064"/>
    <w:rsid w:val="00D507E6"/>
    <w:rsid w:val="00D51E32"/>
    <w:rsid w:val="00D5306D"/>
    <w:rsid w:val="00D5311D"/>
    <w:rsid w:val="00D531B5"/>
    <w:rsid w:val="00D5376A"/>
    <w:rsid w:val="00D546F0"/>
    <w:rsid w:val="00D54AAB"/>
    <w:rsid w:val="00D54DA0"/>
    <w:rsid w:val="00D5597A"/>
    <w:rsid w:val="00D55A0F"/>
    <w:rsid w:val="00D56881"/>
    <w:rsid w:val="00D56A0D"/>
    <w:rsid w:val="00D56ABF"/>
    <w:rsid w:val="00D56C58"/>
    <w:rsid w:val="00D570F3"/>
    <w:rsid w:val="00D57460"/>
    <w:rsid w:val="00D575A1"/>
    <w:rsid w:val="00D576E4"/>
    <w:rsid w:val="00D57831"/>
    <w:rsid w:val="00D5783F"/>
    <w:rsid w:val="00D57894"/>
    <w:rsid w:val="00D57C37"/>
    <w:rsid w:val="00D60062"/>
    <w:rsid w:val="00D61710"/>
    <w:rsid w:val="00D61762"/>
    <w:rsid w:val="00D6196E"/>
    <w:rsid w:val="00D627E7"/>
    <w:rsid w:val="00D63330"/>
    <w:rsid w:val="00D639D9"/>
    <w:rsid w:val="00D63A27"/>
    <w:rsid w:val="00D63AD5"/>
    <w:rsid w:val="00D63AF2"/>
    <w:rsid w:val="00D64224"/>
    <w:rsid w:val="00D64E3A"/>
    <w:rsid w:val="00D65514"/>
    <w:rsid w:val="00D65689"/>
    <w:rsid w:val="00D65C31"/>
    <w:rsid w:val="00D661A8"/>
    <w:rsid w:val="00D664F5"/>
    <w:rsid w:val="00D66D85"/>
    <w:rsid w:val="00D67D46"/>
    <w:rsid w:val="00D705F1"/>
    <w:rsid w:val="00D711C3"/>
    <w:rsid w:val="00D7167A"/>
    <w:rsid w:val="00D71B32"/>
    <w:rsid w:val="00D71E98"/>
    <w:rsid w:val="00D72B21"/>
    <w:rsid w:val="00D72DB1"/>
    <w:rsid w:val="00D73E92"/>
    <w:rsid w:val="00D7434C"/>
    <w:rsid w:val="00D7453E"/>
    <w:rsid w:val="00D747A4"/>
    <w:rsid w:val="00D74B8C"/>
    <w:rsid w:val="00D74B92"/>
    <w:rsid w:val="00D7503D"/>
    <w:rsid w:val="00D75582"/>
    <w:rsid w:val="00D75A81"/>
    <w:rsid w:val="00D75BE6"/>
    <w:rsid w:val="00D7635B"/>
    <w:rsid w:val="00D7687D"/>
    <w:rsid w:val="00D76967"/>
    <w:rsid w:val="00D76A65"/>
    <w:rsid w:val="00D76B18"/>
    <w:rsid w:val="00D76B66"/>
    <w:rsid w:val="00D76BE1"/>
    <w:rsid w:val="00D7702E"/>
    <w:rsid w:val="00D77C72"/>
    <w:rsid w:val="00D80CC7"/>
    <w:rsid w:val="00D81ADB"/>
    <w:rsid w:val="00D81FB5"/>
    <w:rsid w:val="00D8202A"/>
    <w:rsid w:val="00D8281F"/>
    <w:rsid w:val="00D831FC"/>
    <w:rsid w:val="00D83693"/>
    <w:rsid w:val="00D84170"/>
    <w:rsid w:val="00D844BA"/>
    <w:rsid w:val="00D84AC2"/>
    <w:rsid w:val="00D84ACF"/>
    <w:rsid w:val="00D850FF"/>
    <w:rsid w:val="00D8581C"/>
    <w:rsid w:val="00D8584C"/>
    <w:rsid w:val="00D85B3A"/>
    <w:rsid w:val="00D87A93"/>
    <w:rsid w:val="00D87F8D"/>
    <w:rsid w:val="00D9006B"/>
    <w:rsid w:val="00D90198"/>
    <w:rsid w:val="00D90755"/>
    <w:rsid w:val="00D90A74"/>
    <w:rsid w:val="00D91397"/>
    <w:rsid w:val="00D916B4"/>
    <w:rsid w:val="00D91854"/>
    <w:rsid w:val="00D919AA"/>
    <w:rsid w:val="00D91BE5"/>
    <w:rsid w:val="00D91C4B"/>
    <w:rsid w:val="00D91CEE"/>
    <w:rsid w:val="00D924C0"/>
    <w:rsid w:val="00D92849"/>
    <w:rsid w:val="00D928AD"/>
    <w:rsid w:val="00D92ED5"/>
    <w:rsid w:val="00D93007"/>
    <w:rsid w:val="00D93321"/>
    <w:rsid w:val="00D9376B"/>
    <w:rsid w:val="00D93CF0"/>
    <w:rsid w:val="00D94261"/>
    <w:rsid w:val="00D94299"/>
    <w:rsid w:val="00D94588"/>
    <w:rsid w:val="00D94C28"/>
    <w:rsid w:val="00D94F63"/>
    <w:rsid w:val="00D95A2B"/>
    <w:rsid w:val="00D9686F"/>
    <w:rsid w:val="00D974AD"/>
    <w:rsid w:val="00D97949"/>
    <w:rsid w:val="00DA0015"/>
    <w:rsid w:val="00DA1452"/>
    <w:rsid w:val="00DA16AE"/>
    <w:rsid w:val="00DA2254"/>
    <w:rsid w:val="00DA23CF"/>
    <w:rsid w:val="00DA2EEF"/>
    <w:rsid w:val="00DA37A8"/>
    <w:rsid w:val="00DA3CE9"/>
    <w:rsid w:val="00DA4053"/>
    <w:rsid w:val="00DA4D1E"/>
    <w:rsid w:val="00DA58B2"/>
    <w:rsid w:val="00DA58E1"/>
    <w:rsid w:val="00DA649B"/>
    <w:rsid w:val="00DA7B74"/>
    <w:rsid w:val="00DB00E6"/>
    <w:rsid w:val="00DB020C"/>
    <w:rsid w:val="00DB0A0A"/>
    <w:rsid w:val="00DB0EA3"/>
    <w:rsid w:val="00DB1D5C"/>
    <w:rsid w:val="00DB25EC"/>
    <w:rsid w:val="00DB2748"/>
    <w:rsid w:val="00DB3166"/>
    <w:rsid w:val="00DB34E4"/>
    <w:rsid w:val="00DB4516"/>
    <w:rsid w:val="00DB53C2"/>
    <w:rsid w:val="00DB6279"/>
    <w:rsid w:val="00DB7765"/>
    <w:rsid w:val="00DB7842"/>
    <w:rsid w:val="00DB794B"/>
    <w:rsid w:val="00DC1F6C"/>
    <w:rsid w:val="00DC1FBE"/>
    <w:rsid w:val="00DC2761"/>
    <w:rsid w:val="00DC2C3A"/>
    <w:rsid w:val="00DC300C"/>
    <w:rsid w:val="00DC31E6"/>
    <w:rsid w:val="00DC33B4"/>
    <w:rsid w:val="00DC5960"/>
    <w:rsid w:val="00DC5C27"/>
    <w:rsid w:val="00DC6966"/>
    <w:rsid w:val="00DC6C15"/>
    <w:rsid w:val="00DC6DD9"/>
    <w:rsid w:val="00DC78D8"/>
    <w:rsid w:val="00DC7A65"/>
    <w:rsid w:val="00DC7AC6"/>
    <w:rsid w:val="00DC7AF3"/>
    <w:rsid w:val="00DC7C6B"/>
    <w:rsid w:val="00DD0015"/>
    <w:rsid w:val="00DD0BC6"/>
    <w:rsid w:val="00DD12E4"/>
    <w:rsid w:val="00DD1933"/>
    <w:rsid w:val="00DD1C58"/>
    <w:rsid w:val="00DD2D28"/>
    <w:rsid w:val="00DD36DF"/>
    <w:rsid w:val="00DD370A"/>
    <w:rsid w:val="00DD3ABB"/>
    <w:rsid w:val="00DD5460"/>
    <w:rsid w:val="00DD5B11"/>
    <w:rsid w:val="00DD69F6"/>
    <w:rsid w:val="00DD7033"/>
    <w:rsid w:val="00DD7BE0"/>
    <w:rsid w:val="00DD7DCF"/>
    <w:rsid w:val="00DD7EA6"/>
    <w:rsid w:val="00DE0181"/>
    <w:rsid w:val="00DE0374"/>
    <w:rsid w:val="00DE0A81"/>
    <w:rsid w:val="00DE2607"/>
    <w:rsid w:val="00DE26CF"/>
    <w:rsid w:val="00DE2D12"/>
    <w:rsid w:val="00DE3827"/>
    <w:rsid w:val="00DE3E92"/>
    <w:rsid w:val="00DE40B1"/>
    <w:rsid w:val="00DE428D"/>
    <w:rsid w:val="00DE58FA"/>
    <w:rsid w:val="00DE6573"/>
    <w:rsid w:val="00DE6816"/>
    <w:rsid w:val="00DE7537"/>
    <w:rsid w:val="00DF0619"/>
    <w:rsid w:val="00DF074B"/>
    <w:rsid w:val="00DF35E2"/>
    <w:rsid w:val="00DF3973"/>
    <w:rsid w:val="00DF3D47"/>
    <w:rsid w:val="00DF3F16"/>
    <w:rsid w:val="00DF4164"/>
    <w:rsid w:val="00DF4F03"/>
    <w:rsid w:val="00DF588F"/>
    <w:rsid w:val="00DF596C"/>
    <w:rsid w:val="00DF6479"/>
    <w:rsid w:val="00DF7819"/>
    <w:rsid w:val="00E00406"/>
    <w:rsid w:val="00E00B73"/>
    <w:rsid w:val="00E00E5E"/>
    <w:rsid w:val="00E00F49"/>
    <w:rsid w:val="00E00FE7"/>
    <w:rsid w:val="00E018B6"/>
    <w:rsid w:val="00E01D44"/>
    <w:rsid w:val="00E01F77"/>
    <w:rsid w:val="00E02ED6"/>
    <w:rsid w:val="00E03DB0"/>
    <w:rsid w:val="00E04699"/>
    <w:rsid w:val="00E04EEA"/>
    <w:rsid w:val="00E059F3"/>
    <w:rsid w:val="00E05B7B"/>
    <w:rsid w:val="00E05C54"/>
    <w:rsid w:val="00E05F59"/>
    <w:rsid w:val="00E06232"/>
    <w:rsid w:val="00E06255"/>
    <w:rsid w:val="00E07977"/>
    <w:rsid w:val="00E07ACA"/>
    <w:rsid w:val="00E10490"/>
    <w:rsid w:val="00E107EC"/>
    <w:rsid w:val="00E11ECD"/>
    <w:rsid w:val="00E1312C"/>
    <w:rsid w:val="00E132AD"/>
    <w:rsid w:val="00E134B9"/>
    <w:rsid w:val="00E1373D"/>
    <w:rsid w:val="00E13A8D"/>
    <w:rsid w:val="00E13F7D"/>
    <w:rsid w:val="00E14227"/>
    <w:rsid w:val="00E148A6"/>
    <w:rsid w:val="00E148D3"/>
    <w:rsid w:val="00E15089"/>
    <w:rsid w:val="00E154A0"/>
    <w:rsid w:val="00E15DEE"/>
    <w:rsid w:val="00E1647F"/>
    <w:rsid w:val="00E165B0"/>
    <w:rsid w:val="00E165E9"/>
    <w:rsid w:val="00E16E97"/>
    <w:rsid w:val="00E17315"/>
    <w:rsid w:val="00E20991"/>
    <w:rsid w:val="00E212E1"/>
    <w:rsid w:val="00E21945"/>
    <w:rsid w:val="00E219D5"/>
    <w:rsid w:val="00E21B24"/>
    <w:rsid w:val="00E2309E"/>
    <w:rsid w:val="00E236C7"/>
    <w:rsid w:val="00E23AEA"/>
    <w:rsid w:val="00E246C8"/>
    <w:rsid w:val="00E25026"/>
    <w:rsid w:val="00E25239"/>
    <w:rsid w:val="00E25A43"/>
    <w:rsid w:val="00E260FB"/>
    <w:rsid w:val="00E263D0"/>
    <w:rsid w:val="00E3083B"/>
    <w:rsid w:val="00E31ED1"/>
    <w:rsid w:val="00E31F8F"/>
    <w:rsid w:val="00E32B18"/>
    <w:rsid w:val="00E32E0F"/>
    <w:rsid w:val="00E330A8"/>
    <w:rsid w:val="00E33371"/>
    <w:rsid w:val="00E33920"/>
    <w:rsid w:val="00E3459F"/>
    <w:rsid w:val="00E34D25"/>
    <w:rsid w:val="00E34F91"/>
    <w:rsid w:val="00E352C6"/>
    <w:rsid w:val="00E3630A"/>
    <w:rsid w:val="00E36444"/>
    <w:rsid w:val="00E36581"/>
    <w:rsid w:val="00E36630"/>
    <w:rsid w:val="00E36635"/>
    <w:rsid w:val="00E36848"/>
    <w:rsid w:val="00E37736"/>
    <w:rsid w:val="00E37EB5"/>
    <w:rsid w:val="00E40671"/>
    <w:rsid w:val="00E40E5E"/>
    <w:rsid w:val="00E415C0"/>
    <w:rsid w:val="00E418C3"/>
    <w:rsid w:val="00E41FC7"/>
    <w:rsid w:val="00E42E9D"/>
    <w:rsid w:val="00E43082"/>
    <w:rsid w:val="00E43ED6"/>
    <w:rsid w:val="00E445BF"/>
    <w:rsid w:val="00E44B38"/>
    <w:rsid w:val="00E4512D"/>
    <w:rsid w:val="00E457CE"/>
    <w:rsid w:val="00E4638F"/>
    <w:rsid w:val="00E46542"/>
    <w:rsid w:val="00E47041"/>
    <w:rsid w:val="00E47910"/>
    <w:rsid w:val="00E47CF2"/>
    <w:rsid w:val="00E509FF"/>
    <w:rsid w:val="00E51806"/>
    <w:rsid w:val="00E51DEA"/>
    <w:rsid w:val="00E51F41"/>
    <w:rsid w:val="00E5304E"/>
    <w:rsid w:val="00E53059"/>
    <w:rsid w:val="00E534AF"/>
    <w:rsid w:val="00E53D67"/>
    <w:rsid w:val="00E53FDB"/>
    <w:rsid w:val="00E54273"/>
    <w:rsid w:val="00E545D3"/>
    <w:rsid w:val="00E5485B"/>
    <w:rsid w:val="00E54FB1"/>
    <w:rsid w:val="00E5630F"/>
    <w:rsid w:val="00E564B7"/>
    <w:rsid w:val="00E56EC5"/>
    <w:rsid w:val="00E57F99"/>
    <w:rsid w:val="00E6006D"/>
    <w:rsid w:val="00E609C5"/>
    <w:rsid w:val="00E615C0"/>
    <w:rsid w:val="00E618CA"/>
    <w:rsid w:val="00E61B8E"/>
    <w:rsid w:val="00E62335"/>
    <w:rsid w:val="00E625A0"/>
    <w:rsid w:val="00E62687"/>
    <w:rsid w:val="00E63113"/>
    <w:rsid w:val="00E6313E"/>
    <w:rsid w:val="00E64EFE"/>
    <w:rsid w:val="00E64FC1"/>
    <w:rsid w:val="00E650F7"/>
    <w:rsid w:val="00E65C68"/>
    <w:rsid w:val="00E66289"/>
    <w:rsid w:val="00E66978"/>
    <w:rsid w:val="00E66A56"/>
    <w:rsid w:val="00E66C17"/>
    <w:rsid w:val="00E66D13"/>
    <w:rsid w:val="00E670C2"/>
    <w:rsid w:val="00E701C1"/>
    <w:rsid w:val="00E70255"/>
    <w:rsid w:val="00E70534"/>
    <w:rsid w:val="00E708A0"/>
    <w:rsid w:val="00E71AF6"/>
    <w:rsid w:val="00E724B0"/>
    <w:rsid w:val="00E73AE8"/>
    <w:rsid w:val="00E74316"/>
    <w:rsid w:val="00E7444B"/>
    <w:rsid w:val="00E75636"/>
    <w:rsid w:val="00E759E0"/>
    <w:rsid w:val="00E75EA5"/>
    <w:rsid w:val="00E760F2"/>
    <w:rsid w:val="00E76340"/>
    <w:rsid w:val="00E77AE5"/>
    <w:rsid w:val="00E77D47"/>
    <w:rsid w:val="00E8074C"/>
    <w:rsid w:val="00E80D45"/>
    <w:rsid w:val="00E8157D"/>
    <w:rsid w:val="00E81CDC"/>
    <w:rsid w:val="00E825B6"/>
    <w:rsid w:val="00E83667"/>
    <w:rsid w:val="00E83D67"/>
    <w:rsid w:val="00E8404C"/>
    <w:rsid w:val="00E84541"/>
    <w:rsid w:val="00E85261"/>
    <w:rsid w:val="00E8559C"/>
    <w:rsid w:val="00E8562D"/>
    <w:rsid w:val="00E857B6"/>
    <w:rsid w:val="00E85A93"/>
    <w:rsid w:val="00E866A9"/>
    <w:rsid w:val="00E86ACA"/>
    <w:rsid w:val="00E87194"/>
    <w:rsid w:val="00E87ABD"/>
    <w:rsid w:val="00E9080D"/>
    <w:rsid w:val="00E9111D"/>
    <w:rsid w:val="00E91CFC"/>
    <w:rsid w:val="00E933ED"/>
    <w:rsid w:val="00E93620"/>
    <w:rsid w:val="00E936FE"/>
    <w:rsid w:val="00E937DC"/>
    <w:rsid w:val="00E94BD6"/>
    <w:rsid w:val="00E94F6F"/>
    <w:rsid w:val="00E95C32"/>
    <w:rsid w:val="00E96A23"/>
    <w:rsid w:val="00E96E56"/>
    <w:rsid w:val="00E97254"/>
    <w:rsid w:val="00E9743A"/>
    <w:rsid w:val="00E974D5"/>
    <w:rsid w:val="00E976B1"/>
    <w:rsid w:val="00EA0933"/>
    <w:rsid w:val="00EA0975"/>
    <w:rsid w:val="00EA0AF8"/>
    <w:rsid w:val="00EA12A5"/>
    <w:rsid w:val="00EA1A75"/>
    <w:rsid w:val="00EA2A27"/>
    <w:rsid w:val="00EA2EA4"/>
    <w:rsid w:val="00EA31D3"/>
    <w:rsid w:val="00EA3235"/>
    <w:rsid w:val="00EA39C2"/>
    <w:rsid w:val="00EA39C4"/>
    <w:rsid w:val="00EA3B42"/>
    <w:rsid w:val="00EA3C8B"/>
    <w:rsid w:val="00EA3D0C"/>
    <w:rsid w:val="00EA585B"/>
    <w:rsid w:val="00EA6158"/>
    <w:rsid w:val="00EA6654"/>
    <w:rsid w:val="00EA73FF"/>
    <w:rsid w:val="00EB12DC"/>
    <w:rsid w:val="00EB19A3"/>
    <w:rsid w:val="00EB1D56"/>
    <w:rsid w:val="00EB33C2"/>
    <w:rsid w:val="00EB35E7"/>
    <w:rsid w:val="00EB3893"/>
    <w:rsid w:val="00EB4402"/>
    <w:rsid w:val="00EB4AF4"/>
    <w:rsid w:val="00EB4DC8"/>
    <w:rsid w:val="00EB5881"/>
    <w:rsid w:val="00EB74F9"/>
    <w:rsid w:val="00EB7D3E"/>
    <w:rsid w:val="00EB7F6C"/>
    <w:rsid w:val="00EC077F"/>
    <w:rsid w:val="00EC1753"/>
    <w:rsid w:val="00EC1CC0"/>
    <w:rsid w:val="00EC2199"/>
    <w:rsid w:val="00EC2807"/>
    <w:rsid w:val="00EC2C02"/>
    <w:rsid w:val="00EC2E32"/>
    <w:rsid w:val="00EC3C1B"/>
    <w:rsid w:val="00EC3C72"/>
    <w:rsid w:val="00EC44EF"/>
    <w:rsid w:val="00EC4DC0"/>
    <w:rsid w:val="00EC4EA2"/>
    <w:rsid w:val="00EC5E26"/>
    <w:rsid w:val="00ED1A6D"/>
    <w:rsid w:val="00ED23AD"/>
    <w:rsid w:val="00ED23F1"/>
    <w:rsid w:val="00ED330C"/>
    <w:rsid w:val="00ED3AA8"/>
    <w:rsid w:val="00ED5269"/>
    <w:rsid w:val="00ED5773"/>
    <w:rsid w:val="00ED5A32"/>
    <w:rsid w:val="00ED6254"/>
    <w:rsid w:val="00ED65BB"/>
    <w:rsid w:val="00ED68EE"/>
    <w:rsid w:val="00ED6C19"/>
    <w:rsid w:val="00ED784F"/>
    <w:rsid w:val="00ED7BF8"/>
    <w:rsid w:val="00ED7F03"/>
    <w:rsid w:val="00EE024B"/>
    <w:rsid w:val="00EE0441"/>
    <w:rsid w:val="00EE12AB"/>
    <w:rsid w:val="00EE1E09"/>
    <w:rsid w:val="00EE1FB8"/>
    <w:rsid w:val="00EE2035"/>
    <w:rsid w:val="00EE2196"/>
    <w:rsid w:val="00EE2404"/>
    <w:rsid w:val="00EE2454"/>
    <w:rsid w:val="00EE2DF2"/>
    <w:rsid w:val="00EE337B"/>
    <w:rsid w:val="00EE3F1C"/>
    <w:rsid w:val="00EE51F2"/>
    <w:rsid w:val="00EE5E68"/>
    <w:rsid w:val="00EE644A"/>
    <w:rsid w:val="00EE65BC"/>
    <w:rsid w:val="00EE73CE"/>
    <w:rsid w:val="00EE7C55"/>
    <w:rsid w:val="00EF0B3B"/>
    <w:rsid w:val="00EF0CD8"/>
    <w:rsid w:val="00EF35B1"/>
    <w:rsid w:val="00EF4A63"/>
    <w:rsid w:val="00EF4C60"/>
    <w:rsid w:val="00EF58B3"/>
    <w:rsid w:val="00EF599B"/>
    <w:rsid w:val="00EF5A16"/>
    <w:rsid w:val="00EF6554"/>
    <w:rsid w:val="00EF6757"/>
    <w:rsid w:val="00EF67DA"/>
    <w:rsid w:val="00EF74C8"/>
    <w:rsid w:val="00F00051"/>
    <w:rsid w:val="00F00288"/>
    <w:rsid w:val="00F014C6"/>
    <w:rsid w:val="00F015DB"/>
    <w:rsid w:val="00F01776"/>
    <w:rsid w:val="00F01D55"/>
    <w:rsid w:val="00F0267A"/>
    <w:rsid w:val="00F028DE"/>
    <w:rsid w:val="00F02BEE"/>
    <w:rsid w:val="00F02C4C"/>
    <w:rsid w:val="00F030AE"/>
    <w:rsid w:val="00F03FF8"/>
    <w:rsid w:val="00F04521"/>
    <w:rsid w:val="00F04810"/>
    <w:rsid w:val="00F04A3F"/>
    <w:rsid w:val="00F04CAE"/>
    <w:rsid w:val="00F05913"/>
    <w:rsid w:val="00F064EA"/>
    <w:rsid w:val="00F06E9C"/>
    <w:rsid w:val="00F073BE"/>
    <w:rsid w:val="00F103C6"/>
    <w:rsid w:val="00F1087F"/>
    <w:rsid w:val="00F110B8"/>
    <w:rsid w:val="00F11616"/>
    <w:rsid w:val="00F11A16"/>
    <w:rsid w:val="00F11E82"/>
    <w:rsid w:val="00F1237A"/>
    <w:rsid w:val="00F12554"/>
    <w:rsid w:val="00F12D77"/>
    <w:rsid w:val="00F13B19"/>
    <w:rsid w:val="00F14B13"/>
    <w:rsid w:val="00F14EF2"/>
    <w:rsid w:val="00F14F58"/>
    <w:rsid w:val="00F150DF"/>
    <w:rsid w:val="00F15173"/>
    <w:rsid w:val="00F15E32"/>
    <w:rsid w:val="00F16573"/>
    <w:rsid w:val="00F16804"/>
    <w:rsid w:val="00F20933"/>
    <w:rsid w:val="00F211EE"/>
    <w:rsid w:val="00F21A7A"/>
    <w:rsid w:val="00F22DAE"/>
    <w:rsid w:val="00F22E0F"/>
    <w:rsid w:val="00F2374C"/>
    <w:rsid w:val="00F237A5"/>
    <w:rsid w:val="00F2384F"/>
    <w:rsid w:val="00F239B6"/>
    <w:rsid w:val="00F2429C"/>
    <w:rsid w:val="00F2439C"/>
    <w:rsid w:val="00F24F4D"/>
    <w:rsid w:val="00F25194"/>
    <w:rsid w:val="00F26732"/>
    <w:rsid w:val="00F30347"/>
    <w:rsid w:val="00F3074E"/>
    <w:rsid w:val="00F30A7E"/>
    <w:rsid w:val="00F30B1E"/>
    <w:rsid w:val="00F30B54"/>
    <w:rsid w:val="00F318AB"/>
    <w:rsid w:val="00F31E38"/>
    <w:rsid w:val="00F320DF"/>
    <w:rsid w:val="00F3226F"/>
    <w:rsid w:val="00F32672"/>
    <w:rsid w:val="00F33F84"/>
    <w:rsid w:val="00F3414D"/>
    <w:rsid w:val="00F341DD"/>
    <w:rsid w:val="00F34999"/>
    <w:rsid w:val="00F34A41"/>
    <w:rsid w:val="00F34B30"/>
    <w:rsid w:val="00F34D8C"/>
    <w:rsid w:val="00F35791"/>
    <w:rsid w:val="00F35ECD"/>
    <w:rsid w:val="00F36169"/>
    <w:rsid w:val="00F36970"/>
    <w:rsid w:val="00F36ED2"/>
    <w:rsid w:val="00F37818"/>
    <w:rsid w:val="00F37DD0"/>
    <w:rsid w:val="00F4079D"/>
    <w:rsid w:val="00F41950"/>
    <w:rsid w:val="00F41C79"/>
    <w:rsid w:val="00F42053"/>
    <w:rsid w:val="00F42F96"/>
    <w:rsid w:val="00F43835"/>
    <w:rsid w:val="00F43E0A"/>
    <w:rsid w:val="00F44089"/>
    <w:rsid w:val="00F448F4"/>
    <w:rsid w:val="00F44AB0"/>
    <w:rsid w:val="00F45242"/>
    <w:rsid w:val="00F45C23"/>
    <w:rsid w:val="00F45FC0"/>
    <w:rsid w:val="00F46351"/>
    <w:rsid w:val="00F46D70"/>
    <w:rsid w:val="00F46F92"/>
    <w:rsid w:val="00F46FA3"/>
    <w:rsid w:val="00F47143"/>
    <w:rsid w:val="00F47F09"/>
    <w:rsid w:val="00F50371"/>
    <w:rsid w:val="00F50425"/>
    <w:rsid w:val="00F5170C"/>
    <w:rsid w:val="00F51EF9"/>
    <w:rsid w:val="00F52DF7"/>
    <w:rsid w:val="00F52F62"/>
    <w:rsid w:val="00F5382A"/>
    <w:rsid w:val="00F53A66"/>
    <w:rsid w:val="00F53ACE"/>
    <w:rsid w:val="00F5492C"/>
    <w:rsid w:val="00F54AD1"/>
    <w:rsid w:val="00F54ADB"/>
    <w:rsid w:val="00F54CD2"/>
    <w:rsid w:val="00F551C7"/>
    <w:rsid w:val="00F55CCB"/>
    <w:rsid w:val="00F56732"/>
    <w:rsid w:val="00F56BEC"/>
    <w:rsid w:val="00F56E66"/>
    <w:rsid w:val="00F571C8"/>
    <w:rsid w:val="00F57728"/>
    <w:rsid w:val="00F60708"/>
    <w:rsid w:val="00F60D1E"/>
    <w:rsid w:val="00F60D3E"/>
    <w:rsid w:val="00F6108A"/>
    <w:rsid w:val="00F61D70"/>
    <w:rsid w:val="00F62169"/>
    <w:rsid w:val="00F6223F"/>
    <w:rsid w:val="00F63911"/>
    <w:rsid w:val="00F6403C"/>
    <w:rsid w:val="00F64567"/>
    <w:rsid w:val="00F6457E"/>
    <w:rsid w:val="00F64E13"/>
    <w:rsid w:val="00F65271"/>
    <w:rsid w:val="00F65914"/>
    <w:rsid w:val="00F66804"/>
    <w:rsid w:val="00F67946"/>
    <w:rsid w:val="00F70B27"/>
    <w:rsid w:val="00F719DD"/>
    <w:rsid w:val="00F7205E"/>
    <w:rsid w:val="00F721F8"/>
    <w:rsid w:val="00F725F3"/>
    <w:rsid w:val="00F72C3B"/>
    <w:rsid w:val="00F7304E"/>
    <w:rsid w:val="00F73117"/>
    <w:rsid w:val="00F73215"/>
    <w:rsid w:val="00F7329C"/>
    <w:rsid w:val="00F738F5"/>
    <w:rsid w:val="00F739A7"/>
    <w:rsid w:val="00F73BE4"/>
    <w:rsid w:val="00F73F7D"/>
    <w:rsid w:val="00F749B0"/>
    <w:rsid w:val="00F75204"/>
    <w:rsid w:val="00F7529E"/>
    <w:rsid w:val="00F75803"/>
    <w:rsid w:val="00F75C29"/>
    <w:rsid w:val="00F77175"/>
    <w:rsid w:val="00F7723F"/>
    <w:rsid w:val="00F806B0"/>
    <w:rsid w:val="00F81C2F"/>
    <w:rsid w:val="00F8338E"/>
    <w:rsid w:val="00F8364E"/>
    <w:rsid w:val="00F84A74"/>
    <w:rsid w:val="00F84E0C"/>
    <w:rsid w:val="00F8589B"/>
    <w:rsid w:val="00F85AF1"/>
    <w:rsid w:val="00F85E60"/>
    <w:rsid w:val="00F86F5B"/>
    <w:rsid w:val="00F875F1"/>
    <w:rsid w:val="00F90BA4"/>
    <w:rsid w:val="00F913E8"/>
    <w:rsid w:val="00F922D2"/>
    <w:rsid w:val="00F92322"/>
    <w:rsid w:val="00F936A3"/>
    <w:rsid w:val="00F9417D"/>
    <w:rsid w:val="00F94452"/>
    <w:rsid w:val="00F945EB"/>
    <w:rsid w:val="00F959A4"/>
    <w:rsid w:val="00F959FD"/>
    <w:rsid w:val="00F95E42"/>
    <w:rsid w:val="00F95FB4"/>
    <w:rsid w:val="00F96B24"/>
    <w:rsid w:val="00F96BA0"/>
    <w:rsid w:val="00F970AA"/>
    <w:rsid w:val="00F97B19"/>
    <w:rsid w:val="00F97B9A"/>
    <w:rsid w:val="00FA0105"/>
    <w:rsid w:val="00FA0954"/>
    <w:rsid w:val="00FA1991"/>
    <w:rsid w:val="00FA1E12"/>
    <w:rsid w:val="00FA264A"/>
    <w:rsid w:val="00FA33FB"/>
    <w:rsid w:val="00FA435D"/>
    <w:rsid w:val="00FA451B"/>
    <w:rsid w:val="00FA4D3F"/>
    <w:rsid w:val="00FA4EE4"/>
    <w:rsid w:val="00FA58E7"/>
    <w:rsid w:val="00FA5CD5"/>
    <w:rsid w:val="00FA61B4"/>
    <w:rsid w:val="00FA6A91"/>
    <w:rsid w:val="00FA6BAD"/>
    <w:rsid w:val="00FA6E32"/>
    <w:rsid w:val="00FA7295"/>
    <w:rsid w:val="00FA7CF6"/>
    <w:rsid w:val="00FB0D5E"/>
    <w:rsid w:val="00FB1848"/>
    <w:rsid w:val="00FB2EA7"/>
    <w:rsid w:val="00FB3A39"/>
    <w:rsid w:val="00FB3A49"/>
    <w:rsid w:val="00FB4062"/>
    <w:rsid w:val="00FB4076"/>
    <w:rsid w:val="00FB4114"/>
    <w:rsid w:val="00FB4214"/>
    <w:rsid w:val="00FB42AD"/>
    <w:rsid w:val="00FB4563"/>
    <w:rsid w:val="00FB494A"/>
    <w:rsid w:val="00FB5073"/>
    <w:rsid w:val="00FB51DD"/>
    <w:rsid w:val="00FB5754"/>
    <w:rsid w:val="00FB5E23"/>
    <w:rsid w:val="00FB6679"/>
    <w:rsid w:val="00FB66F0"/>
    <w:rsid w:val="00FB6A19"/>
    <w:rsid w:val="00FB6BDB"/>
    <w:rsid w:val="00FB7086"/>
    <w:rsid w:val="00FB7599"/>
    <w:rsid w:val="00FB7D0E"/>
    <w:rsid w:val="00FC0236"/>
    <w:rsid w:val="00FC1443"/>
    <w:rsid w:val="00FC188E"/>
    <w:rsid w:val="00FC1A31"/>
    <w:rsid w:val="00FC1EFE"/>
    <w:rsid w:val="00FC26FB"/>
    <w:rsid w:val="00FC2E33"/>
    <w:rsid w:val="00FC2E70"/>
    <w:rsid w:val="00FC3250"/>
    <w:rsid w:val="00FC3431"/>
    <w:rsid w:val="00FC3AAC"/>
    <w:rsid w:val="00FC3C62"/>
    <w:rsid w:val="00FC41DA"/>
    <w:rsid w:val="00FC498F"/>
    <w:rsid w:val="00FC54E8"/>
    <w:rsid w:val="00FC5DD0"/>
    <w:rsid w:val="00FC5E37"/>
    <w:rsid w:val="00FC7574"/>
    <w:rsid w:val="00FC77D7"/>
    <w:rsid w:val="00FC7B31"/>
    <w:rsid w:val="00FC7B61"/>
    <w:rsid w:val="00FD0ED5"/>
    <w:rsid w:val="00FD15DD"/>
    <w:rsid w:val="00FD22AC"/>
    <w:rsid w:val="00FD27E6"/>
    <w:rsid w:val="00FD3044"/>
    <w:rsid w:val="00FD3373"/>
    <w:rsid w:val="00FD450C"/>
    <w:rsid w:val="00FD4ACD"/>
    <w:rsid w:val="00FD67D1"/>
    <w:rsid w:val="00FD6CD0"/>
    <w:rsid w:val="00FD733D"/>
    <w:rsid w:val="00FD73EA"/>
    <w:rsid w:val="00FD75FF"/>
    <w:rsid w:val="00FD7A39"/>
    <w:rsid w:val="00FE1267"/>
    <w:rsid w:val="00FE1DC6"/>
    <w:rsid w:val="00FE58A3"/>
    <w:rsid w:val="00FE5DB0"/>
    <w:rsid w:val="00FE5E39"/>
    <w:rsid w:val="00FE6745"/>
    <w:rsid w:val="00FE71DC"/>
    <w:rsid w:val="00FE72C4"/>
    <w:rsid w:val="00FE74C3"/>
    <w:rsid w:val="00FE74CD"/>
    <w:rsid w:val="00FF02D6"/>
    <w:rsid w:val="00FF08F9"/>
    <w:rsid w:val="00FF0C7C"/>
    <w:rsid w:val="00FF0D35"/>
    <w:rsid w:val="00FF277D"/>
    <w:rsid w:val="00FF3C5C"/>
    <w:rsid w:val="00FF4540"/>
    <w:rsid w:val="00FF4F7E"/>
    <w:rsid w:val="00FF52AD"/>
    <w:rsid w:val="00FF5530"/>
    <w:rsid w:val="00FF580D"/>
    <w:rsid w:val="00FF6505"/>
    <w:rsid w:val="00FF7696"/>
    <w:rsid w:val="00FF7757"/>
    <w:rsid w:val="00FF7938"/>
    <w:rsid w:val="00FF7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D3CAA1E"/>
  <w15:docId w15:val="{677CF055-CECF-4E46-BD82-A6DEEB7B3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 w:qFormat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2">
    <w:name w:val="Normal"/>
    <w:aliases w:val="正文基准"/>
    <w:rsid w:val="0004584F"/>
    <w:pPr>
      <w:topLinePunct/>
      <w:adjustRightInd w:val="0"/>
      <w:snapToGrid w:val="0"/>
      <w:spacing w:before="80" w:after="80" w:line="240" w:lineRule="atLeast"/>
      <w:ind w:left="1134"/>
    </w:pPr>
    <w:rPr>
      <w:rFonts w:ascii="HuaweiSans-Regular" w:eastAsia="方正兰亭黑简体" w:hAnsi="HuaweiSans-Regular" w:cs="Arial"/>
      <w:sz w:val="32"/>
      <w:szCs w:val="32"/>
    </w:rPr>
  </w:style>
  <w:style w:type="paragraph" w:styleId="1">
    <w:name w:val="heading 1"/>
    <w:aliases w:val="ALT+1"/>
    <w:basedOn w:val="a2"/>
    <w:next w:val="2"/>
    <w:link w:val="10"/>
    <w:autoRedefine/>
    <w:qFormat/>
    <w:rsid w:val="0004584F"/>
    <w:pPr>
      <w:keepNext/>
      <w:numPr>
        <w:numId w:val="3"/>
      </w:numPr>
      <w:pBdr>
        <w:bottom w:val="single" w:sz="12" w:space="1" w:color="auto"/>
      </w:pBdr>
      <w:spacing w:before="0" w:after="800"/>
      <w:jc w:val="right"/>
      <w:outlineLvl w:val="0"/>
    </w:pPr>
    <w:rPr>
      <w:rFonts w:ascii="Huawei Sans" w:hAnsi="Huawei Sans"/>
      <w:b/>
      <w:bCs/>
      <w:sz w:val="44"/>
      <w:szCs w:val="44"/>
    </w:rPr>
  </w:style>
  <w:style w:type="paragraph" w:styleId="2">
    <w:name w:val="heading 2"/>
    <w:aliases w:val="ALT+2"/>
    <w:basedOn w:val="a2"/>
    <w:next w:val="3"/>
    <w:link w:val="20"/>
    <w:autoRedefine/>
    <w:qFormat/>
    <w:rsid w:val="0004584F"/>
    <w:pPr>
      <w:keepNext/>
      <w:keepLines/>
      <w:numPr>
        <w:ilvl w:val="1"/>
        <w:numId w:val="3"/>
      </w:numPr>
      <w:spacing w:before="600"/>
      <w:outlineLvl w:val="1"/>
    </w:pPr>
    <w:rPr>
      <w:rFonts w:ascii="Huawei Sans" w:hAnsi="Huawei Sans"/>
      <w:bCs/>
      <w:noProof/>
      <w:sz w:val="36"/>
      <w:szCs w:val="36"/>
      <w:lang w:eastAsia="en-US"/>
    </w:rPr>
  </w:style>
  <w:style w:type="paragraph" w:styleId="3">
    <w:name w:val="heading 3"/>
    <w:aliases w:val="ALT+3"/>
    <w:basedOn w:val="a2"/>
    <w:link w:val="31"/>
    <w:autoRedefine/>
    <w:qFormat/>
    <w:rsid w:val="0004584F"/>
    <w:pPr>
      <w:keepNext/>
      <w:keepLines/>
      <w:numPr>
        <w:ilvl w:val="2"/>
        <w:numId w:val="3"/>
      </w:numPr>
      <w:spacing w:before="200"/>
      <w:outlineLvl w:val="2"/>
    </w:pPr>
    <w:rPr>
      <w:rFonts w:ascii="Huawei Sans" w:hAnsi="Huawei Sans"/>
      <w:noProof/>
    </w:rPr>
  </w:style>
  <w:style w:type="paragraph" w:styleId="4">
    <w:name w:val="heading 4"/>
    <w:aliases w:val="ALT+4"/>
    <w:basedOn w:val="a2"/>
    <w:next w:val="5"/>
    <w:link w:val="41"/>
    <w:autoRedefine/>
    <w:qFormat/>
    <w:rsid w:val="0004584F"/>
    <w:pPr>
      <w:keepNext/>
      <w:keepLines/>
      <w:numPr>
        <w:ilvl w:val="3"/>
        <w:numId w:val="3"/>
      </w:numPr>
      <w:outlineLvl w:val="3"/>
    </w:pPr>
    <w:rPr>
      <w:rFonts w:ascii="Huawei Sans" w:hAnsi="Huawei Sans"/>
      <w:noProof/>
      <w:sz w:val="28"/>
      <w:szCs w:val="28"/>
    </w:rPr>
  </w:style>
  <w:style w:type="paragraph" w:styleId="5">
    <w:name w:val="heading 5"/>
    <w:aliases w:val="ALT+5"/>
    <w:basedOn w:val="a2"/>
    <w:next w:val="BlockLabel"/>
    <w:autoRedefine/>
    <w:qFormat/>
    <w:rsid w:val="0004584F"/>
    <w:pPr>
      <w:keepNext/>
      <w:keepLines/>
      <w:numPr>
        <w:ilvl w:val="4"/>
        <w:numId w:val="3"/>
      </w:numPr>
      <w:outlineLvl w:val="4"/>
    </w:pPr>
    <w:rPr>
      <w:rFonts w:ascii="Huawei Sans" w:hAnsi="Huawei Sans"/>
      <w:noProof/>
      <w:sz w:val="24"/>
      <w:szCs w:val="24"/>
    </w:rPr>
  </w:style>
  <w:style w:type="paragraph" w:styleId="6">
    <w:name w:val="heading 6"/>
    <w:basedOn w:val="a2"/>
    <w:next w:val="a2"/>
    <w:semiHidden/>
    <w:qFormat/>
    <w:rsid w:val="0004584F"/>
    <w:pPr>
      <w:keepNext/>
      <w:keepLines/>
      <w:spacing w:before="240" w:after="64" w:line="320" w:lineRule="atLeast"/>
      <w:outlineLvl w:val="5"/>
    </w:pPr>
    <w:rPr>
      <w:rFonts w:ascii="Arial" w:eastAsia="黑体" w:hAnsi="Arial" w:cs="Times New Roman"/>
      <w:b/>
      <w:bCs/>
    </w:rPr>
  </w:style>
  <w:style w:type="paragraph" w:styleId="7">
    <w:name w:val="heading 7"/>
    <w:basedOn w:val="1"/>
    <w:next w:val="8"/>
    <w:rsid w:val="0004584F"/>
    <w:pPr>
      <w:keepLines/>
      <w:numPr>
        <w:numId w:val="0"/>
      </w:numPr>
      <w:topLinePunct w:val="0"/>
      <w:outlineLvl w:val="6"/>
    </w:pPr>
    <w:rPr>
      <w:bCs w:val="0"/>
    </w:rPr>
  </w:style>
  <w:style w:type="paragraph" w:styleId="8">
    <w:name w:val="heading 8"/>
    <w:basedOn w:val="2"/>
    <w:next w:val="90"/>
    <w:rsid w:val="0004584F"/>
    <w:pPr>
      <w:numPr>
        <w:ilvl w:val="0"/>
        <w:numId w:val="0"/>
      </w:numPr>
      <w:topLinePunct w:val="0"/>
      <w:spacing w:before="200"/>
      <w:outlineLvl w:val="7"/>
    </w:pPr>
    <w:rPr>
      <w:rFonts w:cs="Times New Roman"/>
    </w:rPr>
  </w:style>
  <w:style w:type="paragraph" w:styleId="90">
    <w:name w:val="heading 9"/>
    <w:basedOn w:val="3"/>
    <w:next w:val="a2"/>
    <w:rsid w:val="0004584F"/>
    <w:pPr>
      <w:numPr>
        <w:ilvl w:val="0"/>
        <w:numId w:val="0"/>
      </w:numPr>
      <w:topLinePunct w:val="0"/>
      <w:outlineLvl w:val="8"/>
    </w:pPr>
    <w:rPr>
      <w:rFonts w:cs="Times New Roman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BlockLabel">
    <w:name w:val="Block Label"/>
    <w:basedOn w:val="a2"/>
    <w:next w:val="a2"/>
    <w:rsid w:val="0004584F"/>
    <w:pPr>
      <w:keepNext/>
      <w:keepLines/>
      <w:spacing w:before="300"/>
      <w:ind w:left="0"/>
    </w:pPr>
    <w:rPr>
      <w:rFonts w:ascii="Arial Unicode MS" w:eastAsia="黑体" w:hAnsi="Arial Unicode MS" w:cs="Book Antiqua"/>
      <w:bCs/>
      <w:sz w:val="26"/>
      <w:szCs w:val="26"/>
    </w:rPr>
  </w:style>
  <w:style w:type="paragraph" w:customStyle="1" w:styleId="Cover1">
    <w:name w:val="Cover1"/>
    <w:basedOn w:val="a2"/>
    <w:rsid w:val="0004584F"/>
    <w:pPr>
      <w:spacing w:line="240" w:lineRule="auto"/>
      <w:ind w:left="0"/>
    </w:pPr>
    <w:rPr>
      <w:rFonts w:ascii="Arial" w:eastAsia="黑体" w:hAnsi="Arial"/>
      <w:b/>
      <w:bCs/>
      <w:noProof/>
      <w:sz w:val="48"/>
      <w:szCs w:val="48"/>
    </w:rPr>
  </w:style>
  <w:style w:type="paragraph" w:customStyle="1" w:styleId="Cover4">
    <w:name w:val="Cover 4"/>
    <w:basedOn w:val="Cover3"/>
    <w:rsid w:val="0004584F"/>
    <w:pPr>
      <w:spacing w:before="0" w:after="0" w:line="240" w:lineRule="auto"/>
      <w:jc w:val="both"/>
    </w:pPr>
    <w:rPr>
      <w:sz w:val="21"/>
      <w:szCs w:val="21"/>
    </w:rPr>
  </w:style>
  <w:style w:type="character" w:customStyle="1" w:styleId="a6">
    <w:name w:val="页眉 字符"/>
    <w:basedOn w:val="a3"/>
    <w:link w:val="a7"/>
    <w:semiHidden/>
    <w:rsid w:val="0004584F"/>
    <w:rPr>
      <w:rFonts w:cs="Arial"/>
      <w:kern w:val="2"/>
      <w:sz w:val="2"/>
      <w:szCs w:val="2"/>
    </w:rPr>
  </w:style>
  <w:style w:type="table" w:customStyle="1" w:styleId="TableNoFrame">
    <w:name w:val="Table No Frame"/>
    <w:basedOn w:val="a8"/>
    <w:semiHidden/>
    <w:rsid w:val="0004584F"/>
    <w:pPr>
      <w:adjustRightInd/>
      <w:snapToGrid/>
      <w:jc w:val="left"/>
    </w:pPr>
    <w:tblPr/>
    <w:trPr>
      <w:cantSplit/>
    </w:trPr>
  </w:style>
  <w:style w:type="paragraph" w:customStyle="1" w:styleId="Figure">
    <w:name w:val="Figure"/>
    <w:basedOn w:val="a2"/>
    <w:next w:val="a2"/>
    <w:rsid w:val="0004584F"/>
  </w:style>
  <w:style w:type="paragraph" w:customStyle="1" w:styleId="FigureDescription">
    <w:name w:val="Figure Description"/>
    <w:next w:val="Figure"/>
    <w:link w:val="FigureDescription0"/>
    <w:rsid w:val="0004584F"/>
    <w:pPr>
      <w:keepNext/>
      <w:adjustRightInd w:val="0"/>
      <w:snapToGrid w:val="0"/>
      <w:spacing w:before="320" w:after="80" w:line="240" w:lineRule="atLeast"/>
      <w:ind w:left="1701"/>
      <w:outlineLvl w:val="7"/>
    </w:pPr>
    <w:rPr>
      <w:rFonts w:ascii="HuaweiSans-Regular" w:eastAsia="黑体" w:hAnsi="HuaweiSans-Regular" w:cs="Arial"/>
      <w:spacing w:val="-4"/>
      <w:kern w:val="2"/>
      <w:sz w:val="21"/>
      <w:szCs w:val="21"/>
    </w:rPr>
  </w:style>
  <w:style w:type="paragraph" w:customStyle="1" w:styleId="FigureText">
    <w:name w:val="Figure Text"/>
    <w:rsid w:val="0004584F"/>
    <w:pPr>
      <w:widowControl w:val="0"/>
      <w:adjustRightInd w:val="0"/>
      <w:snapToGrid w:val="0"/>
      <w:spacing w:line="240" w:lineRule="atLeast"/>
    </w:pPr>
    <w:rPr>
      <w:rFonts w:ascii="HuaweiSans-Regular" w:eastAsia="方正兰亭黑简体" w:hAnsi="HuaweiSans-Regular" w:cs="Arial"/>
      <w:sz w:val="18"/>
      <w:szCs w:val="18"/>
      <w:lang w:eastAsia="en-US"/>
    </w:rPr>
  </w:style>
  <w:style w:type="paragraph" w:customStyle="1" w:styleId="HeadingLeft">
    <w:name w:val="Heading Left"/>
    <w:basedOn w:val="a2"/>
    <w:rsid w:val="0004584F"/>
    <w:pPr>
      <w:spacing w:before="0" w:after="0"/>
      <w:ind w:left="0"/>
    </w:pPr>
    <w:rPr>
      <w:sz w:val="20"/>
      <w:szCs w:val="20"/>
    </w:rPr>
  </w:style>
  <w:style w:type="paragraph" w:customStyle="1" w:styleId="HeadingRight">
    <w:name w:val="Heading Right"/>
    <w:basedOn w:val="a2"/>
    <w:rsid w:val="0004584F"/>
    <w:pPr>
      <w:spacing w:before="0" w:after="0"/>
      <w:ind w:left="0"/>
      <w:jc w:val="right"/>
    </w:pPr>
    <w:rPr>
      <w:sz w:val="20"/>
      <w:szCs w:val="20"/>
    </w:rPr>
  </w:style>
  <w:style w:type="paragraph" w:customStyle="1" w:styleId="Heading1NoNumber">
    <w:name w:val="Heading1 No Number"/>
    <w:basedOn w:val="1"/>
    <w:next w:val="a2"/>
    <w:link w:val="Heading1NoNumber0"/>
    <w:rsid w:val="0004584F"/>
    <w:pPr>
      <w:pageBreakBefore/>
      <w:numPr>
        <w:numId w:val="0"/>
      </w:numPr>
    </w:pPr>
  </w:style>
  <w:style w:type="paragraph" w:customStyle="1" w:styleId="Heading2NoNumber">
    <w:name w:val="Heading2 No Number"/>
    <w:basedOn w:val="2"/>
    <w:next w:val="a2"/>
    <w:link w:val="Heading2NoNumber0"/>
    <w:rsid w:val="0004584F"/>
    <w:pPr>
      <w:numPr>
        <w:ilvl w:val="0"/>
        <w:numId w:val="0"/>
      </w:numPr>
    </w:pPr>
  </w:style>
  <w:style w:type="paragraph" w:customStyle="1" w:styleId="Heading3NoNumber">
    <w:name w:val="Heading3 No Number"/>
    <w:basedOn w:val="3"/>
    <w:next w:val="a2"/>
    <w:link w:val="Heading3NoNumber0"/>
    <w:autoRedefine/>
    <w:rsid w:val="0004584F"/>
    <w:pPr>
      <w:numPr>
        <w:ilvl w:val="0"/>
        <w:numId w:val="0"/>
      </w:numPr>
      <w:outlineLvl w:val="9"/>
    </w:pPr>
    <w:rPr>
      <w:rFonts w:cs="Book Antiqua"/>
      <w:sz w:val="26"/>
    </w:rPr>
  </w:style>
  <w:style w:type="paragraph" w:customStyle="1" w:styleId="Heading4NoNumber">
    <w:name w:val="Heading4 No Number"/>
    <w:basedOn w:val="a2"/>
    <w:semiHidden/>
    <w:rsid w:val="0004584F"/>
    <w:pPr>
      <w:keepNext/>
      <w:spacing w:before="200"/>
    </w:pPr>
    <w:rPr>
      <w:rFonts w:eastAsia="黑体"/>
      <w:bCs/>
      <w:spacing w:val="-4"/>
    </w:rPr>
  </w:style>
  <w:style w:type="paragraph" w:customStyle="1" w:styleId="AboutThisChapter">
    <w:name w:val="About This Chapter"/>
    <w:basedOn w:val="Heading2NoNumber"/>
    <w:next w:val="a2"/>
    <w:rsid w:val="0004584F"/>
    <w:pPr>
      <w:spacing w:after="560"/>
    </w:pPr>
  </w:style>
  <w:style w:type="numbering" w:styleId="111111">
    <w:name w:val="Outline List 2"/>
    <w:basedOn w:val="a5"/>
    <w:semiHidden/>
    <w:rsid w:val="0004584F"/>
  </w:style>
  <w:style w:type="paragraph" w:customStyle="1" w:styleId="ItemList">
    <w:name w:val="Item List"/>
    <w:link w:val="ItemList0"/>
    <w:rsid w:val="0004584F"/>
    <w:pPr>
      <w:numPr>
        <w:numId w:val="4"/>
      </w:numPr>
      <w:adjustRightInd w:val="0"/>
      <w:snapToGrid w:val="0"/>
      <w:spacing w:before="80" w:after="80" w:line="240" w:lineRule="atLeast"/>
    </w:pPr>
    <w:rPr>
      <w:rFonts w:ascii="FrutigerNext LT Regular" w:eastAsia="华文细黑" w:hAnsi="FrutigerNext LT Regular" w:cs="Arial"/>
      <w:kern w:val="2"/>
      <w:sz w:val="21"/>
      <w:szCs w:val="21"/>
    </w:rPr>
  </w:style>
  <w:style w:type="paragraph" w:customStyle="1" w:styleId="ItemListinTable">
    <w:name w:val="Item List in Table"/>
    <w:basedOn w:val="a2"/>
    <w:rsid w:val="0004584F"/>
    <w:pPr>
      <w:numPr>
        <w:numId w:val="7"/>
      </w:numPr>
      <w:tabs>
        <w:tab w:val="left" w:pos="284"/>
      </w:tabs>
      <w:ind w:left="284" w:hanging="284"/>
    </w:pPr>
  </w:style>
  <w:style w:type="paragraph" w:customStyle="1" w:styleId="ItemListText">
    <w:name w:val="Item List Text"/>
    <w:rsid w:val="0004584F"/>
    <w:pPr>
      <w:adjustRightInd w:val="0"/>
      <w:snapToGrid w:val="0"/>
      <w:spacing w:before="80" w:after="80" w:line="240" w:lineRule="atLeast"/>
      <w:ind w:left="2126"/>
    </w:pPr>
    <w:rPr>
      <w:rFonts w:ascii="HuaweiSans-Regular" w:eastAsia="方正兰亭黑简体" w:hAnsi="HuaweiSans-Regular" w:cs="Arial"/>
      <w:kern w:val="2"/>
      <w:sz w:val="21"/>
      <w:szCs w:val="21"/>
    </w:rPr>
  </w:style>
  <w:style w:type="paragraph" w:customStyle="1" w:styleId="ItemStep">
    <w:name w:val="Item Step"/>
    <w:rsid w:val="0004584F"/>
    <w:pPr>
      <w:numPr>
        <w:ilvl w:val="6"/>
        <w:numId w:val="3"/>
      </w:numPr>
      <w:adjustRightInd w:val="0"/>
      <w:snapToGrid w:val="0"/>
      <w:spacing w:before="80" w:after="80" w:line="240" w:lineRule="atLeast"/>
      <w:outlineLvl w:val="6"/>
    </w:pPr>
    <w:rPr>
      <w:rFonts w:ascii="HuaweiSans-Regular" w:eastAsia="方正兰亭黑简体" w:hAnsi="HuaweiSans-Regular" w:cs="Arial"/>
      <w:sz w:val="21"/>
      <w:szCs w:val="21"/>
    </w:rPr>
  </w:style>
  <w:style w:type="paragraph" w:customStyle="1" w:styleId="ManualTitle1">
    <w:name w:val="Manual Title1"/>
    <w:semiHidden/>
    <w:rsid w:val="0004584F"/>
    <w:rPr>
      <w:rFonts w:ascii="Arial" w:eastAsia="黑体" w:hAnsi="Arial" w:cs="Arial"/>
      <w:noProof/>
      <w:sz w:val="30"/>
      <w:szCs w:val="32"/>
      <w:lang w:eastAsia="en-US"/>
    </w:rPr>
  </w:style>
  <w:style w:type="paragraph" w:customStyle="1" w:styleId="CAUTIONHeading">
    <w:name w:val="CAUTION Heading"/>
    <w:basedOn w:val="a2"/>
    <w:rsid w:val="0004584F"/>
    <w:pPr>
      <w:keepNext/>
      <w:pBdr>
        <w:top w:val="single" w:sz="12" w:space="4" w:color="auto"/>
      </w:pBdr>
    </w:pPr>
    <w:rPr>
      <w:rFonts w:ascii="Book Antiqua" w:eastAsia="黑体" w:hAnsi="Book Antiqua"/>
      <w:bCs/>
      <w:noProof/>
    </w:rPr>
  </w:style>
  <w:style w:type="paragraph" w:customStyle="1" w:styleId="NotesHeadinginTable">
    <w:name w:val="Notes Heading in Table"/>
    <w:next w:val="NotesTextinTable"/>
    <w:rsid w:val="0004584F"/>
    <w:pPr>
      <w:keepNext/>
      <w:adjustRightInd w:val="0"/>
      <w:snapToGrid w:val="0"/>
      <w:spacing w:before="80" w:after="40" w:line="240" w:lineRule="atLeast"/>
    </w:pPr>
    <w:rPr>
      <w:rFonts w:ascii="HuaweiSans-Regular" w:eastAsia="黑体" w:hAnsi="HuaweiSans-Regular" w:cs="Arial"/>
      <w:bCs/>
      <w:kern w:val="2"/>
      <w:sz w:val="18"/>
      <w:szCs w:val="18"/>
    </w:rPr>
  </w:style>
  <w:style w:type="paragraph" w:customStyle="1" w:styleId="CAUTIONText">
    <w:name w:val="CAUTION Text"/>
    <w:basedOn w:val="a2"/>
    <w:rsid w:val="0004584F"/>
    <w:pPr>
      <w:keepLines/>
      <w:pBdr>
        <w:bottom w:val="single" w:sz="12" w:space="4" w:color="auto"/>
      </w:pBdr>
    </w:pPr>
    <w:rPr>
      <w:rFonts w:eastAsia="楷体_GB2312"/>
      <w:iCs/>
    </w:rPr>
  </w:style>
  <w:style w:type="paragraph" w:customStyle="1" w:styleId="NotesTextinTable">
    <w:name w:val="Notes Text in Table"/>
    <w:rsid w:val="0004584F"/>
    <w:pPr>
      <w:widowControl w:val="0"/>
      <w:adjustRightInd w:val="0"/>
      <w:snapToGrid w:val="0"/>
      <w:spacing w:before="40" w:after="80" w:line="240" w:lineRule="atLeast"/>
      <w:ind w:left="170"/>
    </w:pPr>
    <w:rPr>
      <w:rFonts w:ascii="HuaweiSans-Regular" w:eastAsia="楷体_GB2312" w:hAnsi="HuaweiSans-Regular" w:cs="Arial"/>
      <w:iCs/>
      <w:kern w:val="2"/>
      <w:sz w:val="32"/>
      <w:szCs w:val="18"/>
    </w:rPr>
  </w:style>
  <w:style w:type="paragraph" w:customStyle="1" w:styleId="CAUTIONTextList">
    <w:name w:val="CAUTION Text List"/>
    <w:basedOn w:val="CAUTIONText"/>
    <w:rsid w:val="0004584F"/>
    <w:pPr>
      <w:keepNext/>
      <w:numPr>
        <w:numId w:val="10"/>
      </w:numPr>
    </w:pPr>
  </w:style>
  <w:style w:type="paragraph" w:customStyle="1" w:styleId="11">
    <w:name w:val="表格1"/>
    <w:basedOn w:val="TableHeading"/>
    <w:link w:val="12"/>
    <w:rsid w:val="0004584F"/>
    <w:pPr>
      <w:jc w:val="center"/>
    </w:pPr>
    <w:rPr>
      <w:b/>
    </w:rPr>
  </w:style>
  <w:style w:type="table" w:styleId="a8">
    <w:name w:val="Table Grid"/>
    <w:basedOn w:val="a4"/>
    <w:rsid w:val="0004584F"/>
    <w:pPr>
      <w:widowControl w:val="0"/>
      <w:adjustRightInd w:val="0"/>
      <w:snapToGrid w:val="0"/>
      <w:jc w:val="both"/>
    </w:pPr>
    <w:rPr>
      <w:rFonts w:ascii="HuaweiSans-Regular" w:eastAsia="方正兰亭黑简体" w:hAnsi="HuaweiSans-Regular" w:cs="Arial"/>
      <w:sz w:val="32"/>
      <w:szCs w:val="32"/>
    </w:rPr>
    <w:tblPr>
      <w:tblInd w:w="113" w:type="dxa"/>
    </w:tblPr>
  </w:style>
  <w:style w:type="paragraph" w:customStyle="1" w:styleId="Step">
    <w:name w:val="Step"/>
    <w:basedOn w:val="a2"/>
    <w:link w:val="Step0"/>
    <w:rsid w:val="0004584F"/>
    <w:pPr>
      <w:tabs>
        <w:tab w:val="num" w:pos="1701"/>
      </w:tabs>
      <w:ind w:left="1701" w:hanging="159"/>
      <w:outlineLvl w:val="5"/>
    </w:pPr>
    <w:rPr>
      <w:snapToGrid w:val="0"/>
    </w:rPr>
  </w:style>
  <w:style w:type="paragraph" w:customStyle="1" w:styleId="SubItemList">
    <w:name w:val="Sub Item List"/>
    <w:basedOn w:val="a2"/>
    <w:rsid w:val="0004584F"/>
    <w:pPr>
      <w:numPr>
        <w:numId w:val="5"/>
      </w:numPr>
    </w:pPr>
  </w:style>
  <w:style w:type="paragraph" w:customStyle="1" w:styleId="SubItemListText">
    <w:name w:val="Sub Item List Text"/>
    <w:rsid w:val="0004584F"/>
    <w:pPr>
      <w:adjustRightInd w:val="0"/>
      <w:snapToGrid w:val="0"/>
      <w:spacing w:before="80" w:after="80" w:line="240" w:lineRule="atLeast"/>
      <w:ind w:left="2410"/>
    </w:pPr>
    <w:rPr>
      <w:rFonts w:ascii="HuaweiSans-Regular" w:eastAsia="方正兰亭黑简体" w:hAnsi="HuaweiSans-Regular" w:cs="Arial"/>
      <w:kern w:val="2"/>
      <w:sz w:val="21"/>
      <w:szCs w:val="21"/>
    </w:rPr>
  </w:style>
  <w:style w:type="paragraph" w:styleId="a9">
    <w:name w:val="Title"/>
    <w:basedOn w:val="a2"/>
    <w:semiHidden/>
    <w:qFormat/>
    <w:rsid w:val="0004584F"/>
    <w:pPr>
      <w:spacing w:before="240" w:after="60"/>
      <w:jc w:val="center"/>
      <w:outlineLvl w:val="0"/>
    </w:pPr>
    <w:rPr>
      <w:rFonts w:ascii="Arial" w:hAnsi="Arial"/>
      <w:b/>
      <w:bCs/>
    </w:rPr>
  </w:style>
  <w:style w:type="table" w:styleId="aa">
    <w:name w:val="Table Professional"/>
    <w:basedOn w:val="a4"/>
    <w:semiHidden/>
    <w:rsid w:val="0004584F"/>
    <w:pPr>
      <w:widowControl w:val="0"/>
      <w:jc w:val="both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a2"/>
    <w:next w:val="a2"/>
    <w:link w:val="TableDescription0"/>
    <w:rsid w:val="0004584F"/>
    <w:pPr>
      <w:keepNext/>
      <w:topLinePunct w:val="0"/>
      <w:spacing w:before="320"/>
      <w:ind w:left="1701"/>
      <w:outlineLvl w:val="8"/>
    </w:pPr>
    <w:rPr>
      <w:rFonts w:eastAsia="黑体"/>
      <w:spacing w:val="-4"/>
    </w:rPr>
  </w:style>
  <w:style w:type="paragraph" w:customStyle="1" w:styleId="TableNote">
    <w:name w:val="Table Note"/>
    <w:basedOn w:val="a2"/>
    <w:rsid w:val="0004584F"/>
    <w:rPr>
      <w:sz w:val="18"/>
      <w:szCs w:val="18"/>
    </w:rPr>
  </w:style>
  <w:style w:type="paragraph" w:customStyle="1" w:styleId="TerminalDisplay">
    <w:name w:val="Terminal Display"/>
    <w:rsid w:val="0004584F"/>
    <w:pPr>
      <w:snapToGrid w:val="0"/>
      <w:spacing w:line="240" w:lineRule="atLeast"/>
      <w:ind w:left="1701"/>
    </w:pPr>
    <w:rPr>
      <w:rFonts w:ascii="Courier New" w:eastAsia="方正兰亭黑简体" w:hAnsi="Courier New" w:cs="Courier New"/>
      <w:snapToGrid w:val="0"/>
      <w:spacing w:val="-1"/>
      <w:sz w:val="21"/>
      <w:szCs w:val="16"/>
    </w:rPr>
  </w:style>
  <w:style w:type="paragraph" w:styleId="TOC1">
    <w:name w:val="toc 1"/>
    <w:basedOn w:val="a2"/>
    <w:next w:val="a2"/>
    <w:uiPriority w:val="39"/>
    <w:rsid w:val="0004584F"/>
    <w:pPr>
      <w:ind w:left="0"/>
    </w:pPr>
    <w:rPr>
      <w:rFonts w:ascii="Huawei Sans" w:hAnsi="Huawei Sans" w:cs="Book Antiqua"/>
      <w:b/>
      <w:bCs/>
      <w:sz w:val="24"/>
      <w:szCs w:val="24"/>
    </w:rPr>
  </w:style>
  <w:style w:type="paragraph" w:styleId="TOC2">
    <w:name w:val="toc 2"/>
    <w:basedOn w:val="a2"/>
    <w:next w:val="a2"/>
    <w:autoRedefine/>
    <w:uiPriority w:val="39"/>
    <w:qFormat/>
    <w:rsid w:val="0004584F"/>
    <w:pPr>
      <w:ind w:left="0"/>
    </w:pPr>
    <w:rPr>
      <w:rFonts w:ascii="Huawei Sans" w:hAnsi="Huawei Sans"/>
      <w:noProof/>
      <w:sz w:val="20"/>
      <w:szCs w:val="20"/>
    </w:rPr>
  </w:style>
  <w:style w:type="paragraph" w:styleId="TOC3">
    <w:name w:val="toc 3"/>
    <w:basedOn w:val="a2"/>
    <w:next w:val="a2"/>
    <w:uiPriority w:val="39"/>
    <w:rsid w:val="0004584F"/>
    <w:pPr>
      <w:ind w:left="0"/>
    </w:pPr>
    <w:rPr>
      <w:rFonts w:ascii="Huawei Sans" w:hAnsi="Huawei Sans"/>
      <w:noProof/>
      <w:sz w:val="20"/>
      <w:szCs w:val="20"/>
    </w:rPr>
  </w:style>
  <w:style w:type="paragraph" w:styleId="TOC4">
    <w:name w:val="toc 4"/>
    <w:basedOn w:val="a2"/>
    <w:next w:val="a2"/>
    <w:uiPriority w:val="39"/>
    <w:rsid w:val="0004584F"/>
    <w:pPr>
      <w:ind w:left="0"/>
    </w:pPr>
    <w:rPr>
      <w:rFonts w:ascii="Huawei Sans" w:hAnsi="Huawei Sans"/>
      <w:sz w:val="20"/>
      <w:szCs w:val="20"/>
    </w:rPr>
  </w:style>
  <w:style w:type="paragraph" w:styleId="TOC5">
    <w:name w:val="toc 5"/>
    <w:basedOn w:val="a2"/>
    <w:next w:val="a2"/>
    <w:uiPriority w:val="39"/>
    <w:rsid w:val="0004584F"/>
    <w:pPr>
      <w:ind w:left="0"/>
    </w:pPr>
    <w:rPr>
      <w:rFonts w:ascii="Huawei Sans" w:hAnsi="Huawei Sans"/>
      <w:sz w:val="20"/>
    </w:rPr>
  </w:style>
  <w:style w:type="paragraph" w:styleId="TOC6">
    <w:name w:val="toc 6"/>
    <w:basedOn w:val="a2"/>
    <w:next w:val="a2"/>
    <w:autoRedefine/>
    <w:uiPriority w:val="39"/>
    <w:rsid w:val="0004584F"/>
    <w:pPr>
      <w:ind w:left="2100"/>
    </w:pPr>
    <w:rPr>
      <w:rFonts w:ascii="Huawei Sans" w:hAnsi="Huawei Sans"/>
      <w:sz w:val="24"/>
    </w:rPr>
  </w:style>
  <w:style w:type="paragraph" w:styleId="TOC7">
    <w:name w:val="toc 7"/>
    <w:basedOn w:val="a2"/>
    <w:next w:val="a2"/>
    <w:autoRedefine/>
    <w:uiPriority w:val="39"/>
    <w:rsid w:val="0004584F"/>
    <w:pPr>
      <w:ind w:left="2520"/>
    </w:pPr>
    <w:rPr>
      <w:sz w:val="24"/>
    </w:rPr>
  </w:style>
  <w:style w:type="paragraph" w:styleId="TOC8">
    <w:name w:val="toc 8"/>
    <w:basedOn w:val="a2"/>
    <w:next w:val="a2"/>
    <w:autoRedefine/>
    <w:uiPriority w:val="39"/>
    <w:rsid w:val="0004584F"/>
    <w:pPr>
      <w:ind w:left="2940"/>
    </w:pPr>
    <w:rPr>
      <w:sz w:val="24"/>
    </w:rPr>
  </w:style>
  <w:style w:type="paragraph" w:styleId="TOC9">
    <w:name w:val="toc 9"/>
    <w:basedOn w:val="a2"/>
    <w:next w:val="a2"/>
    <w:autoRedefine/>
    <w:uiPriority w:val="39"/>
    <w:rsid w:val="0004584F"/>
    <w:pPr>
      <w:ind w:left="3360"/>
    </w:pPr>
    <w:rPr>
      <w:sz w:val="24"/>
    </w:rPr>
  </w:style>
  <w:style w:type="paragraph" w:styleId="13">
    <w:name w:val="index 1"/>
    <w:basedOn w:val="a2"/>
    <w:next w:val="a2"/>
    <w:autoRedefine/>
    <w:semiHidden/>
    <w:rsid w:val="0004584F"/>
    <w:rPr>
      <w:sz w:val="24"/>
    </w:rPr>
  </w:style>
  <w:style w:type="paragraph" w:styleId="21">
    <w:name w:val="index 2"/>
    <w:basedOn w:val="a2"/>
    <w:next w:val="a2"/>
    <w:autoRedefine/>
    <w:semiHidden/>
    <w:rsid w:val="0004584F"/>
    <w:pPr>
      <w:ind w:leftChars="200" w:left="200"/>
    </w:pPr>
    <w:rPr>
      <w:sz w:val="24"/>
    </w:rPr>
  </w:style>
  <w:style w:type="paragraph" w:styleId="32">
    <w:name w:val="index 3"/>
    <w:basedOn w:val="a2"/>
    <w:next w:val="a2"/>
    <w:autoRedefine/>
    <w:semiHidden/>
    <w:rsid w:val="0004584F"/>
    <w:pPr>
      <w:ind w:leftChars="400" w:left="400"/>
    </w:pPr>
    <w:rPr>
      <w:sz w:val="24"/>
    </w:rPr>
  </w:style>
  <w:style w:type="paragraph" w:styleId="52">
    <w:name w:val="index 5"/>
    <w:basedOn w:val="a2"/>
    <w:next w:val="a2"/>
    <w:autoRedefine/>
    <w:semiHidden/>
    <w:rsid w:val="0004584F"/>
    <w:pPr>
      <w:ind w:left="1050" w:hanging="210"/>
    </w:pPr>
    <w:rPr>
      <w:sz w:val="20"/>
      <w:szCs w:val="20"/>
    </w:rPr>
  </w:style>
  <w:style w:type="paragraph" w:styleId="60">
    <w:name w:val="index 6"/>
    <w:basedOn w:val="a2"/>
    <w:next w:val="a2"/>
    <w:autoRedefine/>
    <w:semiHidden/>
    <w:rsid w:val="0004584F"/>
    <w:pPr>
      <w:ind w:left="1260" w:hanging="210"/>
    </w:pPr>
    <w:rPr>
      <w:sz w:val="20"/>
      <w:szCs w:val="20"/>
    </w:rPr>
  </w:style>
  <w:style w:type="paragraph" w:styleId="70">
    <w:name w:val="index 7"/>
    <w:basedOn w:val="a2"/>
    <w:next w:val="a2"/>
    <w:autoRedefine/>
    <w:semiHidden/>
    <w:rsid w:val="0004584F"/>
    <w:pPr>
      <w:ind w:left="1470" w:hanging="210"/>
    </w:pPr>
    <w:rPr>
      <w:sz w:val="20"/>
      <w:szCs w:val="20"/>
    </w:rPr>
  </w:style>
  <w:style w:type="paragraph" w:styleId="80">
    <w:name w:val="index 8"/>
    <w:basedOn w:val="a2"/>
    <w:next w:val="a2"/>
    <w:autoRedefine/>
    <w:semiHidden/>
    <w:rsid w:val="0004584F"/>
    <w:pPr>
      <w:ind w:left="1680" w:hanging="210"/>
    </w:pPr>
    <w:rPr>
      <w:sz w:val="20"/>
      <w:szCs w:val="20"/>
    </w:rPr>
  </w:style>
  <w:style w:type="paragraph" w:styleId="91">
    <w:name w:val="index 9"/>
    <w:basedOn w:val="a2"/>
    <w:next w:val="a2"/>
    <w:autoRedefine/>
    <w:semiHidden/>
    <w:rsid w:val="0004584F"/>
    <w:pPr>
      <w:ind w:left="1890" w:hanging="210"/>
    </w:pPr>
    <w:rPr>
      <w:sz w:val="20"/>
      <w:szCs w:val="20"/>
    </w:rPr>
  </w:style>
  <w:style w:type="paragraph" w:styleId="ab">
    <w:name w:val="table of figures"/>
    <w:basedOn w:val="a2"/>
    <w:next w:val="a2"/>
    <w:semiHidden/>
    <w:rsid w:val="0004584F"/>
    <w:pPr>
      <w:spacing w:afterLines="50"/>
      <w:ind w:leftChars="300" w:left="300"/>
    </w:pPr>
    <w:rPr>
      <w:sz w:val="20"/>
      <w:szCs w:val="20"/>
    </w:rPr>
  </w:style>
  <w:style w:type="paragraph" w:styleId="ac">
    <w:name w:val="Document Map"/>
    <w:basedOn w:val="a2"/>
    <w:semiHidden/>
    <w:rsid w:val="0004584F"/>
    <w:pPr>
      <w:shd w:val="clear" w:color="auto" w:fill="000080"/>
    </w:pPr>
  </w:style>
  <w:style w:type="paragraph" w:styleId="ad">
    <w:name w:val="footer"/>
    <w:basedOn w:val="HeadingLeft"/>
    <w:link w:val="ae"/>
    <w:uiPriority w:val="99"/>
    <w:rsid w:val="0004584F"/>
    <w:pPr>
      <w:spacing w:before="200" w:after="200" w:line="20" w:lineRule="atLeast"/>
      <w:jc w:val="center"/>
    </w:pPr>
    <w:rPr>
      <w:rFonts w:cs="Times New Roman"/>
      <w:b/>
      <w:bCs/>
      <w:sz w:val="2"/>
      <w:szCs w:val="2"/>
    </w:rPr>
  </w:style>
  <w:style w:type="paragraph" w:customStyle="1" w:styleId="TerminalDisplayinTable">
    <w:name w:val="Terminal Display in Table"/>
    <w:rsid w:val="0004584F"/>
    <w:pPr>
      <w:widowControl w:val="0"/>
      <w:adjustRightInd w:val="0"/>
      <w:snapToGrid w:val="0"/>
      <w:spacing w:before="80" w:after="80" w:line="240" w:lineRule="atLeast"/>
    </w:pPr>
    <w:rPr>
      <w:rFonts w:ascii="Courier New" w:eastAsia="方正兰亭黑简体" w:hAnsi="Courier New" w:cs="Courier New"/>
      <w:snapToGrid w:val="0"/>
      <w:spacing w:val="-1"/>
      <w:sz w:val="16"/>
      <w:szCs w:val="16"/>
    </w:rPr>
  </w:style>
  <w:style w:type="paragraph" w:styleId="a7">
    <w:name w:val="header"/>
    <w:basedOn w:val="a2"/>
    <w:link w:val="a6"/>
    <w:semiHidden/>
    <w:rsid w:val="0004584F"/>
    <w:pPr>
      <w:tabs>
        <w:tab w:val="center" w:pos="4153"/>
        <w:tab w:val="right" w:pos="8306"/>
      </w:tabs>
      <w:spacing w:before="0" w:after="0" w:line="20" w:lineRule="atLeast"/>
      <w:ind w:left="0"/>
      <w:jc w:val="right"/>
    </w:pPr>
    <w:rPr>
      <w:rFonts w:ascii="Times New Roman" w:eastAsia="宋体" w:hAnsi="Times New Roman"/>
      <w:kern w:val="2"/>
      <w:sz w:val="2"/>
      <w:szCs w:val="2"/>
    </w:rPr>
  </w:style>
  <w:style w:type="character" w:styleId="af">
    <w:name w:val="Hyperlink"/>
    <w:uiPriority w:val="99"/>
    <w:rsid w:val="0004584F"/>
    <w:rPr>
      <w:color w:val="0000FF"/>
      <w:u w:val="none"/>
    </w:rPr>
  </w:style>
  <w:style w:type="paragraph" w:customStyle="1" w:styleId="CopyrightDeclaration">
    <w:name w:val="Copyright Declaration"/>
    <w:semiHidden/>
    <w:rsid w:val="0004584F"/>
    <w:pPr>
      <w:spacing w:before="80" w:after="80"/>
    </w:pPr>
    <w:rPr>
      <w:rFonts w:ascii="Arial" w:eastAsia="黑体" w:hAnsi="Arial" w:cs="Arial"/>
      <w:sz w:val="36"/>
      <w:szCs w:val="32"/>
    </w:rPr>
  </w:style>
  <w:style w:type="numbering" w:styleId="1111110">
    <w:name w:val="Outline List 1"/>
    <w:basedOn w:val="a5"/>
    <w:semiHidden/>
    <w:rsid w:val="0004584F"/>
  </w:style>
  <w:style w:type="paragraph" w:customStyle="1" w:styleId="TableHeading">
    <w:name w:val="Table Heading"/>
    <w:basedOn w:val="a2"/>
    <w:link w:val="TableHeading0"/>
    <w:rsid w:val="0004584F"/>
    <w:pPr>
      <w:keepNext/>
      <w:widowControl w:val="0"/>
      <w:ind w:left="0"/>
    </w:pPr>
    <w:rPr>
      <w:rFonts w:ascii="Book Antiqua" w:eastAsia="黑体" w:hAnsi="Book Antiqua" w:cs="Book Antiqua"/>
      <w:bCs/>
      <w:snapToGrid w:val="0"/>
    </w:rPr>
  </w:style>
  <w:style w:type="paragraph" w:customStyle="1" w:styleId="TableText">
    <w:name w:val="Table Text"/>
    <w:basedOn w:val="a2"/>
    <w:link w:val="TableText0"/>
    <w:rsid w:val="0004584F"/>
    <w:pPr>
      <w:widowControl w:val="0"/>
      <w:ind w:left="0"/>
    </w:pPr>
    <w:rPr>
      <w:snapToGrid w:val="0"/>
    </w:rPr>
  </w:style>
  <w:style w:type="paragraph" w:customStyle="1" w:styleId="HeadingMiddle">
    <w:name w:val="Heading Middle"/>
    <w:rsid w:val="0004584F"/>
    <w:pPr>
      <w:adjustRightInd w:val="0"/>
      <w:snapToGrid w:val="0"/>
      <w:spacing w:line="240" w:lineRule="atLeast"/>
      <w:jc w:val="center"/>
    </w:pPr>
    <w:rPr>
      <w:rFonts w:ascii="HuaweiSans-Regular" w:eastAsia="方正兰亭黑简体" w:hAnsi="HuaweiSans-Regular" w:cs="Arial"/>
      <w:snapToGrid w:val="0"/>
      <w:sz w:val="32"/>
      <w:szCs w:val="32"/>
    </w:rPr>
  </w:style>
  <w:style w:type="paragraph" w:styleId="af0">
    <w:name w:val="macro"/>
    <w:semiHidden/>
    <w:rsid w:val="0004584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eastAsia="方正兰亭黑简体" w:hAnsi="Courier New" w:cs="Courier New"/>
      <w:kern w:val="2"/>
      <w:sz w:val="24"/>
      <w:szCs w:val="24"/>
    </w:rPr>
  </w:style>
  <w:style w:type="paragraph" w:styleId="af1">
    <w:name w:val="footnote text"/>
    <w:basedOn w:val="a2"/>
    <w:link w:val="af2"/>
    <w:uiPriority w:val="99"/>
    <w:rsid w:val="0004584F"/>
    <w:rPr>
      <w:sz w:val="18"/>
      <w:szCs w:val="18"/>
    </w:rPr>
  </w:style>
  <w:style w:type="character" w:styleId="af3">
    <w:name w:val="footnote reference"/>
    <w:basedOn w:val="a3"/>
    <w:semiHidden/>
    <w:rsid w:val="0004584F"/>
    <w:rPr>
      <w:vertAlign w:val="superscript"/>
    </w:rPr>
  </w:style>
  <w:style w:type="paragraph" w:styleId="af4">
    <w:name w:val="Balloon Text"/>
    <w:basedOn w:val="a2"/>
    <w:semiHidden/>
    <w:rsid w:val="0004584F"/>
    <w:rPr>
      <w:sz w:val="18"/>
      <w:szCs w:val="18"/>
    </w:rPr>
  </w:style>
  <w:style w:type="paragraph" w:styleId="af5">
    <w:name w:val="annotation text"/>
    <w:basedOn w:val="a2"/>
    <w:semiHidden/>
    <w:rsid w:val="0004584F"/>
  </w:style>
  <w:style w:type="character" w:styleId="af6">
    <w:name w:val="annotation reference"/>
    <w:basedOn w:val="a3"/>
    <w:semiHidden/>
    <w:rsid w:val="0004584F"/>
    <w:rPr>
      <w:sz w:val="21"/>
      <w:szCs w:val="21"/>
    </w:rPr>
  </w:style>
  <w:style w:type="paragraph" w:styleId="af7">
    <w:name w:val="annotation subject"/>
    <w:basedOn w:val="af5"/>
    <w:next w:val="af5"/>
    <w:semiHidden/>
    <w:rsid w:val="0004584F"/>
    <w:rPr>
      <w:b/>
      <w:bCs/>
    </w:rPr>
  </w:style>
  <w:style w:type="paragraph" w:styleId="42">
    <w:name w:val="index 4"/>
    <w:basedOn w:val="a2"/>
    <w:next w:val="a2"/>
    <w:autoRedefine/>
    <w:semiHidden/>
    <w:rsid w:val="0004584F"/>
    <w:pPr>
      <w:ind w:left="1260"/>
    </w:pPr>
  </w:style>
  <w:style w:type="paragraph" w:styleId="af8">
    <w:name w:val="index heading"/>
    <w:basedOn w:val="a2"/>
    <w:next w:val="13"/>
    <w:semiHidden/>
    <w:rsid w:val="0004584F"/>
    <w:rPr>
      <w:rFonts w:ascii="Arial" w:hAnsi="Arial"/>
      <w:b/>
      <w:bCs/>
    </w:rPr>
  </w:style>
  <w:style w:type="paragraph" w:styleId="af9">
    <w:name w:val="caption"/>
    <w:basedOn w:val="a2"/>
    <w:next w:val="a2"/>
    <w:semiHidden/>
    <w:qFormat/>
    <w:rsid w:val="0004584F"/>
    <w:pPr>
      <w:spacing w:before="152"/>
    </w:pPr>
    <w:rPr>
      <w:rFonts w:ascii="Arial" w:eastAsia="黑体" w:hAnsi="Arial"/>
      <w:sz w:val="20"/>
      <w:szCs w:val="20"/>
    </w:rPr>
  </w:style>
  <w:style w:type="paragraph" w:styleId="afa">
    <w:name w:val="endnote text"/>
    <w:basedOn w:val="a2"/>
    <w:semiHidden/>
    <w:rsid w:val="0004584F"/>
  </w:style>
  <w:style w:type="character" w:styleId="afb">
    <w:name w:val="endnote reference"/>
    <w:basedOn w:val="a3"/>
    <w:semiHidden/>
    <w:rsid w:val="0004584F"/>
    <w:rPr>
      <w:vertAlign w:val="superscript"/>
    </w:rPr>
  </w:style>
  <w:style w:type="paragraph" w:styleId="afc">
    <w:name w:val="table of authorities"/>
    <w:basedOn w:val="a2"/>
    <w:next w:val="a2"/>
    <w:semiHidden/>
    <w:rsid w:val="0004584F"/>
    <w:pPr>
      <w:ind w:left="420"/>
    </w:pPr>
  </w:style>
  <w:style w:type="paragraph" w:styleId="afd">
    <w:name w:val="toa heading"/>
    <w:basedOn w:val="a2"/>
    <w:next w:val="a2"/>
    <w:semiHidden/>
    <w:rsid w:val="0004584F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04584F"/>
    <w:pPr>
      <w:outlineLvl w:val="9"/>
    </w:pPr>
  </w:style>
  <w:style w:type="character" w:styleId="HTML">
    <w:name w:val="HTML Variable"/>
    <w:basedOn w:val="a3"/>
    <w:semiHidden/>
    <w:rsid w:val="0004584F"/>
    <w:rPr>
      <w:i/>
      <w:iCs/>
    </w:rPr>
  </w:style>
  <w:style w:type="character" w:styleId="HTML0">
    <w:name w:val="HTML Typewriter"/>
    <w:basedOn w:val="a3"/>
    <w:semiHidden/>
    <w:rsid w:val="0004584F"/>
    <w:rPr>
      <w:rFonts w:ascii="Courier New" w:hAnsi="Courier New" w:cs="Courier New"/>
      <w:sz w:val="20"/>
      <w:szCs w:val="20"/>
    </w:rPr>
  </w:style>
  <w:style w:type="character" w:styleId="HTML1">
    <w:name w:val="HTML Code"/>
    <w:basedOn w:val="a3"/>
    <w:semiHidden/>
    <w:rsid w:val="0004584F"/>
    <w:rPr>
      <w:rFonts w:ascii="Courier New" w:hAnsi="Courier New" w:cs="Courier New"/>
      <w:sz w:val="20"/>
      <w:szCs w:val="20"/>
    </w:rPr>
  </w:style>
  <w:style w:type="paragraph" w:styleId="HTML2">
    <w:name w:val="HTML Address"/>
    <w:basedOn w:val="a2"/>
    <w:semiHidden/>
    <w:rsid w:val="0004584F"/>
    <w:rPr>
      <w:i/>
      <w:iCs/>
    </w:rPr>
  </w:style>
  <w:style w:type="character" w:styleId="HTML3">
    <w:name w:val="HTML Definition"/>
    <w:basedOn w:val="a3"/>
    <w:semiHidden/>
    <w:rsid w:val="0004584F"/>
    <w:rPr>
      <w:i/>
      <w:iCs/>
    </w:rPr>
  </w:style>
  <w:style w:type="character" w:styleId="HTML4">
    <w:name w:val="HTML Keyboard"/>
    <w:basedOn w:val="a3"/>
    <w:semiHidden/>
    <w:rsid w:val="0004584F"/>
    <w:rPr>
      <w:rFonts w:ascii="Courier New" w:hAnsi="Courier New" w:cs="Courier New"/>
      <w:sz w:val="20"/>
      <w:szCs w:val="20"/>
    </w:rPr>
  </w:style>
  <w:style w:type="character" w:styleId="HTML5">
    <w:name w:val="HTML Acronym"/>
    <w:basedOn w:val="a3"/>
    <w:semiHidden/>
    <w:rsid w:val="0004584F"/>
  </w:style>
  <w:style w:type="character" w:styleId="HTML6">
    <w:name w:val="HTML Sample"/>
    <w:basedOn w:val="a3"/>
    <w:semiHidden/>
    <w:rsid w:val="0004584F"/>
    <w:rPr>
      <w:rFonts w:ascii="Courier New" w:hAnsi="Courier New" w:cs="Courier New"/>
    </w:rPr>
  </w:style>
  <w:style w:type="character" w:styleId="HTML7">
    <w:name w:val="HTML Cite"/>
    <w:basedOn w:val="a3"/>
    <w:semiHidden/>
    <w:rsid w:val="0004584F"/>
    <w:rPr>
      <w:i/>
      <w:iCs/>
    </w:rPr>
  </w:style>
  <w:style w:type="paragraph" w:styleId="HTML8">
    <w:name w:val="HTML Preformatted"/>
    <w:basedOn w:val="a2"/>
    <w:semiHidden/>
    <w:rsid w:val="0004584F"/>
    <w:rPr>
      <w:rFonts w:ascii="Courier New" w:hAnsi="Courier New" w:cs="Courier New"/>
      <w:sz w:val="20"/>
      <w:szCs w:val="20"/>
    </w:rPr>
  </w:style>
  <w:style w:type="table" w:styleId="14">
    <w:name w:val="Table Web 1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2">
    <w:name w:val="Table Web 2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">
    <w:name w:val="Table Web 3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e">
    <w:name w:val="Table Theme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5">
    <w:name w:val="Table Colorful 1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color w:val="FFFFFF"/>
      <w:sz w:val="32"/>
      <w:szCs w:val="32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3">
    <w:name w:val="Table Colorful 2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4">
    <w:name w:val="Table Colorful 3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">
    <w:name w:val="Salutation"/>
    <w:basedOn w:val="a2"/>
    <w:next w:val="a2"/>
    <w:semiHidden/>
    <w:rsid w:val="0004584F"/>
  </w:style>
  <w:style w:type="paragraph" w:styleId="aff0">
    <w:name w:val="Plain Text"/>
    <w:basedOn w:val="a2"/>
    <w:semiHidden/>
    <w:rsid w:val="0004584F"/>
    <w:rPr>
      <w:rFonts w:ascii="宋体" w:hAnsi="Courier New" w:cs="Courier New"/>
    </w:rPr>
  </w:style>
  <w:style w:type="table" w:styleId="aff1">
    <w:name w:val="Table Elegant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2">
    <w:name w:val="E-mail Signature"/>
    <w:basedOn w:val="a2"/>
    <w:semiHidden/>
    <w:rsid w:val="0004584F"/>
  </w:style>
  <w:style w:type="paragraph" w:styleId="aff3">
    <w:name w:val="Subtitle"/>
    <w:basedOn w:val="a2"/>
    <w:semiHidden/>
    <w:qFormat/>
    <w:rsid w:val="0004584F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</w:rPr>
  </w:style>
  <w:style w:type="table" w:styleId="16">
    <w:name w:val="Table Classic 1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4">
    <w:name w:val="Table Classic 2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Classic 3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color w:val="000080"/>
      <w:sz w:val="32"/>
      <w:szCs w:val="32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3">
    <w:name w:val="Table Classic 4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4">
    <w:name w:val="envelope return"/>
    <w:basedOn w:val="a2"/>
    <w:semiHidden/>
    <w:rsid w:val="0004584F"/>
    <w:rPr>
      <w:rFonts w:ascii="Arial" w:hAnsi="Arial"/>
    </w:rPr>
  </w:style>
  <w:style w:type="table" w:styleId="17">
    <w:name w:val="Table Simple 1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5">
    <w:name w:val="Table Simple 2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6">
    <w:name w:val="Table Simple 3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5">
    <w:name w:val="Closing"/>
    <w:basedOn w:val="a2"/>
    <w:semiHidden/>
    <w:rsid w:val="0004584F"/>
    <w:pPr>
      <w:ind w:leftChars="2100" w:left="100"/>
    </w:pPr>
  </w:style>
  <w:style w:type="table" w:styleId="18">
    <w:name w:val="Table Subtle 1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6">
    <w:name w:val="Table Subtle 2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3D effects 1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3D effects 2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3D effects 3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6">
    <w:name w:val="List"/>
    <w:basedOn w:val="a2"/>
    <w:semiHidden/>
    <w:rsid w:val="0004584F"/>
    <w:pPr>
      <w:ind w:left="200" w:hangingChars="200" w:hanging="200"/>
    </w:pPr>
  </w:style>
  <w:style w:type="paragraph" w:styleId="28">
    <w:name w:val="List 2"/>
    <w:basedOn w:val="a2"/>
    <w:semiHidden/>
    <w:rsid w:val="0004584F"/>
    <w:pPr>
      <w:ind w:leftChars="200" w:left="100" w:hangingChars="200" w:hanging="200"/>
    </w:pPr>
  </w:style>
  <w:style w:type="paragraph" w:styleId="38">
    <w:name w:val="List 3"/>
    <w:basedOn w:val="a2"/>
    <w:semiHidden/>
    <w:rsid w:val="0004584F"/>
    <w:pPr>
      <w:ind w:leftChars="400" w:left="100" w:hangingChars="200" w:hanging="200"/>
    </w:pPr>
  </w:style>
  <w:style w:type="paragraph" w:styleId="44">
    <w:name w:val="List 4"/>
    <w:basedOn w:val="a2"/>
    <w:semiHidden/>
    <w:rsid w:val="0004584F"/>
    <w:pPr>
      <w:ind w:leftChars="600" w:left="100" w:hangingChars="200" w:hanging="200"/>
    </w:pPr>
  </w:style>
  <w:style w:type="paragraph" w:styleId="53">
    <w:name w:val="List 5"/>
    <w:basedOn w:val="a2"/>
    <w:semiHidden/>
    <w:rsid w:val="0004584F"/>
    <w:pPr>
      <w:ind w:leftChars="800" w:left="100" w:hangingChars="200" w:hanging="200"/>
    </w:pPr>
  </w:style>
  <w:style w:type="paragraph" w:styleId="a1">
    <w:name w:val="List Number"/>
    <w:basedOn w:val="a2"/>
    <w:semiHidden/>
    <w:rsid w:val="0004584F"/>
    <w:pPr>
      <w:numPr>
        <w:numId w:val="1"/>
      </w:numPr>
    </w:pPr>
  </w:style>
  <w:style w:type="paragraph" w:styleId="29">
    <w:name w:val="List Number 2"/>
    <w:basedOn w:val="a2"/>
    <w:semiHidden/>
    <w:rsid w:val="0004584F"/>
    <w:pPr>
      <w:tabs>
        <w:tab w:val="num" w:pos="432"/>
      </w:tabs>
      <w:ind w:left="432" w:hanging="432"/>
    </w:pPr>
  </w:style>
  <w:style w:type="paragraph" w:styleId="39">
    <w:name w:val="List Number 3"/>
    <w:basedOn w:val="a2"/>
    <w:semiHidden/>
    <w:rsid w:val="0004584F"/>
    <w:pPr>
      <w:tabs>
        <w:tab w:val="num" w:pos="432"/>
      </w:tabs>
      <w:ind w:left="432" w:hanging="432"/>
    </w:pPr>
  </w:style>
  <w:style w:type="paragraph" w:styleId="40">
    <w:name w:val="List Number 4"/>
    <w:basedOn w:val="a2"/>
    <w:semiHidden/>
    <w:rsid w:val="0004584F"/>
    <w:pPr>
      <w:numPr>
        <w:numId w:val="18"/>
      </w:numPr>
    </w:pPr>
  </w:style>
  <w:style w:type="paragraph" w:styleId="54">
    <w:name w:val="List Number 5"/>
    <w:basedOn w:val="a2"/>
    <w:semiHidden/>
    <w:rsid w:val="0004584F"/>
    <w:pPr>
      <w:ind w:left="0"/>
    </w:pPr>
  </w:style>
  <w:style w:type="paragraph" w:styleId="aff7">
    <w:name w:val="List Continue"/>
    <w:basedOn w:val="a2"/>
    <w:semiHidden/>
    <w:rsid w:val="0004584F"/>
    <w:pPr>
      <w:spacing w:after="120"/>
      <w:ind w:leftChars="200" w:left="420"/>
    </w:pPr>
  </w:style>
  <w:style w:type="paragraph" w:styleId="2a">
    <w:name w:val="List Continue 2"/>
    <w:basedOn w:val="a2"/>
    <w:semiHidden/>
    <w:rsid w:val="0004584F"/>
    <w:pPr>
      <w:spacing w:after="120"/>
      <w:ind w:leftChars="400" w:left="840"/>
    </w:pPr>
  </w:style>
  <w:style w:type="paragraph" w:styleId="3a">
    <w:name w:val="List Continue 3"/>
    <w:basedOn w:val="a2"/>
    <w:semiHidden/>
    <w:rsid w:val="0004584F"/>
    <w:pPr>
      <w:spacing w:after="120"/>
      <w:ind w:leftChars="600" w:left="1260"/>
    </w:pPr>
  </w:style>
  <w:style w:type="paragraph" w:styleId="45">
    <w:name w:val="List Continue 4"/>
    <w:basedOn w:val="a2"/>
    <w:semiHidden/>
    <w:rsid w:val="0004584F"/>
    <w:pPr>
      <w:spacing w:after="120"/>
      <w:ind w:leftChars="800" w:left="1680"/>
    </w:pPr>
  </w:style>
  <w:style w:type="paragraph" w:styleId="55">
    <w:name w:val="List Continue 5"/>
    <w:basedOn w:val="a2"/>
    <w:semiHidden/>
    <w:rsid w:val="0004584F"/>
    <w:pPr>
      <w:spacing w:after="120"/>
      <w:ind w:leftChars="1000" w:left="2100"/>
    </w:pPr>
  </w:style>
  <w:style w:type="paragraph" w:styleId="aff8">
    <w:name w:val="List Bullet"/>
    <w:basedOn w:val="a2"/>
    <w:autoRedefine/>
    <w:semiHidden/>
    <w:rsid w:val="0004584F"/>
    <w:pPr>
      <w:tabs>
        <w:tab w:val="num" w:pos="432"/>
      </w:tabs>
      <w:ind w:left="432" w:hanging="432"/>
    </w:pPr>
  </w:style>
  <w:style w:type="paragraph" w:styleId="2b">
    <w:name w:val="List Bullet 2"/>
    <w:basedOn w:val="a2"/>
    <w:autoRedefine/>
    <w:semiHidden/>
    <w:rsid w:val="0004584F"/>
    <w:pPr>
      <w:tabs>
        <w:tab w:val="num" w:pos="432"/>
      </w:tabs>
      <w:ind w:left="432" w:hanging="432"/>
    </w:pPr>
  </w:style>
  <w:style w:type="paragraph" w:styleId="3b">
    <w:name w:val="List Bullet 3"/>
    <w:basedOn w:val="a2"/>
    <w:autoRedefine/>
    <w:semiHidden/>
    <w:rsid w:val="0004584F"/>
    <w:pPr>
      <w:tabs>
        <w:tab w:val="num" w:pos="432"/>
      </w:tabs>
      <w:ind w:left="432" w:hanging="432"/>
    </w:pPr>
  </w:style>
  <w:style w:type="paragraph" w:styleId="46">
    <w:name w:val="List Bullet 4"/>
    <w:basedOn w:val="a2"/>
    <w:autoRedefine/>
    <w:semiHidden/>
    <w:rsid w:val="0004584F"/>
    <w:pPr>
      <w:tabs>
        <w:tab w:val="num" w:pos="432"/>
      </w:tabs>
      <w:ind w:left="432" w:hanging="432"/>
    </w:pPr>
  </w:style>
  <w:style w:type="paragraph" w:styleId="51">
    <w:name w:val="List Bullet 5"/>
    <w:basedOn w:val="a2"/>
    <w:autoRedefine/>
    <w:semiHidden/>
    <w:rsid w:val="0004584F"/>
    <w:pPr>
      <w:numPr>
        <w:numId w:val="2"/>
      </w:numPr>
    </w:pPr>
  </w:style>
  <w:style w:type="table" w:styleId="1a">
    <w:name w:val="Table List 1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c">
    <w:name w:val="Table List 2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List 3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List 4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6">
    <w:name w:val="Table List 5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1">
    <w:name w:val="Table List 6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1">
    <w:name w:val="Table List 7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1">
    <w:name w:val="Table List 8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aff9">
    <w:name w:val="Table Contemporary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affa">
    <w:name w:val="Normal (Web)"/>
    <w:basedOn w:val="a2"/>
    <w:uiPriority w:val="99"/>
    <w:semiHidden/>
    <w:rsid w:val="0004584F"/>
    <w:rPr>
      <w:rFonts w:cs="Times New Roman"/>
    </w:rPr>
  </w:style>
  <w:style w:type="paragraph" w:styleId="affb">
    <w:name w:val="Signature"/>
    <w:basedOn w:val="a2"/>
    <w:semiHidden/>
    <w:rsid w:val="0004584F"/>
    <w:pPr>
      <w:ind w:leftChars="2100" w:left="100"/>
    </w:pPr>
  </w:style>
  <w:style w:type="character" w:styleId="affc">
    <w:name w:val="Emphasis"/>
    <w:basedOn w:val="a3"/>
    <w:semiHidden/>
    <w:qFormat/>
    <w:rsid w:val="0004584F"/>
    <w:rPr>
      <w:i/>
      <w:iCs/>
    </w:rPr>
  </w:style>
  <w:style w:type="paragraph" w:styleId="affd">
    <w:name w:val="Date"/>
    <w:basedOn w:val="a2"/>
    <w:next w:val="a2"/>
    <w:semiHidden/>
    <w:rsid w:val="0004584F"/>
    <w:pPr>
      <w:ind w:leftChars="2500" w:left="100"/>
    </w:pPr>
  </w:style>
  <w:style w:type="table" w:styleId="1b">
    <w:name w:val="Table Columns 1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b/>
      <w:bCs/>
      <w:sz w:val="32"/>
      <w:szCs w:val="32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d">
    <w:name w:val="Table Columns 2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b/>
      <w:bCs/>
      <w:sz w:val="32"/>
      <w:szCs w:val="32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umns 3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b/>
      <w:bCs/>
      <w:sz w:val="32"/>
      <w:szCs w:val="32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Columns 4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7">
    <w:name w:val="Table Columns 5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c">
    <w:name w:val="Table Grid 1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2e">
    <w:name w:val="Table Grid 2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Grid 3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49">
    <w:name w:val="Table Grid 4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8">
    <w:name w:val="Table Grid 5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b/>
      <w:bCs/>
      <w:sz w:val="32"/>
      <w:szCs w:val="32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e">
    <w:name w:val="Block Text"/>
    <w:basedOn w:val="a2"/>
    <w:semiHidden/>
    <w:rsid w:val="0004584F"/>
    <w:pPr>
      <w:spacing w:after="120"/>
      <w:ind w:leftChars="700" w:left="1440" w:rightChars="700" w:right="1440"/>
    </w:pPr>
  </w:style>
  <w:style w:type="numbering" w:styleId="a">
    <w:name w:val="Outline List 3"/>
    <w:basedOn w:val="a5"/>
    <w:semiHidden/>
    <w:rsid w:val="0004584F"/>
    <w:pPr>
      <w:numPr>
        <w:numId w:val="6"/>
      </w:numPr>
    </w:pPr>
  </w:style>
  <w:style w:type="paragraph" w:styleId="afff">
    <w:name w:val="envelope address"/>
    <w:basedOn w:val="a2"/>
    <w:semiHidden/>
    <w:rsid w:val="0004584F"/>
    <w:pPr>
      <w:framePr w:w="7920" w:h="1980" w:hRule="exact" w:hSpace="180" w:wrap="auto" w:hAnchor="page" w:xAlign="center" w:yAlign="bottom"/>
      <w:ind w:leftChars="1400" w:left="100"/>
    </w:pPr>
    <w:rPr>
      <w:rFonts w:ascii="Arial" w:hAnsi="Arial"/>
    </w:rPr>
  </w:style>
  <w:style w:type="paragraph" w:styleId="afff0">
    <w:name w:val="Message Header"/>
    <w:basedOn w:val="a2"/>
    <w:semiHidden/>
    <w:rsid w:val="0004584F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hAnsi="Arial"/>
    </w:rPr>
  </w:style>
  <w:style w:type="character" w:styleId="afff1">
    <w:name w:val="line number"/>
    <w:basedOn w:val="a3"/>
    <w:semiHidden/>
    <w:rsid w:val="0004584F"/>
  </w:style>
  <w:style w:type="character" w:styleId="afff2">
    <w:name w:val="Strong"/>
    <w:basedOn w:val="a3"/>
    <w:semiHidden/>
    <w:qFormat/>
    <w:rsid w:val="0004584F"/>
    <w:rPr>
      <w:b/>
      <w:bCs/>
    </w:rPr>
  </w:style>
  <w:style w:type="character" w:styleId="afff3">
    <w:name w:val="page number"/>
    <w:basedOn w:val="a3"/>
    <w:semiHidden/>
    <w:rsid w:val="0004584F"/>
  </w:style>
  <w:style w:type="character" w:styleId="afff4">
    <w:name w:val="FollowedHyperlink"/>
    <w:semiHidden/>
    <w:rsid w:val="0004584F"/>
    <w:rPr>
      <w:color w:val="800080"/>
      <w:u w:val="none"/>
    </w:rPr>
  </w:style>
  <w:style w:type="paragraph" w:styleId="afff5">
    <w:name w:val="Body Text"/>
    <w:basedOn w:val="a2"/>
    <w:semiHidden/>
    <w:rsid w:val="0004584F"/>
    <w:pPr>
      <w:spacing w:after="120"/>
    </w:pPr>
  </w:style>
  <w:style w:type="paragraph" w:styleId="afff6">
    <w:name w:val="Body Text First Indent"/>
    <w:basedOn w:val="afff5"/>
    <w:semiHidden/>
    <w:rsid w:val="0004584F"/>
    <w:pPr>
      <w:ind w:firstLineChars="100" w:firstLine="420"/>
    </w:pPr>
  </w:style>
  <w:style w:type="paragraph" w:styleId="afff7">
    <w:name w:val="Body Text Indent"/>
    <w:basedOn w:val="a2"/>
    <w:semiHidden/>
    <w:rsid w:val="0004584F"/>
    <w:pPr>
      <w:spacing w:after="120"/>
      <w:ind w:leftChars="200" w:left="420"/>
    </w:pPr>
  </w:style>
  <w:style w:type="paragraph" w:styleId="2f">
    <w:name w:val="Body Text First Indent 2"/>
    <w:basedOn w:val="afff7"/>
    <w:semiHidden/>
    <w:rsid w:val="0004584F"/>
    <w:pPr>
      <w:ind w:firstLineChars="200" w:firstLine="420"/>
    </w:pPr>
  </w:style>
  <w:style w:type="paragraph" w:styleId="afff8">
    <w:name w:val="Normal Indent"/>
    <w:basedOn w:val="a2"/>
    <w:semiHidden/>
    <w:rsid w:val="0004584F"/>
    <w:pPr>
      <w:ind w:firstLineChars="200" w:firstLine="420"/>
    </w:pPr>
  </w:style>
  <w:style w:type="paragraph" w:styleId="2f0">
    <w:name w:val="Body Text 2"/>
    <w:basedOn w:val="a2"/>
    <w:semiHidden/>
    <w:rsid w:val="0004584F"/>
    <w:pPr>
      <w:spacing w:after="120" w:line="480" w:lineRule="auto"/>
    </w:pPr>
  </w:style>
  <w:style w:type="paragraph" w:styleId="3f">
    <w:name w:val="Body Text 3"/>
    <w:basedOn w:val="a2"/>
    <w:semiHidden/>
    <w:rsid w:val="0004584F"/>
    <w:pPr>
      <w:spacing w:after="120"/>
    </w:pPr>
    <w:rPr>
      <w:sz w:val="16"/>
      <w:szCs w:val="16"/>
    </w:rPr>
  </w:style>
  <w:style w:type="paragraph" w:styleId="2f1">
    <w:name w:val="Body Text Indent 2"/>
    <w:basedOn w:val="a2"/>
    <w:semiHidden/>
    <w:rsid w:val="0004584F"/>
    <w:pPr>
      <w:spacing w:after="120" w:line="480" w:lineRule="auto"/>
      <w:ind w:leftChars="200" w:left="420"/>
    </w:pPr>
  </w:style>
  <w:style w:type="paragraph" w:styleId="3f0">
    <w:name w:val="Body Text Indent 3"/>
    <w:basedOn w:val="a2"/>
    <w:semiHidden/>
    <w:rsid w:val="0004584F"/>
    <w:pPr>
      <w:spacing w:after="120"/>
      <w:ind w:leftChars="200" w:left="420"/>
    </w:pPr>
    <w:rPr>
      <w:sz w:val="16"/>
      <w:szCs w:val="16"/>
    </w:rPr>
  </w:style>
  <w:style w:type="paragraph" w:styleId="afff9">
    <w:name w:val="Note Heading"/>
    <w:basedOn w:val="a2"/>
    <w:next w:val="a2"/>
    <w:semiHidden/>
    <w:rsid w:val="0004584F"/>
    <w:pPr>
      <w:jc w:val="center"/>
    </w:pPr>
  </w:style>
  <w:style w:type="paragraph" w:customStyle="1" w:styleId="ItemStepinTable">
    <w:name w:val="Item Step in Table"/>
    <w:rsid w:val="0004584F"/>
    <w:pPr>
      <w:numPr>
        <w:numId w:val="8"/>
      </w:numPr>
      <w:topLinePunct/>
      <w:spacing w:before="80" w:after="80" w:line="240" w:lineRule="atLeast"/>
    </w:pPr>
    <w:rPr>
      <w:rFonts w:ascii="HuaweiSans-Regular" w:eastAsia="方正兰亭黑简体" w:hAnsi="HuaweiSans-Regular" w:cs="Arial"/>
      <w:sz w:val="21"/>
      <w:szCs w:val="22"/>
    </w:rPr>
  </w:style>
  <w:style w:type="paragraph" w:customStyle="1" w:styleId="End">
    <w:name w:val="End"/>
    <w:basedOn w:val="a2"/>
    <w:rsid w:val="0004584F"/>
    <w:pPr>
      <w:spacing w:after="400"/>
    </w:pPr>
    <w:rPr>
      <w:b/>
    </w:rPr>
  </w:style>
  <w:style w:type="paragraph" w:customStyle="1" w:styleId="1d">
    <w:name w:val="样式1"/>
    <w:basedOn w:val="End"/>
    <w:semiHidden/>
    <w:rsid w:val="0004584F"/>
    <w:rPr>
      <w:b w:val="0"/>
    </w:rPr>
  </w:style>
  <w:style w:type="paragraph" w:customStyle="1" w:styleId="NotesTextListinTable">
    <w:name w:val="Notes Text List in Table"/>
    <w:rsid w:val="0004584F"/>
    <w:pPr>
      <w:numPr>
        <w:numId w:val="12"/>
      </w:numPr>
      <w:spacing w:before="40" w:after="80" w:line="200" w:lineRule="atLeast"/>
      <w:ind w:left="454" w:hanging="284"/>
      <w:jc w:val="both"/>
    </w:pPr>
    <w:rPr>
      <w:rFonts w:ascii="HuaweiSans-Regular" w:eastAsia="楷体_GB2312" w:hAnsi="HuaweiSans-Regular" w:cs="楷体_GB2312"/>
      <w:noProof/>
      <w:sz w:val="18"/>
      <w:szCs w:val="18"/>
    </w:rPr>
  </w:style>
  <w:style w:type="paragraph" w:customStyle="1" w:styleId="NotesHeading">
    <w:name w:val="Notes Heading"/>
    <w:basedOn w:val="CAUTIONHeading"/>
    <w:rsid w:val="0004584F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04584F"/>
    <w:pPr>
      <w:pBdr>
        <w:bottom w:val="none" w:sz="0" w:space="0" w:color="auto"/>
      </w:pBdr>
      <w:spacing w:before="40" w:line="200" w:lineRule="atLeast"/>
      <w:ind w:left="2075"/>
    </w:pPr>
    <w:rPr>
      <w:szCs w:val="18"/>
    </w:rPr>
  </w:style>
  <w:style w:type="paragraph" w:customStyle="1" w:styleId="NotesTextList">
    <w:name w:val="Notes Text List"/>
    <w:basedOn w:val="CAUTIONTextList"/>
    <w:rsid w:val="0004584F"/>
    <w:pPr>
      <w:numPr>
        <w:numId w:val="9"/>
      </w:numPr>
      <w:pBdr>
        <w:bottom w:val="none" w:sz="0" w:space="0" w:color="auto"/>
      </w:pBdr>
      <w:spacing w:before="40" w:line="200" w:lineRule="atLeast"/>
    </w:pPr>
    <w:rPr>
      <w:sz w:val="20"/>
      <w:szCs w:val="18"/>
    </w:rPr>
  </w:style>
  <w:style w:type="paragraph" w:customStyle="1" w:styleId="FigureDescriptioninAppendix">
    <w:name w:val="Figure Description in Appendix"/>
    <w:basedOn w:val="Figure"/>
    <w:next w:val="Figure"/>
    <w:rsid w:val="0004584F"/>
    <w:pPr>
      <w:keepNext/>
      <w:numPr>
        <w:ilvl w:val="7"/>
        <w:numId w:val="17"/>
      </w:numPr>
      <w:topLinePunct w:val="0"/>
      <w:outlineLvl w:val="7"/>
    </w:pPr>
    <w:rPr>
      <w:rFonts w:eastAsia="黑体"/>
    </w:rPr>
  </w:style>
  <w:style w:type="paragraph" w:customStyle="1" w:styleId="Cover2">
    <w:name w:val="Cover 2"/>
    <w:rsid w:val="0004584F"/>
    <w:pPr>
      <w:adjustRightInd w:val="0"/>
      <w:snapToGrid w:val="0"/>
      <w:jc w:val="center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Text">
    <w:name w:val="Cover Text"/>
    <w:rsid w:val="0004584F"/>
    <w:pPr>
      <w:adjustRightInd w:val="0"/>
      <w:snapToGrid w:val="0"/>
      <w:spacing w:before="80" w:after="80" w:line="240" w:lineRule="atLeast"/>
      <w:jc w:val="both"/>
    </w:pPr>
    <w:rPr>
      <w:rFonts w:ascii="Arial" w:eastAsia="方正兰亭黑简体" w:hAnsi="Arial" w:cs="Arial"/>
      <w:snapToGrid w:val="0"/>
      <w:sz w:val="32"/>
      <w:szCs w:val="32"/>
    </w:rPr>
  </w:style>
  <w:style w:type="paragraph" w:customStyle="1" w:styleId="Cover3">
    <w:name w:val="Cover 3"/>
    <w:basedOn w:val="a2"/>
    <w:rsid w:val="0004584F"/>
    <w:pPr>
      <w:widowControl w:val="0"/>
      <w:topLinePunct w:val="0"/>
      <w:ind w:left="0"/>
    </w:pPr>
    <w:rPr>
      <w:rFonts w:ascii="Arial" w:eastAsia="黑体" w:hAnsi="Arial"/>
      <w:b/>
      <w:bCs/>
      <w:spacing w:val="-4"/>
      <w:sz w:val="22"/>
      <w:szCs w:val="22"/>
    </w:rPr>
  </w:style>
  <w:style w:type="paragraph" w:customStyle="1" w:styleId="TOC10">
    <w:name w:val="TOC 标题1"/>
    <w:next w:val="TOC1"/>
    <w:semiHidden/>
    <w:rsid w:val="0004584F"/>
    <w:pPr>
      <w:keepNext/>
      <w:snapToGrid w:val="0"/>
      <w:spacing w:before="480" w:after="360"/>
      <w:jc w:val="center"/>
    </w:pPr>
    <w:rPr>
      <w:rFonts w:ascii="Arial" w:eastAsia="黑体" w:hAnsi="Arial" w:cs="Arial"/>
      <w:noProof/>
      <w:sz w:val="36"/>
      <w:szCs w:val="36"/>
    </w:rPr>
  </w:style>
  <w:style w:type="paragraph" w:customStyle="1" w:styleId="Command">
    <w:name w:val="Command"/>
    <w:basedOn w:val="a2"/>
    <w:rsid w:val="0004584F"/>
    <w:pPr>
      <w:topLinePunct w:val="0"/>
      <w:adjustRightInd/>
      <w:snapToGrid/>
      <w:spacing w:before="40" w:after="40" w:line="240" w:lineRule="auto"/>
      <w:ind w:leftChars="810" w:left="810" w:rightChars="100" w:right="210"/>
    </w:pPr>
    <w:rPr>
      <w:rFonts w:ascii="Courier New" w:eastAsia="黑体" w:hAnsi="Courier New" w:cs="宋体"/>
      <w:szCs w:val="20"/>
    </w:rPr>
  </w:style>
  <w:style w:type="character" w:customStyle="1" w:styleId="commandparameter">
    <w:name w:val="command parameter"/>
    <w:rsid w:val="0004584F"/>
    <w:rPr>
      <w:rFonts w:ascii="Arial" w:eastAsia="宋体" w:hAnsi="Arial"/>
      <w:i/>
      <w:color w:val="auto"/>
      <w:sz w:val="21"/>
      <w:szCs w:val="21"/>
    </w:rPr>
  </w:style>
  <w:style w:type="character" w:customStyle="1" w:styleId="commandkeywords">
    <w:name w:val="command keywords"/>
    <w:rsid w:val="0004584F"/>
    <w:rPr>
      <w:rFonts w:ascii="Arial" w:eastAsia="宋体" w:hAnsi="Arial"/>
      <w:b/>
      <w:color w:val="auto"/>
      <w:sz w:val="21"/>
      <w:szCs w:val="21"/>
    </w:rPr>
  </w:style>
  <w:style w:type="character" w:customStyle="1" w:styleId="TableHeading0">
    <w:name w:val="Table Heading 字符"/>
    <w:basedOn w:val="a3"/>
    <w:link w:val="TableHeading"/>
    <w:rsid w:val="0004584F"/>
    <w:rPr>
      <w:rFonts w:ascii="Book Antiqua" w:eastAsia="黑体" w:hAnsi="Book Antiqua" w:cs="Book Antiqua"/>
      <w:bCs/>
      <w:snapToGrid w:val="0"/>
      <w:sz w:val="32"/>
      <w:szCs w:val="32"/>
    </w:rPr>
  </w:style>
  <w:style w:type="paragraph" w:customStyle="1" w:styleId="Outline">
    <w:name w:val="Outline"/>
    <w:basedOn w:val="a2"/>
    <w:semiHidden/>
    <w:rsid w:val="0004584F"/>
    <w:pPr>
      <w:topLinePunct w:val="0"/>
      <w:spacing w:line="200" w:lineRule="atLeast"/>
      <w:ind w:left="709"/>
      <w:jc w:val="both"/>
    </w:pPr>
    <w:rPr>
      <w:i/>
      <w:color w:val="0000FF"/>
      <w:sz w:val="18"/>
      <w:szCs w:val="18"/>
    </w:rPr>
  </w:style>
  <w:style w:type="paragraph" w:customStyle="1" w:styleId="TableDescriptioninAppendix">
    <w:name w:val="Table Description in Appendix"/>
    <w:basedOn w:val="TableDescription"/>
    <w:next w:val="a2"/>
    <w:rsid w:val="0004584F"/>
    <w:pPr>
      <w:ind w:left="0"/>
    </w:pPr>
  </w:style>
  <w:style w:type="paragraph" w:customStyle="1" w:styleId="Code">
    <w:name w:val="Code"/>
    <w:basedOn w:val="a2"/>
    <w:rsid w:val="0004584F"/>
    <w:pPr>
      <w:widowControl w:val="0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pyrightDeclaration1">
    <w:name w:val="Copyright Declaration1"/>
    <w:rsid w:val="0004584F"/>
    <w:pPr>
      <w:spacing w:before="80" w:after="80"/>
    </w:pPr>
    <w:rPr>
      <w:rFonts w:ascii="Arial" w:eastAsia="黑体" w:hAnsi="Arial" w:cs="Arial"/>
      <w:sz w:val="36"/>
      <w:szCs w:val="32"/>
    </w:rPr>
  </w:style>
  <w:style w:type="paragraph" w:customStyle="1" w:styleId="Cover30">
    <w:name w:val="Cover3"/>
    <w:semiHidden/>
    <w:rsid w:val="0004584F"/>
    <w:pPr>
      <w:adjustRightInd w:val="0"/>
      <w:snapToGrid w:val="0"/>
      <w:spacing w:before="80" w:after="80" w:line="240" w:lineRule="atLeast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40">
    <w:name w:val="Cover4"/>
    <w:basedOn w:val="a2"/>
    <w:semiHidden/>
    <w:rsid w:val="0004584F"/>
    <w:pPr>
      <w:topLinePunct w:val="0"/>
      <w:ind w:left="0"/>
    </w:pPr>
    <w:rPr>
      <w:rFonts w:ascii="Arial" w:eastAsia="Arial" w:hAnsi="Arial"/>
      <w:b/>
      <w:bCs/>
      <w:sz w:val="24"/>
      <w:szCs w:val="24"/>
    </w:rPr>
  </w:style>
  <w:style w:type="paragraph" w:customStyle="1" w:styleId="SubItemListTextTD">
    <w:name w:val="Sub Item List Text TD"/>
    <w:basedOn w:val="TerminalDisplay"/>
    <w:rsid w:val="0004584F"/>
    <w:pPr>
      <w:adjustRightInd w:val="0"/>
      <w:ind w:left="2410"/>
    </w:pPr>
  </w:style>
  <w:style w:type="paragraph" w:customStyle="1" w:styleId="ItemlistTextTD">
    <w:name w:val="Item list Text TD"/>
    <w:basedOn w:val="TerminalDisplay"/>
    <w:rsid w:val="0004584F"/>
    <w:pPr>
      <w:adjustRightInd w:val="0"/>
      <w:ind w:left="2126"/>
    </w:pPr>
  </w:style>
  <w:style w:type="paragraph" w:customStyle="1" w:styleId="ItemListTextinTable">
    <w:name w:val="Item List Text in Table"/>
    <w:basedOn w:val="TableText"/>
    <w:autoRedefine/>
    <w:rsid w:val="0004584F"/>
    <w:pPr>
      <w:ind w:left="284"/>
    </w:pPr>
  </w:style>
  <w:style w:type="paragraph" w:customStyle="1" w:styleId="Appendixheading1">
    <w:name w:val="Appendix heading 1"/>
    <w:basedOn w:val="1"/>
    <w:next w:val="2"/>
    <w:rsid w:val="0004584F"/>
    <w:pPr>
      <w:keepLines/>
      <w:numPr>
        <w:numId w:val="17"/>
      </w:numPr>
      <w:topLinePunct w:val="0"/>
    </w:pPr>
    <w:rPr>
      <w:rFonts w:hint="eastAsia"/>
      <w:bCs w:val="0"/>
    </w:rPr>
  </w:style>
  <w:style w:type="paragraph" w:customStyle="1" w:styleId="Appendixheading2">
    <w:name w:val="Appendix heading 2"/>
    <w:basedOn w:val="2"/>
    <w:next w:val="Appendixheading3"/>
    <w:rsid w:val="0004584F"/>
    <w:pPr>
      <w:numPr>
        <w:numId w:val="17"/>
      </w:numPr>
      <w:topLinePunct w:val="0"/>
      <w:spacing w:before="200"/>
    </w:pPr>
    <w:rPr>
      <w:rFonts w:cs="Times New Roman" w:hint="eastAsia"/>
    </w:rPr>
  </w:style>
  <w:style w:type="paragraph" w:customStyle="1" w:styleId="Appendixheading3">
    <w:name w:val="Appendix heading 3"/>
    <w:basedOn w:val="3"/>
    <w:next w:val="Appendixheading4"/>
    <w:rsid w:val="0004584F"/>
    <w:pPr>
      <w:numPr>
        <w:numId w:val="17"/>
      </w:numPr>
      <w:topLinePunct w:val="0"/>
    </w:pPr>
    <w:rPr>
      <w:rFonts w:cs="Times New Roman" w:hint="eastAsia"/>
    </w:rPr>
  </w:style>
  <w:style w:type="paragraph" w:customStyle="1" w:styleId="Appendixheading4">
    <w:name w:val="Appendix heading 4"/>
    <w:basedOn w:val="4"/>
    <w:next w:val="Appendixheading5"/>
    <w:rsid w:val="0004584F"/>
    <w:pPr>
      <w:numPr>
        <w:numId w:val="17"/>
      </w:numPr>
      <w:topLinePunct w:val="0"/>
    </w:pPr>
    <w:rPr>
      <w:bCs/>
    </w:rPr>
  </w:style>
  <w:style w:type="paragraph" w:customStyle="1" w:styleId="Appendixheading5">
    <w:name w:val="Appendix heading 5"/>
    <w:basedOn w:val="5"/>
    <w:next w:val="BlockLabel"/>
    <w:rsid w:val="0004584F"/>
    <w:pPr>
      <w:numPr>
        <w:numId w:val="17"/>
      </w:numPr>
      <w:topLinePunct w:val="0"/>
    </w:pPr>
    <w:rPr>
      <w:rFonts w:cs="Times New Roman"/>
      <w:bCs/>
    </w:rPr>
  </w:style>
  <w:style w:type="character" w:styleId="afffa">
    <w:name w:val="Placeholder Text"/>
    <w:basedOn w:val="a3"/>
    <w:uiPriority w:val="99"/>
    <w:semiHidden/>
    <w:rsid w:val="0004584F"/>
    <w:rPr>
      <w:color w:val="808080"/>
    </w:rPr>
  </w:style>
  <w:style w:type="paragraph" w:customStyle="1" w:styleId="DecimalAligned">
    <w:name w:val="Decimal Aligned"/>
    <w:basedOn w:val="a2"/>
    <w:autoRedefine/>
    <w:uiPriority w:val="40"/>
    <w:rsid w:val="0004584F"/>
    <w:pPr>
      <w:tabs>
        <w:tab w:val="decimal" w:pos="360"/>
      </w:tabs>
      <w:topLinePunct w:val="0"/>
      <w:adjustRightInd/>
      <w:snapToGrid/>
      <w:spacing w:before="0" w:after="200" w:line="276" w:lineRule="auto"/>
      <w:ind w:left="0"/>
    </w:pPr>
    <w:rPr>
      <w:sz w:val="22"/>
      <w:szCs w:val="22"/>
    </w:rPr>
  </w:style>
  <w:style w:type="character" w:customStyle="1" w:styleId="af2">
    <w:name w:val="脚注文本 字符"/>
    <w:basedOn w:val="a3"/>
    <w:link w:val="af1"/>
    <w:uiPriority w:val="99"/>
    <w:rsid w:val="0004584F"/>
    <w:rPr>
      <w:rFonts w:ascii="HuaweiSans-Regular" w:eastAsia="方正兰亭黑简体" w:hAnsi="HuaweiSans-Regular" w:cs="Arial"/>
      <w:sz w:val="18"/>
      <w:szCs w:val="18"/>
    </w:rPr>
  </w:style>
  <w:style w:type="character" w:styleId="afffb">
    <w:name w:val="Subtle Emphasis"/>
    <w:basedOn w:val="a3"/>
    <w:uiPriority w:val="19"/>
    <w:rsid w:val="0004584F"/>
    <w:rPr>
      <w:rFonts w:ascii="微软雅黑" w:eastAsia="微软雅黑" w:hAnsi="微软雅黑" w:cs="微软雅黑"/>
      <w:bCs w:val="0"/>
      <w:i/>
      <w:iCs/>
      <w:color w:val="808080" w:themeColor="text1" w:themeTint="7F"/>
      <w:szCs w:val="22"/>
      <w:lang w:eastAsia="zh-CN"/>
    </w:rPr>
  </w:style>
  <w:style w:type="table" w:styleId="2-5">
    <w:name w:val="Medium Shading 2 Accent 5"/>
    <w:basedOn w:val="a4"/>
    <w:uiPriority w:val="64"/>
    <w:rsid w:val="0004584F"/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cover--">
    <w:name w:val="cover--"/>
    <w:basedOn w:val="a2"/>
    <w:rsid w:val="0004584F"/>
    <w:pPr>
      <w:widowControl w:val="0"/>
      <w:tabs>
        <w:tab w:val="left" w:pos="1644"/>
      </w:tabs>
      <w:autoSpaceDE w:val="0"/>
      <w:autoSpaceDN w:val="0"/>
      <w:snapToGrid/>
      <w:spacing w:before="120" w:after="120" w:line="360" w:lineRule="auto"/>
      <w:ind w:left="0"/>
      <w:jc w:val="center"/>
    </w:pPr>
    <w:rPr>
      <w:rFonts w:ascii="Arial" w:eastAsia="黑体" w:hAnsi="Arial"/>
      <w:sz w:val="72"/>
    </w:rPr>
  </w:style>
  <w:style w:type="paragraph" w:customStyle="1" w:styleId="afffc">
    <w:name w:val="图样式"/>
    <w:basedOn w:val="a2"/>
    <w:rsid w:val="0004584F"/>
    <w:pPr>
      <w:keepNext/>
      <w:topLinePunct w:val="0"/>
      <w:autoSpaceDE w:val="0"/>
      <w:autoSpaceDN w:val="0"/>
      <w:spacing w:before="0" w:after="0" w:line="360" w:lineRule="auto"/>
      <w:ind w:left="0"/>
      <w:jc w:val="center"/>
    </w:pPr>
    <w:rPr>
      <w:rFonts w:cs="Times New Roman"/>
    </w:rPr>
  </w:style>
  <w:style w:type="paragraph" w:customStyle="1" w:styleId="afffd">
    <w:name w:val="微软雅黑"/>
    <w:basedOn w:val="a2"/>
    <w:link w:val="Char"/>
    <w:autoRedefine/>
    <w:rsid w:val="004A31D9"/>
    <w:pPr>
      <w:widowControl w:val="0"/>
      <w:topLinePunct w:val="0"/>
      <w:autoSpaceDE w:val="0"/>
      <w:autoSpaceDN w:val="0"/>
      <w:snapToGrid/>
      <w:spacing w:before="0" w:afterLines="50" w:line="320" w:lineRule="exact"/>
      <w:ind w:left="0" w:firstLine="420"/>
    </w:pPr>
    <w:rPr>
      <w:sz w:val="24"/>
      <w:szCs w:val="24"/>
    </w:rPr>
  </w:style>
  <w:style w:type="character" w:customStyle="1" w:styleId="Char">
    <w:name w:val="微软雅黑 Char"/>
    <w:basedOn w:val="a3"/>
    <w:link w:val="afffd"/>
    <w:rsid w:val="004A31D9"/>
    <w:rPr>
      <w:rFonts w:ascii="微软雅黑" w:eastAsia="微软雅黑" w:hAnsi="微软雅黑" w:cs="微软雅黑"/>
      <w:sz w:val="24"/>
      <w:szCs w:val="24"/>
    </w:rPr>
  </w:style>
  <w:style w:type="paragraph" w:customStyle="1" w:styleId="05">
    <w:name w:val="样式 实验正文 + 段后: 0.5 行"/>
    <w:basedOn w:val="Cover-"/>
    <w:rsid w:val="0004584F"/>
    <w:pPr>
      <w:spacing w:after="120"/>
    </w:pPr>
    <w:rPr>
      <w:rFonts w:cs="宋体"/>
      <w:szCs w:val="20"/>
    </w:rPr>
  </w:style>
  <w:style w:type="paragraph" w:customStyle="1" w:styleId="afffe">
    <w:name w:val="表格"/>
    <w:next w:val="a2"/>
    <w:link w:val="Char0"/>
    <w:rsid w:val="0004584F"/>
    <w:pPr>
      <w:framePr w:wrap="around" w:vAnchor="text" w:hAnchor="margin" w:x="-34" w:y="1"/>
      <w:mirrorIndents/>
    </w:pPr>
    <w:rPr>
      <w:rFonts w:ascii="Arial" w:eastAsia="微软雅黑" w:hAnsi="Arial" w:cs="Arial"/>
      <w:snapToGrid w:val="0"/>
      <w:sz w:val="32"/>
      <w:szCs w:val="21"/>
    </w:rPr>
  </w:style>
  <w:style w:type="character" w:customStyle="1" w:styleId="Char0">
    <w:name w:val="表格 Char"/>
    <w:basedOn w:val="a3"/>
    <w:link w:val="afffe"/>
    <w:rsid w:val="0004584F"/>
    <w:rPr>
      <w:rFonts w:ascii="Arial" w:eastAsia="微软雅黑" w:hAnsi="Arial" w:cs="Arial"/>
      <w:snapToGrid w:val="0"/>
      <w:sz w:val="32"/>
      <w:szCs w:val="21"/>
    </w:rPr>
  </w:style>
  <w:style w:type="character" w:customStyle="1" w:styleId="affff">
    <w:name w:val="样式 蓝色"/>
    <w:basedOn w:val="a3"/>
    <w:semiHidden/>
    <w:rsid w:val="0004584F"/>
    <w:rPr>
      <w:color w:val="0000FF"/>
    </w:rPr>
  </w:style>
  <w:style w:type="character" w:customStyle="1" w:styleId="affff0">
    <w:name w:val="样式 倾斜 蓝色"/>
    <w:basedOn w:val="a3"/>
    <w:semiHidden/>
    <w:rsid w:val="0004584F"/>
    <w:rPr>
      <w:i/>
      <w:iCs/>
      <w:color w:val="0000FF"/>
    </w:rPr>
  </w:style>
  <w:style w:type="paragraph" w:customStyle="1" w:styleId="Tab">
    <w:name w:val="正文+Tab"/>
    <w:basedOn w:val="a2"/>
    <w:rsid w:val="0004584F"/>
    <w:pPr>
      <w:ind w:left="420"/>
    </w:pPr>
    <w:rPr>
      <w:rFonts w:cs="宋体"/>
      <w:szCs w:val="20"/>
    </w:rPr>
  </w:style>
  <w:style w:type="character" w:customStyle="1" w:styleId="12">
    <w:name w:val="表格1 字符"/>
    <w:basedOn w:val="TableHeading0"/>
    <w:link w:val="11"/>
    <w:rsid w:val="0004584F"/>
    <w:rPr>
      <w:rFonts w:ascii="Book Antiqua" w:eastAsia="黑体" w:hAnsi="Book Antiqua" w:cs="Book Antiqua"/>
      <w:b/>
      <w:bCs/>
      <w:snapToGrid w:val="0"/>
      <w:sz w:val="32"/>
      <w:szCs w:val="32"/>
    </w:rPr>
  </w:style>
  <w:style w:type="paragraph" w:customStyle="1" w:styleId="affff1">
    <w:name w:val="命令行"/>
    <w:basedOn w:val="a2"/>
    <w:rsid w:val="0004584F"/>
    <w:pPr>
      <w:topLinePunct w:val="0"/>
      <w:adjustRightInd/>
      <w:spacing w:beforeLines="100" w:before="0" w:afterLines="100" w:after="0" w:line="240" w:lineRule="auto"/>
      <w:ind w:leftChars="500" w:left="500" w:rightChars="100" w:right="100" w:firstLineChars="200" w:firstLine="200"/>
      <w:contextualSpacing/>
    </w:pPr>
    <w:rPr>
      <w:rFonts w:ascii="Courier New" w:hAnsi="Courier New" w:cs="Times New Roman"/>
      <w:sz w:val="16"/>
      <w:szCs w:val="20"/>
    </w:rPr>
  </w:style>
  <w:style w:type="paragraph" w:customStyle="1" w:styleId="Command11">
    <w:name w:val="样式 Command + 左侧:  1 字符 右侧:  1 字符"/>
    <w:basedOn w:val="Command"/>
    <w:semiHidden/>
    <w:rsid w:val="0004584F"/>
    <w:pPr>
      <w:ind w:left="2940"/>
    </w:pPr>
  </w:style>
  <w:style w:type="character" w:customStyle="1" w:styleId="affff2">
    <w:name w:val="样式 正文 +"/>
    <w:basedOn w:val="a3"/>
    <w:rsid w:val="0004584F"/>
    <w:rPr>
      <w:rFonts w:ascii="FrutigerNext LT Regular" w:eastAsia="华文细黑" w:hAnsi="FrutigerNext LT Regular"/>
      <w:kern w:val="0"/>
    </w:rPr>
  </w:style>
  <w:style w:type="paragraph" w:styleId="TOC">
    <w:name w:val="TOC Heading"/>
    <w:basedOn w:val="1"/>
    <w:next w:val="a2"/>
    <w:autoRedefine/>
    <w:uiPriority w:val="39"/>
    <w:unhideWhenUsed/>
    <w:rsid w:val="0004584F"/>
    <w:pPr>
      <w:keepLines/>
      <w:numPr>
        <w:numId w:val="0"/>
      </w:numPr>
      <w:pBdr>
        <w:bottom w:val="none" w:sz="0" w:space="0" w:color="auto"/>
      </w:pBdr>
      <w:topLinePunct w:val="0"/>
      <w:adjustRightInd/>
      <w:snapToGrid/>
      <w:spacing w:before="240" w:after="0" w:line="259" w:lineRule="auto"/>
      <w:jc w:val="left"/>
      <w:outlineLvl w:val="9"/>
    </w:pPr>
    <w:rPr>
      <w:b w:val="0"/>
      <w:bCs w:val="0"/>
      <w:color w:val="365F91" w:themeColor="accent1" w:themeShade="BF"/>
      <w:sz w:val="32"/>
      <w:szCs w:val="32"/>
    </w:rPr>
  </w:style>
  <w:style w:type="paragraph" w:customStyle="1" w:styleId="BlockLabel0">
    <w:name w:val="Block Label + 结果验证"/>
    <w:basedOn w:val="BlockLabel"/>
    <w:rsid w:val="0004584F"/>
    <w:pPr>
      <w:ind w:leftChars="270" w:left="270"/>
    </w:pPr>
    <w:rPr>
      <w:rFonts w:cs="宋体"/>
      <w:bCs w:val="0"/>
      <w:sz w:val="24"/>
      <w:szCs w:val="20"/>
    </w:rPr>
  </w:style>
  <w:style w:type="table" w:customStyle="1" w:styleId="V30">
    <w:name w:val="实验手册V3.0专用"/>
    <w:basedOn w:val="a4"/>
    <w:uiPriority w:val="99"/>
    <w:rsid w:val="0004584F"/>
    <w:rPr>
      <w:rFonts w:ascii="HuaweiSans-Regular" w:eastAsia="方正兰亭黑简体" w:hAnsi="HuaweiSans-Regular" w:cs="Arial"/>
      <w:sz w:val="21"/>
      <w:szCs w:val="32"/>
    </w:rPr>
    <w:tblPr>
      <w:tblInd w:w="1021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b/>
      </w:rPr>
      <w:tblPr/>
      <w:tcPr>
        <w:shd w:val="clear" w:color="auto" w:fill="D9D9D9" w:themeFill="background1" w:themeFillShade="D9"/>
      </w:tcPr>
    </w:tblStylePr>
    <w:tblStylePr w:type="firstCol">
      <w:pPr>
        <w:jc w:val="center"/>
      </w:pPr>
      <w:tblPr/>
      <w:tcPr>
        <w:vAlign w:val="center"/>
      </w:tcPr>
    </w:tblStylePr>
  </w:style>
  <w:style w:type="paragraph" w:customStyle="1" w:styleId="TableDescription1">
    <w:name w:val="样式 Table Description + 居中"/>
    <w:basedOn w:val="TableDescription"/>
    <w:link w:val="TableDescription2"/>
    <w:rsid w:val="0004584F"/>
    <w:pPr>
      <w:ind w:leftChars="100" w:left="1281" w:rightChars="100" w:right="100"/>
      <w:jc w:val="center"/>
    </w:pPr>
    <w:rPr>
      <w:rFonts w:cs="宋体"/>
    </w:rPr>
  </w:style>
  <w:style w:type="character" w:customStyle="1" w:styleId="10">
    <w:name w:val="标题 1 字符"/>
    <w:aliases w:val="ALT+1 字符"/>
    <w:basedOn w:val="a3"/>
    <w:link w:val="1"/>
    <w:rsid w:val="0004584F"/>
    <w:rPr>
      <w:rFonts w:ascii="Huawei Sans" w:eastAsia="方正兰亭黑简体" w:hAnsi="Huawei Sans" w:cs="Arial"/>
      <w:b/>
      <w:bCs/>
      <w:sz w:val="44"/>
      <w:szCs w:val="44"/>
    </w:rPr>
  </w:style>
  <w:style w:type="paragraph" w:customStyle="1" w:styleId="affff3">
    <w:name w:val="正文（首行不缩进）"/>
    <w:basedOn w:val="a2"/>
    <w:rsid w:val="0004584F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40"/>
      <w:contextualSpacing/>
    </w:pPr>
    <w:rPr>
      <w:rFonts w:ascii="Times New Roman" w:hAnsi="Times New Roman" w:cs="Times New Roman"/>
      <w:snapToGrid w:val="0"/>
      <w:sz w:val="22"/>
    </w:rPr>
  </w:style>
  <w:style w:type="paragraph" w:styleId="affff4">
    <w:name w:val="List Paragraph"/>
    <w:basedOn w:val="a2"/>
    <w:link w:val="affff5"/>
    <w:autoRedefine/>
    <w:uiPriority w:val="34"/>
    <w:rsid w:val="0004584F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20"/>
      <w:contextualSpacing/>
    </w:pPr>
    <w:rPr>
      <w:snapToGrid w:val="0"/>
      <w:sz w:val="22"/>
    </w:rPr>
  </w:style>
  <w:style w:type="character" w:customStyle="1" w:styleId="affff5">
    <w:name w:val="列表段落 字符"/>
    <w:basedOn w:val="a3"/>
    <w:link w:val="affff4"/>
    <w:uiPriority w:val="34"/>
    <w:rsid w:val="0004584F"/>
    <w:rPr>
      <w:rFonts w:ascii="HuaweiSans-Regular" w:eastAsia="方正兰亭黑简体" w:hAnsi="HuaweiSans-Regular" w:cs="Arial"/>
      <w:snapToGrid w:val="0"/>
      <w:sz w:val="22"/>
      <w:szCs w:val="32"/>
    </w:rPr>
  </w:style>
  <w:style w:type="paragraph" w:customStyle="1" w:styleId="-">
    <w:name w:val="前言正文-新"/>
    <w:basedOn w:val="a2"/>
    <w:rsid w:val="0004584F"/>
    <w:pPr>
      <w:widowControl w:val="0"/>
      <w:topLinePunct w:val="0"/>
      <w:autoSpaceDE w:val="0"/>
      <w:autoSpaceDN w:val="0"/>
      <w:snapToGrid/>
      <w:spacing w:beforeLines="50" w:before="156" w:afterLines="50" w:after="156" w:line="360" w:lineRule="auto"/>
      <w:ind w:left="0"/>
      <w:contextualSpacing/>
    </w:pPr>
    <w:rPr>
      <w:rFonts w:cs="宋体"/>
      <w:snapToGrid w:val="0"/>
      <w:szCs w:val="20"/>
    </w:rPr>
  </w:style>
  <w:style w:type="paragraph" w:customStyle="1" w:styleId="affff6">
    <w:name w:val="表格题注"/>
    <w:next w:val="a2"/>
    <w:rsid w:val="0004584F"/>
    <w:pPr>
      <w:keepLines/>
      <w:spacing w:beforeLines="100"/>
      <w:ind w:left="1089" w:hanging="369"/>
      <w:jc w:val="center"/>
    </w:pPr>
    <w:rPr>
      <w:rFonts w:ascii="Arial" w:eastAsia="方正兰亭黑简体" w:hAnsi="Arial" w:cs="Arial"/>
      <w:sz w:val="18"/>
      <w:szCs w:val="18"/>
    </w:rPr>
  </w:style>
  <w:style w:type="paragraph" w:customStyle="1" w:styleId="affff7">
    <w:name w:val="插图题注"/>
    <w:next w:val="a2"/>
    <w:rsid w:val="0004584F"/>
    <w:pPr>
      <w:spacing w:afterLines="100"/>
      <w:ind w:left="1089" w:hanging="369"/>
      <w:jc w:val="center"/>
    </w:pPr>
    <w:rPr>
      <w:rFonts w:ascii="Arial" w:eastAsia="方正兰亭黑简体" w:hAnsi="Arial" w:cs="Arial"/>
      <w:sz w:val="18"/>
      <w:szCs w:val="18"/>
    </w:rPr>
  </w:style>
  <w:style w:type="paragraph" w:customStyle="1" w:styleId="111">
    <w:name w:val="标题111"/>
    <w:basedOn w:val="2"/>
    <w:rsid w:val="0004584F"/>
    <w:pPr>
      <w:keepLines w:val="0"/>
      <w:numPr>
        <w:ilvl w:val="0"/>
        <w:numId w:val="13"/>
      </w:numPr>
      <w:topLinePunct w:val="0"/>
      <w:adjustRightInd/>
      <w:snapToGrid/>
      <w:spacing w:before="240" w:after="240" w:line="240" w:lineRule="auto"/>
      <w:jc w:val="both"/>
    </w:pPr>
    <w:rPr>
      <w:rFonts w:ascii="Arial" w:hAnsi="Arial" w:cs="Times New Roman"/>
      <w:b/>
      <w:bCs w:val="0"/>
      <w:noProof w:val="0"/>
      <w:sz w:val="24"/>
      <w:szCs w:val="24"/>
      <w:lang w:eastAsia="zh-CN"/>
    </w:rPr>
  </w:style>
  <w:style w:type="paragraph" w:customStyle="1" w:styleId="a0">
    <w:name w:val="实验目标"/>
    <w:basedOn w:val="affff4"/>
    <w:rsid w:val="0004584F"/>
    <w:pPr>
      <w:numPr>
        <w:numId w:val="14"/>
      </w:numPr>
      <w:spacing w:before="156" w:after="156"/>
      <w:ind w:leftChars="0" w:left="0" w:firstLineChars="0" w:firstLine="0"/>
    </w:pPr>
    <w:rPr>
      <w:rFonts w:cs="宋体"/>
      <w:color w:val="000000" w:themeColor="text1"/>
      <w:szCs w:val="20"/>
    </w:rPr>
  </w:style>
  <w:style w:type="paragraph" w:customStyle="1" w:styleId="-0">
    <w:name w:val="表格-实验环境说明"/>
    <w:basedOn w:val="afffe"/>
    <w:rsid w:val="0004584F"/>
    <w:pPr>
      <w:framePr w:wrap="around"/>
      <w:spacing w:before="156" w:after="156"/>
      <w:jc w:val="center"/>
    </w:pPr>
    <w:rPr>
      <w:rFonts w:ascii="微软雅黑" w:hAnsi="微软雅黑" w:cs="宋体"/>
      <w:szCs w:val="20"/>
    </w:rPr>
  </w:style>
  <w:style w:type="character" w:customStyle="1" w:styleId="ae">
    <w:name w:val="页脚 字符"/>
    <w:basedOn w:val="a3"/>
    <w:link w:val="ad"/>
    <w:uiPriority w:val="99"/>
    <w:rsid w:val="0004584F"/>
    <w:rPr>
      <w:rFonts w:ascii="HuaweiSans-Regular" w:eastAsia="方正兰亭黑简体" w:hAnsi="HuaweiSans-Regular"/>
      <w:b/>
      <w:bCs/>
      <w:sz w:val="2"/>
      <w:szCs w:val="2"/>
    </w:rPr>
  </w:style>
  <w:style w:type="paragraph" w:customStyle="1" w:styleId="1110">
    <w:name w:val="正文111"/>
    <w:basedOn w:val="a2"/>
    <w:link w:val="111Char"/>
    <w:rsid w:val="0004584F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="0" w:firstLineChars="200" w:firstLine="420"/>
      <w:contextualSpacing/>
    </w:pPr>
    <w:rPr>
      <w:rFonts w:cs="Times New Roman"/>
      <w:bCs/>
      <w:snapToGrid w:val="0"/>
      <w:szCs w:val="20"/>
    </w:rPr>
  </w:style>
  <w:style w:type="character" w:customStyle="1" w:styleId="111Char">
    <w:name w:val="正文111 Char"/>
    <w:basedOn w:val="a3"/>
    <w:link w:val="1110"/>
    <w:rsid w:val="0004584F"/>
    <w:rPr>
      <w:rFonts w:ascii="HuaweiSans-Regular" w:eastAsia="方正兰亭黑简体" w:hAnsi="HuaweiSans-Regular"/>
      <w:bCs/>
      <w:snapToGrid w:val="0"/>
      <w:sz w:val="32"/>
    </w:rPr>
  </w:style>
  <w:style w:type="paragraph" w:customStyle="1" w:styleId="1e">
    <w:name w:val="1.正文"/>
    <w:basedOn w:val="a2"/>
    <w:link w:val="1f"/>
    <w:autoRedefine/>
    <w:qFormat/>
    <w:rsid w:val="00DB0A0A"/>
    <w:pPr>
      <w:ind w:left="420"/>
    </w:pPr>
    <w:rPr>
      <w:rFonts w:ascii="Huawei Sans" w:hAnsi="Huawei Sans"/>
      <w:sz w:val="21"/>
    </w:rPr>
  </w:style>
  <w:style w:type="paragraph" w:customStyle="1" w:styleId="F1EN">
    <w:name w:val="F1正文EN"/>
    <w:basedOn w:val="a2"/>
    <w:link w:val="F1EN0"/>
    <w:rsid w:val="0004584F"/>
    <w:rPr>
      <w:rFonts w:eastAsia="FrutigerNext LT Regular"/>
    </w:rPr>
  </w:style>
  <w:style w:type="character" w:customStyle="1" w:styleId="1f">
    <w:name w:val="1.正文 字符"/>
    <w:basedOn w:val="a3"/>
    <w:link w:val="1e"/>
    <w:rsid w:val="00DB0A0A"/>
    <w:rPr>
      <w:rFonts w:ascii="Huawei Sans" w:eastAsia="方正兰亭黑简体" w:hAnsi="Huawei Sans" w:cs="Arial"/>
      <w:sz w:val="21"/>
      <w:szCs w:val="32"/>
    </w:rPr>
  </w:style>
  <w:style w:type="paragraph" w:customStyle="1" w:styleId="2f2">
    <w:name w:val="2.命令"/>
    <w:basedOn w:val="a2"/>
    <w:link w:val="2f3"/>
    <w:autoRedefine/>
    <w:qFormat/>
    <w:rsid w:val="002958C1"/>
    <w:pPr>
      <w:pBdr>
        <w:top w:val="single" w:sz="4" w:space="1" w:color="000000" w:themeColor="text1"/>
        <w:left w:val="single" w:sz="4" w:space="4" w:color="000000" w:themeColor="text1"/>
        <w:bottom w:val="single" w:sz="4" w:space="1" w:color="000000" w:themeColor="text1"/>
        <w:right w:val="single" w:sz="4" w:space="4" w:color="000000" w:themeColor="text1"/>
      </w:pBdr>
      <w:shd w:val="clear" w:color="auto" w:fill="D9D9D9" w:themeFill="background1" w:themeFillShade="D9"/>
      <w:spacing w:before="40" w:after="40"/>
      <w:ind w:left="1304" w:rightChars="200" w:right="200"/>
    </w:pPr>
    <w:rPr>
      <w:rFonts w:ascii="Huawei Sans" w:hAnsi="Huawei Sans" w:cs="Huawei Sans"/>
      <w:sz w:val="18"/>
      <w:szCs w:val="18"/>
    </w:rPr>
  </w:style>
  <w:style w:type="character" w:customStyle="1" w:styleId="F1EN0">
    <w:name w:val="F1正文EN 字符"/>
    <w:basedOn w:val="a3"/>
    <w:link w:val="F1EN"/>
    <w:rsid w:val="0004584F"/>
    <w:rPr>
      <w:rFonts w:ascii="HuaweiSans-Regular" w:eastAsia="FrutigerNext LT Regular" w:hAnsi="HuaweiSans-Regular" w:cs="Arial"/>
      <w:sz w:val="32"/>
      <w:szCs w:val="32"/>
    </w:rPr>
  </w:style>
  <w:style w:type="character" w:customStyle="1" w:styleId="2f3">
    <w:name w:val="2.命令 字符"/>
    <w:basedOn w:val="a3"/>
    <w:link w:val="2f2"/>
    <w:rsid w:val="002958C1"/>
    <w:rPr>
      <w:rFonts w:ascii="Huawei Sans" w:eastAsia="方正兰亭黑简体" w:hAnsi="Huawei Sans" w:cs="Huawei Sans"/>
      <w:sz w:val="18"/>
      <w:szCs w:val="18"/>
      <w:shd w:val="clear" w:color="auto" w:fill="D9D9D9" w:themeFill="background1" w:themeFillShade="D9"/>
    </w:rPr>
  </w:style>
  <w:style w:type="paragraph" w:customStyle="1" w:styleId="30">
    <w:name w:val="3.步骤"/>
    <w:basedOn w:val="Step"/>
    <w:link w:val="3f1"/>
    <w:autoRedefine/>
    <w:qFormat/>
    <w:rsid w:val="002958C1"/>
    <w:pPr>
      <w:numPr>
        <w:ilvl w:val="5"/>
        <w:numId w:val="3"/>
      </w:numPr>
      <w:tabs>
        <w:tab w:val="clear" w:pos="1701"/>
        <w:tab w:val="num" w:pos="1418"/>
      </w:tabs>
      <w:spacing w:before="160" w:after="160"/>
      <w:ind w:left="1180"/>
      <w:outlineLvl w:val="3"/>
    </w:pPr>
    <w:rPr>
      <w:rFonts w:ascii="Huawei Sans" w:hAnsi="Huawei Sans"/>
      <w:sz w:val="21"/>
    </w:rPr>
  </w:style>
  <w:style w:type="paragraph" w:customStyle="1" w:styleId="4a">
    <w:name w:val="4.任务"/>
    <w:basedOn w:val="ItemList"/>
    <w:link w:val="4b"/>
    <w:autoRedefine/>
    <w:qFormat/>
    <w:rsid w:val="0004584F"/>
    <w:rPr>
      <w:rFonts w:ascii="Huawei Sans" w:eastAsia="方正兰亭黑简体" w:hAnsi="Huawei Sans" w:cs="微软雅黑"/>
    </w:rPr>
  </w:style>
  <w:style w:type="character" w:customStyle="1" w:styleId="Step0">
    <w:name w:val="Step 字符"/>
    <w:basedOn w:val="a3"/>
    <w:link w:val="Step"/>
    <w:rsid w:val="0004584F"/>
    <w:rPr>
      <w:rFonts w:ascii="HuaweiSans-Regular" w:eastAsia="方正兰亭黑简体" w:hAnsi="HuaweiSans-Regular" w:cs="Arial"/>
      <w:snapToGrid w:val="0"/>
      <w:sz w:val="32"/>
      <w:szCs w:val="32"/>
    </w:rPr>
  </w:style>
  <w:style w:type="paragraph" w:customStyle="1" w:styleId="59">
    <w:name w:val="5.表格文字"/>
    <w:basedOn w:val="TableText"/>
    <w:link w:val="5a"/>
    <w:autoRedefine/>
    <w:qFormat/>
    <w:rsid w:val="0004584F"/>
    <w:pPr>
      <w:autoSpaceDE w:val="0"/>
      <w:autoSpaceDN w:val="0"/>
    </w:pPr>
    <w:rPr>
      <w:rFonts w:ascii="Huawei Sans" w:hAnsi="Huawei Sans"/>
      <w:sz w:val="21"/>
    </w:rPr>
  </w:style>
  <w:style w:type="character" w:customStyle="1" w:styleId="ItemList0">
    <w:name w:val="Item List 字符"/>
    <w:basedOn w:val="a3"/>
    <w:link w:val="ItemList"/>
    <w:rsid w:val="0004584F"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4b">
    <w:name w:val="4.任务 字符"/>
    <w:basedOn w:val="ItemList0"/>
    <w:link w:val="4a"/>
    <w:rsid w:val="0004584F"/>
    <w:rPr>
      <w:rFonts w:ascii="Huawei Sans" w:eastAsia="方正兰亭黑简体" w:hAnsi="Huawei Sans" w:cs="微软雅黑"/>
      <w:kern w:val="2"/>
      <w:sz w:val="21"/>
      <w:szCs w:val="21"/>
    </w:rPr>
  </w:style>
  <w:style w:type="character" w:customStyle="1" w:styleId="TableText0">
    <w:name w:val="Table Text 字符"/>
    <w:basedOn w:val="a3"/>
    <w:link w:val="TableText"/>
    <w:rsid w:val="0004584F"/>
    <w:rPr>
      <w:rFonts w:ascii="HuaweiSans-Regular" w:eastAsia="方正兰亭黑简体" w:hAnsi="HuaweiSans-Regular" w:cs="Arial"/>
      <w:snapToGrid w:val="0"/>
      <w:sz w:val="32"/>
      <w:szCs w:val="32"/>
    </w:rPr>
  </w:style>
  <w:style w:type="character" w:customStyle="1" w:styleId="5a">
    <w:name w:val="5.表格文字 字符"/>
    <w:basedOn w:val="TableText0"/>
    <w:link w:val="59"/>
    <w:rsid w:val="0004584F"/>
    <w:rPr>
      <w:rFonts w:ascii="Huawei Sans" w:eastAsia="方正兰亭黑简体" w:hAnsi="Huawei Sans" w:cs="Arial"/>
      <w:snapToGrid w:val="0"/>
      <w:sz w:val="21"/>
      <w:szCs w:val="32"/>
    </w:rPr>
  </w:style>
  <w:style w:type="paragraph" w:customStyle="1" w:styleId="63">
    <w:name w:val="6.前言"/>
    <w:basedOn w:val="Heading1NoNumber"/>
    <w:link w:val="64"/>
    <w:autoRedefine/>
    <w:qFormat/>
    <w:rsid w:val="0004584F"/>
    <w:pPr>
      <w:tabs>
        <w:tab w:val="left" w:pos="4095"/>
        <w:tab w:val="right" w:pos="9638"/>
      </w:tabs>
    </w:pPr>
  </w:style>
  <w:style w:type="paragraph" w:customStyle="1" w:styleId="73">
    <w:name w:val="7.简介标题"/>
    <w:basedOn w:val="Heading2NoNumber"/>
    <w:link w:val="74"/>
    <w:autoRedefine/>
    <w:qFormat/>
    <w:rsid w:val="0004584F"/>
  </w:style>
  <w:style w:type="character" w:customStyle="1" w:styleId="Heading1NoNumber0">
    <w:name w:val="Heading1 No Number 字符"/>
    <w:basedOn w:val="10"/>
    <w:link w:val="Heading1NoNumber"/>
    <w:rsid w:val="0004584F"/>
    <w:rPr>
      <w:rFonts w:ascii="Huawei Sans" w:eastAsia="方正兰亭黑简体" w:hAnsi="Huawei Sans" w:cs="Arial"/>
      <w:b/>
      <w:bCs/>
      <w:sz w:val="44"/>
      <w:szCs w:val="44"/>
    </w:rPr>
  </w:style>
  <w:style w:type="character" w:customStyle="1" w:styleId="64">
    <w:name w:val="6.前言 字符"/>
    <w:basedOn w:val="Heading1NoNumber0"/>
    <w:link w:val="63"/>
    <w:rsid w:val="0004584F"/>
    <w:rPr>
      <w:rFonts w:ascii="Huawei Sans" w:eastAsia="方正兰亭黑简体" w:hAnsi="Huawei Sans" w:cs="Arial"/>
      <w:b/>
      <w:bCs/>
      <w:sz w:val="44"/>
      <w:szCs w:val="44"/>
    </w:rPr>
  </w:style>
  <w:style w:type="paragraph" w:customStyle="1" w:styleId="83">
    <w:name w:val="8.前言标题"/>
    <w:basedOn w:val="Heading3NoNumber"/>
    <w:link w:val="84"/>
    <w:autoRedefine/>
    <w:qFormat/>
    <w:rsid w:val="0004584F"/>
    <w:rPr>
      <w:rFonts w:cs="微软雅黑"/>
    </w:rPr>
  </w:style>
  <w:style w:type="character" w:customStyle="1" w:styleId="20">
    <w:name w:val="标题 2 字符"/>
    <w:aliases w:val="ALT+2 字符"/>
    <w:basedOn w:val="a3"/>
    <w:link w:val="2"/>
    <w:rsid w:val="0004584F"/>
    <w:rPr>
      <w:rFonts w:ascii="Huawei Sans" w:eastAsia="方正兰亭黑简体" w:hAnsi="Huawei Sans" w:cs="Arial"/>
      <w:bCs/>
      <w:noProof/>
      <w:sz w:val="36"/>
      <w:szCs w:val="36"/>
      <w:lang w:eastAsia="en-US"/>
    </w:rPr>
  </w:style>
  <w:style w:type="character" w:customStyle="1" w:styleId="Heading2NoNumber0">
    <w:name w:val="Heading2 No Number 字符"/>
    <w:basedOn w:val="20"/>
    <w:link w:val="Heading2NoNumber"/>
    <w:rsid w:val="0004584F"/>
    <w:rPr>
      <w:rFonts w:ascii="Huawei Sans" w:eastAsia="方正兰亭黑简体" w:hAnsi="Huawei Sans" w:cs="Arial"/>
      <w:bCs/>
      <w:noProof/>
      <w:sz w:val="36"/>
      <w:szCs w:val="36"/>
      <w:lang w:eastAsia="en-US"/>
    </w:rPr>
  </w:style>
  <w:style w:type="character" w:customStyle="1" w:styleId="74">
    <w:name w:val="7.简介标题 字符"/>
    <w:basedOn w:val="Heading2NoNumber0"/>
    <w:link w:val="73"/>
    <w:rsid w:val="0004584F"/>
    <w:rPr>
      <w:rFonts w:ascii="Huawei Sans" w:eastAsia="方正兰亭黑简体" w:hAnsi="Huawei Sans" w:cs="Arial"/>
      <w:bCs/>
      <w:noProof/>
      <w:sz w:val="36"/>
      <w:szCs w:val="36"/>
      <w:lang w:eastAsia="en-US"/>
    </w:rPr>
  </w:style>
  <w:style w:type="character" w:customStyle="1" w:styleId="31">
    <w:name w:val="标题 3 字符"/>
    <w:aliases w:val="ALT+3 字符"/>
    <w:basedOn w:val="a3"/>
    <w:link w:val="3"/>
    <w:rsid w:val="0004584F"/>
    <w:rPr>
      <w:rFonts w:ascii="Huawei Sans" w:eastAsia="方正兰亭黑简体" w:hAnsi="Huawei Sans" w:cs="Arial"/>
      <w:noProof/>
      <w:sz w:val="32"/>
      <w:szCs w:val="32"/>
    </w:rPr>
  </w:style>
  <w:style w:type="character" w:customStyle="1" w:styleId="Heading3NoNumber0">
    <w:name w:val="Heading3 No Number 字符"/>
    <w:basedOn w:val="31"/>
    <w:link w:val="Heading3NoNumber"/>
    <w:rsid w:val="0004584F"/>
    <w:rPr>
      <w:rFonts w:ascii="Huawei Sans" w:eastAsia="方正兰亭黑简体" w:hAnsi="Huawei Sans" w:cs="Book Antiqua"/>
      <w:noProof/>
      <w:sz w:val="26"/>
      <w:szCs w:val="32"/>
    </w:rPr>
  </w:style>
  <w:style w:type="character" w:customStyle="1" w:styleId="84">
    <w:name w:val="8.前言标题 字符"/>
    <w:basedOn w:val="Heading3NoNumber0"/>
    <w:link w:val="83"/>
    <w:rsid w:val="0004584F"/>
    <w:rPr>
      <w:rFonts w:ascii="Huawei Sans" w:eastAsia="方正兰亭黑简体" w:hAnsi="Huawei Sans" w:cs="微软雅黑"/>
      <w:noProof/>
      <w:sz w:val="26"/>
      <w:szCs w:val="32"/>
    </w:rPr>
  </w:style>
  <w:style w:type="table" w:customStyle="1" w:styleId="affff8">
    <w:name w:val="表格样式"/>
    <w:basedOn w:val="a4"/>
    <w:uiPriority w:val="99"/>
    <w:rsid w:val="00E75EA5"/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blStylePr w:type="firstRow">
      <w:pPr>
        <w:jc w:val="center"/>
      </w:pPr>
      <w:rPr>
        <w:b/>
      </w:rPr>
      <w:tblPr/>
      <w:tcPr>
        <w:vAlign w:val="center"/>
      </w:tcPr>
    </w:tblStylePr>
    <w:tblStylePr w:type="firstCol">
      <w:pPr>
        <w:jc w:val="center"/>
      </w:pPr>
      <w:tblPr/>
      <w:tcPr>
        <w:vAlign w:val="center"/>
      </w:tcPr>
    </w:tblStylePr>
  </w:style>
  <w:style w:type="table" w:customStyle="1" w:styleId="Table">
    <w:name w:val="Table"/>
    <w:basedOn w:val="aa"/>
    <w:rsid w:val="00896E8D"/>
    <w:pPr>
      <w:jc w:val="left"/>
    </w:p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character" w:customStyle="1" w:styleId="3f1">
    <w:name w:val="3.步骤 字符"/>
    <w:basedOn w:val="Step0"/>
    <w:link w:val="30"/>
    <w:rsid w:val="002958C1"/>
    <w:rPr>
      <w:rFonts w:ascii="Huawei Sans" w:eastAsia="方正兰亭黑简体" w:hAnsi="Huawei Sans" w:cs="Arial"/>
      <w:snapToGrid w:val="0"/>
      <w:sz w:val="21"/>
      <w:szCs w:val="32"/>
    </w:rPr>
  </w:style>
  <w:style w:type="paragraph" w:customStyle="1" w:styleId="50">
    <w:name w:val="5.表格标题"/>
    <w:basedOn w:val="TableDescription1"/>
    <w:link w:val="5b"/>
    <w:autoRedefine/>
    <w:qFormat/>
    <w:rsid w:val="0004584F"/>
    <w:pPr>
      <w:numPr>
        <w:ilvl w:val="8"/>
        <w:numId w:val="3"/>
      </w:numPr>
      <w:spacing w:before="160" w:line="240" w:lineRule="auto"/>
      <w:ind w:leftChars="0" w:left="1021" w:rightChars="0" w:right="0"/>
      <w:outlineLvl w:val="9"/>
    </w:pPr>
    <w:rPr>
      <w:rFonts w:ascii="Huawei Sans" w:eastAsia="方正兰亭黑简体" w:hAnsi="Huawei Sans" w:cs="微软雅黑"/>
      <w:b/>
      <w:sz w:val="21"/>
      <w:szCs w:val="24"/>
    </w:rPr>
  </w:style>
  <w:style w:type="paragraph" w:customStyle="1" w:styleId="9">
    <w:name w:val="9.图片标题"/>
    <w:basedOn w:val="FigureDescription"/>
    <w:link w:val="92"/>
    <w:autoRedefine/>
    <w:qFormat/>
    <w:rsid w:val="006557BB"/>
    <w:pPr>
      <w:numPr>
        <w:ilvl w:val="7"/>
        <w:numId w:val="3"/>
      </w:numPr>
      <w:spacing w:before="80" w:after="160" w:line="240" w:lineRule="auto"/>
      <w:ind w:left="1021"/>
      <w:jc w:val="center"/>
      <w:outlineLvl w:val="9"/>
    </w:pPr>
    <w:rPr>
      <w:rFonts w:ascii="Huawei Sans" w:eastAsia="方正兰亭黑简体" w:hAnsi="Huawei Sans" w:cs="微软雅黑"/>
      <w:b/>
      <w:szCs w:val="24"/>
    </w:rPr>
  </w:style>
  <w:style w:type="character" w:customStyle="1" w:styleId="92">
    <w:name w:val="9.图片标题 字符"/>
    <w:basedOn w:val="FigureDescription0"/>
    <w:link w:val="9"/>
    <w:rsid w:val="006557BB"/>
    <w:rPr>
      <w:rFonts w:ascii="Huawei Sans" w:eastAsia="方正兰亭黑简体" w:hAnsi="Huawei Sans" w:cs="微软雅黑"/>
      <w:b/>
      <w:spacing w:val="-4"/>
      <w:kern w:val="2"/>
      <w:sz w:val="21"/>
      <w:szCs w:val="24"/>
    </w:rPr>
  </w:style>
  <w:style w:type="character" w:customStyle="1" w:styleId="5b">
    <w:name w:val="5.表格标题 字符"/>
    <w:basedOn w:val="TableDescription2"/>
    <w:link w:val="50"/>
    <w:rsid w:val="0004584F"/>
    <w:rPr>
      <w:rFonts w:ascii="Huawei Sans" w:eastAsia="方正兰亭黑简体" w:hAnsi="Huawei Sans" w:cs="微软雅黑"/>
      <w:b/>
      <w:spacing w:val="-4"/>
      <w:sz w:val="21"/>
      <w:szCs w:val="24"/>
    </w:rPr>
  </w:style>
  <w:style w:type="paragraph" w:styleId="affff9">
    <w:name w:val="No Spacing"/>
    <w:autoRedefine/>
    <w:uiPriority w:val="1"/>
    <w:rsid w:val="0004584F"/>
    <w:pPr>
      <w:topLinePunct/>
      <w:adjustRightInd w:val="0"/>
      <w:snapToGrid w:val="0"/>
      <w:ind w:left="1134"/>
    </w:pPr>
    <w:rPr>
      <w:rFonts w:ascii="微软雅黑" w:eastAsia="微软雅黑" w:hAnsi="微软雅黑" w:cs="微软雅黑"/>
      <w:kern w:val="2"/>
      <w:sz w:val="21"/>
      <w:szCs w:val="21"/>
    </w:rPr>
  </w:style>
  <w:style w:type="character" w:styleId="affffa">
    <w:name w:val="Intense Emphasis"/>
    <w:basedOn w:val="a3"/>
    <w:uiPriority w:val="21"/>
    <w:rsid w:val="0004584F"/>
    <w:rPr>
      <w:rFonts w:ascii="微软雅黑" w:eastAsia="微软雅黑" w:hAnsi="微软雅黑" w:cs="微软雅黑"/>
      <w:i/>
      <w:iCs/>
      <w:color w:val="4F81BD" w:themeColor="accent1"/>
    </w:rPr>
  </w:style>
  <w:style w:type="paragraph" w:styleId="affffb">
    <w:name w:val="Quote"/>
    <w:basedOn w:val="a2"/>
    <w:next w:val="a2"/>
    <w:link w:val="affffc"/>
    <w:autoRedefine/>
    <w:uiPriority w:val="29"/>
    <w:rsid w:val="0004584F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c">
    <w:name w:val="引用 字符"/>
    <w:basedOn w:val="a3"/>
    <w:link w:val="affffb"/>
    <w:uiPriority w:val="29"/>
    <w:rsid w:val="0004584F"/>
    <w:rPr>
      <w:rFonts w:ascii="HuaweiSans-Regular" w:eastAsia="方正兰亭黑简体" w:hAnsi="HuaweiSans-Regular" w:cs="Arial"/>
      <w:i/>
      <w:iCs/>
      <w:color w:val="404040" w:themeColor="text1" w:themeTint="BF"/>
      <w:sz w:val="32"/>
      <w:szCs w:val="32"/>
    </w:rPr>
  </w:style>
  <w:style w:type="paragraph" w:styleId="affffd">
    <w:name w:val="Intense Quote"/>
    <w:basedOn w:val="a2"/>
    <w:next w:val="a2"/>
    <w:link w:val="affffe"/>
    <w:autoRedefine/>
    <w:uiPriority w:val="30"/>
    <w:rsid w:val="0004584F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affffe">
    <w:name w:val="明显引用 字符"/>
    <w:basedOn w:val="a3"/>
    <w:link w:val="affffd"/>
    <w:uiPriority w:val="30"/>
    <w:rsid w:val="0004584F"/>
    <w:rPr>
      <w:rFonts w:ascii="HuaweiSans-Regular" w:eastAsia="方正兰亭黑简体" w:hAnsi="HuaweiSans-Regular" w:cs="Arial"/>
      <w:i/>
      <w:iCs/>
      <w:color w:val="4F81BD" w:themeColor="accent1"/>
      <w:sz w:val="32"/>
      <w:szCs w:val="32"/>
    </w:rPr>
  </w:style>
  <w:style w:type="character" w:styleId="afffff">
    <w:name w:val="Subtle Reference"/>
    <w:basedOn w:val="a3"/>
    <w:uiPriority w:val="31"/>
    <w:rsid w:val="0004584F"/>
    <w:rPr>
      <w:rFonts w:ascii="微软雅黑" w:eastAsia="微软雅黑" w:hAnsi="微软雅黑" w:cs="微软雅黑"/>
      <w:smallCaps/>
      <w:color w:val="5A5A5A" w:themeColor="text1" w:themeTint="A5"/>
    </w:rPr>
  </w:style>
  <w:style w:type="character" w:styleId="afffff0">
    <w:name w:val="Intense Reference"/>
    <w:basedOn w:val="a3"/>
    <w:uiPriority w:val="32"/>
    <w:rsid w:val="0004584F"/>
    <w:rPr>
      <w:rFonts w:ascii="微软雅黑" w:eastAsia="微软雅黑" w:hAnsi="微软雅黑" w:cs="微软雅黑"/>
      <w:b/>
      <w:bCs/>
      <w:smallCaps/>
      <w:color w:val="4F81BD" w:themeColor="accent1"/>
      <w:spacing w:val="5"/>
    </w:rPr>
  </w:style>
  <w:style w:type="character" w:styleId="afffff1">
    <w:name w:val="Book Title"/>
    <w:basedOn w:val="a3"/>
    <w:uiPriority w:val="33"/>
    <w:rsid w:val="0004584F"/>
    <w:rPr>
      <w:rFonts w:ascii="微软雅黑" w:eastAsia="微软雅黑" w:hAnsi="微软雅黑" w:cs="微软雅黑"/>
      <w:b/>
      <w:bCs/>
      <w:i/>
      <w:iCs/>
      <w:spacing w:val="5"/>
    </w:rPr>
  </w:style>
  <w:style w:type="paragraph" w:customStyle="1" w:styleId="afffff2">
    <w:name w:val="代码"/>
    <w:basedOn w:val="a2"/>
    <w:link w:val="Char1"/>
    <w:qFormat/>
    <w:rsid w:val="00515375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9D9D9"/>
      <w:spacing w:before="40" w:after="40"/>
      <w:ind w:left="1021"/>
    </w:pPr>
    <w:rPr>
      <w:rFonts w:ascii="Huawei Sans" w:hAnsi="Huawei Sans" w:cs="Courier New"/>
      <w:sz w:val="18"/>
      <w:szCs w:val="18"/>
      <w:lang w:eastAsia="en-US"/>
    </w:rPr>
  </w:style>
  <w:style w:type="character" w:customStyle="1" w:styleId="Char1">
    <w:name w:val="代码 Char"/>
    <w:basedOn w:val="a3"/>
    <w:link w:val="afffff2"/>
    <w:rsid w:val="00515375"/>
    <w:rPr>
      <w:rFonts w:ascii="Huawei Sans" w:eastAsia="方正兰亭黑简体" w:hAnsi="Huawei Sans" w:cs="Courier New"/>
      <w:sz w:val="18"/>
      <w:szCs w:val="18"/>
      <w:shd w:val="clear" w:color="auto" w:fill="D9D9D9"/>
      <w:lang w:eastAsia="en-US"/>
    </w:rPr>
  </w:style>
  <w:style w:type="paragraph" w:customStyle="1" w:styleId="Cover-">
    <w:name w:val="Cover-宋体+罗马+正文"/>
    <w:basedOn w:val="a2"/>
    <w:link w:val="Cover-Char"/>
    <w:rsid w:val="0004584F"/>
    <w:pPr>
      <w:widowControl w:val="0"/>
      <w:topLinePunct w:val="0"/>
      <w:autoSpaceDE w:val="0"/>
      <w:autoSpaceDN w:val="0"/>
      <w:snapToGrid/>
      <w:spacing w:before="0" w:afterLines="50" w:line="320" w:lineRule="exact"/>
      <w:ind w:left="0" w:firstLine="420"/>
    </w:pPr>
    <w:rPr>
      <w:sz w:val="24"/>
      <w:szCs w:val="24"/>
    </w:rPr>
  </w:style>
  <w:style w:type="character" w:customStyle="1" w:styleId="Cover-Char">
    <w:name w:val="Cover-宋体+罗马+正文 Char"/>
    <w:basedOn w:val="a3"/>
    <w:link w:val="Cover-"/>
    <w:rsid w:val="0004584F"/>
    <w:rPr>
      <w:rFonts w:ascii="HuaweiSans-Regular" w:eastAsia="方正兰亭黑简体" w:hAnsi="HuaweiSans-Regular" w:cs="Arial"/>
      <w:sz w:val="24"/>
      <w:szCs w:val="24"/>
    </w:rPr>
  </w:style>
  <w:style w:type="character" w:customStyle="1" w:styleId="FigureDescription0">
    <w:name w:val="Figure Description 字符"/>
    <w:basedOn w:val="a3"/>
    <w:link w:val="FigureDescription"/>
    <w:rsid w:val="0004584F"/>
    <w:rPr>
      <w:rFonts w:ascii="HuaweiSans-Regular" w:eastAsia="黑体" w:hAnsi="HuaweiSans-Regular" w:cs="Arial"/>
      <w:spacing w:val="-4"/>
      <w:kern w:val="2"/>
      <w:sz w:val="21"/>
      <w:szCs w:val="21"/>
    </w:rPr>
  </w:style>
  <w:style w:type="character" w:customStyle="1" w:styleId="TableDescription0">
    <w:name w:val="Table Description 字符"/>
    <w:basedOn w:val="a3"/>
    <w:link w:val="TableDescription"/>
    <w:rsid w:val="0004584F"/>
    <w:rPr>
      <w:rFonts w:ascii="HuaweiSans-Regular" w:eastAsia="黑体" w:hAnsi="HuaweiSans-Regular" w:cs="Arial"/>
      <w:spacing w:val="-4"/>
      <w:sz w:val="32"/>
      <w:szCs w:val="32"/>
    </w:rPr>
  </w:style>
  <w:style w:type="character" w:customStyle="1" w:styleId="TableDescription2">
    <w:name w:val="样式 Table Description + 居中 字符"/>
    <w:basedOn w:val="TableDescription0"/>
    <w:link w:val="TableDescription1"/>
    <w:rsid w:val="0004584F"/>
    <w:rPr>
      <w:rFonts w:ascii="HuaweiSans-Regular" w:eastAsia="黑体" w:hAnsi="HuaweiSans-Regular" w:cs="宋体"/>
      <w:spacing w:val="-4"/>
      <w:sz w:val="32"/>
      <w:szCs w:val="32"/>
    </w:rPr>
  </w:style>
  <w:style w:type="character" w:styleId="afffff3">
    <w:name w:val="Unresolved Mention"/>
    <w:basedOn w:val="a3"/>
    <w:uiPriority w:val="99"/>
    <w:semiHidden/>
    <w:unhideWhenUsed/>
    <w:rsid w:val="00F6403C"/>
    <w:rPr>
      <w:color w:val="605E5C"/>
      <w:shd w:val="clear" w:color="auto" w:fill="E1DFDD"/>
    </w:rPr>
  </w:style>
  <w:style w:type="character" w:customStyle="1" w:styleId="41">
    <w:name w:val="标题 4 字符"/>
    <w:aliases w:val="ALT+4 字符"/>
    <w:basedOn w:val="a3"/>
    <w:link w:val="4"/>
    <w:rsid w:val="00D91C4B"/>
    <w:rPr>
      <w:rFonts w:ascii="Huawei Sans" w:eastAsia="方正兰亭黑简体" w:hAnsi="Huawei Sans" w:cs="Arial"/>
      <w:noProof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35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3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9096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66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7515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6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67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36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8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89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02007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51125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8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1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6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8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9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13331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25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619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03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62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02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08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59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33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2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821156">
          <w:marLeft w:val="475"/>
          <w:marRight w:val="0"/>
          <w:marTop w:val="1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96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15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6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62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69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24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86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22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40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24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6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05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2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17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25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4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0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61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7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634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85243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49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1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29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5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35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78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1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95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8493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46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26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4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14813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0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07526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03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8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42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94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52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38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0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35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562483">
          <w:marLeft w:val="475"/>
          <w:marRight w:val="0"/>
          <w:marTop w:val="1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95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5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17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13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33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96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1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55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12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6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53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36418">
          <w:marLeft w:val="475"/>
          <w:marRight w:val="0"/>
          <w:marTop w:val="1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688474">
          <w:marLeft w:val="475"/>
          <w:marRight w:val="0"/>
          <w:marTop w:val="1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962165">
          <w:marLeft w:val="475"/>
          <w:marRight w:val="0"/>
          <w:marTop w:val="1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53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48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06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0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20154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7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607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9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76998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7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8845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46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0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7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7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79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70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82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1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64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66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4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6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1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08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69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36485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63336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12965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63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28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package" Target="embeddings/Microsoft_Word_Document.docx"/><Relationship Id="rId26" Type="http://schemas.openxmlformats.org/officeDocument/2006/relationships/hyperlink" Target="https://github.com/mindspore-courses/orange-pi-mindspore/tree/master/infer/03-ResNet50" TargetMode="External"/><Relationship Id="rId39" Type="http://schemas.openxmlformats.org/officeDocument/2006/relationships/header" Target="header1.xml"/><Relationship Id="rId21" Type="http://schemas.openxmlformats.org/officeDocument/2006/relationships/image" Target="media/image6.png"/><Relationship Id="rId34" Type="http://schemas.openxmlformats.org/officeDocument/2006/relationships/image" Target="media/image16.png"/><Relationship Id="rId7" Type="http://schemas.openxmlformats.org/officeDocument/2006/relationships/styles" Target="styles.xml"/><Relationship Id="rId2" Type="http://schemas.openxmlformats.org/officeDocument/2006/relationships/customXml" Target="../customXml/item1.xml"/><Relationship Id="rId16" Type="http://schemas.openxmlformats.org/officeDocument/2006/relationships/image" Target="media/image3.png"/><Relationship Id="rId20" Type="http://schemas.openxmlformats.org/officeDocument/2006/relationships/hyperlink" Target="https://ms-release.obs.cn-north-4.myhuaweicloud.com/2.2.14/MindSpore/unified/aarch64/mindspore-2.2.14-cp39-cp39-linux_aarch64.whl" TargetMode="External"/><Relationship Id="rId29" Type="http://schemas.openxmlformats.org/officeDocument/2006/relationships/image" Target="media/image12.png"/><Relationship Id="rId41" Type="http://schemas.openxmlformats.org/officeDocument/2006/relationships/theme" Target="theme/theme1.xml"/><Relationship Id="rId1" Type="http://schemas.microsoft.com/office/2006/relationships/keyMapCustomizations" Target="customizations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9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fontTable" Target="fontTable.xml"/><Relationship Id="rId5" Type="http://schemas.openxmlformats.org/officeDocument/2006/relationships/customXml" Target="../customXml/item4.xml"/><Relationship Id="rId15" Type="http://schemas.openxmlformats.org/officeDocument/2006/relationships/hyperlink" Target="https://www.mindspore.cn/tutorials/application/zh-CN/r2.3.0rc2/cv/resnet50.html" TargetMode="External"/><Relationship Id="rId23" Type="http://schemas.openxmlformats.org/officeDocument/2006/relationships/image" Target="media/image8.png"/><Relationship Id="rId28" Type="http://schemas.openxmlformats.org/officeDocument/2006/relationships/package" Target="embeddings/Microsoft_Word_Document1.docx"/><Relationship Id="rId36" Type="http://schemas.openxmlformats.org/officeDocument/2006/relationships/image" Target="media/image18.png"/><Relationship Id="rId10" Type="http://schemas.openxmlformats.org/officeDocument/2006/relationships/footnotes" Target="footnotes.xml"/><Relationship Id="rId19" Type="http://schemas.openxmlformats.org/officeDocument/2006/relationships/image" Target="media/image5.png"/><Relationship Id="rId31" Type="http://schemas.openxmlformats.org/officeDocument/2006/relationships/hyperlink" Target="https://mindspore-courses.obs.cn-north-4.myhuaweicloud.com/orange-pi-mindspore/package/bash.sh" TargetMode="External"/><Relationship Id="rId4" Type="http://schemas.openxmlformats.org/officeDocument/2006/relationships/customXml" Target="../customXml/item3.xml"/><Relationship Id="rId9" Type="http://schemas.openxmlformats.org/officeDocument/2006/relationships/webSettings" Target="webSettings.xml"/><Relationship Id="rId14" Type="http://schemas.openxmlformats.org/officeDocument/2006/relationships/footer" Target="footer1.xml"/><Relationship Id="rId22" Type="http://schemas.openxmlformats.org/officeDocument/2006/relationships/image" Target="media/image7.png"/><Relationship Id="rId27" Type="http://schemas.openxmlformats.org/officeDocument/2006/relationships/image" Target="media/image11.emf"/><Relationship Id="rId30" Type="http://schemas.openxmlformats.org/officeDocument/2006/relationships/image" Target="media/image13.png"/><Relationship Id="rId35" Type="http://schemas.openxmlformats.org/officeDocument/2006/relationships/image" Target="media/image17.png"/><Relationship Id="rId8" Type="http://schemas.openxmlformats.org/officeDocument/2006/relationships/settings" Target="settings.xml"/><Relationship Id="rId3" Type="http://schemas.openxmlformats.org/officeDocument/2006/relationships/customXml" Target="../customXml/item2.xml"/><Relationship Id="rId12" Type="http://schemas.openxmlformats.org/officeDocument/2006/relationships/image" Target="media/image1.png"/><Relationship Id="rId17" Type="http://schemas.openxmlformats.org/officeDocument/2006/relationships/image" Target="media/image4.emf"/><Relationship Id="rId25" Type="http://schemas.openxmlformats.org/officeDocument/2006/relationships/image" Target="media/image10.png"/><Relationship Id="rId33" Type="http://schemas.openxmlformats.org/officeDocument/2006/relationships/image" Target="media/image15.png"/><Relationship Id="rId38" Type="http://schemas.openxmlformats.org/officeDocument/2006/relationships/image" Target="media/image2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qwx1059066\Documents\&#33258;&#23450;&#20041;%20Office%20&#27169;&#26495;\03%20HCIX-XXXX&#23454;&#39564;&#25351;&#23548;&#25163;&#20876;&#27169;&#26495;V5.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t" anchorCtr="0" forceAA="0" compatLnSpc="1">
        <a:prstTxWarp prst="textNoShape">
          <a:avLst/>
        </a:prstTxWarp>
        <a:noAutofit/>
      </a:bodyPr>
      <a:lstStyle/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C226774B8D87F4D92D9D1F6859ED44E" ma:contentTypeVersion="1" ma:contentTypeDescription="Create a new document." ma:contentTypeScope="" ma:versionID="192c310b45bae95d9fdbb51d5532622b">
  <xsd:schema xmlns:xsd="http://www.w3.org/2001/XMLSchema" xmlns:xs="http://www.w3.org/2001/XMLSchema" xmlns:p="http://schemas.microsoft.com/office/2006/metadata/properties" xmlns:ns2="475f1e55-3009-46d8-9566-5d569a2b3a98" targetNamespace="http://schemas.microsoft.com/office/2006/metadata/properties" ma:root="true" ma:fieldsID="1d095aabec1d15598815726bd4b054a7" ns2:_="">
    <xsd:import namespace="475f1e55-3009-46d8-9566-5d569a2b3a98"/>
    <xsd:element name="properties">
      <xsd:complexType>
        <xsd:sequence>
          <xsd:element name="documentManagement">
            <xsd:complexType>
              <xsd:all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75f1e55-3009-46d8-9566-5d569a2b3a98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EA82ABF-3C64-4AD6-A3F8-BF7B6BBD796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083D3F5-A2B5-4F00-96FB-2C198E02B9B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75f1e55-3009-46d8-9566-5d569a2b3a9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C21252C-4A9D-4501-ACF4-B5A790D1D62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7FECD693-197F-4EA3-ACFC-6552B0AC88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03 HCIX-XXXX实验指导手册模板V5.0</Template>
  <TotalTime>6403</TotalTime>
  <Pages>1</Pages>
  <Words>845</Words>
  <Characters>4823</Characters>
  <Application>Microsoft Office Word</Application>
  <DocSecurity>0</DocSecurity>
  <Lines>40</Lines>
  <Paragraphs>11</Paragraphs>
  <ScaleCrop>false</ScaleCrop>
  <Company>Huawei Technologies Co.,Ltd.</Company>
  <LinksUpToDate>false</LinksUpToDate>
  <CharactersWithSpaces>5657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w00280246</dc:creator>
  <cp:keywords/>
  <dc:description/>
  <cp:lastModifiedBy>fengwuqiang (A)</cp:lastModifiedBy>
  <cp:revision>55</cp:revision>
  <cp:lastPrinted>2016-11-21T02:33:00Z</cp:lastPrinted>
  <dcterms:created xsi:type="dcterms:W3CDTF">2024-03-08T07:42:00Z</dcterms:created>
  <dcterms:modified xsi:type="dcterms:W3CDTF">2024-09-02T11:30:00Z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prietaryDeclaration">
    <vt:lpwstr>华为专有和保密信息_x000d_
版权所有 © 华为技术有限公司</vt:lpwstr>
  </property>
  <property fmtid="{D5CDD505-2E9C-101B-9397-08002B2CF9AE}" pid="3" name="ReleaseDate">
    <vt:lpwstr>2015-12</vt:lpwstr>
  </property>
  <property fmtid="{D5CDD505-2E9C-101B-9397-08002B2CF9AE}" pid="4" name="ProductVersion">
    <vt:lpwstr/>
  </property>
  <property fmtid="{D5CDD505-2E9C-101B-9397-08002B2CF9AE}" pid="5" name="DocumentName">
    <vt:lpwstr/>
  </property>
  <property fmtid="{D5CDD505-2E9C-101B-9397-08002B2CF9AE}" pid="6" name="DocumentVersion">
    <vt:lpwstr>01</vt:lpwstr>
  </property>
  <property fmtid="{D5CDD505-2E9C-101B-9397-08002B2CF9AE}" pid="7" name="Confidential">
    <vt:lpwstr/>
  </property>
  <property fmtid="{D5CDD505-2E9C-101B-9397-08002B2CF9AE}" pid="8" name="slevel">
    <vt:lpwstr>5</vt:lpwstr>
  </property>
  <property fmtid="{D5CDD505-2E9C-101B-9397-08002B2CF9AE}" pid="9" name="slevelui">
    <vt:lpwstr>0</vt:lpwstr>
  </property>
  <property fmtid="{D5CDD505-2E9C-101B-9397-08002B2CF9AE}" pid="10" name="Product&amp;Project Name">
    <vt:lpwstr/>
  </property>
  <property fmtid="{D5CDD505-2E9C-101B-9397-08002B2CF9AE}" pid="11" name="_new_ms_pID_72543">
    <vt:lpwstr>(3)NqcJu9mtpIkQwNVhxO+yTbOSo8pNZ11SYbigMmY7lr0nhSlNNYxTnxCL4pCSzfaJNjp54Gd0
EyS470WtmkQxbxyHR+AWpxM0BVLlXcYXFvKPFTB2SkJrpAwp2p6UmYrhGRuVy4OMYUuzvzkN
sY1RE8TDJd8jR17xUjANuBSnU0nu5+18JdLUw7zgSnWmxIlTrMu4RlHfQsDO692sdEk5p4Nc
Vi34w/VPSCA1TF1Tad</vt:lpwstr>
  </property>
  <property fmtid="{D5CDD505-2E9C-101B-9397-08002B2CF9AE}" pid="12" name="_new_ms_pID_725431">
    <vt:lpwstr>WFH/CM7ewGglDnbdxvmHpjitKLF/pgK9XQR/6napatPeAmB/yqoxwY
8AOb2lUiFb6vPBpji0xn9aE+bVwdI5B+/VWQteYSSvAX1IMTeflRtFR3lzGZz3U0qUuiRQwi
ogFueR88VCAhi4AxfgEsngqOrSpc2qswlcsi/aItWdKJTS0dt+d4OJFUjdOj2NViqn1qD/+f
dT9kAnz5TNWZFVMrmN4BzaEYN+bk/kIdasFl</vt:lpwstr>
  </property>
  <property fmtid="{D5CDD505-2E9C-101B-9397-08002B2CF9AE}" pid="13" name="_new_ms_pID_725432">
    <vt:lpwstr>XH/TLfi2cyJDXZpa0fxWw2RI5ihTD8awSdSY
dH2YTxdbU64rYYyVY8Xiyd/3VMIjbW+IA0gvvkbzo18YjFyD1S0MYIZQ+Fbq/tFijMlYpJwQ
WTNbsqVnLccRi24I84HfXSzPQqaHSraGD4a331JfDq4kfWkZev8vu2w2StLt8kiT</vt:lpwstr>
  </property>
  <property fmtid="{D5CDD505-2E9C-101B-9397-08002B2CF9AE}" pid="14" name="_2015_ms_pID_725343">
    <vt:lpwstr>(3)8Wkedr1GLhuNjygM+TMZLfsJY2xBbGFLGyDW9n9zJVUaGn+xZeS0volAdVTSpOT/mT4o1njZ
Ykv9/As0VdziUYPDmFHLs2Uw0h3MEE/n4geYnINJ6S2TEvC3lS0zT/C+kcRo2jx1O52LpZBg
OsH8GEGCeucD5bkCGY3MDZqJ2k/JfbIWuvNwua/Czkmi6UAmkjYs9XOyORmnHiHYBYyJsQ6U
02LJW6UEQYpn9iR7Dy</vt:lpwstr>
  </property>
  <property fmtid="{D5CDD505-2E9C-101B-9397-08002B2CF9AE}" pid="15" name="_2015_ms_pID_7253431">
    <vt:lpwstr>3xAl3Cf3ZrVRi54yifW+3EA1pLevbGR76aYiaOjpYu0V9HpFOS5OAU
1dyh2+ebABoj1wRKr8JuF1W+Xvd/8WRGND9CCN/MtDNsg9trDD2875vBd4OFN/7BsUWCaUi/
DSTjFjWfcaqCd42OIYfKsWtX3sCUABTph07XsOJj8zSzCwgIuSzxMGHEeGU22galGIO7YKGu
nsClHdf51XCs8DIiGHE638YCiiWYS4L5C+Zz</vt:lpwstr>
  </property>
  <property fmtid="{D5CDD505-2E9C-101B-9397-08002B2CF9AE}" pid="16" name="ContentTypeId">
    <vt:lpwstr>0x010100CC226774B8D87F4D92D9D1F6859ED44E</vt:lpwstr>
  </property>
  <property fmtid="{D5CDD505-2E9C-101B-9397-08002B2CF9AE}" pid="17" name="_2015_ms_pID_7253432">
    <vt:lpwstr>86T5xYhBEeFovP1ky5kOekU=</vt:lpwstr>
  </property>
  <property fmtid="{D5CDD505-2E9C-101B-9397-08002B2CF9AE}" pid="18" name="_readonly">
    <vt:lpwstr/>
  </property>
  <property fmtid="{D5CDD505-2E9C-101B-9397-08002B2CF9AE}" pid="19" name="_change">
    <vt:lpwstr/>
  </property>
  <property fmtid="{D5CDD505-2E9C-101B-9397-08002B2CF9AE}" pid="20" name="_full-control">
    <vt:lpwstr/>
  </property>
  <property fmtid="{D5CDD505-2E9C-101B-9397-08002B2CF9AE}" pid="21" name="sflag">
    <vt:lpwstr>1710761384</vt:lpwstr>
  </property>
</Properties>
</file>