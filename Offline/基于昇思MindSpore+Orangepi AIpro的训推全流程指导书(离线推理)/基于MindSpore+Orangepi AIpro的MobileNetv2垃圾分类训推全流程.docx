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115D5" w14:textId="77777777" w:rsidR="00E75EA5" w:rsidRPr="00984AF3" w:rsidRDefault="00E75EA5" w:rsidP="00403B19">
      <w:pPr>
        <w:pStyle w:val="59"/>
        <w:rPr>
          <w:rFonts w:cs="Huawei Sans"/>
        </w:rPr>
      </w:pPr>
    </w:p>
    <w:p w14:paraId="4309F417" w14:textId="168F8EE7" w:rsidR="00EA6158" w:rsidRPr="00984AF3" w:rsidRDefault="00EA6158" w:rsidP="00EA6158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984AF3">
        <w:rPr>
          <w:rFonts w:ascii="Huawei Sans" w:eastAsia="方正兰亭黑简体" w:hAnsi="Huawei Sans" w:cs="Huawei Sans"/>
          <w:lang w:eastAsia="zh-CN"/>
        </w:rPr>
        <w:t>华为</w:t>
      </w:r>
      <w:r w:rsidRPr="00984AF3">
        <w:rPr>
          <w:rFonts w:ascii="Huawei Sans" w:eastAsia="方正兰亭黑简体" w:hAnsi="Huawei Sans" w:cs="Huawei Sans"/>
          <w:lang w:eastAsia="zh-CN"/>
        </w:rPr>
        <w:t>“</w:t>
      </w:r>
      <w:r w:rsidR="00934BB3">
        <w:rPr>
          <w:rFonts w:ascii="Huawei Sans" w:eastAsia="方正兰亭黑简体" w:hAnsi="Huawei Sans" w:cs="Huawei Sans" w:hint="eastAsia"/>
          <w:lang w:eastAsia="zh-CN"/>
        </w:rPr>
        <w:t>智能基座</w:t>
      </w:r>
      <w:r w:rsidRPr="00984AF3">
        <w:rPr>
          <w:rFonts w:ascii="Huawei Sans" w:eastAsia="方正兰亭黑简体" w:hAnsi="Huawei Sans" w:cs="Huawei Sans"/>
          <w:lang w:eastAsia="zh-CN"/>
        </w:rPr>
        <w:t>”</w:t>
      </w:r>
      <w:r w:rsidRPr="00984AF3">
        <w:rPr>
          <w:rFonts w:ascii="Huawei Sans" w:eastAsia="方正兰亭黑简体" w:hAnsi="Huawei Sans" w:cs="Huawei Sans"/>
          <w:lang w:eastAsia="zh-CN"/>
        </w:rPr>
        <w:t>系列课程</w:t>
      </w:r>
    </w:p>
    <w:p w14:paraId="1C7C3611" w14:textId="77777777" w:rsidR="00E75EA5" w:rsidRPr="00984AF3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</w:rPr>
      </w:pPr>
    </w:p>
    <w:p w14:paraId="2B63D2A6" w14:textId="77777777" w:rsidR="0020153C" w:rsidRPr="00984AF3" w:rsidRDefault="0020153C" w:rsidP="0020153C">
      <w:pPr>
        <w:ind w:left="0"/>
        <w:rPr>
          <w:rFonts w:ascii="Huawei Sans" w:hAnsi="Huawei Sans" w:cs="Huawei Sans"/>
        </w:rPr>
      </w:pPr>
    </w:p>
    <w:p w14:paraId="5707C4D4" w14:textId="764AE2F6" w:rsidR="000A5FF3" w:rsidRPr="000A5FF3" w:rsidRDefault="000A5FF3" w:rsidP="0020153C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r w:rsidRPr="000A5FF3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基于</w:t>
      </w:r>
      <w:r w:rsidRPr="000A5FF3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MindSpore+Orangepi AIpro</w:t>
      </w:r>
      <w:r w:rsidRPr="000A5FF3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的</w:t>
      </w:r>
      <w:r w:rsidRPr="000A5FF3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MobileNetv2</w:t>
      </w:r>
      <w:r w:rsidRPr="000A5FF3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垃圾分类训推全流程</w:t>
      </w:r>
    </w:p>
    <w:p w14:paraId="284B7726" w14:textId="76F13646" w:rsidR="003629C9" w:rsidRPr="00984AF3" w:rsidRDefault="003629C9" w:rsidP="003629C9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984AF3">
        <w:rPr>
          <w:rFonts w:ascii="Huawei Sans" w:eastAsia="方正兰亭黑简体" w:hAnsi="Huawei Sans" w:cs="Huawei Sans"/>
          <w:lang w:eastAsia="zh-CN"/>
        </w:rPr>
        <w:t>版本：</w:t>
      </w:r>
      <w:r w:rsidRPr="00984AF3">
        <w:rPr>
          <w:rFonts w:ascii="Huawei Sans" w:eastAsia="方正兰亭黑简体" w:hAnsi="Huawei Sans" w:cs="Huawei Sans"/>
          <w:lang w:eastAsia="zh-CN"/>
        </w:rPr>
        <w:t>2</w:t>
      </w:r>
      <w:r w:rsidR="00220E34">
        <w:rPr>
          <w:rFonts w:ascii="Huawei Sans" w:eastAsia="方正兰亭黑简体" w:hAnsi="Huawei Sans" w:cs="Huawei Sans" w:hint="eastAsia"/>
          <w:lang w:eastAsia="zh-CN"/>
        </w:rPr>
        <w:t>.</w:t>
      </w:r>
      <w:r w:rsidR="00220E34">
        <w:rPr>
          <w:rFonts w:ascii="Huawei Sans" w:eastAsia="方正兰亭黑简体" w:hAnsi="Huawei Sans" w:cs="Huawei Sans"/>
          <w:lang w:eastAsia="zh-CN"/>
        </w:rPr>
        <w:t>0</w:t>
      </w:r>
    </w:p>
    <w:p w14:paraId="3F112442" w14:textId="77777777" w:rsidR="0020153C" w:rsidRPr="00984AF3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0FA8C2C2" w14:textId="77777777" w:rsidR="0020153C" w:rsidRPr="00984AF3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8444A97" w14:textId="77777777" w:rsidR="0020153C" w:rsidRPr="00984AF3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62ED3664" w14:textId="414C8387" w:rsidR="00213E96" w:rsidRPr="00984AF3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F5EACC8" w14:textId="5E174D38" w:rsidR="00213E96" w:rsidRPr="00984AF3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D885321" w14:textId="51EA07BB" w:rsidR="00213E96" w:rsidRPr="00984AF3" w:rsidRDefault="00213E96" w:rsidP="008C1CE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48D05E2B" w14:textId="77777777" w:rsidR="00213E96" w:rsidRPr="00984AF3" w:rsidRDefault="00213E96" w:rsidP="00F806B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7CB96A1D" w14:textId="77777777" w:rsidR="00213E96" w:rsidRPr="00984AF3" w:rsidRDefault="00213E96" w:rsidP="00213E96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7028DA36" w14:textId="14CA7C1E" w:rsidR="00213E96" w:rsidRPr="00984AF3" w:rsidRDefault="00342110" w:rsidP="00213E96">
      <w:pPr>
        <w:pStyle w:val="cover--"/>
        <w:rPr>
          <w:rFonts w:ascii="Huawei Sans" w:eastAsia="方正兰亭黑简体" w:hAnsi="Huawei Sans" w:cs="Huawei Sans"/>
          <w:noProof/>
        </w:rPr>
      </w:pPr>
      <w:r w:rsidRPr="00984AF3">
        <w:rPr>
          <w:rFonts w:ascii="Huawei Sans" w:eastAsia="方正兰亭黑简体" w:hAnsi="Huawei Sans" w:cs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984AF3" w:rsidRDefault="00213E96" w:rsidP="00213E96">
      <w:pPr>
        <w:rPr>
          <w:rFonts w:ascii="Huawei Sans" w:hAnsi="Huawei Sans" w:cs="Huawei Sans"/>
        </w:rPr>
      </w:pPr>
      <w:r w:rsidRPr="00984AF3">
        <w:rPr>
          <w:rFonts w:ascii="Huawei Sans" w:hAnsi="Huawei Sans" w:cs="Huawei Sans"/>
          <w:caps/>
        </w:rPr>
        <w:fldChar w:fldCharType="begin"/>
      </w:r>
      <w:r w:rsidRPr="00984AF3">
        <w:rPr>
          <w:rFonts w:ascii="Huawei Sans" w:hAnsi="Huawei Sans" w:cs="Huawei Sans"/>
          <w:caps/>
        </w:rPr>
        <w:instrText xml:space="preserve"> DOCPROPERTY  Confidential </w:instrText>
      </w:r>
      <w:r w:rsidRPr="00984AF3">
        <w:rPr>
          <w:rFonts w:ascii="Huawei Sans" w:hAnsi="Huawei Sans" w:cs="Huawei Sans"/>
          <w:caps/>
        </w:rPr>
        <w:fldChar w:fldCharType="end"/>
      </w:r>
    </w:p>
    <w:p w14:paraId="6F7BEF1B" w14:textId="77777777" w:rsidR="00213E96" w:rsidRPr="00984AF3" w:rsidRDefault="00213E96" w:rsidP="00213E96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984AF3">
        <w:rPr>
          <w:rFonts w:ascii="Huawei Sans" w:eastAsia="方正兰亭黑简体" w:hAnsi="Huawei Sans" w:cs="Huawei Sans"/>
          <w:lang w:eastAsia="zh-CN"/>
        </w:rPr>
        <w:t>华为技术有限公司</w:t>
      </w:r>
    </w:p>
    <w:p w14:paraId="4C0703B4" w14:textId="6D5876C0" w:rsidR="00BC05ED" w:rsidRPr="00984AF3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</w:rPr>
      </w:pPr>
      <w:r w:rsidRPr="00984AF3">
        <w:rPr>
          <w:rFonts w:ascii="Huawei Sans" w:hAnsi="Huawei Sans" w:cs="Huawei Sans"/>
        </w:rPr>
        <w:br w:type="page"/>
      </w:r>
    </w:p>
    <w:p w14:paraId="28C46993" w14:textId="77777777" w:rsidR="004E7C79" w:rsidRPr="00984AF3" w:rsidRDefault="004E7C79" w:rsidP="004E7C79">
      <w:pPr>
        <w:ind w:left="0"/>
        <w:rPr>
          <w:rFonts w:ascii="Huawei Sans" w:hAnsi="Huawei Sans" w:cs="Huawei Sans"/>
        </w:rPr>
      </w:pPr>
      <w:bookmarkStart w:id="0" w:name="_Ref218071467"/>
      <w:bookmarkStart w:id="1" w:name="_Ref218071624"/>
      <w:bookmarkStart w:id="2" w:name="_Ref218071784"/>
      <w:bookmarkStart w:id="3" w:name="_Ref218072047"/>
      <w:bookmarkStart w:id="4" w:name="_Ref218422894"/>
      <w:bookmarkStart w:id="5" w:name="_Ref218422900"/>
      <w:bookmarkStart w:id="6" w:name="_Ref218423379"/>
      <w:bookmarkStart w:id="7" w:name="_Toc218425197"/>
      <w:bookmarkStart w:id="8" w:name="_Toc227138864"/>
      <w:bookmarkStart w:id="9" w:name="_Toc437504216"/>
    </w:p>
    <w:tbl>
      <w:tblPr>
        <w:tblStyle w:val="a8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4E7C79" w:rsidRPr="00984AF3" w14:paraId="10B1C3A5" w14:textId="77777777" w:rsidTr="009F1BE2">
        <w:trPr>
          <w:trHeight w:val="4799"/>
        </w:trPr>
        <w:tc>
          <w:tcPr>
            <w:tcW w:w="9639" w:type="dxa"/>
          </w:tcPr>
          <w:p w14:paraId="1212F35D" w14:textId="7432F468" w:rsidR="004E7C79" w:rsidRPr="00984AF3" w:rsidRDefault="004E7C79" w:rsidP="009F1BE2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984AF3">
              <w:rPr>
                <w:rFonts w:ascii="Huawei Sans" w:eastAsia="方正兰亭黑简体" w:hAnsi="Huawei Sans" w:cs="Huawei Sans"/>
                <w:sz w:val="22"/>
              </w:rPr>
              <w:t>版权所有</w:t>
            </w:r>
            <w:r w:rsidRPr="00984AF3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984AF3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 w:rsidRPr="00984AF3">
              <w:rPr>
                <w:rFonts w:ascii="Huawei Sans" w:eastAsia="方正兰亭黑简体" w:hAnsi="Huawei Sans" w:cs="Huawei Sans"/>
                <w:sz w:val="22"/>
              </w:rPr>
              <w:t xml:space="preserve"> 202</w:t>
            </w:r>
            <w:r w:rsidR="004B70ED">
              <w:rPr>
                <w:rFonts w:ascii="Huawei Sans" w:eastAsia="方正兰亭黑简体" w:hAnsi="Huawei Sans" w:cs="Huawei Sans"/>
                <w:sz w:val="22"/>
              </w:rPr>
              <w:t>4</w:t>
            </w:r>
            <w:r w:rsidRPr="00984AF3">
              <w:rPr>
                <w:rFonts w:ascii="Huawei Sans" w:eastAsia="方正兰亭黑简体" w:hAnsi="Huawei Sans" w:cs="Huawei Sans"/>
                <w:sz w:val="22"/>
              </w:rPr>
              <w:t>。</w:t>
            </w:r>
            <w:r w:rsidRPr="00984AF3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984AF3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7C0EEAC8" w14:textId="77777777" w:rsidR="004E7C79" w:rsidRPr="00984AF3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984AF3">
              <w:rPr>
                <w:rFonts w:ascii="Huawei Sans" w:hAnsi="Huawei Sans" w:cs="Huawei Sans"/>
                <w:sz w:val="24"/>
                <w:szCs w:val="20"/>
              </w:rPr>
              <w:t>非经本公司书面许可，任何单位和个人不得擅自摘抄、复制本文档内容的部分或全部，并不得以任何形式传播。</w:t>
            </w:r>
          </w:p>
          <w:p w14:paraId="6351FD1B" w14:textId="77777777" w:rsidR="004E7C79" w:rsidRPr="00984AF3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5B67D7CA" w14:textId="77777777" w:rsidR="004E7C79" w:rsidRPr="00984AF3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984AF3">
              <w:rPr>
                <w:rFonts w:ascii="Huawei Sans" w:eastAsia="方正兰亭黑简体" w:hAnsi="Huawei Sans" w:cs="Huawei Sans"/>
              </w:rPr>
              <w:t>商标声明</w:t>
            </w:r>
          </w:p>
          <w:p w14:paraId="39CE3833" w14:textId="77777777" w:rsidR="004E7C79" w:rsidRPr="00984AF3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984AF3">
              <w:rPr>
                <w:rFonts w:ascii="Huawei Sans" w:hAnsi="Huawei Sans" w:cs="Huawei Sans"/>
                <w:noProof/>
                <w:sz w:val="44"/>
              </w:rPr>
              <w:drawing>
                <wp:inline distT="0" distB="0" distL="0" distR="0" wp14:anchorId="0CE47418" wp14:editId="33466FBF">
                  <wp:extent cx="295200" cy="300636"/>
                  <wp:effectExtent l="0" t="0" r="0" b="4445"/>
                  <wp:docPr id="6" name="图片 6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84AF3">
              <w:rPr>
                <w:rFonts w:ascii="Huawei Sans" w:hAnsi="Huawei Sans" w:cs="Huawei Sans"/>
                <w:sz w:val="24"/>
                <w:szCs w:val="20"/>
              </w:rPr>
              <w:t xml:space="preserve"> </w:t>
            </w:r>
            <w:r w:rsidRPr="00984AF3">
              <w:rPr>
                <w:rFonts w:ascii="Huawei Sans" w:hAnsi="Huawei Sans" w:cs="Huawei Sans"/>
                <w:sz w:val="24"/>
                <w:szCs w:val="20"/>
              </w:rPr>
              <w:t>和其他华为商标均为华为技术有限公司的商标。</w:t>
            </w:r>
          </w:p>
          <w:p w14:paraId="374ED1DF" w14:textId="77777777" w:rsidR="004E7C79" w:rsidRPr="00984AF3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984AF3">
              <w:rPr>
                <w:rFonts w:ascii="Huawei Sans" w:hAnsi="Huawei Sans" w:cs="Huawei Sans"/>
                <w:sz w:val="24"/>
                <w:szCs w:val="20"/>
              </w:rPr>
              <w:t>本文档提及的其他所有商标或注册商标，由各自的所有人拥有。</w:t>
            </w:r>
          </w:p>
          <w:p w14:paraId="65D62D94" w14:textId="77777777" w:rsidR="004E7C79" w:rsidRPr="00984AF3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649F713D" w14:textId="77777777" w:rsidR="004E7C79" w:rsidRPr="00984AF3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984AF3">
              <w:rPr>
                <w:rFonts w:ascii="Huawei Sans" w:eastAsia="方正兰亭黑简体" w:hAnsi="Huawei Sans" w:cs="Huawei Sans"/>
              </w:rPr>
              <w:t>注意</w:t>
            </w:r>
          </w:p>
          <w:p w14:paraId="53C80F45" w14:textId="77777777" w:rsidR="004E7C79" w:rsidRPr="00984AF3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984AF3">
              <w:rPr>
                <w:rFonts w:ascii="Huawei Sans" w:hAnsi="Huawei Sans" w:cs="Huawei Sans"/>
                <w:sz w:val="24"/>
                <w:szCs w:val="20"/>
              </w:rPr>
              <w:t>您购买的产品、服务或特性等</w:t>
            </w:r>
            <w:proofErr w:type="gramStart"/>
            <w:r w:rsidRPr="00984AF3">
              <w:rPr>
                <w:rFonts w:ascii="Huawei Sans" w:hAnsi="Huawei Sans" w:cs="Huawei Sans"/>
                <w:sz w:val="24"/>
                <w:szCs w:val="20"/>
              </w:rPr>
              <w:t>应受华为</w:t>
            </w:r>
            <w:proofErr w:type="gramEnd"/>
            <w:r w:rsidRPr="00984AF3">
              <w:rPr>
                <w:rFonts w:ascii="Huawei Sans" w:hAnsi="Huawei Sans" w:cs="Huawei Sans"/>
                <w:sz w:val="24"/>
                <w:szCs w:val="20"/>
              </w:rPr>
              <w:t>公司商业合同和条款的约束，本文档中描述的全部或部分产品、服务或特性可能</w:t>
            </w:r>
            <w:proofErr w:type="gramStart"/>
            <w:r w:rsidRPr="00984AF3">
              <w:rPr>
                <w:rFonts w:ascii="Huawei Sans" w:hAnsi="Huawei Sans" w:cs="Huawei Sans"/>
                <w:sz w:val="24"/>
                <w:szCs w:val="20"/>
              </w:rPr>
              <w:t>不在</w:t>
            </w:r>
            <w:proofErr w:type="gramEnd"/>
            <w:r w:rsidRPr="00984AF3">
              <w:rPr>
                <w:rFonts w:ascii="Huawei Sans" w:hAnsi="Huawei Sans" w:cs="Huawei Sans"/>
                <w:sz w:val="24"/>
                <w:szCs w:val="20"/>
              </w:rPr>
              <w:t>您的购买或使用范围之内。除非合同另有约定，华为公司对本文档内容不做任何明示或暗示的声明或保证。</w:t>
            </w:r>
          </w:p>
          <w:p w14:paraId="3CFEA94D" w14:textId="77777777" w:rsidR="004E7C79" w:rsidRPr="00984AF3" w:rsidRDefault="004E7C79" w:rsidP="009F1BE2">
            <w:pPr>
              <w:pStyle w:val="CoverText"/>
              <w:rPr>
                <w:rFonts w:ascii="Huawei Sans" w:hAnsi="Huawei Sans" w:cs="Huawei Sans"/>
              </w:rPr>
            </w:pPr>
            <w:r w:rsidRPr="00984AF3">
              <w:rPr>
                <w:rFonts w:ascii="Huawei Sans" w:hAnsi="Huawei Sans" w:cs="Huawei Sans"/>
                <w:sz w:val="24"/>
                <w:szCs w:val="20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0EAB4E29" w14:textId="77777777" w:rsidR="004E7C79" w:rsidRPr="00984AF3" w:rsidRDefault="004E7C79" w:rsidP="004E7C79">
      <w:pPr>
        <w:pStyle w:val="TableText"/>
        <w:rPr>
          <w:rFonts w:ascii="Huawei Sans" w:hAnsi="Huawei Sans" w:cs="Huawei Sans"/>
        </w:rPr>
      </w:pPr>
    </w:p>
    <w:p w14:paraId="5CE23DBB" w14:textId="77777777" w:rsidR="004E7C79" w:rsidRPr="00984AF3" w:rsidRDefault="004E7C79" w:rsidP="004E7C79">
      <w:pPr>
        <w:pStyle w:val="TableText"/>
        <w:rPr>
          <w:rFonts w:ascii="Huawei Sans" w:hAnsi="Huawei Sans" w:cs="Huawei Sans"/>
        </w:rPr>
      </w:pPr>
    </w:p>
    <w:p w14:paraId="6E6709AB" w14:textId="77777777" w:rsidR="004E7C79" w:rsidRPr="00984AF3" w:rsidRDefault="004E7C79" w:rsidP="004E7C79">
      <w:pPr>
        <w:pStyle w:val="TableText"/>
        <w:rPr>
          <w:rFonts w:ascii="Huawei Sans" w:hAnsi="Huawei Sans" w:cs="Huawei Sans"/>
        </w:rPr>
      </w:pPr>
    </w:p>
    <w:p w14:paraId="01EAE40E" w14:textId="77777777" w:rsidR="004E7C79" w:rsidRPr="00984AF3" w:rsidRDefault="004E7C79" w:rsidP="004E7C79">
      <w:pPr>
        <w:pStyle w:val="TableText"/>
        <w:rPr>
          <w:rFonts w:ascii="Huawei Sans" w:hAnsi="Huawei Sans" w:cs="Huawei Sans"/>
        </w:rPr>
      </w:pPr>
    </w:p>
    <w:p w14:paraId="2B3B952D" w14:textId="77777777" w:rsidR="004E7C79" w:rsidRPr="00984AF3" w:rsidRDefault="004E7C79" w:rsidP="004E7C79">
      <w:pPr>
        <w:pStyle w:val="TableText"/>
        <w:rPr>
          <w:rFonts w:ascii="Huawei Sans" w:hAnsi="Huawei Sans" w:cs="Huawei San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4E7C79" w:rsidRPr="00984AF3" w14:paraId="6ED1258E" w14:textId="77777777" w:rsidTr="009F1BE2">
        <w:trPr>
          <w:trHeight w:val="634"/>
        </w:trPr>
        <w:tc>
          <w:tcPr>
            <w:tcW w:w="9640" w:type="dxa"/>
            <w:gridSpan w:val="2"/>
            <w:vAlign w:val="center"/>
          </w:tcPr>
          <w:p w14:paraId="27D699A5" w14:textId="77777777" w:rsidR="004E7C79" w:rsidRPr="00984AF3" w:rsidRDefault="004E7C79" w:rsidP="009F1BE2">
            <w:pPr>
              <w:pStyle w:val="Cover2"/>
              <w:rPr>
                <w:rFonts w:ascii="Huawei Sans" w:eastAsia="方正兰亭黑简体" w:hAnsi="Huawei Sans" w:cs="Huawei Sans"/>
                <w:sz w:val="24"/>
                <w:szCs w:val="24"/>
              </w:rPr>
            </w:pPr>
            <w:r w:rsidRPr="00984AF3">
              <w:rPr>
                <w:rFonts w:ascii="Huawei Sans" w:eastAsia="方正兰亭黑简体" w:hAnsi="Huawei Sans" w:cs="Huawei Sans"/>
                <w:sz w:val="28"/>
                <w:szCs w:val="24"/>
              </w:rPr>
              <w:t>华为技术有限公司</w:t>
            </w:r>
          </w:p>
        </w:tc>
      </w:tr>
      <w:tr w:rsidR="004E7C79" w:rsidRPr="00984AF3" w14:paraId="5728AEA8" w14:textId="77777777" w:rsidTr="009F1BE2">
        <w:trPr>
          <w:trHeight w:val="371"/>
        </w:trPr>
        <w:tc>
          <w:tcPr>
            <w:tcW w:w="1675" w:type="dxa"/>
            <w:vAlign w:val="center"/>
          </w:tcPr>
          <w:p w14:paraId="689AB7E3" w14:textId="77777777" w:rsidR="004E7C79" w:rsidRPr="00984AF3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984AF3">
              <w:rPr>
                <w:rFonts w:ascii="Huawei Sans" w:hAnsi="Huawei Sans" w:cs="Huawei Sans"/>
                <w:sz w:val="24"/>
                <w:szCs w:val="24"/>
              </w:rPr>
              <w:t>地址：</w:t>
            </w:r>
          </w:p>
        </w:tc>
        <w:tc>
          <w:tcPr>
            <w:tcW w:w="7965" w:type="dxa"/>
            <w:vAlign w:val="center"/>
          </w:tcPr>
          <w:p w14:paraId="128D70AF" w14:textId="77777777" w:rsidR="004E7C79" w:rsidRPr="00984AF3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984AF3">
              <w:rPr>
                <w:rFonts w:ascii="Huawei Sans" w:hAnsi="Huawei Sans" w:cs="Huawei Sans"/>
                <w:sz w:val="24"/>
                <w:szCs w:val="24"/>
              </w:rPr>
              <w:t>深圳市龙岗区</w:t>
            </w:r>
            <w:proofErr w:type="gramStart"/>
            <w:r w:rsidRPr="00984AF3">
              <w:rPr>
                <w:rFonts w:ascii="Huawei Sans" w:hAnsi="Huawei Sans" w:cs="Huawei Sans"/>
                <w:sz w:val="24"/>
                <w:szCs w:val="24"/>
              </w:rPr>
              <w:t>坂</w:t>
            </w:r>
            <w:proofErr w:type="gramEnd"/>
            <w:r w:rsidRPr="00984AF3">
              <w:rPr>
                <w:rFonts w:ascii="Huawei Sans" w:hAnsi="Huawei Sans" w:cs="Huawei Sans"/>
                <w:sz w:val="24"/>
                <w:szCs w:val="24"/>
              </w:rPr>
              <w:t>田华为总部办公楼</w:t>
            </w:r>
            <w:r w:rsidRPr="00984AF3">
              <w:rPr>
                <w:rFonts w:ascii="Huawei Sans" w:hAnsi="Huawei Sans" w:cs="Huawei Sans"/>
                <w:sz w:val="24"/>
                <w:szCs w:val="24"/>
              </w:rPr>
              <w:t xml:space="preserve">     </w:t>
            </w:r>
            <w:r w:rsidRPr="00984AF3">
              <w:rPr>
                <w:rFonts w:ascii="Huawei Sans" w:hAnsi="Huawei Sans" w:cs="Huawei Sans"/>
                <w:sz w:val="24"/>
                <w:szCs w:val="24"/>
              </w:rPr>
              <w:t>邮编：</w:t>
            </w:r>
            <w:r w:rsidRPr="00984AF3">
              <w:rPr>
                <w:rFonts w:ascii="Huawei Sans" w:hAnsi="Huawei Sans" w:cs="Huawei Sans"/>
                <w:sz w:val="24"/>
                <w:szCs w:val="24"/>
              </w:rPr>
              <w:t>518129</w:t>
            </w:r>
          </w:p>
        </w:tc>
      </w:tr>
      <w:tr w:rsidR="004E7C79" w:rsidRPr="00984AF3" w14:paraId="596F1481" w14:textId="77777777" w:rsidTr="009F1BE2">
        <w:trPr>
          <w:trHeight w:val="337"/>
        </w:trPr>
        <w:tc>
          <w:tcPr>
            <w:tcW w:w="1675" w:type="dxa"/>
            <w:vAlign w:val="center"/>
          </w:tcPr>
          <w:p w14:paraId="4EC14F01" w14:textId="77777777" w:rsidR="004E7C79" w:rsidRPr="00984AF3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984AF3">
              <w:rPr>
                <w:rFonts w:ascii="Huawei Sans" w:hAnsi="Huawei Sans" w:cs="Huawei Sans"/>
                <w:sz w:val="24"/>
                <w:szCs w:val="24"/>
              </w:rPr>
              <w:t>网址：</w:t>
            </w:r>
          </w:p>
        </w:tc>
        <w:tc>
          <w:tcPr>
            <w:tcW w:w="7965" w:type="dxa"/>
            <w:vAlign w:val="center"/>
          </w:tcPr>
          <w:p w14:paraId="6900A962" w14:textId="77777777" w:rsidR="004E7C79" w:rsidRPr="00984AF3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984AF3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http://</w:t>
            </w:r>
            <w:hyperlink r:id="rId14" w:history="1">
              <w:r w:rsidRPr="00984AF3">
                <w:rPr>
                  <w:rStyle w:val="af"/>
                  <w:rFonts w:ascii="Huawei Sans" w:hAnsi="Huawei Sans" w:cs="Huawei Sans"/>
                  <w:sz w:val="24"/>
                  <w:szCs w:val="24"/>
                  <w:lang w:val="pt-BR"/>
                </w:rPr>
                <w:t>e</w:t>
              </w:r>
            </w:hyperlink>
            <w:r w:rsidRPr="00984AF3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.huawei.com</w:t>
            </w:r>
          </w:p>
        </w:tc>
      </w:tr>
    </w:tbl>
    <w:p w14:paraId="15727507" w14:textId="77777777" w:rsidR="004E7C79" w:rsidRPr="00984AF3" w:rsidRDefault="004E7C79" w:rsidP="004E7C79">
      <w:pPr>
        <w:pStyle w:val="TableText"/>
        <w:rPr>
          <w:rFonts w:ascii="Huawei Sans" w:hAnsi="Huawei Sans" w:cs="Huawei Sans"/>
        </w:rPr>
      </w:pPr>
    </w:p>
    <w:p w14:paraId="6300510D" w14:textId="77777777" w:rsidR="004E7C79" w:rsidRPr="00984AF3" w:rsidRDefault="004E7C79" w:rsidP="004E7C79">
      <w:pPr>
        <w:rPr>
          <w:rFonts w:ascii="Huawei Sans" w:hAnsi="Huawei Sans" w:cs="Huawei Sans"/>
        </w:rPr>
      </w:pPr>
    </w:p>
    <w:p w14:paraId="1E3252D1" w14:textId="77777777" w:rsidR="004E7C79" w:rsidRPr="00984AF3" w:rsidRDefault="004E7C79" w:rsidP="004E7C79">
      <w:pPr>
        <w:rPr>
          <w:rFonts w:ascii="Huawei Sans" w:hAnsi="Huawei Sans" w:cs="Huawei Sans"/>
        </w:rPr>
      </w:pPr>
    </w:p>
    <w:p w14:paraId="0B9FCF68" w14:textId="77777777" w:rsidR="004E7C79" w:rsidRPr="00984AF3" w:rsidRDefault="004E7C79" w:rsidP="004E7C79">
      <w:pPr>
        <w:rPr>
          <w:rFonts w:ascii="Huawei Sans" w:hAnsi="Huawei Sans" w:cs="Huawei Sans"/>
        </w:rPr>
        <w:sectPr w:rsidR="004E7C79" w:rsidRPr="00984AF3" w:rsidSect="0020153C">
          <w:footerReference w:type="default" r:id="rId15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sdt>
      <w:sdtPr>
        <w:rPr>
          <w:rFonts w:ascii="HuaweiSans-Regular" w:hAnsi="HuaweiSans-Regular" w:cs="Huawei Sans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sz w:val="32"/>
          <w:szCs w:val="32"/>
        </w:rPr>
      </w:sdtEndPr>
      <w:sdtContent>
        <w:p w14:paraId="5B902EF0" w14:textId="2E3C15AF" w:rsidR="0020153C" w:rsidRPr="00984AF3" w:rsidRDefault="0020153C" w:rsidP="00FD6CD0">
          <w:pPr>
            <w:pStyle w:val="Contents"/>
            <w:rPr>
              <w:rFonts w:cs="Huawei Sans"/>
            </w:rPr>
          </w:pPr>
          <w:r w:rsidRPr="00984AF3">
            <w:rPr>
              <w:rFonts w:cs="Huawei Sans"/>
              <w:lang w:val="zh-CN"/>
            </w:rPr>
            <w:t>目录</w:t>
          </w:r>
        </w:p>
        <w:p w14:paraId="7F43DD0C" w14:textId="5DDAAA07" w:rsidR="00165B84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 w:rsidRPr="00984AF3">
            <w:rPr>
              <w:rFonts w:cs="Huawei Sans"/>
              <w:b w:val="0"/>
              <w:bCs w:val="0"/>
              <w:noProof/>
            </w:rPr>
            <w:fldChar w:fldCharType="begin"/>
          </w:r>
          <w:r w:rsidRPr="00984AF3">
            <w:rPr>
              <w:rFonts w:cs="Huawei Sans"/>
              <w:b w:val="0"/>
              <w:bCs w:val="0"/>
              <w:noProof/>
            </w:rPr>
            <w:instrText xml:space="preserve"> TOC \o "1-3" \h \z \u </w:instrText>
          </w:r>
          <w:r w:rsidRPr="00984AF3">
            <w:rPr>
              <w:rFonts w:cs="Huawei Sans"/>
              <w:b w:val="0"/>
              <w:bCs w:val="0"/>
              <w:noProof/>
            </w:rPr>
            <w:fldChar w:fldCharType="separate"/>
          </w:r>
          <w:hyperlink w:anchor="_Toc175988987" w:history="1">
            <w:r w:rsidR="00165B84" w:rsidRPr="00234AF8">
              <w:rPr>
                <w:rStyle w:val="af"/>
                <w:noProof/>
              </w:rPr>
              <w:t>1</w:t>
            </w:r>
            <w:r w:rsidR="00165B84" w:rsidRPr="00234AF8">
              <w:rPr>
                <w:rStyle w:val="af"/>
                <w:rFonts w:cs="Huawei Sans"/>
                <w:noProof/>
              </w:rPr>
              <w:t xml:space="preserve"> </w:t>
            </w:r>
            <w:r w:rsidR="00165B84" w:rsidRPr="00234AF8">
              <w:rPr>
                <w:rStyle w:val="af"/>
                <w:rFonts w:cs="Huawei Sans"/>
                <w:noProof/>
              </w:rPr>
              <w:t>基于</w:t>
            </w:r>
            <w:r w:rsidR="00165B84" w:rsidRPr="00234AF8">
              <w:rPr>
                <w:rStyle w:val="af"/>
                <w:rFonts w:cs="Huawei Sans"/>
                <w:noProof/>
              </w:rPr>
              <w:t>MindSpore+Orangepi AIpro</w:t>
            </w:r>
            <w:r w:rsidR="00165B84" w:rsidRPr="00234AF8">
              <w:rPr>
                <w:rStyle w:val="af"/>
                <w:rFonts w:cs="Huawei Sans"/>
                <w:noProof/>
              </w:rPr>
              <w:t>的</w:t>
            </w:r>
            <w:r w:rsidR="00165B84" w:rsidRPr="00234AF8">
              <w:rPr>
                <w:rStyle w:val="af"/>
                <w:rFonts w:cs="Huawei Sans"/>
                <w:noProof/>
              </w:rPr>
              <w:t>MobileNetv2</w:t>
            </w:r>
            <w:r w:rsidR="00165B84" w:rsidRPr="00234AF8">
              <w:rPr>
                <w:rStyle w:val="af"/>
                <w:rFonts w:cs="Huawei Sans"/>
                <w:noProof/>
              </w:rPr>
              <w:t>垃圾分类训推全流程</w:t>
            </w:r>
            <w:r w:rsidR="00165B84">
              <w:rPr>
                <w:noProof/>
                <w:webHidden/>
              </w:rPr>
              <w:tab/>
            </w:r>
            <w:r w:rsidR="00165B84">
              <w:rPr>
                <w:noProof/>
                <w:webHidden/>
              </w:rPr>
              <w:fldChar w:fldCharType="begin"/>
            </w:r>
            <w:r w:rsidR="00165B84">
              <w:rPr>
                <w:noProof/>
                <w:webHidden/>
              </w:rPr>
              <w:instrText xml:space="preserve"> PAGEREF _Toc175988987 \h </w:instrText>
            </w:r>
            <w:r w:rsidR="00165B84">
              <w:rPr>
                <w:noProof/>
                <w:webHidden/>
              </w:rPr>
            </w:r>
            <w:r w:rsidR="00165B84">
              <w:rPr>
                <w:noProof/>
                <w:webHidden/>
              </w:rPr>
              <w:fldChar w:fldCharType="separate"/>
            </w:r>
            <w:r w:rsidR="00165B84">
              <w:rPr>
                <w:noProof/>
                <w:webHidden/>
              </w:rPr>
              <w:t>2</w:t>
            </w:r>
            <w:r w:rsidR="00165B84">
              <w:rPr>
                <w:noProof/>
                <w:webHidden/>
              </w:rPr>
              <w:fldChar w:fldCharType="end"/>
            </w:r>
          </w:hyperlink>
        </w:p>
        <w:p w14:paraId="69840BF8" w14:textId="252A7188" w:rsidR="00165B84" w:rsidRDefault="00D72B5F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88" w:history="1">
            <w:r w:rsidR="00165B84" w:rsidRPr="00234AF8">
              <w:rPr>
                <w:rStyle w:val="af"/>
                <w:rFonts w:cs="Book Antiqua"/>
                <w:snapToGrid w:val="0"/>
              </w:rPr>
              <w:t>1.1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实验介绍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_Toc175988988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2</w:t>
            </w:r>
            <w:r w:rsidR="00165B84">
              <w:rPr>
                <w:webHidden/>
              </w:rPr>
              <w:fldChar w:fldCharType="end"/>
            </w:r>
          </w:hyperlink>
        </w:p>
        <w:p w14:paraId="09CC179E" w14:textId="052060D8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89" w:history="1">
            <w:r w:rsidR="00165B84" w:rsidRPr="00234AF8">
              <w:rPr>
                <w:rStyle w:val="af"/>
                <w:rFonts w:cs="Book Antiqua"/>
                <w:bCs/>
                <w:snapToGrid w:val="0"/>
              </w:rPr>
              <w:t>1.1.1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实验介绍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_Toc175988989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2</w:t>
            </w:r>
            <w:r w:rsidR="00165B84">
              <w:rPr>
                <w:webHidden/>
              </w:rPr>
              <w:fldChar w:fldCharType="end"/>
            </w:r>
          </w:hyperlink>
        </w:p>
        <w:p w14:paraId="75B2B8CD" w14:textId="26E077D3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90" w:history="1">
            <w:r w:rsidR="00165B84" w:rsidRPr="00234AF8">
              <w:rPr>
                <w:rStyle w:val="af"/>
                <w:rFonts w:cs="Book Antiqua"/>
                <w:bCs/>
                <w:snapToGrid w:val="0"/>
              </w:rPr>
              <w:t>1.1.2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数据集介绍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_Toc175988990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2</w:t>
            </w:r>
            <w:r w:rsidR="00165B84">
              <w:rPr>
                <w:webHidden/>
              </w:rPr>
              <w:fldChar w:fldCharType="end"/>
            </w:r>
          </w:hyperlink>
        </w:p>
        <w:p w14:paraId="64687759" w14:textId="63082022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91" w:history="1">
            <w:r w:rsidR="00165B84" w:rsidRPr="00234AF8">
              <w:rPr>
                <w:rStyle w:val="af"/>
                <w:rFonts w:cs="Book Antiqua"/>
                <w:bCs/>
                <w:snapToGrid w:val="0"/>
              </w:rPr>
              <w:t>1.1.3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模型介绍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_Toc175988991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3</w:t>
            </w:r>
            <w:r w:rsidR="00165B84">
              <w:rPr>
                <w:webHidden/>
              </w:rPr>
              <w:fldChar w:fldCharType="end"/>
            </w:r>
          </w:hyperlink>
        </w:p>
        <w:p w14:paraId="16B77A4F" w14:textId="3F73D698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92" w:history="1">
            <w:r w:rsidR="00165B84" w:rsidRPr="00234AF8">
              <w:rPr>
                <w:rStyle w:val="af"/>
                <w:rFonts w:cs="Book Antiqua"/>
                <w:bCs/>
                <w:snapToGrid w:val="0"/>
              </w:rPr>
              <w:t>1.1.4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实验环境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_Toc175988992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4</w:t>
            </w:r>
            <w:r w:rsidR="00165B84">
              <w:rPr>
                <w:webHidden/>
              </w:rPr>
              <w:fldChar w:fldCharType="end"/>
            </w:r>
          </w:hyperlink>
        </w:p>
        <w:p w14:paraId="17DBEE89" w14:textId="6258DE03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93" w:history="1">
            <w:r w:rsidR="00165B84" w:rsidRPr="00234AF8">
              <w:rPr>
                <w:rStyle w:val="af"/>
                <w:rFonts w:cs="Book Antiqua"/>
                <w:bCs/>
                <w:snapToGrid w:val="0"/>
              </w:rPr>
              <w:t>1.1.5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实验目的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_Toc175988993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5</w:t>
            </w:r>
            <w:r w:rsidR="00165B84">
              <w:rPr>
                <w:webHidden/>
              </w:rPr>
              <w:fldChar w:fldCharType="end"/>
            </w:r>
          </w:hyperlink>
        </w:p>
        <w:p w14:paraId="6B5ABC55" w14:textId="30E2405D" w:rsidR="00165B84" w:rsidRDefault="00D72B5F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94" w:history="1">
            <w:r w:rsidR="00165B84" w:rsidRPr="00234AF8">
              <w:rPr>
                <w:rStyle w:val="af"/>
                <w:rFonts w:cs="Book Antiqua"/>
                <w:snapToGrid w:val="0"/>
              </w:rPr>
              <w:t>1.2</w:t>
            </w:r>
            <w:r w:rsidR="00165B84" w:rsidRPr="00234AF8">
              <w:rPr>
                <w:rStyle w:val="af"/>
                <w:rFonts w:cs="Huawei Sans"/>
              </w:rPr>
              <w:t xml:space="preserve"> MindSpore</w:t>
            </w:r>
            <w:r w:rsidR="00165B84" w:rsidRPr="00234AF8">
              <w:rPr>
                <w:rStyle w:val="af"/>
                <w:rFonts w:cs="Huawei Sans"/>
              </w:rPr>
              <w:t>模型训练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_Toc175988994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5</w:t>
            </w:r>
            <w:r w:rsidR="00165B84">
              <w:rPr>
                <w:webHidden/>
              </w:rPr>
              <w:fldChar w:fldCharType="end"/>
            </w:r>
          </w:hyperlink>
        </w:p>
        <w:p w14:paraId="12F7FC6C" w14:textId="132BFC65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95" w:history="1">
            <w:r w:rsidR="00165B84" w:rsidRPr="00234AF8">
              <w:rPr>
                <w:rStyle w:val="af"/>
                <w:rFonts w:cs="Book Antiqua"/>
                <w:bCs/>
                <w:snapToGrid w:val="0"/>
                <w:lang w:eastAsia="en-US"/>
              </w:rPr>
              <w:t>1.2.1</w:t>
            </w:r>
            <w:r w:rsidR="00165B84" w:rsidRPr="00234AF8">
              <w:rPr>
                <w:rStyle w:val="af"/>
                <w:rFonts w:cs="Huawei Sans"/>
                <w:lang w:eastAsia="en-US"/>
              </w:rPr>
              <w:t xml:space="preserve"> </w:t>
            </w:r>
            <w:r w:rsidR="00165B84" w:rsidRPr="00234AF8">
              <w:rPr>
                <w:rStyle w:val="af"/>
                <w:rFonts w:cs="Huawei Sans"/>
                <w:lang w:eastAsia="en-US"/>
              </w:rPr>
              <w:t>环境准备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_Toc175988995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5</w:t>
            </w:r>
            <w:r w:rsidR="00165B84">
              <w:rPr>
                <w:webHidden/>
              </w:rPr>
              <w:fldChar w:fldCharType="end"/>
            </w:r>
          </w:hyperlink>
        </w:p>
        <w:p w14:paraId="4E9B724E" w14:textId="003F0AD5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96" w:history="1">
            <w:r w:rsidR="00165B84" w:rsidRPr="00234AF8">
              <w:rPr>
                <w:rStyle w:val="af"/>
                <w:rFonts w:cs="Book Antiqua"/>
                <w:bCs/>
                <w:snapToGrid w:val="0"/>
                <w:lang w:eastAsia="en-US"/>
              </w:rPr>
              <w:t>1.2.2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项目下载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_Toc175988996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5</w:t>
            </w:r>
            <w:r w:rsidR="00165B84">
              <w:rPr>
                <w:webHidden/>
              </w:rPr>
              <w:fldChar w:fldCharType="end"/>
            </w:r>
          </w:hyperlink>
        </w:p>
        <w:p w14:paraId="3C7D0795" w14:textId="33A40B25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97" w:history="1">
            <w:r w:rsidR="00165B84" w:rsidRPr="00234AF8">
              <w:rPr>
                <w:rStyle w:val="af"/>
                <w:rFonts w:cs="Book Antiqua"/>
                <w:bCs/>
                <w:snapToGrid w:val="0"/>
              </w:rPr>
              <w:t>1.2.3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模型训练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_Toc175988997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6</w:t>
            </w:r>
            <w:r w:rsidR="00165B84">
              <w:rPr>
                <w:webHidden/>
              </w:rPr>
              <w:fldChar w:fldCharType="end"/>
            </w:r>
          </w:hyperlink>
        </w:p>
        <w:p w14:paraId="2398B287" w14:textId="6344BA4F" w:rsidR="00165B84" w:rsidRDefault="00D72B5F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98" w:history="1">
            <w:r w:rsidR="00165B84" w:rsidRPr="00234AF8">
              <w:rPr>
                <w:rStyle w:val="af"/>
                <w:rFonts w:cs="Book Antiqua"/>
                <w:snapToGrid w:val="0"/>
              </w:rPr>
              <w:t>1.3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香橙派</w:t>
            </w:r>
            <w:r w:rsidR="00165B84" w:rsidRPr="00234AF8">
              <w:rPr>
                <w:rStyle w:val="af"/>
                <w:rFonts w:cs="Huawei Sans"/>
              </w:rPr>
              <w:t xml:space="preserve"> AI Pro</w:t>
            </w:r>
            <w:r w:rsidR="00165B84" w:rsidRPr="00234AF8">
              <w:rPr>
                <w:rStyle w:val="af"/>
                <w:rFonts w:cs="Huawei Sans"/>
              </w:rPr>
              <w:t>端侧部署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_Toc175988998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22</w:t>
            </w:r>
            <w:r w:rsidR="00165B84">
              <w:rPr>
                <w:webHidden/>
              </w:rPr>
              <w:fldChar w:fldCharType="end"/>
            </w:r>
          </w:hyperlink>
        </w:p>
        <w:p w14:paraId="34059EE3" w14:textId="3DEC2360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8999" w:history="1">
            <w:r w:rsidR="00165B84" w:rsidRPr="00234AF8">
              <w:rPr>
                <w:rStyle w:val="af"/>
                <w:rFonts w:cs="Book Antiqua"/>
                <w:bCs/>
                <w:snapToGrid w:val="0"/>
                <w:lang w:eastAsia="en-US"/>
              </w:rPr>
              <w:t>1.3.1</w:t>
            </w:r>
            <w:r w:rsidR="00165B84" w:rsidRPr="00234AF8">
              <w:rPr>
                <w:rStyle w:val="af"/>
                <w:rFonts w:cs="Huawei Sans"/>
                <w:lang w:eastAsia="en-US"/>
              </w:rPr>
              <w:t xml:space="preserve"> </w:t>
            </w:r>
            <w:r w:rsidR="00165B84" w:rsidRPr="00234AF8">
              <w:rPr>
                <w:rStyle w:val="af"/>
                <w:rFonts w:cs="Huawei Sans"/>
                <w:lang w:eastAsia="en-US"/>
              </w:rPr>
              <w:t>环境准备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_Toc175988999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22</w:t>
            </w:r>
            <w:r w:rsidR="00165B84">
              <w:rPr>
                <w:webHidden/>
              </w:rPr>
              <w:fldChar w:fldCharType="end"/>
            </w:r>
          </w:hyperlink>
        </w:p>
        <w:p w14:paraId="56AD4CFF" w14:textId="567AEF17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9000" w:history="1">
            <w:r w:rsidR="00165B84" w:rsidRPr="00234AF8">
              <w:rPr>
                <w:rStyle w:val="af"/>
                <w:rFonts w:cs="Book Antiqua"/>
                <w:bCs/>
                <w:snapToGrid w:val="0"/>
              </w:rPr>
              <w:t>1.3.2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下载项目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_Toc175989000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23</w:t>
            </w:r>
            <w:r w:rsidR="00165B84">
              <w:rPr>
                <w:webHidden/>
              </w:rPr>
              <w:fldChar w:fldCharType="end"/>
            </w:r>
          </w:hyperlink>
        </w:p>
        <w:p w14:paraId="516FA701" w14:textId="354B3288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9001" w:history="1">
            <w:r w:rsidR="00165B84" w:rsidRPr="00234AF8">
              <w:rPr>
                <w:rStyle w:val="af"/>
                <w:rFonts w:cs="Book Antiqua"/>
                <w:bCs/>
                <w:snapToGrid w:val="0"/>
              </w:rPr>
              <w:t>1.3.3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离线模型转换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_Toc175989001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24</w:t>
            </w:r>
            <w:r w:rsidR="00165B84">
              <w:rPr>
                <w:webHidden/>
              </w:rPr>
              <w:fldChar w:fldCharType="end"/>
            </w:r>
          </w:hyperlink>
        </w:p>
        <w:p w14:paraId="4366BF6F" w14:textId="0C1ECA07" w:rsidR="00165B84" w:rsidRDefault="00D72B5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9002" w:history="1">
            <w:r w:rsidR="00165B84" w:rsidRPr="00234AF8">
              <w:rPr>
                <w:rStyle w:val="af"/>
                <w:rFonts w:cs="Book Antiqua"/>
                <w:bCs/>
                <w:snapToGrid w:val="0"/>
              </w:rPr>
              <w:t>1.3.4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执行模型推理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_Toc175989002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24</w:t>
            </w:r>
            <w:r w:rsidR="00165B84">
              <w:rPr>
                <w:webHidden/>
              </w:rPr>
              <w:fldChar w:fldCharType="end"/>
            </w:r>
          </w:hyperlink>
        </w:p>
        <w:p w14:paraId="57CAD8A5" w14:textId="2B37A6E3" w:rsidR="00165B84" w:rsidRDefault="00D72B5F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5989003" w:history="1">
            <w:r w:rsidR="00165B84" w:rsidRPr="00234AF8">
              <w:rPr>
                <w:rStyle w:val="af"/>
                <w:rFonts w:cs="Book Antiqua"/>
                <w:snapToGrid w:val="0"/>
              </w:rPr>
              <w:t>1.4</w:t>
            </w:r>
            <w:r w:rsidR="00165B84" w:rsidRPr="00234AF8">
              <w:rPr>
                <w:rStyle w:val="af"/>
                <w:rFonts w:cs="Huawei Sans"/>
              </w:rPr>
              <w:t xml:space="preserve"> </w:t>
            </w:r>
            <w:r w:rsidR="00165B84" w:rsidRPr="00234AF8">
              <w:rPr>
                <w:rStyle w:val="af"/>
                <w:rFonts w:cs="Huawei Sans"/>
              </w:rPr>
              <w:t>实验小结</w:t>
            </w:r>
            <w:r w:rsidR="00165B84">
              <w:rPr>
                <w:webHidden/>
              </w:rPr>
              <w:tab/>
            </w:r>
            <w:r w:rsidR="00165B84">
              <w:rPr>
                <w:webHidden/>
              </w:rPr>
              <w:fldChar w:fldCharType="begin"/>
            </w:r>
            <w:r w:rsidR="00165B84">
              <w:rPr>
                <w:webHidden/>
              </w:rPr>
              <w:instrText xml:space="preserve"> PAGEREF _Toc175989003 \h </w:instrText>
            </w:r>
            <w:r w:rsidR="00165B84">
              <w:rPr>
                <w:webHidden/>
              </w:rPr>
            </w:r>
            <w:r w:rsidR="00165B84">
              <w:rPr>
                <w:webHidden/>
              </w:rPr>
              <w:fldChar w:fldCharType="separate"/>
            </w:r>
            <w:r w:rsidR="00165B84">
              <w:rPr>
                <w:webHidden/>
              </w:rPr>
              <w:t>27</w:t>
            </w:r>
            <w:r w:rsidR="00165B84">
              <w:rPr>
                <w:webHidden/>
              </w:rPr>
              <w:fldChar w:fldCharType="end"/>
            </w:r>
          </w:hyperlink>
        </w:p>
        <w:p w14:paraId="0B048C6B" w14:textId="1EC4CEF2" w:rsidR="00002614" w:rsidRPr="00984AF3" w:rsidRDefault="001B1484" w:rsidP="00971F8D">
          <w:pPr>
            <w:ind w:left="0"/>
            <w:rPr>
              <w:rFonts w:ascii="Huawei Sans" w:hAnsi="Huawei Sans" w:cs="Huawei Sans"/>
              <w:lang w:val="zh-CN"/>
            </w:rPr>
          </w:pPr>
          <w:r w:rsidRPr="00984AF3">
            <w:rPr>
              <w:rFonts w:ascii="Huawei Sans" w:hAnsi="Huawei Sans" w:cs="Huawei Sans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7FF3F818" w14:textId="6BB6C025" w:rsidR="00BC2D85" w:rsidRPr="00D8678D" w:rsidRDefault="001A36AA" w:rsidP="00D8678D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  <w:b/>
          <w:bCs/>
          <w:sz w:val="44"/>
          <w:szCs w:val="44"/>
        </w:rPr>
      </w:pPr>
      <w:bookmarkStart w:id="10" w:name="_Toc466755566"/>
      <w:bookmarkStart w:id="11" w:name="_Toc68037372"/>
      <w:bookmarkStart w:id="12" w:name="_Toc466755571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 w:rsidRPr="00984AF3">
        <w:rPr>
          <w:rFonts w:ascii="Huawei Sans" w:hAnsi="Huawei Sans" w:cs="Huawei Sans"/>
        </w:rPr>
        <w:br w:type="page"/>
      </w:r>
      <w:bookmarkEnd w:id="10"/>
      <w:bookmarkEnd w:id="11"/>
      <w:bookmarkEnd w:id="12"/>
    </w:p>
    <w:p w14:paraId="66A7EEC8" w14:textId="624E5139" w:rsidR="00503F94" w:rsidRPr="00984AF3" w:rsidRDefault="00EA1DFE" w:rsidP="006175E3">
      <w:pPr>
        <w:pStyle w:val="1"/>
        <w:rPr>
          <w:rFonts w:cs="Huawei Sans"/>
        </w:rPr>
      </w:pPr>
      <w:bookmarkStart w:id="13" w:name="_Toc175988987"/>
      <w:r>
        <w:rPr>
          <w:rFonts w:cs="Huawei Sans" w:hint="eastAsia"/>
        </w:rPr>
        <w:lastRenderedPageBreak/>
        <w:t>基于</w:t>
      </w:r>
      <w:r>
        <w:rPr>
          <w:rFonts w:cs="Huawei Sans" w:hint="eastAsia"/>
        </w:rPr>
        <w:t>Mind</w:t>
      </w:r>
      <w:r>
        <w:rPr>
          <w:rFonts w:cs="Huawei Sans"/>
        </w:rPr>
        <w:t>S</w:t>
      </w:r>
      <w:r>
        <w:rPr>
          <w:rFonts w:cs="Huawei Sans" w:hint="eastAsia"/>
        </w:rPr>
        <w:t>p</w:t>
      </w:r>
      <w:r>
        <w:rPr>
          <w:rFonts w:cs="Huawei Sans"/>
        </w:rPr>
        <w:t>ore+Orangepi AIpro</w:t>
      </w:r>
      <w:r>
        <w:rPr>
          <w:rFonts w:cs="Huawei Sans" w:hint="eastAsia"/>
        </w:rPr>
        <w:t>的</w:t>
      </w:r>
      <w:r w:rsidRPr="00984AF3">
        <w:rPr>
          <w:rFonts w:cs="Huawei Sans"/>
        </w:rPr>
        <w:t>MobileNetv2</w:t>
      </w:r>
      <w:r w:rsidRPr="00984AF3">
        <w:rPr>
          <w:rFonts w:cs="Huawei Sans"/>
        </w:rPr>
        <w:t>垃圾分类训推</w:t>
      </w:r>
      <w:bookmarkStart w:id="14" w:name="_GoBack"/>
      <w:bookmarkEnd w:id="14"/>
      <w:r>
        <w:rPr>
          <w:rFonts w:cs="Huawei Sans" w:hint="eastAsia"/>
        </w:rPr>
        <w:t>全流程</w:t>
      </w:r>
      <w:bookmarkEnd w:id="13"/>
    </w:p>
    <w:p w14:paraId="691F8FA1" w14:textId="7DB92D45" w:rsidR="00805D54" w:rsidRPr="00984AF3" w:rsidRDefault="00805D54" w:rsidP="00805D54">
      <w:pPr>
        <w:pStyle w:val="2"/>
        <w:rPr>
          <w:rFonts w:cs="Huawei Sans"/>
        </w:rPr>
      </w:pPr>
      <w:bookmarkStart w:id="15" w:name="_Toc175988988"/>
      <w:bookmarkStart w:id="16" w:name="_Toc68101842"/>
      <w:r w:rsidRPr="00984AF3">
        <w:rPr>
          <w:rFonts w:cs="Huawei Sans"/>
          <w:lang w:eastAsia="zh-CN"/>
        </w:rPr>
        <w:t>实验介绍</w:t>
      </w:r>
      <w:bookmarkEnd w:id="15"/>
    </w:p>
    <w:p w14:paraId="124D7002" w14:textId="58F47E99" w:rsidR="00B95F8D" w:rsidRPr="00984AF3" w:rsidRDefault="00B95F8D" w:rsidP="00B95F8D">
      <w:pPr>
        <w:pStyle w:val="3"/>
        <w:rPr>
          <w:rFonts w:cs="Huawei Sans"/>
        </w:rPr>
      </w:pPr>
      <w:bookmarkStart w:id="17" w:name="_Toc175988989"/>
      <w:r w:rsidRPr="00984AF3">
        <w:rPr>
          <w:rFonts w:cs="Huawei Sans"/>
        </w:rPr>
        <w:t>实验</w:t>
      </w:r>
      <w:r w:rsidR="003937ED" w:rsidRPr="00984AF3">
        <w:rPr>
          <w:rFonts w:cs="Huawei Sans"/>
        </w:rPr>
        <w:t>介绍</w:t>
      </w:r>
      <w:bookmarkEnd w:id="17"/>
    </w:p>
    <w:p w14:paraId="74E698B9" w14:textId="6BCF7F24" w:rsidR="00935209" w:rsidRPr="00984AF3" w:rsidRDefault="00805D54" w:rsidP="00B95F8D">
      <w:pPr>
        <w:pStyle w:val="1e"/>
        <w:rPr>
          <w:rFonts w:cs="Huawei Sans"/>
        </w:rPr>
      </w:pPr>
      <w:r w:rsidRPr="00984AF3">
        <w:rPr>
          <w:rFonts w:cs="Huawei Sans"/>
        </w:rPr>
        <w:t>垃圾分类有利于资源</w:t>
      </w:r>
      <w:r w:rsidR="004A1074" w:rsidRPr="00984AF3">
        <w:rPr>
          <w:rFonts w:cs="Huawei Sans"/>
        </w:rPr>
        <w:t>节约</w:t>
      </w:r>
      <w:r w:rsidRPr="00984AF3">
        <w:rPr>
          <w:rFonts w:cs="Huawei Sans"/>
        </w:rPr>
        <w:t>与循环利用，也有利于保护自然生态环境。但在垃圾分类实施过程中，市民往往并不清楚垃圾该如何分类，而且每个</w:t>
      </w:r>
      <w:r w:rsidR="009C5DB4" w:rsidRPr="00984AF3">
        <w:rPr>
          <w:rFonts w:cs="Huawei Sans"/>
        </w:rPr>
        <w:t>城市</w:t>
      </w:r>
      <w:r w:rsidRPr="00984AF3">
        <w:rPr>
          <w:rFonts w:cs="Huawei Sans"/>
        </w:rPr>
        <w:t>实施的垃圾分类</w:t>
      </w:r>
      <w:r w:rsidR="00D51E32" w:rsidRPr="00984AF3">
        <w:rPr>
          <w:rFonts w:cs="Huawei Sans"/>
        </w:rPr>
        <w:t>标准</w:t>
      </w:r>
      <w:r w:rsidRPr="00984AF3">
        <w:rPr>
          <w:rFonts w:cs="Huawei Sans"/>
        </w:rPr>
        <w:t>也不一样，所以开发一个垃圾分类的应用有助于普及垃圾分类的知识，精确分类垃圾，解决市民的困惑，促进垃圾分类政策的执行。</w:t>
      </w:r>
      <w:bookmarkEnd w:id="16"/>
    </w:p>
    <w:p w14:paraId="5C8969E7" w14:textId="3A95C403" w:rsidR="00D76967" w:rsidRPr="00984AF3" w:rsidRDefault="00D76967" w:rsidP="00503F94">
      <w:pPr>
        <w:pStyle w:val="1e"/>
        <w:rPr>
          <w:rFonts w:cs="Huawei Sans"/>
        </w:rPr>
      </w:pPr>
      <w:r w:rsidRPr="00984AF3">
        <w:rPr>
          <w:rFonts w:cs="Huawei Sans"/>
        </w:rPr>
        <w:t>我们使用现实生活中常见的垃圾分类数据集，基于</w:t>
      </w:r>
      <w:r w:rsidRPr="00984AF3">
        <w:rPr>
          <w:rFonts w:cs="Huawei Sans"/>
        </w:rPr>
        <w:t>Ascend910</w:t>
      </w:r>
      <w:r w:rsidRPr="00984AF3">
        <w:rPr>
          <w:rFonts w:cs="Huawei Sans"/>
        </w:rPr>
        <w:t>和</w:t>
      </w:r>
      <w:r w:rsidRPr="00984AF3">
        <w:rPr>
          <w:rFonts w:cs="Huawei Sans"/>
        </w:rPr>
        <w:t>Ascend310B</w:t>
      </w:r>
      <w:r w:rsidRPr="00984AF3">
        <w:rPr>
          <w:rFonts w:cs="Huawei Sans"/>
        </w:rPr>
        <w:t>算力平台，实现垃圾分类模型训练</w:t>
      </w:r>
      <w:r w:rsidRPr="00984AF3">
        <w:rPr>
          <w:rFonts w:cs="Huawei Sans"/>
        </w:rPr>
        <w:t>+</w:t>
      </w:r>
      <w:r w:rsidRPr="00984AF3">
        <w:rPr>
          <w:rFonts w:cs="Huawei Sans"/>
        </w:rPr>
        <w:t>推理部署的全流程实验。首先在</w:t>
      </w:r>
      <w:r w:rsidRPr="00984AF3">
        <w:rPr>
          <w:rFonts w:cs="Huawei Sans"/>
        </w:rPr>
        <w:t>Ascend910</w:t>
      </w:r>
      <w:r w:rsidRPr="00984AF3">
        <w:rPr>
          <w:rFonts w:cs="Huawei Sans"/>
        </w:rPr>
        <w:t>算力平台使用迁移学习训练得到</w:t>
      </w:r>
      <w:r w:rsidRPr="00984AF3">
        <w:rPr>
          <w:rFonts w:cs="Huawei Sans"/>
        </w:rPr>
        <w:t>MobileNetv2</w:t>
      </w:r>
      <w:r w:rsidRPr="00984AF3">
        <w:rPr>
          <w:rFonts w:cs="Huawei Sans"/>
        </w:rPr>
        <w:t>的垃圾分类模型，</w:t>
      </w:r>
      <w:r w:rsidR="00BC14E1" w:rsidRPr="00984AF3">
        <w:rPr>
          <w:rFonts w:cs="Huawei Sans"/>
        </w:rPr>
        <w:t>接下来</w:t>
      </w:r>
      <w:r w:rsidRPr="00984AF3">
        <w:rPr>
          <w:rFonts w:cs="Huawei Sans"/>
        </w:rPr>
        <w:t>将其部署在</w:t>
      </w:r>
      <w:r w:rsidR="00A8666B">
        <w:rPr>
          <w:rFonts w:cs="Huawei Sans" w:hint="eastAsia"/>
        </w:rPr>
        <w:t>香橙派</w:t>
      </w:r>
      <w:r w:rsidR="00A8666B">
        <w:rPr>
          <w:rFonts w:cs="Huawei Sans" w:hint="eastAsia"/>
        </w:rPr>
        <w:t>AI</w:t>
      </w:r>
      <w:r w:rsidR="00A8666B">
        <w:rPr>
          <w:rFonts w:cs="Huawei Sans"/>
        </w:rPr>
        <w:t xml:space="preserve"> </w:t>
      </w:r>
      <w:r w:rsidR="00A8666B">
        <w:rPr>
          <w:rFonts w:cs="Huawei Sans" w:hint="eastAsia"/>
        </w:rPr>
        <w:t>Pro</w:t>
      </w:r>
      <w:r w:rsidRPr="00984AF3">
        <w:rPr>
          <w:rFonts w:cs="Huawei Sans"/>
        </w:rPr>
        <w:t>上，使用</w:t>
      </w:r>
      <w:r w:rsidRPr="00984AF3">
        <w:rPr>
          <w:rFonts w:cs="Huawei Sans"/>
        </w:rPr>
        <w:t>Ascend310B</w:t>
      </w:r>
      <w:r w:rsidRPr="00984AF3">
        <w:rPr>
          <w:rFonts w:cs="Huawei Sans"/>
        </w:rPr>
        <w:t>算力平台实现端侧推理</w:t>
      </w:r>
      <w:r w:rsidR="001678B8" w:rsidRPr="00984AF3">
        <w:rPr>
          <w:rFonts w:cs="Huawei Sans"/>
        </w:rPr>
        <w:t>。</w:t>
      </w:r>
    </w:p>
    <w:p w14:paraId="33C06239" w14:textId="284FEC0B" w:rsidR="00261B4D" w:rsidRPr="00984AF3" w:rsidRDefault="00261B4D" w:rsidP="00261B4D">
      <w:pPr>
        <w:pStyle w:val="3"/>
        <w:rPr>
          <w:rFonts w:cs="Huawei Sans"/>
        </w:rPr>
      </w:pPr>
      <w:bookmarkStart w:id="18" w:name="_Toc175988990"/>
      <w:r w:rsidRPr="00984AF3">
        <w:rPr>
          <w:rFonts w:cs="Huawei Sans"/>
        </w:rPr>
        <w:t>数据集</w:t>
      </w:r>
      <w:r w:rsidR="00475B24" w:rsidRPr="00984AF3">
        <w:rPr>
          <w:rFonts w:cs="Huawei Sans"/>
        </w:rPr>
        <w:t>介绍</w:t>
      </w:r>
      <w:bookmarkEnd w:id="18"/>
    </w:p>
    <w:p w14:paraId="22F57ABC" w14:textId="77777777" w:rsidR="002D5932" w:rsidRPr="00984AF3" w:rsidRDefault="002D5932" w:rsidP="002D5932">
      <w:pPr>
        <w:pStyle w:val="1e"/>
        <w:rPr>
          <w:rFonts w:cs="Huawei Sans"/>
        </w:rPr>
      </w:pPr>
      <w:r w:rsidRPr="00984AF3">
        <w:rPr>
          <w:rFonts w:cs="Huawei Sans"/>
        </w:rPr>
        <w:t>在本实验中，我们将常见生活垃圾分为以下</w:t>
      </w:r>
      <w:r w:rsidRPr="00984AF3">
        <w:rPr>
          <w:rFonts w:cs="Huawei Sans"/>
        </w:rPr>
        <w:t>4</w:t>
      </w:r>
      <w:r w:rsidRPr="00984AF3">
        <w:rPr>
          <w:rFonts w:cs="Huawei Sans"/>
        </w:rPr>
        <w:t>大类，</w:t>
      </w:r>
      <w:r w:rsidRPr="00984AF3">
        <w:rPr>
          <w:rFonts w:cs="Huawei Sans"/>
        </w:rPr>
        <w:t>26</w:t>
      </w:r>
      <w:r w:rsidRPr="00984AF3">
        <w:rPr>
          <w:rFonts w:cs="Huawei Sans"/>
        </w:rPr>
        <w:t>个子类：</w:t>
      </w:r>
    </w:p>
    <w:p w14:paraId="3E724F12" w14:textId="5750091C" w:rsidR="002D5932" w:rsidRPr="00984AF3" w:rsidRDefault="002D5932" w:rsidP="002D5932">
      <w:pPr>
        <w:pStyle w:val="49"/>
        <w:rPr>
          <w:rFonts w:cs="Huawei Sans"/>
        </w:rPr>
      </w:pPr>
      <w:r w:rsidRPr="00984AF3">
        <w:rPr>
          <w:rFonts w:cs="Huawei Sans"/>
        </w:rPr>
        <w:t>干垃圾：贝壳</w:t>
      </w:r>
      <w:r w:rsidR="008250D7" w:rsidRPr="00984AF3">
        <w:rPr>
          <w:rFonts w:cs="Huawei Sans"/>
        </w:rPr>
        <w:t>、</w:t>
      </w:r>
      <w:r w:rsidRPr="00984AF3">
        <w:rPr>
          <w:rFonts w:cs="Huawei Sans"/>
        </w:rPr>
        <w:t>打火机</w:t>
      </w:r>
      <w:r w:rsidR="008250D7" w:rsidRPr="00984AF3">
        <w:rPr>
          <w:rFonts w:cs="Huawei Sans"/>
        </w:rPr>
        <w:t>、</w:t>
      </w:r>
      <w:r w:rsidRPr="00984AF3">
        <w:rPr>
          <w:rFonts w:cs="Huawei Sans"/>
        </w:rPr>
        <w:t>旧镜子</w:t>
      </w:r>
      <w:r w:rsidR="008250D7" w:rsidRPr="00984AF3">
        <w:rPr>
          <w:rFonts w:cs="Huawei Sans"/>
        </w:rPr>
        <w:t>、</w:t>
      </w:r>
      <w:r w:rsidRPr="00984AF3">
        <w:rPr>
          <w:rFonts w:cs="Huawei Sans"/>
        </w:rPr>
        <w:t>扫把</w:t>
      </w:r>
      <w:r w:rsidR="008250D7" w:rsidRPr="00984AF3">
        <w:rPr>
          <w:rFonts w:cs="Huawei Sans"/>
        </w:rPr>
        <w:t>、</w:t>
      </w:r>
      <w:r w:rsidRPr="00984AF3">
        <w:rPr>
          <w:rFonts w:cs="Huawei Sans"/>
        </w:rPr>
        <w:t>陶瓷碗</w:t>
      </w:r>
      <w:r w:rsidR="008250D7" w:rsidRPr="00984AF3">
        <w:rPr>
          <w:rFonts w:cs="Huawei Sans"/>
        </w:rPr>
        <w:t>、</w:t>
      </w:r>
      <w:r w:rsidRPr="00984AF3">
        <w:rPr>
          <w:rFonts w:cs="Huawei Sans"/>
        </w:rPr>
        <w:t>牙刷</w:t>
      </w:r>
      <w:r w:rsidR="008250D7" w:rsidRPr="00984AF3">
        <w:rPr>
          <w:rFonts w:cs="Huawei Sans"/>
        </w:rPr>
        <w:t>、</w:t>
      </w:r>
      <w:r w:rsidRPr="00984AF3">
        <w:rPr>
          <w:rFonts w:cs="Huawei Sans"/>
        </w:rPr>
        <w:t>一次性筷子</w:t>
      </w:r>
      <w:r w:rsidR="008250D7" w:rsidRPr="00984AF3">
        <w:rPr>
          <w:rFonts w:cs="Huawei Sans"/>
        </w:rPr>
        <w:t>、</w:t>
      </w:r>
      <w:r w:rsidRPr="00984AF3">
        <w:rPr>
          <w:rFonts w:cs="Huawei Sans"/>
        </w:rPr>
        <w:t>脏污衣服。</w:t>
      </w:r>
    </w:p>
    <w:p w14:paraId="42503809" w14:textId="301FAF65" w:rsidR="002D5932" w:rsidRPr="00984AF3" w:rsidRDefault="002D5932" w:rsidP="002D5932">
      <w:pPr>
        <w:pStyle w:val="49"/>
        <w:rPr>
          <w:rFonts w:cs="Huawei Sans"/>
        </w:rPr>
      </w:pPr>
      <w:r w:rsidRPr="00984AF3">
        <w:rPr>
          <w:rFonts w:cs="Huawei Sans"/>
        </w:rPr>
        <w:t>可回收物：报纸</w:t>
      </w:r>
      <w:r w:rsidR="00F9417D" w:rsidRPr="00984AF3">
        <w:rPr>
          <w:rFonts w:cs="Huawei Sans"/>
        </w:rPr>
        <w:t>、</w:t>
      </w:r>
      <w:r w:rsidRPr="00984AF3">
        <w:rPr>
          <w:rFonts w:cs="Huawei Sans"/>
        </w:rPr>
        <w:t>玻璃制品</w:t>
      </w:r>
      <w:r w:rsidR="00F9417D" w:rsidRPr="00984AF3">
        <w:rPr>
          <w:rFonts w:cs="Huawei Sans"/>
        </w:rPr>
        <w:t>、</w:t>
      </w:r>
      <w:r w:rsidRPr="00984AF3">
        <w:rPr>
          <w:rFonts w:cs="Huawei Sans"/>
        </w:rPr>
        <w:t>篮球</w:t>
      </w:r>
      <w:r w:rsidR="00F9417D" w:rsidRPr="00984AF3">
        <w:rPr>
          <w:rFonts w:cs="Huawei Sans"/>
        </w:rPr>
        <w:t>、</w:t>
      </w:r>
      <w:r w:rsidRPr="00984AF3">
        <w:rPr>
          <w:rFonts w:cs="Huawei Sans"/>
        </w:rPr>
        <w:t>塑料瓶</w:t>
      </w:r>
      <w:r w:rsidR="00F9417D" w:rsidRPr="00984AF3">
        <w:rPr>
          <w:rFonts w:cs="Huawei Sans"/>
        </w:rPr>
        <w:t>、</w:t>
      </w:r>
      <w:r w:rsidRPr="00984AF3">
        <w:rPr>
          <w:rFonts w:cs="Huawei Sans"/>
        </w:rPr>
        <w:t>硬纸板</w:t>
      </w:r>
      <w:r w:rsidR="00F9417D" w:rsidRPr="00984AF3">
        <w:rPr>
          <w:rFonts w:cs="Huawei Sans"/>
        </w:rPr>
        <w:t>、</w:t>
      </w:r>
      <w:r w:rsidRPr="00984AF3">
        <w:rPr>
          <w:rFonts w:cs="Huawei Sans"/>
        </w:rPr>
        <w:t>玻璃瓶</w:t>
      </w:r>
      <w:r w:rsidR="00F9417D" w:rsidRPr="00984AF3">
        <w:rPr>
          <w:rFonts w:cs="Huawei Sans"/>
        </w:rPr>
        <w:t>、</w:t>
      </w:r>
      <w:r w:rsidRPr="00984AF3">
        <w:rPr>
          <w:rFonts w:cs="Huawei Sans"/>
        </w:rPr>
        <w:t>金属制品</w:t>
      </w:r>
      <w:r w:rsidR="00F9417D" w:rsidRPr="00984AF3">
        <w:rPr>
          <w:rFonts w:cs="Huawei Sans"/>
        </w:rPr>
        <w:t>、</w:t>
      </w:r>
      <w:r w:rsidRPr="00984AF3">
        <w:rPr>
          <w:rFonts w:cs="Huawei Sans"/>
        </w:rPr>
        <w:t>帽子</w:t>
      </w:r>
      <w:r w:rsidR="00F9417D" w:rsidRPr="00984AF3">
        <w:rPr>
          <w:rFonts w:cs="Huawei Sans"/>
        </w:rPr>
        <w:t>、</w:t>
      </w:r>
      <w:r w:rsidRPr="00984AF3">
        <w:rPr>
          <w:rFonts w:cs="Huawei Sans"/>
        </w:rPr>
        <w:t>易拉罐</w:t>
      </w:r>
      <w:r w:rsidR="00E1312C" w:rsidRPr="00984AF3">
        <w:rPr>
          <w:rFonts w:cs="Huawei Sans"/>
        </w:rPr>
        <w:t>、</w:t>
      </w:r>
      <w:r w:rsidRPr="00984AF3">
        <w:rPr>
          <w:rFonts w:cs="Huawei Sans"/>
        </w:rPr>
        <w:t>纸张</w:t>
      </w:r>
      <w:r w:rsidR="00C3753D" w:rsidRPr="00984AF3">
        <w:rPr>
          <w:rFonts w:cs="Huawei Sans"/>
        </w:rPr>
        <w:t>。</w:t>
      </w:r>
    </w:p>
    <w:p w14:paraId="1A828A96" w14:textId="7FED3F2C" w:rsidR="002D5932" w:rsidRPr="00984AF3" w:rsidRDefault="002D5932" w:rsidP="002D5932">
      <w:pPr>
        <w:pStyle w:val="49"/>
        <w:rPr>
          <w:rFonts w:cs="Huawei Sans"/>
        </w:rPr>
      </w:pPr>
      <w:r w:rsidRPr="00984AF3">
        <w:rPr>
          <w:rFonts w:cs="Huawei Sans"/>
        </w:rPr>
        <w:t>湿垃圾：菜叶</w:t>
      </w:r>
      <w:r w:rsidR="002B7D8E" w:rsidRPr="00984AF3">
        <w:rPr>
          <w:rFonts w:cs="Huawei Sans"/>
        </w:rPr>
        <w:t>、</w:t>
      </w:r>
      <w:r w:rsidRPr="00984AF3">
        <w:rPr>
          <w:rFonts w:cs="Huawei Sans"/>
        </w:rPr>
        <w:t>橙皮</w:t>
      </w:r>
      <w:r w:rsidR="002B7D8E" w:rsidRPr="00984AF3">
        <w:rPr>
          <w:rFonts w:cs="Huawei Sans"/>
        </w:rPr>
        <w:t>、</w:t>
      </w:r>
      <w:r w:rsidRPr="00984AF3">
        <w:rPr>
          <w:rFonts w:cs="Huawei Sans"/>
        </w:rPr>
        <w:t>蛋壳</w:t>
      </w:r>
      <w:r w:rsidR="002B7D8E" w:rsidRPr="00984AF3">
        <w:rPr>
          <w:rFonts w:cs="Huawei Sans"/>
        </w:rPr>
        <w:t>、</w:t>
      </w:r>
      <w:r w:rsidRPr="00984AF3">
        <w:rPr>
          <w:rFonts w:cs="Huawei Sans"/>
        </w:rPr>
        <w:t>香蕉皮</w:t>
      </w:r>
      <w:r w:rsidR="00C3753D" w:rsidRPr="00984AF3">
        <w:rPr>
          <w:rFonts w:cs="Huawei Sans"/>
        </w:rPr>
        <w:t>。</w:t>
      </w:r>
    </w:p>
    <w:p w14:paraId="1D0B63C0" w14:textId="09566670" w:rsidR="002D5932" w:rsidRPr="00984AF3" w:rsidRDefault="002D5932" w:rsidP="002D5932">
      <w:pPr>
        <w:pStyle w:val="49"/>
        <w:rPr>
          <w:rFonts w:cs="Huawei Sans"/>
        </w:rPr>
      </w:pPr>
      <w:r w:rsidRPr="00984AF3">
        <w:rPr>
          <w:rFonts w:cs="Huawei Sans"/>
        </w:rPr>
        <w:t>有害垃圾：电池</w:t>
      </w:r>
      <w:r w:rsidR="001445FA" w:rsidRPr="00984AF3">
        <w:rPr>
          <w:rFonts w:cs="Huawei Sans"/>
        </w:rPr>
        <w:t>、</w:t>
      </w:r>
      <w:r w:rsidRPr="00984AF3">
        <w:rPr>
          <w:rFonts w:cs="Huawei Sans"/>
        </w:rPr>
        <w:t>药片胶囊</w:t>
      </w:r>
      <w:r w:rsidR="001445FA" w:rsidRPr="00984AF3">
        <w:rPr>
          <w:rFonts w:cs="Huawei Sans"/>
        </w:rPr>
        <w:t>、</w:t>
      </w:r>
      <w:r w:rsidRPr="00984AF3">
        <w:rPr>
          <w:rFonts w:cs="Huawei Sans"/>
        </w:rPr>
        <w:t>荧光灯</w:t>
      </w:r>
      <w:r w:rsidR="001445FA" w:rsidRPr="00984AF3">
        <w:rPr>
          <w:rFonts w:cs="Huawei Sans"/>
        </w:rPr>
        <w:t>、</w:t>
      </w:r>
      <w:r w:rsidRPr="00984AF3">
        <w:rPr>
          <w:rFonts w:cs="Huawei Sans"/>
        </w:rPr>
        <w:t>油漆桶</w:t>
      </w:r>
      <w:r w:rsidR="00C3753D" w:rsidRPr="00984AF3">
        <w:rPr>
          <w:rFonts w:cs="Huawei Sans"/>
        </w:rPr>
        <w:t>。</w:t>
      </w:r>
    </w:p>
    <w:p w14:paraId="4DD40FD8" w14:textId="08831837" w:rsidR="00465E71" w:rsidRPr="00984AF3" w:rsidRDefault="00465E71" w:rsidP="00465E71">
      <w:pPr>
        <w:pStyle w:val="1e"/>
        <w:rPr>
          <w:rFonts w:cs="Huawei Sans"/>
        </w:rPr>
      </w:pPr>
      <w:r w:rsidRPr="00984AF3">
        <w:rPr>
          <w:rFonts w:cs="Huawei Sans"/>
        </w:rPr>
        <w:t>其对应的英文标签为：</w:t>
      </w:r>
    </w:p>
    <w:p w14:paraId="0C81FF35" w14:textId="7288D728" w:rsidR="00951BE1" w:rsidRPr="00984AF3" w:rsidRDefault="00951BE1" w:rsidP="00694678">
      <w:pPr>
        <w:pStyle w:val="49"/>
        <w:rPr>
          <w:rFonts w:cs="Huawei Sans"/>
        </w:rPr>
      </w:pPr>
      <w:r w:rsidRPr="00984AF3">
        <w:rPr>
          <w:rFonts w:cs="Huawei Sans"/>
        </w:rPr>
        <w:t>Seashell, Lighter,</w:t>
      </w:r>
      <w:r w:rsidR="007821FF" w:rsidRPr="00984AF3">
        <w:rPr>
          <w:rFonts w:cs="Huawei Sans"/>
        </w:rPr>
        <w:t xml:space="preserve"> </w:t>
      </w:r>
      <w:r w:rsidRPr="00984AF3">
        <w:rPr>
          <w:rFonts w:cs="Huawei Sans"/>
        </w:rPr>
        <w:t>Old Mirror, Broom,</w:t>
      </w:r>
      <w:r w:rsidR="007821FF" w:rsidRPr="00984AF3">
        <w:rPr>
          <w:rFonts w:cs="Huawei Sans"/>
        </w:rPr>
        <w:t xml:space="preserve"> </w:t>
      </w:r>
      <w:r w:rsidRPr="00984AF3">
        <w:rPr>
          <w:rFonts w:cs="Huawei Sans"/>
        </w:rPr>
        <w:t>Ceramic Bowl, Toothbrush,</w:t>
      </w:r>
      <w:r w:rsidR="007821FF" w:rsidRPr="00984AF3">
        <w:rPr>
          <w:rFonts w:cs="Huawei Sans"/>
        </w:rPr>
        <w:t xml:space="preserve"> </w:t>
      </w:r>
      <w:r w:rsidRPr="00984AF3">
        <w:rPr>
          <w:rFonts w:cs="Huawei Sans"/>
        </w:rPr>
        <w:t>Disposable Chopsticks,</w:t>
      </w:r>
      <w:r w:rsidR="007821FF" w:rsidRPr="00984AF3">
        <w:rPr>
          <w:rFonts w:cs="Huawei Sans"/>
        </w:rPr>
        <w:t xml:space="preserve"> </w:t>
      </w:r>
      <w:r w:rsidRPr="00984AF3">
        <w:rPr>
          <w:rFonts w:cs="Huawei Sans"/>
        </w:rPr>
        <w:t>Dirty Cloth</w:t>
      </w:r>
      <w:r w:rsidR="008A4EDA" w:rsidRPr="00984AF3">
        <w:rPr>
          <w:rFonts w:cs="Huawei Sans"/>
        </w:rPr>
        <w:t>.</w:t>
      </w:r>
    </w:p>
    <w:p w14:paraId="0D4C2E82" w14:textId="65330D0F" w:rsidR="00951BE1" w:rsidRPr="00984AF3" w:rsidRDefault="00951BE1" w:rsidP="00694678">
      <w:pPr>
        <w:pStyle w:val="49"/>
        <w:rPr>
          <w:rFonts w:cs="Huawei Sans"/>
        </w:rPr>
      </w:pPr>
      <w:r w:rsidRPr="00984AF3">
        <w:rPr>
          <w:rFonts w:ascii="Arial" w:hAnsi="Arial" w:cs="Arial"/>
        </w:rPr>
        <w:t>​</w:t>
      </w:r>
      <w:r w:rsidRPr="00984AF3">
        <w:rPr>
          <w:rFonts w:cs="Huawei Sans"/>
        </w:rPr>
        <w:t>Newspaper, Glassware, Basketball, Plastic Bottle, Cardboard,</w:t>
      </w:r>
      <w:r w:rsidR="007821FF" w:rsidRPr="00984AF3">
        <w:rPr>
          <w:rFonts w:cs="Huawei Sans"/>
        </w:rPr>
        <w:t xml:space="preserve"> </w:t>
      </w:r>
      <w:r w:rsidRPr="00984AF3">
        <w:rPr>
          <w:rFonts w:cs="Huawei Sans"/>
        </w:rPr>
        <w:t>Glass Bottle, Metalware, Hats, Cans, Paper</w:t>
      </w:r>
      <w:r w:rsidR="008A4EDA" w:rsidRPr="00984AF3">
        <w:rPr>
          <w:rFonts w:cs="Huawei Sans"/>
        </w:rPr>
        <w:t>.</w:t>
      </w:r>
    </w:p>
    <w:p w14:paraId="3EA0DFE8" w14:textId="03801F07" w:rsidR="00951BE1" w:rsidRPr="00984AF3" w:rsidRDefault="00951BE1" w:rsidP="00694678">
      <w:pPr>
        <w:pStyle w:val="49"/>
        <w:rPr>
          <w:rFonts w:cs="Huawei Sans"/>
        </w:rPr>
      </w:pPr>
      <w:r w:rsidRPr="00984AF3">
        <w:rPr>
          <w:rFonts w:ascii="Arial" w:hAnsi="Arial" w:cs="Arial"/>
        </w:rPr>
        <w:t>​</w:t>
      </w:r>
      <w:r w:rsidRPr="00984AF3">
        <w:rPr>
          <w:rFonts w:cs="Huawei Sans"/>
        </w:rPr>
        <w:t>Vegetable Leaf,</w:t>
      </w:r>
      <w:r w:rsidR="007821FF" w:rsidRPr="00984AF3">
        <w:rPr>
          <w:rFonts w:cs="Huawei Sans"/>
        </w:rPr>
        <w:t xml:space="preserve"> </w:t>
      </w:r>
      <w:r w:rsidRPr="00984AF3">
        <w:rPr>
          <w:rFonts w:cs="Huawei Sans"/>
        </w:rPr>
        <w:t>Orange Peel, Eggshell,</w:t>
      </w:r>
      <w:r w:rsidR="007821FF" w:rsidRPr="00984AF3">
        <w:rPr>
          <w:rFonts w:cs="Huawei Sans"/>
        </w:rPr>
        <w:t xml:space="preserve"> </w:t>
      </w:r>
      <w:r w:rsidRPr="00984AF3">
        <w:rPr>
          <w:rFonts w:cs="Huawei Sans"/>
        </w:rPr>
        <w:t>Banana Peel</w:t>
      </w:r>
      <w:r w:rsidR="008A4EDA" w:rsidRPr="00984AF3">
        <w:rPr>
          <w:rFonts w:cs="Huawei Sans"/>
        </w:rPr>
        <w:t>.</w:t>
      </w:r>
    </w:p>
    <w:p w14:paraId="28449C32" w14:textId="65297BD2" w:rsidR="00465E71" w:rsidRPr="00984AF3" w:rsidRDefault="00951BE1" w:rsidP="00694678">
      <w:pPr>
        <w:pStyle w:val="49"/>
        <w:rPr>
          <w:rFonts w:cs="Huawei Sans"/>
        </w:rPr>
      </w:pPr>
      <w:r w:rsidRPr="00984AF3">
        <w:rPr>
          <w:rFonts w:ascii="Arial" w:hAnsi="Arial" w:cs="Arial"/>
        </w:rPr>
        <w:t>​</w:t>
      </w:r>
      <w:r w:rsidRPr="00984AF3">
        <w:rPr>
          <w:rFonts w:cs="Huawei Sans"/>
        </w:rPr>
        <w:t>Battery, Tablet capsules,</w:t>
      </w:r>
      <w:r w:rsidR="007821FF" w:rsidRPr="00984AF3">
        <w:rPr>
          <w:rFonts w:cs="Huawei Sans"/>
        </w:rPr>
        <w:t xml:space="preserve"> </w:t>
      </w:r>
      <w:r w:rsidRPr="00984AF3">
        <w:rPr>
          <w:rFonts w:cs="Huawei Sans"/>
        </w:rPr>
        <w:t>Fluorescent lamp, Paint bucket</w:t>
      </w:r>
      <w:r w:rsidR="008A4EDA" w:rsidRPr="00984AF3">
        <w:rPr>
          <w:rFonts w:cs="Huawei Sans"/>
        </w:rPr>
        <w:t>.</w:t>
      </w:r>
    </w:p>
    <w:p w14:paraId="1FF89B37" w14:textId="4AEC58EB" w:rsidR="00D3465F" w:rsidRPr="00984AF3" w:rsidRDefault="00D3465F" w:rsidP="00951BE1">
      <w:pPr>
        <w:pStyle w:val="1e"/>
        <w:rPr>
          <w:rFonts w:cs="Huawei Sans"/>
        </w:rPr>
      </w:pPr>
      <w:r w:rsidRPr="00984AF3">
        <w:rPr>
          <w:rFonts w:cs="Huawei Sans"/>
        </w:rPr>
        <w:t>数据集目录：</w:t>
      </w:r>
    </w:p>
    <w:p w14:paraId="25BEF269" w14:textId="77777777" w:rsidR="00D3465F" w:rsidRPr="00984AF3" w:rsidRDefault="00D3465F" w:rsidP="00D3465F">
      <w:pPr>
        <w:pStyle w:val="2f2"/>
        <w:rPr>
          <w:rFonts w:cs="Huawei Sans"/>
        </w:rPr>
      </w:pPr>
      <w:r w:rsidRPr="00984AF3">
        <w:rPr>
          <w:rFonts w:cs="Huawei Sans"/>
        </w:rPr>
        <w:t>data_en:</w:t>
      </w:r>
    </w:p>
    <w:p w14:paraId="2966792B" w14:textId="77777777" w:rsidR="00D3465F" w:rsidRPr="00984AF3" w:rsidRDefault="00D3465F" w:rsidP="00D3465F">
      <w:pPr>
        <w:pStyle w:val="2f2"/>
        <w:rPr>
          <w:rFonts w:cs="Huawei Sans"/>
        </w:rPr>
      </w:pPr>
      <w:r w:rsidRPr="00984AF3">
        <w:rPr>
          <w:rFonts w:cs="Huawei Sans"/>
        </w:rPr>
        <w:lastRenderedPageBreak/>
        <w:tab/>
        <w:t>├─train:</w:t>
      </w:r>
    </w:p>
    <w:p w14:paraId="5B4323FC" w14:textId="77777777" w:rsidR="00D3465F" w:rsidRPr="00984AF3" w:rsidRDefault="00D3465F" w:rsidP="00D3465F">
      <w:pPr>
        <w:pStyle w:val="2f2"/>
        <w:rPr>
          <w:rFonts w:cs="Huawei Sans"/>
        </w:rPr>
      </w:pPr>
      <w:r w:rsidRPr="00984AF3">
        <w:rPr>
          <w:rFonts w:cs="Huawei Sans"/>
        </w:rPr>
        <w:t xml:space="preserve">        ├─Banana Peel</w:t>
      </w:r>
    </w:p>
    <w:p w14:paraId="39C871AF" w14:textId="77777777" w:rsidR="00D3465F" w:rsidRPr="00984AF3" w:rsidRDefault="00D3465F" w:rsidP="00D3465F">
      <w:pPr>
        <w:pStyle w:val="2f2"/>
        <w:rPr>
          <w:rFonts w:cs="Huawei Sans"/>
        </w:rPr>
      </w:pPr>
      <w:r w:rsidRPr="00984AF3">
        <w:rPr>
          <w:rFonts w:cs="Huawei Sans"/>
        </w:rPr>
        <w:t xml:space="preserve">        ├─Basketball</w:t>
      </w:r>
    </w:p>
    <w:p w14:paraId="59BE1912" w14:textId="77777777" w:rsidR="00D3465F" w:rsidRPr="00984AF3" w:rsidRDefault="00D3465F" w:rsidP="00D3465F">
      <w:pPr>
        <w:pStyle w:val="2f2"/>
        <w:rPr>
          <w:rFonts w:cs="Huawei Sans"/>
        </w:rPr>
      </w:pPr>
      <w:r w:rsidRPr="00984AF3">
        <w:rPr>
          <w:rFonts w:cs="Huawei Sans"/>
        </w:rPr>
        <w:t xml:space="preserve">        ├─Battery</w:t>
      </w:r>
    </w:p>
    <w:p w14:paraId="6CD4A0DA" w14:textId="5D12891D" w:rsidR="006623EC" w:rsidRPr="00984AF3" w:rsidRDefault="00D3465F" w:rsidP="006623EC">
      <w:pPr>
        <w:pStyle w:val="2f2"/>
        <w:rPr>
          <w:rFonts w:cs="Huawei Sans"/>
          <w:lang w:eastAsia="zh-CN"/>
        </w:rPr>
      </w:pPr>
      <w:r w:rsidRPr="00984AF3">
        <w:rPr>
          <w:rFonts w:cs="Huawei Sans"/>
        </w:rPr>
        <w:t xml:space="preserve">        </w:t>
      </w:r>
      <w:r w:rsidR="006623EC" w:rsidRPr="00984AF3">
        <w:rPr>
          <w:rFonts w:cs="Huawei Sans"/>
          <w:lang w:eastAsia="zh-CN"/>
        </w:rPr>
        <w:t>…</w:t>
      </w:r>
    </w:p>
    <w:p w14:paraId="18DA7B42" w14:textId="77777777" w:rsidR="00D3465F" w:rsidRPr="00984AF3" w:rsidRDefault="00D3465F" w:rsidP="00D3465F">
      <w:pPr>
        <w:pStyle w:val="2f2"/>
        <w:rPr>
          <w:rFonts w:cs="Huawei Sans"/>
        </w:rPr>
      </w:pPr>
      <w:r w:rsidRPr="00984AF3">
        <w:rPr>
          <w:rFonts w:cs="Huawei Sans"/>
        </w:rPr>
        <w:t xml:space="preserve">        └─Vegetable Leaf</w:t>
      </w:r>
    </w:p>
    <w:p w14:paraId="10B74329" w14:textId="77777777" w:rsidR="00D3465F" w:rsidRPr="00984AF3" w:rsidRDefault="00D3465F" w:rsidP="00D3465F">
      <w:pPr>
        <w:pStyle w:val="2f2"/>
        <w:rPr>
          <w:rFonts w:cs="Huawei Sans"/>
        </w:rPr>
      </w:pPr>
      <w:r w:rsidRPr="00984AF3">
        <w:rPr>
          <w:rFonts w:cs="Huawei Sans"/>
        </w:rPr>
        <w:tab/>
        <w:t>├─test:</w:t>
      </w:r>
    </w:p>
    <w:p w14:paraId="61982780" w14:textId="77777777" w:rsidR="00D3465F" w:rsidRPr="00984AF3" w:rsidRDefault="00D3465F" w:rsidP="00D3465F">
      <w:pPr>
        <w:pStyle w:val="2f2"/>
        <w:rPr>
          <w:rFonts w:cs="Huawei Sans"/>
        </w:rPr>
      </w:pPr>
      <w:r w:rsidRPr="00984AF3">
        <w:rPr>
          <w:rFonts w:cs="Huawei Sans"/>
        </w:rPr>
        <w:tab/>
      </w:r>
      <w:r w:rsidRPr="00984AF3">
        <w:rPr>
          <w:rFonts w:cs="Huawei Sans"/>
        </w:rPr>
        <w:tab/>
        <w:t>├─Banana Peel</w:t>
      </w:r>
    </w:p>
    <w:p w14:paraId="25304EC4" w14:textId="77777777" w:rsidR="00D3465F" w:rsidRPr="00984AF3" w:rsidRDefault="00D3465F" w:rsidP="00D3465F">
      <w:pPr>
        <w:pStyle w:val="2f2"/>
        <w:rPr>
          <w:rFonts w:cs="Huawei Sans"/>
        </w:rPr>
      </w:pPr>
      <w:r w:rsidRPr="00984AF3">
        <w:rPr>
          <w:rFonts w:cs="Huawei Sans"/>
        </w:rPr>
        <w:t xml:space="preserve">        ├─Basketball</w:t>
      </w:r>
    </w:p>
    <w:p w14:paraId="494A72F2" w14:textId="77777777" w:rsidR="00D3465F" w:rsidRPr="00984AF3" w:rsidRDefault="00D3465F" w:rsidP="00D3465F">
      <w:pPr>
        <w:pStyle w:val="2f2"/>
        <w:rPr>
          <w:rFonts w:cs="Huawei Sans"/>
        </w:rPr>
      </w:pPr>
      <w:r w:rsidRPr="00984AF3">
        <w:rPr>
          <w:rFonts w:cs="Huawei Sans"/>
        </w:rPr>
        <w:t xml:space="preserve">        ├─Battery</w:t>
      </w:r>
    </w:p>
    <w:p w14:paraId="4664CAD5" w14:textId="1E5B90DC" w:rsidR="00D3465F" w:rsidRPr="00984AF3" w:rsidRDefault="00D3465F" w:rsidP="00413F81">
      <w:pPr>
        <w:pStyle w:val="2f2"/>
        <w:rPr>
          <w:rFonts w:cs="Huawei Sans"/>
          <w:lang w:eastAsia="zh-CN"/>
        </w:rPr>
      </w:pPr>
      <w:r w:rsidRPr="00984AF3">
        <w:rPr>
          <w:rFonts w:cs="Huawei Sans"/>
        </w:rPr>
        <w:t xml:space="preserve">        </w:t>
      </w:r>
      <w:r w:rsidR="00413F81" w:rsidRPr="00984AF3">
        <w:rPr>
          <w:rFonts w:cs="Huawei Sans"/>
          <w:lang w:eastAsia="zh-CN"/>
        </w:rPr>
        <w:t>…</w:t>
      </w:r>
    </w:p>
    <w:p w14:paraId="681C1007" w14:textId="23C63169" w:rsidR="00D3465F" w:rsidRPr="00984AF3" w:rsidRDefault="00D3465F" w:rsidP="00D3465F">
      <w:pPr>
        <w:pStyle w:val="2f2"/>
        <w:rPr>
          <w:rFonts w:cs="Huawei Sans"/>
        </w:rPr>
      </w:pPr>
      <w:r w:rsidRPr="00984AF3">
        <w:rPr>
          <w:rFonts w:cs="Huawei Sans"/>
        </w:rPr>
        <w:t xml:space="preserve">        └─Vegetable Leaf</w:t>
      </w:r>
    </w:p>
    <w:p w14:paraId="5A43004A" w14:textId="56AB3427" w:rsidR="00F341DD" w:rsidRPr="00984AF3" w:rsidRDefault="00F341DD" w:rsidP="00F341DD">
      <w:pPr>
        <w:pStyle w:val="3"/>
        <w:rPr>
          <w:rFonts w:cs="Huawei Sans"/>
        </w:rPr>
      </w:pPr>
      <w:bookmarkStart w:id="19" w:name="_Toc175988991"/>
      <w:r w:rsidRPr="00984AF3">
        <w:rPr>
          <w:rFonts w:cs="Huawei Sans"/>
        </w:rPr>
        <w:t>模型介绍</w:t>
      </w:r>
      <w:bookmarkEnd w:id="19"/>
    </w:p>
    <w:p w14:paraId="32DBF2F6" w14:textId="4CD9896F" w:rsidR="00261B4D" w:rsidRPr="00984AF3" w:rsidRDefault="00262C6B" w:rsidP="00503F94">
      <w:pPr>
        <w:pStyle w:val="1e"/>
        <w:rPr>
          <w:rFonts w:cs="Huawei Sans"/>
        </w:rPr>
      </w:pPr>
      <w:r w:rsidRPr="00984AF3">
        <w:rPr>
          <w:rFonts w:cs="Huawei Sans"/>
        </w:rPr>
        <w:t>本实验</w:t>
      </w:r>
      <w:r w:rsidR="002D5932" w:rsidRPr="00984AF3">
        <w:rPr>
          <w:rFonts w:cs="Huawei Sans"/>
        </w:rPr>
        <w:t>我们使用</w:t>
      </w:r>
      <w:r w:rsidR="002D5932" w:rsidRPr="00984AF3">
        <w:rPr>
          <w:rFonts w:cs="Huawei Sans"/>
        </w:rPr>
        <w:t>MobileNetv2</w:t>
      </w:r>
      <w:r w:rsidR="00E1647F" w:rsidRPr="00984AF3">
        <w:rPr>
          <w:rFonts w:cs="Huawei Sans"/>
        </w:rPr>
        <w:t>的预训练模型</w:t>
      </w:r>
      <w:r w:rsidR="00B93BB3" w:rsidRPr="00984AF3">
        <w:rPr>
          <w:rFonts w:cs="Huawei Sans"/>
        </w:rPr>
        <w:t>（</w:t>
      </w:r>
      <w:r w:rsidR="00763757" w:rsidRPr="00984AF3">
        <w:rPr>
          <w:rFonts w:cs="Huawei Sans"/>
        </w:rPr>
        <w:t>即</w:t>
      </w:r>
      <w:r w:rsidR="00DB4352" w:rsidRPr="00DB4352">
        <w:rPr>
          <w:rFonts w:cs="Huawei Sans" w:hint="eastAsia"/>
        </w:rPr>
        <w:t>mobilenetV2-200_1067.ckpt</w:t>
      </w:r>
      <w:r w:rsidR="00B93BB3" w:rsidRPr="00984AF3">
        <w:rPr>
          <w:rFonts w:cs="Huawei Sans"/>
        </w:rPr>
        <w:t>）</w:t>
      </w:r>
      <w:r w:rsidR="00E1647F" w:rsidRPr="00984AF3">
        <w:rPr>
          <w:rFonts w:cs="Huawei Sans"/>
        </w:rPr>
        <w:t>，</w:t>
      </w:r>
      <w:r w:rsidR="005A74FD" w:rsidRPr="00984AF3">
        <w:rPr>
          <w:rFonts w:cs="Huawei Sans"/>
        </w:rPr>
        <w:t>对模型进行微调（</w:t>
      </w:r>
      <w:r w:rsidR="005A74FD" w:rsidRPr="00984AF3">
        <w:rPr>
          <w:rFonts w:cs="Huawei Sans"/>
        </w:rPr>
        <w:t>Fine-tuning</w:t>
      </w:r>
      <w:r w:rsidR="005A74FD" w:rsidRPr="00984AF3">
        <w:rPr>
          <w:rFonts w:cs="Huawei Sans"/>
        </w:rPr>
        <w:t>），只训练最后的</w:t>
      </w:r>
      <w:r w:rsidR="005A74FD" w:rsidRPr="00984AF3">
        <w:rPr>
          <w:rFonts w:cs="Huawei Sans"/>
        </w:rPr>
        <w:t>FC</w:t>
      </w:r>
      <w:r w:rsidR="005A74FD" w:rsidRPr="00984AF3">
        <w:rPr>
          <w:rFonts w:cs="Huawei Sans"/>
        </w:rPr>
        <w:t>层，并在训练过程中保存</w:t>
      </w:r>
      <w:r w:rsidR="005A74FD" w:rsidRPr="00984AF3">
        <w:rPr>
          <w:rFonts w:cs="Huawei Sans"/>
        </w:rPr>
        <w:t>Checkpoint</w:t>
      </w:r>
      <w:r w:rsidR="005A74FD" w:rsidRPr="00984AF3">
        <w:rPr>
          <w:rFonts w:cs="Huawei Sans"/>
        </w:rPr>
        <w:t>。</w:t>
      </w:r>
    </w:p>
    <w:p w14:paraId="229ADC9E" w14:textId="5B7686FF" w:rsidR="00AF10C3" w:rsidRPr="00984AF3" w:rsidRDefault="00803DF5" w:rsidP="00503F94">
      <w:pPr>
        <w:pStyle w:val="1e"/>
        <w:rPr>
          <w:rFonts w:cs="Huawei Sans"/>
        </w:rPr>
      </w:pPr>
      <w:r w:rsidRPr="00984AF3">
        <w:rPr>
          <w:rFonts w:cs="Huawei Sans"/>
        </w:rPr>
        <w:t>MobileNet</w:t>
      </w:r>
      <w:r w:rsidRPr="00984AF3">
        <w:rPr>
          <w:rFonts w:cs="Huawei Sans"/>
        </w:rPr>
        <w:t>网络于</w:t>
      </w:r>
      <w:r w:rsidRPr="00984AF3">
        <w:rPr>
          <w:rFonts w:cs="Huawei Sans"/>
        </w:rPr>
        <w:t>2017</w:t>
      </w:r>
      <w:r w:rsidRPr="00984AF3">
        <w:rPr>
          <w:rFonts w:cs="Huawei Sans"/>
        </w:rPr>
        <w:t>年提出，专注于移动端或者嵌入式设备中的轻量级</w:t>
      </w:r>
      <w:r w:rsidRPr="00984AF3">
        <w:rPr>
          <w:rFonts w:cs="Huawei Sans"/>
        </w:rPr>
        <w:t>CNN</w:t>
      </w:r>
      <w:r w:rsidRPr="00984AF3">
        <w:rPr>
          <w:rFonts w:cs="Huawei Sans"/>
        </w:rPr>
        <w:t>网络。相比传统卷积神经网络，</w:t>
      </w:r>
      <w:r w:rsidR="00FF3BA0" w:rsidRPr="00FF3BA0">
        <w:rPr>
          <w:rFonts w:cs="Huawei Sans" w:hint="eastAsia"/>
        </w:rPr>
        <w:t>MobileNet</w:t>
      </w:r>
      <w:r w:rsidR="00FF3BA0" w:rsidRPr="00FF3BA0">
        <w:rPr>
          <w:rFonts w:cs="Huawei Sans" w:hint="eastAsia"/>
        </w:rPr>
        <w:t>网络使用深度可分离卷积（</w:t>
      </w:r>
      <w:r w:rsidR="00FF3BA0" w:rsidRPr="00FF3BA0">
        <w:rPr>
          <w:rFonts w:cs="Huawei Sans" w:hint="eastAsia"/>
        </w:rPr>
        <w:t>Depthwise Separable Convolution</w:t>
      </w:r>
      <w:r w:rsidR="00FF3BA0" w:rsidRPr="00FF3BA0">
        <w:rPr>
          <w:rFonts w:cs="Huawei Sans" w:hint="eastAsia"/>
        </w:rPr>
        <w:t>）的思想在准确率小幅度降低的前提下，大大减小了模型参数与运算量。并引入宽度系数</w:t>
      </w:r>
      <w:r w:rsidR="00FF3BA0" w:rsidRPr="00FF3BA0">
        <w:rPr>
          <w:rFonts w:cs="Huawei Sans" w:hint="eastAsia"/>
        </w:rPr>
        <w:t xml:space="preserve"> </w:t>
      </w:r>
      <w:r w:rsidR="00FF3BA0" w:rsidRPr="00FF3BA0">
        <w:rPr>
          <w:rFonts w:cs="Huawei Sans" w:hint="eastAsia"/>
        </w:rPr>
        <w:t>α和分辨率系数</w:t>
      </w:r>
      <w:r w:rsidR="00FF3BA0" w:rsidRPr="00FF3BA0">
        <w:rPr>
          <w:rFonts w:cs="Huawei Sans" w:hint="eastAsia"/>
        </w:rPr>
        <w:t xml:space="preserve"> </w:t>
      </w:r>
      <w:r w:rsidR="00FF3BA0" w:rsidRPr="00FF3BA0">
        <w:rPr>
          <w:rFonts w:cs="Huawei Sans" w:hint="eastAsia"/>
        </w:rPr>
        <w:t>β使模型满足不同应用场景的需求</w:t>
      </w:r>
      <w:r w:rsidRPr="00984AF3">
        <w:rPr>
          <w:rFonts w:cs="Huawei Sans"/>
        </w:rPr>
        <w:t>。</w:t>
      </w:r>
    </w:p>
    <w:p w14:paraId="0689757E" w14:textId="296DC791" w:rsidR="00CD43C5" w:rsidRPr="00984AF3" w:rsidRDefault="00CD43C5" w:rsidP="009E6F8B">
      <w:pPr>
        <w:pStyle w:val="49"/>
        <w:rPr>
          <w:rFonts w:cs="Huawei Sans"/>
        </w:rPr>
      </w:pPr>
      <w:r w:rsidRPr="00984AF3">
        <w:rPr>
          <w:rFonts w:cs="Huawei Sans"/>
        </w:rPr>
        <w:t>深度可分离卷积（</w:t>
      </w:r>
      <w:r w:rsidRPr="00984AF3">
        <w:rPr>
          <w:rFonts w:cs="Huawei Sans"/>
        </w:rPr>
        <w:t>Depthwise Separable Convolution</w:t>
      </w:r>
      <w:r w:rsidRPr="00984AF3">
        <w:rPr>
          <w:rFonts w:cs="Huawei Sans"/>
        </w:rPr>
        <w:t>）</w:t>
      </w:r>
    </w:p>
    <w:p w14:paraId="0894F669" w14:textId="77777777" w:rsidR="00F922D2" w:rsidRPr="00984AF3" w:rsidRDefault="00CD43C5" w:rsidP="00CD43C5">
      <w:pPr>
        <w:pStyle w:val="1e"/>
        <w:rPr>
          <w:rFonts w:cs="Huawei Sans"/>
        </w:rPr>
      </w:pPr>
      <w:r w:rsidRPr="00984AF3">
        <w:rPr>
          <w:rFonts w:cs="Huawei Sans"/>
        </w:rPr>
        <w:t>将</w:t>
      </w:r>
      <w:r w:rsidRPr="00984AF3">
        <w:rPr>
          <w:rFonts w:cs="Huawei Sans"/>
        </w:rPr>
        <w:t>Standard Convolutions</w:t>
      </w:r>
      <w:r w:rsidRPr="00984AF3">
        <w:rPr>
          <w:rFonts w:cs="Huawei Sans"/>
        </w:rPr>
        <w:t>（标准卷积）分解为</w:t>
      </w:r>
      <w:r w:rsidRPr="00984AF3">
        <w:rPr>
          <w:rFonts w:cs="Huawei Sans"/>
        </w:rPr>
        <w:t>Depthwise Convolution</w:t>
      </w:r>
      <w:r w:rsidRPr="00984AF3">
        <w:rPr>
          <w:rFonts w:cs="Huawei Sans"/>
        </w:rPr>
        <w:t>（深度卷积）和</w:t>
      </w:r>
      <w:r w:rsidRPr="00984AF3">
        <w:rPr>
          <w:rFonts w:cs="Huawei Sans"/>
        </w:rPr>
        <w:t>Pointwise Convolution</w:t>
      </w:r>
      <w:r w:rsidRPr="00984AF3">
        <w:rPr>
          <w:rFonts w:cs="Huawei Sans"/>
        </w:rPr>
        <w:t>（逐点卷积），它默认一种假设，使用分解后的卷积效果和标准卷积效果是近似的。</w:t>
      </w:r>
    </w:p>
    <w:p w14:paraId="3D4F27DA" w14:textId="03A0DEBD" w:rsidR="00157F7C" w:rsidRPr="00984AF3" w:rsidRDefault="00157F7C" w:rsidP="00F66804">
      <w:pPr>
        <w:pStyle w:val="1e"/>
        <w:jc w:val="center"/>
        <w:rPr>
          <w:rFonts w:cs="Huawei Sans"/>
        </w:rPr>
      </w:pPr>
      <w:r w:rsidRPr="00984AF3">
        <w:rPr>
          <w:rFonts w:cs="Huawei Sans"/>
          <w:noProof/>
        </w:rPr>
        <w:drawing>
          <wp:inline distT="0" distB="0" distL="0" distR="0" wp14:anchorId="593ECBFD" wp14:editId="0BAA58F1">
            <wp:extent cx="5031370" cy="2409190"/>
            <wp:effectExtent l="19050" t="19050" r="1714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563" cy="24164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8DB43A" w14:textId="3035D873" w:rsidR="0068319B" w:rsidRPr="00984AF3" w:rsidRDefault="0068319B" w:rsidP="0068319B">
      <w:pPr>
        <w:pStyle w:val="9"/>
        <w:rPr>
          <w:rFonts w:cs="Huawei Sans"/>
        </w:rPr>
      </w:pPr>
      <w:r w:rsidRPr="00984AF3">
        <w:rPr>
          <w:rFonts w:cs="Huawei Sans"/>
        </w:rPr>
        <w:t>深度可分离卷积</w:t>
      </w:r>
    </w:p>
    <w:p w14:paraId="2E9C1AD0" w14:textId="4B177B04" w:rsidR="003E7A4F" w:rsidRPr="00984AF3" w:rsidRDefault="003E7A4F" w:rsidP="003E7A4F">
      <w:pPr>
        <w:pStyle w:val="1e"/>
        <w:rPr>
          <w:rFonts w:cs="Huawei Sans"/>
        </w:rPr>
      </w:pPr>
      <w:r w:rsidRPr="00984AF3">
        <w:rPr>
          <w:rFonts w:cs="Huawei Sans"/>
        </w:rPr>
        <w:t>也就是将跨通道的</w:t>
      </w:r>
      <w:r w:rsidRPr="00984AF3">
        <w:rPr>
          <w:rFonts w:cs="Huawei Sans"/>
        </w:rPr>
        <w:t xml:space="preserve"> 3X3 </w:t>
      </w:r>
      <w:r w:rsidRPr="00984AF3">
        <w:rPr>
          <w:rFonts w:cs="Huawei Sans"/>
        </w:rPr>
        <w:t>卷积换成单通道的</w:t>
      </w:r>
      <w:r w:rsidRPr="00984AF3">
        <w:rPr>
          <w:rFonts w:cs="Huawei Sans"/>
        </w:rPr>
        <w:t xml:space="preserve"> 3X3 </w:t>
      </w:r>
      <w:r w:rsidRPr="00984AF3">
        <w:rPr>
          <w:rFonts w:cs="Huawei Sans"/>
        </w:rPr>
        <w:t>卷积</w:t>
      </w:r>
      <w:r w:rsidRPr="00984AF3">
        <w:rPr>
          <w:rFonts w:cs="Huawei Sans"/>
        </w:rPr>
        <w:t>+</w:t>
      </w:r>
      <w:r w:rsidRPr="00984AF3">
        <w:rPr>
          <w:rFonts w:cs="Huawei Sans"/>
        </w:rPr>
        <w:t>跨通道的</w:t>
      </w:r>
      <w:r w:rsidRPr="00984AF3">
        <w:rPr>
          <w:rFonts w:cs="Huawei Sans"/>
        </w:rPr>
        <w:t xml:space="preserve"> 1X1 </w:t>
      </w:r>
      <w:r w:rsidRPr="00984AF3">
        <w:rPr>
          <w:rFonts w:cs="Huawei Sans"/>
        </w:rPr>
        <w:t>卷积</w:t>
      </w:r>
      <w:r w:rsidR="00651DB7" w:rsidRPr="00984AF3">
        <w:rPr>
          <w:rFonts w:cs="Huawei Sans"/>
        </w:rPr>
        <w:t>：</w:t>
      </w:r>
    </w:p>
    <w:p w14:paraId="5F2F249A" w14:textId="2699895B" w:rsidR="003E7A4F" w:rsidRPr="00984AF3" w:rsidRDefault="00F66804" w:rsidP="00F66804">
      <w:pPr>
        <w:pStyle w:val="1e"/>
        <w:jc w:val="center"/>
        <w:rPr>
          <w:rFonts w:cs="Huawei Sans"/>
        </w:rPr>
      </w:pPr>
      <w:r w:rsidRPr="00984AF3">
        <w:rPr>
          <w:rFonts w:cs="Huawei Sans"/>
          <w:noProof/>
        </w:rPr>
        <w:lastRenderedPageBreak/>
        <w:drawing>
          <wp:inline distT="0" distB="0" distL="0" distR="0" wp14:anchorId="552AF31A" wp14:editId="3EEF2DCD">
            <wp:extent cx="3778250" cy="2479477"/>
            <wp:effectExtent l="19050" t="19050" r="12700" b="16510"/>
            <wp:docPr id="14" name="Picture 2" descr="https://img-blog.csdn.net/2018101015550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https://img-blog.csdn.net/2018101015550515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30" cy="24879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3722F3" w14:textId="3D44BBA3" w:rsidR="00054E5E" w:rsidRPr="00984AF3" w:rsidRDefault="00054E5E" w:rsidP="00054E5E">
      <w:pPr>
        <w:pStyle w:val="9"/>
        <w:rPr>
          <w:rFonts w:cs="Huawei Sans"/>
        </w:rPr>
      </w:pPr>
      <w:r w:rsidRPr="00984AF3">
        <w:rPr>
          <w:rFonts w:cs="Huawei Sans"/>
        </w:rPr>
        <w:t>深度可分离卷积</w:t>
      </w:r>
    </w:p>
    <w:p w14:paraId="0D0EB322" w14:textId="21790083" w:rsidR="009E6F8B" w:rsidRPr="00984AF3" w:rsidRDefault="009E6F8B" w:rsidP="00CD43C5">
      <w:pPr>
        <w:pStyle w:val="1e"/>
        <w:rPr>
          <w:rFonts w:cs="Huawei Sans"/>
        </w:rPr>
      </w:pPr>
      <w:r w:rsidRPr="00984AF3">
        <w:rPr>
          <w:rFonts w:cs="Huawei Sans"/>
        </w:rPr>
        <w:t>MobileNetv2</w:t>
      </w:r>
      <w:r w:rsidRPr="00984AF3">
        <w:rPr>
          <w:rFonts w:cs="Huawei Sans"/>
        </w:rPr>
        <w:t>相比</w:t>
      </w:r>
      <w:r w:rsidRPr="00984AF3">
        <w:rPr>
          <w:rFonts w:cs="Huawei Sans"/>
        </w:rPr>
        <w:t>MobileNetv1</w:t>
      </w:r>
      <w:r w:rsidRPr="00984AF3">
        <w:rPr>
          <w:rFonts w:cs="Huawei Sans"/>
        </w:rPr>
        <w:t>，有以下改进：</w:t>
      </w:r>
    </w:p>
    <w:p w14:paraId="5AB83A66" w14:textId="77777777" w:rsidR="009E6F8B" w:rsidRPr="00984AF3" w:rsidRDefault="009E6F8B" w:rsidP="00611F13">
      <w:pPr>
        <w:pStyle w:val="49"/>
        <w:rPr>
          <w:rFonts w:cs="Huawei Sans"/>
        </w:rPr>
      </w:pPr>
      <w:r w:rsidRPr="00984AF3">
        <w:rPr>
          <w:rFonts w:cs="Huawei Sans"/>
        </w:rPr>
        <w:t>引入倒残差结构</w:t>
      </w:r>
    </w:p>
    <w:p w14:paraId="68A542AE" w14:textId="77777777" w:rsidR="009E6F8B" w:rsidRPr="00984AF3" w:rsidRDefault="009E6F8B" w:rsidP="00611F13">
      <w:pPr>
        <w:pStyle w:val="49"/>
        <w:rPr>
          <w:rFonts w:cs="Huawei Sans"/>
        </w:rPr>
      </w:pPr>
      <w:r w:rsidRPr="00984AF3">
        <w:rPr>
          <w:rFonts w:cs="Huawei Sans"/>
        </w:rPr>
        <w:t>采用线性瓶颈模块</w:t>
      </w:r>
    </w:p>
    <w:p w14:paraId="3E232D6B" w14:textId="2E34119B" w:rsidR="009E6F8B" w:rsidRPr="00984AF3" w:rsidRDefault="009E6F8B" w:rsidP="00611F13">
      <w:pPr>
        <w:pStyle w:val="49"/>
        <w:rPr>
          <w:rFonts w:cs="Huawei Sans"/>
        </w:rPr>
      </w:pPr>
      <w:r w:rsidRPr="00984AF3">
        <w:rPr>
          <w:rFonts w:cs="Huawei Sans"/>
        </w:rPr>
        <w:t>加入了残差连接</w:t>
      </w:r>
    </w:p>
    <w:p w14:paraId="1E943AB5" w14:textId="4C6727D1" w:rsidR="005467B4" w:rsidRPr="00984AF3" w:rsidRDefault="005467B4" w:rsidP="00B7750C">
      <w:pPr>
        <w:pStyle w:val="1e"/>
        <w:rPr>
          <w:rFonts w:cs="Huawei Sans"/>
        </w:rPr>
      </w:pPr>
      <w:r w:rsidRPr="00984AF3">
        <w:rPr>
          <w:rFonts w:cs="Huawei Sans"/>
          <w:noProof/>
        </w:rPr>
        <w:drawing>
          <wp:inline distT="0" distB="0" distL="0" distR="0" wp14:anchorId="51409AB5" wp14:editId="67A595B9">
            <wp:extent cx="4781550" cy="2164312"/>
            <wp:effectExtent l="19050" t="19050" r="19050" b="266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3"/>
                    <a:stretch/>
                  </pic:blipFill>
                  <pic:spPr bwMode="auto">
                    <a:xfrm>
                      <a:off x="0" y="0"/>
                      <a:ext cx="4812560" cy="21783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F5485" w14:textId="446D7D15" w:rsidR="001350DE" w:rsidRPr="00984AF3" w:rsidRDefault="001350DE" w:rsidP="001350DE">
      <w:pPr>
        <w:pStyle w:val="9"/>
        <w:rPr>
          <w:rFonts w:cs="Huawei Sans"/>
        </w:rPr>
      </w:pPr>
      <w:r w:rsidRPr="00984AF3">
        <w:rPr>
          <w:rFonts w:cs="Huawei Sans"/>
        </w:rPr>
        <w:t>MobileNetv2</w:t>
      </w:r>
      <w:r w:rsidR="00AA0425" w:rsidRPr="00984AF3">
        <w:rPr>
          <w:rFonts w:cs="Huawei Sans"/>
        </w:rPr>
        <w:t>与</w:t>
      </w:r>
      <w:r w:rsidRPr="00984AF3">
        <w:rPr>
          <w:rFonts w:cs="Huawei Sans"/>
        </w:rPr>
        <w:t>MobileNetv1</w:t>
      </w:r>
      <w:r w:rsidRPr="00984AF3">
        <w:rPr>
          <w:rFonts w:cs="Huawei Sans"/>
        </w:rPr>
        <w:t>的</w:t>
      </w:r>
      <w:r w:rsidR="00AA0425" w:rsidRPr="00984AF3">
        <w:rPr>
          <w:rFonts w:cs="Huawei Sans"/>
        </w:rPr>
        <w:t>对比</w:t>
      </w:r>
    </w:p>
    <w:p w14:paraId="65ACA1EA" w14:textId="237919C0" w:rsidR="00AF4841" w:rsidRPr="00984AF3" w:rsidRDefault="00AF4841" w:rsidP="00AF4841">
      <w:pPr>
        <w:pStyle w:val="3"/>
        <w:rPr>
          <w:rFonts w:cs="Huawei Sans"/>
        </w:rPr>
      </w:pPr>
      <w:bookmarkStart w:id="20" w:name="_Toc175988992"/>
      <w:r w:rsidRPr="00984AF3">
        <w:rPr>
          <w:rFonts w:cs="Huawei Sans"/>
        </w:rPr>
        <w:t>实验环境</w:t>
      </w:r>
      <w:bookmarkEnd w:id="20"/>
    </w:p>
    <w:p w14:paraId="02F1AA32" w14:textId="3B848344" w:rsidR="00B95F8D" w:rsidRPr="00984AF3" w:rsidRDefault="00B95F8D" w:rsidP="00B95F8D">
      <w:pPr>
        <w:pStyle w:val="1e"/>
        <w:rPr>
          <w:rFonts w:cs="Huawei Sans"/>
        </w:rPr>
      </w:pPr>
      <w:r w:rsidRPr="00984AF3">
        <w:rPr>
          <w:rFonts w:cs="Huawei Sans"/>
        </w:rPr>
        <w:t>本实验分为两部分：</w:t>
      </w:r>
    </w:p>
    <w:p w14:paraId="0C1B03E7" w14:textId="052303C4" w:rsidR="00B95F8D" w:rsidRPr="00984AF3" w:rsidRDefault="00B95F8D" w:rsidP="00B95F8D">
      <w:pPr>
        <w:pStyle w:val="49"/>
        <w:rPr>
          <w:rFonts w:cs="Huawei Sans"/>
        </w:rPr>
      </w:pPr>
      <w:r w:rsidRPr="00984AF3">
        <w:rPr>
          <w:rFonts w:cs="Huawei Sans"/>
        </w:rPr>
        <w:t>MindSpore</w:t>
      </w:r>
      <w:r w:rsidRPr="00984AF3">
        <w:rPr>
          <w:rFonts w:cs="Huawei Sans"/>
        </w:rPr>
        <w:t>模型训练：在（华为云</w:t>
      </w:r>
      <w:r w:rsidRPr="00984AF3">
        <w:rPr>
          <w:rFonts w:cs="Huawei Sans"/>
        </w:rPr>
        <w:t>ModelArts</w:t>
      </w:r>
      <w:r w:rsidR="00E708A0" w:rsidRPr="00984AF3">
        <w:rPr>
          <w:rFonts w:cs="Huawei Sans"/>
        </w:rPr>
        <w:t>的</w:t>
      </w:r>
      <w:r w:rsidRPr="00984AF3">
        <w:rPr>
          <w:rFonts w:cs="Huawei Sans"/>
        </w:rPr>
        <w:t>）</w:t>
      </w:r>
      <w:r w:rsidRPr="00984AF3">
        <w:rPr>
          <w:rFonts w:cs="Huawei Sans"/>
        </w:rPr>
        <w:t>Ascend910</w:t>
      </w:r>
      <w:r w:rsidRPr="00984AF3">
        <w:rPr>
          <w:rFonts w:cs="Huawei Sans"/>
        </w:rPr>
        <w:t>开发环境中执行。</w:t>
      </w:r>
    </w:p>
    <w:p w14:paraId="03717031" w14:textId="2227450B" w:rsidR="00B95F8D" w:rsidRPr="00984AF3" w:rsidRDefault="00087AEC" w:rsidP="00B95F8D">
      <w:pPr>
        <w:pStyle w:val="49"/>
        <w:rPr>
          <w:rFonts w:cs="Huawei Sans"/>
        </w:rPr>
      </w:pPr>
      <w:r>
        <w:rPr>
          <w:rFonts w:cs="Huawei Sans"/>
        </w:rPr>
        <w:t>香橙派</w:t>
      </w:r>
      <w:r>
        <w:rPr>
          <w:rFonts w:cs="Huawei Sans"/>
        </w:rPr>
        <w:t xml:space="preserve"> AI Pro</w:t>
      </w:r>
      <w:r w:rsidR="00B95F8D" w:rsidRPr="00984AF3">
        <w:rPr>
          <w:rFonts w:cs="Huawei Sans"/>
        </w:rPr>
        <w:t>端侧部署：在</w:t>
      </w:r>
      <w:r>
        <w:rPr>
          <w:rFonts w:cs="Huawei Sans"/>
        </w:rPr>
        <w:t>香橙派</w:t>
      </w:r>
      <w:r>
        <w:rPr>
          <w:rFonts w:cs="Huawei Sans"/>
        </w:rPr>
        <w:t xml:space="preserve"> AI Pro</w:t>
      </w:r>
      <w:r w:rsidR="00B95F8D" w:rsidRPr="00984AF3">
        <w:rPr>
          <w:rFonts w:cs="Huawei Sans"/>
        </w:rPr>
        <w:t>上的</w:t>
      </w:r>
      <w:r w:rsidR="00B95F8D" w:rsidRPr="00984AF3">
        <w:rPr>
          <w:rFonts w:cs="Huawei Sans"/>
        </w:rPr>
        <w:t>Ascend310B</w:t>
      </w:r>
      <w:r w:rsidR="00B95F8D" w:rsidRPr="00984AF3">
        <w:rPr>
          <w:rFonts w:cs="Huawei Sans"/>
        </w:rPr>
        <w:t>推理环境中执行。</w:t>
      </w:r>
      <w:r w:rsidR="00B95F8D" w:rsidRPr="00984AF3">
        <w:rPr>
          <w:rFonts w:cs="Huawei Sans"/>
        </w:rPr>
        <w:t xml:space="preserve"> </w:t>
      </w:r>
    </w:p>
    <w:tbl>
      <w:tblPr>
        <w:tblStyle w:val="V30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1545"/>
        <w:gridCol w:w="1275"/>
        <w:gridCol w:w="1843"/>
        <w:gridCol w:w="1418"/>
        <w:gridCol w:w="2564"/>
      </w:tblGrid>
      <w:tr w:rsidR="00B95F8D" w:rsidRPr="00984AF3" w14:paraId="362B2BE5" w14:textId="77777777" w:rsidTr="00CC04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5" w:type="dxa"/>
          </w:tcPr>
          <w:p w14:paraId="31E9C5E8" w14:textId="77777777" w:rsidR="00B95F8D" w:rsidRPr="00984AF3" w:rsidRDefault="00B95F8D" w:rsidP="00403B19">
            <w:pPr>
              <w:pStyle w:val="59"/>
              <w:rPr>
                <w:rFonts w:cs="Huawei Sans"/>
              </w:rPr>
            </w:pPr>
            <w:r w:rsidRPr="00984AF3">
              <w:rPr>
                <w:rFonts w:cs="Huawei Sans"/>
              </w:rPr>
              <w:t>实验环境</w:t>
            </w:r>
          </w:p>
        </w:tc>
        <w:tc>
          <w:tcPr>
            <w:tcW w:w="1275" w:type="dxa"/>
          </w:tcPr>
          <w:p w14:paraId="705A361D" w14:textId="77777777" w:rsidR="00B95F8D" w:rsidRPr="00984AF3" w:rsidRDefault="00B95F8D" w:rsidP="00403B19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实验平台</w:t>
            </w:r>
          </w:p>
        </w:tc>
        <w:tc>
          <w:tcPr>
            <w:tcW w:w="1843" w:type="dxa"/>
          </w:tcPr>
          <w:p w14:paraId="4FDAF1DE" w14:textId="77777777" w:rsidR="00B95F8D" w:rsidRPr="00984AF3" w:rsidRDefault="00B95F8D" w:rsidP="00403B19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 xml:space="preserve">AI </w:t>
            </w:r>
            <w:r w:rsidRPr="00984AF3">
              <w:rPr>
                <w:rFonts w:cs="Huawei Sans"/>
              </w:rPr>
              <w:t>计算框架</w:t>
            </w:r>
          </w:p>
        </w:tc>
        <w:tc>
          <w:tcPr>
            <w:tcW w:w="1418" w:type="dxa"/>
            <w:hideMark/>
          </w:tcPr>
          <w:p w14:paraId="1D7DAAE4" w14:textId="77777777" w:rsidR="00B95F8D" w:rsidRPr="00984AF3" w:rsidRDefault="00B95F8D" w:rsidP="00403B19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AI</w:t>
            </w:r>
            <w:r w:rsidRPr="00984AF3">
              <w:rPr>
                <w:rFonts w:cs="Huawei Sans"/>
              </w:rPr>
              <w:t>处理器</w:t>
            </w:r>
            <w:r w:rsidRPr="00984AF3">
              <w:rPr>
                <w:rFonts w:cs="Huawei Sans"/>
              </w:rPr>
              <w:t>/</w:t>
            </w:r>
            <w:r w:rsidRPr="00984AF3">
              <w:rPr>
                <w:rFonts w:cs="Huawei Sans"/>
              </w:rPr>
              <w:t>算力</w:t>
            </w:r>
          </w:p>
        </w:tc>
        <w:tc>
          <w:tcPr>
            <w:tcW w:w="2564" w:type="dxa"/>
            <w:hideMark/>
          </w:tcPr>
          <w:p w14:paraId="7911AD1D" w14:textId="77777777" w:rsidR="00B95F8D" w:rsidRPr="00984AF3" w:rsidRDefault="00B95F8D" w:rsidP="00403B19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软件</w:t>
            </w:r>
          </w:p>
        </w:tc>
      </w:tr>
      <w:tr w:rsidR="00B95F8D" w:rsidRPr="00984AF3" w14:paraId="0796144C" w14:textId="77777777" w:rsidTr="00CC04BF">
        <w:trPr>
          <w:trHeight w:val="11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5" w:type="dxa"/>
          </w:tcPr>
          <w:p w14:paraId="313FBB7F" w14:textId="77777777" w:rsidR="00B95F8D" w:rsidRPr="00984AF3" w:rsidRDefault="00B95F8D" w:rsidP="00403B19">
            <w:pPr>
              <w:pStyle w:val="59"/>
              <w:rPr>
                <w:rFonts w:cs="Huawei Sans"/>
              </w:rPr>
            </w:pPr>
            <w:r w:rsidRPr="00984AF3">
              <w:rPr>
                <w:rFonts w:cs="Huawei Sans"/>
              </w:rPr>
              <w:lastRenderedPageBreak/>
              <w:t>MindSpore</w:t>
            </w:r>
            <w:r w:rsidRPr="00984AF3">
              <w:rPr>
                <w:rFonts w:cs="Huawei Sans"/>
              </w:rPr>
              <w:t>模型训练</w:t>
            </w:r>
          </w:p>
        </w:tc>
        <w:tc>
          <w:tcPr>
            <w:tcW w:w="1275" w:type="dxa"/>
          </w:tcPr>
          <w:p w14:paraId="7508BFAA" w14:textId="77777777" w:rsidR="00B95F8D" w:rsidRPr="00984AF3" w:rsidRDefault="00B95F8D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华为云</w:t>
            </w:r>
            <w:r w:rsidRPr="00984AF3">
              <w:rPr>
                <w:rFonts w:cs="Huawei Sans"/>
              </w:rPr>
              <w:t xml:space="preserve"> ModelArts</w:t>
            </w:r>
          </w:p>
        </w:tc>
        <w:tc>
          <w:tcPr>
            <w:tcW w:w="1843" w:type="dxa"/>
          </w:tcPr>
          <w:p w14:paraId="6BADD65D" w14:textId="58C57256" w:rsidR="00B95F8D" w:rsidRPr="00984AF3" w:rsidRDefault="00B95F8D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MindSpore2.</w:t>
            </w:r>
            <w:r w:rsidR="00B93E99">
              <w:rPr>
                <w:rFonts w:cs="Huawei Sans"/>
              </w:rPr>
              <w:t>2.14</w:t>
            </w:r>
          </w:p>
        </w:tc>
        <w:tc>
          <w:tcPr>
            <w:tcW w:w="1418" w:type="dxa"/>
            <w:hideMark/>
          </w:tcPr>
          <w:p w14:paraId="0705A680" w14:textId="77777777" w:rsidR="00B95F8D" w:rsidRPr="00984AF3" w:rsidRDefault="00B95F8D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Ascend 910</w:t>
            </w:r>
          </w:p>
        </w:tc>
        <w:tc>
          <w:tcPr>
            <w:tcW w:w="2564" w:type="dxa"/>
            <w:hideMark/>
          </w:tcPr>
          <w:p w14:paraId="7ED12196" w14:textId="77777777" w:rsidR="00B95F8D" w:rsidRPr="00984AF3" w:rsidRDefault="00B95F8D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Notebook</w:t>
            </w:r>
            <w:r w:rsidRPr="00984AF3">
              <w:rPr>
                <w:rFonts w:cs="Huawei Sans"/>
              </w:rPr>
              <w:t>环境，</w:t>
            </w:r>
          </w:p>
          <w:p w14:paraId="38027453" w14:textId="4AC34701" w:rsidR="00B95F8D" w:rsidRPr="00984AF3" w:rsidRDefault="00B95F8D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Python3.</w:t>
            </w:r>
            <w:r w:rsidR="00165B84">
              <w:rPr>
                <w:rFonts w:cs="Huawei Sans"/>
              </w:rPr>
              <w:t>9</w:t>
            </w:r>
            <w:r w:rsidRPr="00984AF3">
              <w:rPr>
                <w:rFonts w:cs="Huawei Sans"/>
              </w:rPr>
              <w:t>，</w:t>
            </w:r>
          </w:p>
          <w:p w14:paraId="51355F4E" w14:textId="34C7B8D9" w:rsidR="00B95F8D" w:rsidRPr="00984AF3" w:rsidRDefault="00B95F8D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MindSpore2.</w:t>
            </w:r>
            <w:r w:rsidR="00165B84">
              <w:rPr>
                <w:rFonts w:cs="Huawei Sans"/>
              </w:rPr>
              <w:t>2</w:t>
            </w:r>
          </w:p>
        </w:tc>
      </w:tr>
      <w:tr w:rsidR="00B95F8D" w:rsidRPr="00984AF3" w14:paraId="60A54C84" w14:textId="77777777" w:rsidTr="00CC04B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5" w:type="dxa"/>
          </w:tcPr>
          <w:p w14:paraId="23955CBC" w14:textId="5CC6F94E" w:rsidR="00B95F8D" w:rsidRPr="00984AF3" w:rsidRDefault="00087AEC" w:rsidP="00403B19">
            <w:pPr>
              <w:pStyle w:val="59"/>
              <w:rPr>
                <w:rFonts w:cs="Huawei Sans"/>
              </w:rPr>
            </w:pPr>
            <w:r>
              <w:rPr>
                <w:rFonts w:cs="Huawei Sans"/>
              </w:rPr>
              <w:t>香橙派</w:t>
            </w:r>
            <w:r>
              <w:rPr>
                <w:rFonts w:cs="Huawei Sans"/>
              </w:rPr>
              <w:t xml:space="preserve"> AI Pro</w:t>
            </w:r>
            <w:r w:rsidR="00B95F8D" w:rsidRPr="00984AF3">
              <w:rPr>
                <w:rFonts w:cs="Huawei Sans"/>
              </w:rPr>
              <w:t>端侧部署</w:t>
            </w:r>
          </w:p>
        </w:tc>
        <w:tc>
          <w:tcPr>
            <w:tcW w:w="1275" w:type="dxa"/>
          </w:tcPr>
          <w:p w14:paraId="341369D2" w14:textId="38FDFF08" w:rsidR="00B95F8D" w:rsidRPr="00984AF3" w:rsidRDefault="00087AEC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>
              <w:rPr>
                <w:rFonts w:cs="Huawei Sans"/>
              </w:rPr>
              <w:t>香橙派</w:t>
            </w:r>
            <w:r>
              <w:rPr>
                <w:rFonts w:cs="Huawei Sans"/>
              </w:rPr>
              <w:t xml:space="preserve"> AI Pro</w:t>
            </w:r>
          </w:p>
        </w:tc>
        <w:tc>
          <w:tcPr>
            <w:tcW w:w="1843" w:type="dxa"/>
          </w:tcPr>
          <w:p w14:paraId="67CF68BD" w14:textId="04805230" w:rsidR="00B95F8D" w:rsidRPr="00984AF3" w:rsidRDefault="00CC04BF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MindSpore2.</w:t>
            </w:r>
            <w:r>
              <w:rPr>
                <w:rFonts w:cs="Huawei Sans"/>
              </w:rPr>
              <w:t>2.14</w:t>
            </w:r>
          </w:p>
        </w:tc>
        <w:tc>
          <w:tcPr>
            <w:tcW w:w="1418" w:type="dxa"/>
            <w:hideMark/>
          </w:tcPr>
          <w:p w14:paraId="1AF2177E" w14:textId="147FCF29" w:rsidR="00B95F8D" w:rsidRPr="00984AF3" w:rsidRDefault="00B95F8D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Ascend 310B</w:t>
            </w:r>
          </w:p>
        </w:tc>
        <w:tc>
          <w:tcPr>
            <w:tcW w:w="2564" w:type="dxa"/>
            <w:hideMark/>
          </w:tcPr>
          <w:p w14:paraId="547C07C7" w14:textId="77777777" w:rsidR="00B95F8D" w:rsidRPr="00984AF3" w:rsidRDefault="00B95F8D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Ubuntu 22.04 LTS Arm64</w:t>
            </w:r>
            <w:r w:rsidRPr="00984AF3">
              <w:rPr>
                <w:rFonts w:cs="Huawei Sans"/>
              </w:rPr>
              <w:t>，</w:t>
            </w:r>
          </w:p>
          <w:p w14:paraId="35433051" w14:textId="572E4D75" w:rsidR="00B95F8D" w:rsidRPr="00984AF3" w:rsidRDefault="00B95F8D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</w:rPr>
            </w:pPr>
            <w:r w:rsidRPr="00984AF3">
              <w:rPr>
                <w:rFonts w:cs="Huawei Sans"/>
              </w:rPr>
              <w:t>npu-drive 23.0.RC2</w:t>
            </w:r>
            <w:r w:rsidRPr="00984AF3">
              <w:rPr>
                <w:rFonts w:cs="Huawei Sans"/>
              </w:rPr>
              <w:t>，</w:t>
            </w:r>
            <w:r w:rsidRPr="00984AF3">
              <w:rPr>
                <w:rFonts w:cs="Huawei Sans"/>
              </w:rPr>
              <w:t xml:space="preserve"> CANN</w:t>
            </w:r>
            <w:r w:rsidR="00165B84">
              <w:rPr>
                <w:rFonts w:cs="Huawei Sans"/>
              </w:rPr>
              <w:t xml:space="preserve"> 8.0</w:t>
            </w:r>
            <w:r w:rsidRPr="00984AF3">
              <w:rPr>
                <w:rFonts w:cs="Huawei Sans"/>
              </w:rPr>
              <w:t>，</w:t>
            </w:r>
          </w:p>
          <w:p w14:paraId="6DA150CA" w14:textId="77777777" w:rsidR="00B95F8D" w:rsidRPr="00984AF3" w:rsidRDefault="00B95F8D" w:rsidP="00403B19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Huawei Sans"/>
                <w:sz w:val="20"/>
                <w:szCs w:val="20"/>
              </w:rPr>
            </w:pPr>
            <w:r w:rsidRPr="00984AF3">
              <w:rPr>
                <w:rFonts w:cs="Huawei Sans"/>
              </w:rPr>
              <w:t>MobaXterm 23</w:t>
            </w:r>
          </w:p>
        </w:tc>
      </w:tr>
    </w:tbl>
    <w:p w14:paraId="40755CF6" w14:textId="77777777" w:rsidR="00B95F8D" w:rsidRPr="00984AF3" w:rsidRDefault="00B95F8D" w:rsidP="00B95F8D">
      <w:pPr>
        <w:pStyle w:val="50"/>
        <w:rPr>
          <w:rFonts w:cs="Huawei Sans"/>
        </w:rPr>
      </w:pPr>
      <w:r w:rsidRPr="00984AF3">
        <w:rPr>
          <w:rFonts w:cs="Huawei Sans"/>
        </w:rPr>
        <w:t>环境要求</w:t>
      </w:r>
    </w:p>
    <w:p w14:paraId="2B3121A8" w14:textId="437A0077" w:rsidR="00B50D83" w:rsidRPr="00984AF3" w:rsidRDefault="00B50D83" w:rsidP="002F71A4">
      <w:pPr>
        <w:pStyle w:val="3"/>
        <w:rPr>
          <w:rFonts w:cs="Huawei Sans"/>
        </w:rPr>
      </w:pPr>
      <w:bookmarkStart w:id="21" w:name="_Toc175988993"/>
      <w:r w:rsidRPr="00984AF3">
        <w:rPr>
          <w:rFonts w:cs="Huawei Sans"/>
        </w:rPr>
        <w:t>实验目的</w:t>
      </w:r>
      <w:bookmarkEnd w:id="21"/>
    </w:p>
    <w:p w14:paraId="1CC5FC6F" w14:textId="360140BA" w:rsidR="00B50D83" w:rsidRPr="00984AF3" w:rsidRDefault="00DE0181" w:rsidP="00BB3AB0">
      <w:pPr>
        <w:pStyle w:val="49"/>
        <w:rPr>
          <w:rFonts w:cs="Huawei Sans"/>
        </w:rPr>
      </w:pPr>
      <w:r w:rsidRPr="00984AF3">
        <w:rPr>
          <w:rFonts w:cs="Huawei Sans"/>
        </w:rPr>
        <w:t>熟悉基于</w:t>
      </w:r>
      <w:r w:rsidR="0092579A" w:rsidRPr="00984AF3">
        <w:rPr>
          <w:rFonts w:cs="Huawei Sans"/>
        </w:rPr>
        <w:t>MindSpore</w:t>
      </w:r>
      <w:r w:rsidRPr="00984AF3">
        <w:rPr>
          <w:rFonts w:cs="Huawei Sans"/>
        </w:rPr>
        <w:t>的</w:t>
      </w:r>
      <w:r w:rsidR="0092579A" w:rsidRPr="00984AF3">
        <w:rPr>
          <w:rFonts w:cs="Huawei Sans"/>
        </w:rPr>
        <w:t xml:space="preserve"> MobileNetv2</w:t>
      </w:r>
      <w:r w:rsidR="0092579A" w:rsidRPr="00984AF3">
        <w:rPr>
          <w:rFonts w:cs="Huawei Sans"/>
        </w:rPr>
        <w:t>网络构建；</w:t>
      </w:r>
    </w:p>
    <w:p w14:paraId="6B5C1909" w14:textId="624614E9" w:rsidR="00292F3E" w:rsidRPr="00984AF3" w:rsidRDefault="00292F3E" w:rsidP="00292F3E">
      <w:pPr>
        <w:pStyle w:val="49"/>
        <w:rPr>
          <w:rFonts w:cs="Huawei Sans"/>
        </w:rPr>
      </w:pPr>
      <w:r w:rsidRPr="00984AF3">
        <w:rPr>
          <w:rFonts w:cs="Huawei Sans"/>
        </w:rPr>
        <w:t>掌握模型转换工具的基本操作；</w:t>
      </w:r>
    </w:p>
    <w:p w14:paraId="47394E07" w14:textId="6EA3651B" w:rsidR="00292F3E" w:rsidRPr="00984AF3" w:rsidRDefault="00292F3E" w:rsidP="00292F3E">
      <w:pPr>
        <w:pStyle w:val="49"/>
        <w:rPr>
          <w:rFonts w:cs="Huawei Sans"/>
        </w:rPr>
      </w:pPr>
      <w:r w:rsidRPr="00984AF3">
        <w:rPr>
          <w:rFonts w:cs="Huawei Sans"/>
        </w:rPr>
        <w:t>掌握</w:t>
      </w:r>
      <w:r w:rsidRPr="00984AF3">
        <w:rPr>
          <w:rFonts w:cs="Huawei Sans"/>
        </w:rPr>
        <w:t>AscendCL</w:t>
      </w:r>
      <w:r w:rsidRPr="00984AF3">
        <w:rPr>
          <w:rFonts w:cs="Huawei Sans"/>
        </w:rPr>
        <w:t>开发</w:t>
      </w:r>
      <w:r w:rsidR="00F42F96" w:rsidRPr="00984AF3">
        <w:rPr>
          <w:rFonts w:cs="Huawei Sans"/>
        </w:rPr>
        <w:t>垃圾分类</w:t>
      </w:r>
      <w:r w:rsidRPr="00984AF3">
        <w:rPr>
          <w:rFonts w:cs="Huawei Sans"/>
        </w:rPr>
        <w:t>的推理应用；</w:t>
      </w:r>
    </w:p>
    <w:p w14:paraId="34746CAC" w14:textId="7A5949C1" w:rsidR="00292F3E" w:rsidRPr="00984AF3" w:rsidRDefault="004B5B41" w:rsidP="00BB3AB0">
      <w:pPr>
        <w:pStyle w:val="49"/>
        <w:rPr>
          <w:rFonts w:cs="Huawei Sans"/>
        </w:rPr>
      </w:pPr>
      <w:r w:rsidRPr="00984AF3">
        <w:rPr>
          <w:rFonts w:cs="Huawei Sans"/>
        </w:rPr>
        <w:t>掌握</w:t>
      </w:r>
      <w:r w:rsidR="004B47B0" w:rsidRPr="00984AF3">
        <w:rPr>
          <w:rFonts w:cs="Huawei Sans"/>
        </w:rPr>
        <w:t>基于</w:t>
      </w:r>
      <w:r w:rsidRPr="00984AF3">
        <w:rPr>
          <w:rFonts w:cs="Huawei Sans"/>
        </w:rPr>
        <w:t>Ascend 910</w:t>
      </w:r>
      <w:r w:rsidR="00430A92" w:rsidRPr="00984AF3">
        <w:rPr>
          <w:rFonts w:cs="Huawei Sans"/>
        </w:rPr>
        <w:t>和</w:t>
      </w:r>
      <w:r w:rsidRPr="00984AF3">
        <w:rPr>
          <w:rFonts w:cs="Huawei Sans"/>
        </w:rPr>
        <w:t>Ascend310B</w:t>
      </w:r>
      <w:r w:rsidR="0093015D" w:rsidRPr="00984AF3">
        <w:rPr>
          <w:rFonts w:cs="Huawei Sans"/>
        </w:rPr>
        <w:t>算力</w:t>
      </w:r>
      <w:r w:rsidRPr="00984AF3">
        <w:rPr>
          <w:rFonts w:cs="Huawei Sans"/>
        </w:rPr>
        <w:t>的训练</w:t>
      </w:r>
      <w:r w:rsidRPr="00984AF3">
        <w:rPr>
          <w:rFonts w:cs="Huawei Sans"/>
        </w:rPr>
        <w:t>+</w:t>
      </w:r>
      <w:r w:rsidRPr="00984AF3">
        <w:rPr>
          <w:rFonts w:cs="Huawei Sans"/>
        </w:rPr>
        <w:t>推理全流程实践</w:t>
      </w:r>
      <w:r w:rsidR="0093015D" w:rsidRPr="00984AF3">
        <w:rPr>
          <w:rFonts w:cs="Huawei Sans"/>
        </w:rPr>
        <w:t>。</w:t>
      </w:r>
    </w:p>
    <w:p w14:paraId="32FFF6D6" w14:textId="14F761AA" w:rsidR="00503F94" w:rsidRPr="00984AF3" w:rsidRDefault="00C66775" w:rsidP="00503F94">
      <w:pPr>
        <w:pStyle w:val="2"/>
        <w:rPr>
          <w:rFonts w:cs="Huawei Sans"/>
        </w:rPr>
      </w:pPr>
      <w:bookmarkStart w:id="22" w:name="_Toc68101849"/>
      <w:bookmarkStart w:id="23" w:name="_Toc175988994"/>
      <w:r w:rsidRPr="00984AF3">
        <w:rPr>
          <w:rFonts w:cs="Huawei Sans"/>
        </w:rPr>
        <w:t>MindSpore</w:t>
      </w:r>
      <w:r w:rsidR="00882F6D" w:rsidRPr="00984AF3">
        <w:rPr>
          <w:rFonts w:cs="Huawei Sans"/>
          <w:lang w:eastAsia="zh-CN"/>
        </w:rPr>
        <w:t>模型</w:t>
      </w:r>
      <w:r w:rsidR="00503F94" w:rsidRPr="00984AF3">
        <w:rPr>
          <w:rFonts w:cs="Huawei Sans"/>
        </w:rPr>
        <w:t>训练</w:t>
      </w:r>
      <w:bookmarkEnd w:id="22"/>
      <w:bookmarkEnd w:id="23"/>
    </w:p>
    <w:p w14:paraId="7876765F" w14:textId="77777777" w:rsidR="00695036" w:rsidRPr="00984AF3" w:rsidRDefault="00695036" w:rsidP="00695036">
      <w:pPr>
        <w:pStyle w:val="3"/>
        <w:rPr>
          <w:rFonts w:cs="Huawei Sans"/>
          <w:lang w:eastAsia="en-US"/>
        </w:rPr>
      </w:pPr>
      <w:bookmarkStart w:id="24" w:name="_Toc106956240"/>
      <w:bookmarkStart w:id="25" w:name="_Toc175988995"/>
      <w:r w:rsidRPr="00984AF3">
        <w:rPr>
          <w:rFonts w:cs="Huawei Sans"/>
          <w:lang w:eastAsia="en-US"/>
        </w:rPr>
        <w:t>环境准备</w:t>
      </w:r>
      <w:bookmarkEnd w:id="24"/>
      <w:bookmarkEnd w:id="25"/>
    </w:p>
    <w:p w14:paraId="73A825E1" w14:textId="1F3C1D17" w:rsidR="00695036" w:rsidRDefault="00695036" w:rsidP="00695036">
      <w:pPr>
        <w:pStyle w:val="1e"/>
        <w:rPr>
          <w:rFonts w:cs="Huawei Sans"/>
        </w:rPr>
      </w:pPr>
      <w:r w:rsidRPr="00984AF3">
        <w:rPr>
          <w:rFonts w:cs="Huawei Sans"/>
        </w:rPr>
        <w:t>请参考</w:t>
      </w:r>
      <w:r w:rsidR="000507F4">
        <w:rPr>
          <w:rFonts w:cs="Huawei Sans" w:hint="eastAsia"/>
        </w:rPr>
        <w:t>下方</w:t>
      </w:r>
      <w:r w:rsidRPr="00984AF3">
        <w:rPr>
          <w:rFonts w:cs="Huawei Sans"/>
        </w:rPr>
        <w:t>《</w:t>
      </w:r>
      <w:r w:rsidRPr="00984AF3">
        <w:rPr>
          <w:rFonts w:cs="Huawei Sans"/>
        </w:rPr>
        <w:t>MindSpore</w:t>
      </w:r>
      <w:r w:rsidR="00EF6A0B">
        <w:rPr>
          <w:rFonts w:cs="Huawei Sans" w:hint="eastAsia"/>
        </w:rPr>
        <w:t>实验环境搭建</w:t>
      </w:r>
      <w:r w:rsidRPr="0004584F">
        <w:rPr>
          <w:rFonts w:cs="Huawei Sans"/>
        </w:rPr>
        <w:t>手册》</w:t>
      </w:r>
      <w:r w:rsidR="00A672D8">
        <w:rPr>
          <w:rFonts w:cs="Huawei Sans" w:hint="eastAsia"/>
        </w:rPr>
        <w:t>：</w:t>
      </w:r>
    </w:p>
    <w:bookmarkStart w:id="26" w:name="_MON_1786449009"/>
    <w:bookmarkEnd w:id="26"/>
    <w:p w14:paraId="6C88FFD8" w14:textId="05C0E0D7" w:rsidR="0004584F" w:rsidRDefault="00591B30" w:rsidP="00695036">
      <w:pPr>
        <w:pStyle w:val="1e"/>
        <w:rPr>
          <w:rFonts w:cs="Huawei Sans"/>
        </w:rPr>
      </w:pPr>
      <w:r>
        <w:rPr>
          <w:rFonts w:cs="Huawei Sans"/>
        </w:rPr>
        <w:object w:dxaOrig="1503" w:dyaOrig="1044" w14:anchorId="0021B7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50.25pt" o:ole="">
            <v:imagedata r:id="rId19" o:title=""/>
          </v:shape>
          <o:OLEObject Type="Embed" ProgID="Word.Document.12" ShapeID="_x0000_i1025" DrawAspect="Icon" ObjectID="_1787378516" r:id="rId20">
            <o:FieldCodes>\s</o:FieldCodes>
          </o:OLEObject>
        </w:object>
      </w:r>
    </w:p>
    <w:p w14:paraId="0FBC27A1" w14:textId="77777777" w:rsidR="00E34B37" w:rsidRDefault="00E34B37" w:rsidP="00E34B37">
      <w:pPr>
        <w:pStyle w:val="30"/>
      </w:pPr>
      <w:r>
        <w:rPr>
          <w:rFonts w:hint="eastAsia"/>
        </w:rPr>
        <w:t>升级</w:t>
      </w:r>
      <w:r>
        <w:rPr>
          <w:rFonts w:hint="eastAsia"/>
        </w:rPr>
        <w:t>Mind</w:t>
      </w:r>
      <w:r>
        <w:t>Spore</w:t>
      </w:r>
    </w:p>
    <w:p w14:paraId="4048FE5D" w14:textId="77777777" w:rsidR="00E34B37" w:rsidRDefault="00E34B37" w:rsidP="00E34B37">
      <w:pPr>
        <w:pStyle w:val="1e"/>
      </w:pPr>
      <w:r>
        <w:rPr>
          <w:rFonts w:hint="eastAsia"/>
        </w:rPr>
        <w:t>本实验需要在</w:t>
      </w:r>
      <w:r>
        <w:rPr>
          <w:rFonts w:hint="eastAsia"/>
        </w:rPr>
        <w:t>Mind</w:t>
      </w:r>
      <w:r>
        <w:t>Spore2.2.14</w:t>
      </w:r>
      <w:r>
        <w:rPr>
          <w:rFonts w:hint="eastAsia"/>
        </w:rPr>
        <w:t>运行，手动升级</w:t>
      </w:r>
      <w:r>
        <w:rPr>
          <w:rFonts w:hint="eastAsia"/>
        </w:rPr>
        <w:t>MindSpore</w:t>
      </w:r>
    </w:p>
    <w:p w14:paraId="4B531C70" w14:textId="77777777" w:rsidR="00E34B37" w:rsidRDefault="00E34B37" w:rsidP="00E34B37">
      <w:pPr>
        <w:pStyle w:val="2f2"/>
        <w:rPr>
          <w:lang w:eastAsia="zh-CN"/>
        </w:rPr>
      </w:pPr>
      <w:r w:rsidRPr="00A84756">
        <w:rPr>
          <w:rFonts w:hint="eastAsia"/>
          <w:lang w:eastAsia="zh-CN"/>
        </w:rPr>
        <w:t>%env no_proxy='a.test.com,127.0.0.1,2.2.2.2'</w:t>
      </w:r>
    </w:p>
    <w:p w14:paraId="4E76C8AE" w14:textId="3BB38DB3" w:rsidR="00E34B37" w:rsidRDefault="00541F48" w:rsidP="00E34B37">
      <w:pPr>
        <w:pStyle w:val="2f2"/>
      </w:pPr>
      <w:r>
        <w:t>!</w:t>
      </w:r>
      <w:r w:rsidR="00E34B37" w:rsidRPr="006E4F48">
        <w:t>pip install mindspore</w:t>
      </w:r>
      <w:r w:rsidR="00E34B37">
        <w:rPr>
          <w:rFonts w:hint="eastAsia"/>
        </w:rPr>
        <w:t>==2.2.14</w:t>
      </w:r>
    </w:p>
    <w:p w14:paraId="3DFDACCD" w14:textId="77777777" w:rsidR="00E34B37" w:rsidRDefault="00E34B37" w:rsidP="00E34B37">
      <w:pPr>
        <w:pStyle w:val="30"/>
      </w:pPr>
      <w:r>
        <w:rPr>
          <w:rFonts w:hint="eastAsia"/>
        </w:rPr>
        <w:t>安装</w:t>
      </w:r>
      <w:r>
        <w:rPr>
          <w:rFonts w:hint="eastAsia"/>
        </w:rPr>
        <w:t>dow</w:t>
      </w:r>
      <w:r>
        <w:t>nload</w:t>
      </w:r>
      <w:r>
        <w:rPr>
          <w:rFonts w:hint="eastAsia"/>
        </w:rPr>
        <w:t>库</w:t>
      </w:r>
    </w:p>
    <w:p w14:paraId="537E3BB2" w14:textId="724FDB39" w:rsidR="00E34B37" w:rsidRPr="00E34B37" w:rsidRDefault="00541F48" w:rsidP="00E34B37">
      <w:pPr>
        <w:pStyle w:val="2f2"/>
      </w:pPr>
      <w:r>
        <w:t>!</w:t>
      </w:r>
      <w:r w:rsidR="00E34B37" w:rsidRPr="00B94E6E">
        <w:rPr>
          <w:rFonts w:hint="eastAsia"/>
        </w:rPr>
        <w:t>pip install download -i https://pypi.tuna.tsinghua.edu.cn/simple</w:t>
      </w:r>
    </w:p>
    <w:p w14:paraId="01E2E4F7" w14:textId="4091C9B3" w:rsidR="00695036" w:rsidRDefault="003E1E94" w:rsidP="00695036">
      <w:pPr>
        <w:pStyle w:val="3"/>
        <w:rPr>
          <w:rFonts w:cs="Huawei Sans"/>
          <w:lang w:eastAsia="en-US"/>
        </w:rPr>
      </w:pPr>
      <w:bookmarkStart w:id="27" w:name="_Toc175988996"/>
      <w:r w:rsidRPr="00984AF3">
        <w:rPr>
          <w:rFonts w:cs="Huawei Sans"/>
        </w:rPr>
        <w:t>项目下载</w:t>
      </w:r>
      <w:bookmarkEnd w:id="27"/>
    </w:p>
    <w:p w14:paraId="724A9B96" w14:textId="52849532" w:rsidR="00E34B37" w:rsidRDefault="00E34B37" w:rsidP="00541F48">
      <w:pPr>
        <w:pStyle w:val="30"/>
        <w:rPr>
          <w:lang w:eastAsia="en-US"/>
        </w:rPr>
      </w:pPr>
      <w:r>
        <w:rPr>
          <w:rFonts w:hint="eastAsia"/>
        </w:rPr>
        <w:t>下载数据集</w:t>
      </w:r>
    </w:p>
    <w:p w14:paraId="0FFC78D1" w14:textId="71B2C55E" w:rsidR="00E34B37" w:rsidRDefault="00E34B37" w:rsidP="00E34B37">
      <w:pPr>
        <w:pStyle w:val="2f2"/>
      </w:pPr>
      <w:r>
        <w:rPr>
          <w:rFonts w:hint="eastAsia"/>
        </w:rPr>
        <w:t>from download import download</w:t>
      </w:r>
    </w:p>
    <w:p w14:paraId="63B3B30E" w14:textId="77777777" w:rsidR="00E34B37" w:rsidRDefault="00E34B37" w:rsidP="00E34B37">
      <w:pPr>
        <w:pStyle w:val="2f2"/>
      </w:pPr>
    </w:p>
    <w:p w14:paraId="7FE904B6" w14:textId="77777777" w:rsidR="00E34B37" w:rsidRDefault="00E34B37" w:rsidP="00E34B37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下载</w:t>
      </w:r>
      <w:r>
        <w:rPr>
          <w:rFonts w:hint="eastAsia"/>
        </w:rPr>
        <w:t>data_en</w:t>
      </w:r>
      <w:r>
        <w:rPr>
          <w:rFonts w:hint="eastAsia"/>
        </w:rPr>
        <w:t>数据集</w:t>
      </w:r>
    </w:p>
    <w:p w14:paraId="2966B826" w14:textId="77777777" w:rsidR="00E34B37" w:rsidRDefault="00E34B37" w:rsidP="00E34B37">
      <w:pPr>
        <w:pStyle w:val="2f2"/>
      </w:pPr>
      <w:r>
        <w:rPr>
          <w:rFonts w:hint="eastAsia"/>
        </w:rPr>
        <w:t xml:space="preserve">url = "https://ascend-professional-construction-dataset.obs.cn-north-4.myhuaweicloud.com:443/MindStudio-pc/data_en.zip" </w:t>
      </w:r>
    </w:p>
    <w:p w14:paraId="6127F74F" w14:textId="33C99D22" w:rsidR="00E34B37" w:rsidRDefault="00E34B37" w:rsidP="00E34B37">
      <w:pPr>
        <w:pStyle w:val="2f2"/>
      </w:pPr>
      <w:r>
        <w:rPr>
          <w:rFonts w:hint="eastAsia"/>
        </w:rPr>
        <w:t>path = download(url, "./", kind="zip", replace=True)</w:t>
      </w:r>
    </w:p>
    <w:p w14:paraId="589DE948" w14:textId="41B46502" w:rsidR="00E34B37" w:rsidRDefault="00E34B37" w:rsidP="00E34B37">
      <w:pPr>
        <w:pStyle w:val="30"/>
      </w:pPr>
      <w:r>
        <w:rPr>
          <w:rFonts w:hint="eastAsia"/>
        </w:rPr>
        <w:t>下载预训练模型</w:t>
      </w:r>
    </w:p>
    <w:p w14:paraId="5CC16AF6" w14:textId="77777777" w:rsidR="00E34B37" w:rsidRDefault="00E34B37" w:rsidP="00E34B37">
      <w:pPr>
        <w:pStyle w:val="2f2"/>
      </w:pPr>
      <w:r>
        <w:rPr>
          <w:rFonts w:hint="eastAsia"/>
        </w:rPr>
        <w:t>from download import download</w:t>
      </w:r>
    </w:p>
    <w:p w14:paraId="033151DD" w14:textId="77777777" w:rsidR="00E34B37" w:rsidRDefault="00E34B37" w:rsidP="00E34B37">
      <w:pPr>
        <w:pStyle w:val="2f2"/>
      </w:pPr>
    </w:p>
    <w:p w14:paraId="161E2D61" w14:textId="77777777" w:rsidR="00E34B37" w:rsidRDefault="00E34B37" w:rsidP="00E34B37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下载预训练权重文件</w:t>
      </w:r>
    </w:p>
    <w:p w14:paraId="1EBFAE85" w14:textId="77777777" w:rsidR="00E34B37" w:rsidRDefault="00E34B37" w:rsidP="00E34B37">
      <w:pPr>
        <w:pStyle w:val="2f2"/>
      </w:pPr>
      <w:r>
        <w:rPr>
          <w:rFonts w:hint="eastAsia"/>
        </w:rPr>
        <w:t xml:space="preserve">url = "https://ascend-professional-construction-dataset.obs.cn-north-4.myhuaweicloud.com:443/ComputerVision/mobilenetV2-200_1067.zip" </w:t>
      </w:r>
    </w:p>
    <w:p w14:paraId="4093C702" w14:textId="3A96EB59" w:rsidR="00E34B37" w:rsidRPr="00984AF3" w:rsidRDefault="00E34B37" w:rsidP="00E34B37">
      <w:pPr>
        <w:pStyle w:val="2f2"/>
      </w:pPr>
      <w:r>
        <w:rPr>
          <w:rFonts w:hint="eastAsia"/>
        </w:rPr>
        <w:t>path = download(url, "./", kind="zip", replace=True)</w:t>
      </w:r>
    </w:p>
    <w:p w14:paraId="6624EBC2" w14:textId="32EB5AC8" w:rsidR="009C1B72" w:rsidRDefault="00F67622" w:rsidP="00503F94">
      <w:pPr>
        <w:pStyle w:val="3"/>
        <w:rPr>
          <w:rFonts w:cs="Huawei Sans"/>
        </w:rPr>
      </w:pPr>
      <w:bookmarkStart w:id="28" w:name="_Toc175988997"/>
      <w:bookmarkStart w:id="29" w:name="_Toc68101851"/>
      <w:r>
        <w:rPr>
          <w:rFonts w:cs="Huawei Sans" w:hint="eastAsia"/>
        </w:rPr>
        <w:t>模型训练</w:t>
      </w:r>
      <w:bookmarkEnd w:id="28"/>
    </w:p>
    <w:p w14:paraId="0A067E5B" w14:textId="3AD6D921" w:rsidR="00F67622" w:rsidRDefault="00F67622" w:rsidP="00F67622">
      <w:pPr>
        <w:pStyle w:val="30"/>
      </w:pPr>
      <w:r>
        <w:rPr>
          <w:rFonts w:hint="eastAsia"/>
        </w:rPr>
        <w:t>导入相关模块</w:t>
      </w:r>
    </w:p>
    <w:p w14:paraId="04C82548" w14:textId="77777777" w:rsidR="00E34B37" w:rsidRDefault="00E34B37" w:rsidP="00E34B37">
      <w:pPr>
        <w:pStyle w:val="2f2"/>
      </w:pPr>
      <w:r>
        <w:rPr>
          <w:rFonts w:hint="eastAsia"/>
        </w:rPr>
        <w:t>import math</w:t>
      </w:r>
    </w:p>
    <w:p w14:paraId="0D4AED23" w14:textId="77777777" w:rsidR="00E34B37" w:rsidRDefault="00E34B37" w:rsidP="00E34B37">
      <w:pPr>
        <w:pStyle w:val="2f2"/>
      </w:pPr>
      <w:r>
        <w:rPr>
          <w:rFonts w:hint="eastAsia"/>
        </w:rPr>
        <w:t>import numpy as np</w:t>
      </w:r>
    </w:p>
    <w:p w14:paraId="0E78111D" w14:textId="77777777" w:rsidR="00E34B37" w:rsidRDefault="00E34B37" w:rsidP="00E34B37">
      <w:pPr>
        <w:pStyle w:val="2f2"/>
      </w:pPr>
      <w:r>
        <w:rPr>
          <w:rFonts w:hint="eastAsia"/>
        </w:rPr>
        <w:t>import os</w:t>
      </w:r>
    </w:p>
    <w:p w14:paraId="2F353E42" w14:textId="77777777" w:rsidR="00E34B37" w:rsidRDefault="00E34B37" w:rsidP="00E34B37">
      <w:pPr>
        <w:pStyle w:val="2f2"/>
      </w:pPr>
      <w:r>
        <w:rPr>
          <w:rFonts w:hint="eastAsia"/>
        </w:rPr>
        <w:t>import random</w:t>
      </w:r>
    </w:p>
    <w:p w14:paraId="28A230B6" w14:textId="77777777" w:rsidR="00E34B37" w:rsidRDefault="00E34B37" w:rsidP="00E34B37">
      <w:pPr>
        <w:pStyle w:val="2f2"/>
      </w:pPr>
    </w:p>
    <w:p w14:paraId="71337B93" w14:textId="77777777" w:rsidR="00E34B37" w:rsidRDefault="00E34B37" w:rsidP="00E34B37">
      <w:pPr>
        <w:pStyle w:val="2f2"/>
      </w:pPr>
      <w:r>
        <w:rPr>
          <w:rFonts w:hint="eastAsia"/>
        </w:rPr>
        <w:t>from matplotlib import pyplot as plt</w:t>
      </w:r>
    </w:p>
    <w:p w14:paraId="5F189EDA" w14:textId="77777777" w:rsidR="00E34B37" w:rsidRDefault="00E34B37" w:rsidP="00E34B37">
      <w:pPr>
        <w:pStyle w:val="2f2"/>
      </w:pPr>
      <w:r>
        <w:rPr>
          <w:rFonts w:hint="eastAsia"/>
        </w:rPr>
        <w:t>from easydict import EasyDict</w:t>
      </w:r>
    </w:p>
    <w:p w14:paraId="4E92F320" w14:textId="77777777" w:rsidR="00E34B37" w:rsidRDefault="00E34B37" w:rsidP="00E34B37">
      <w:pPr>
        <w:pStyle w:val="2f2"/>
      </w:pPr>
      <w:r>
        <w:rPr>
          <w:rFonts w:hint="eastAsia"/>
        </w:rPr>
        <w:t>from PIL import Image</w:t>
      </w:r>
    </w:p>
    <w:p w14:paraId="7685FBF9" w14:textId="77777777" w:rsidR="00E34B37" w:rsidRDefault="00E34B37" w:rsidP="00E34B37">
      <w:pPr>
        <w:pStyle w:val="2f2"/>
      </w:pPr>
      <w:r>
        <w:rPr>
          <w:rFonts w:hint="eastAsia"/>
        </w:rPr>
        <w:t>import numpy as np</w:t>
      </w:r>
    </w:p>
    <w:p w14:paraId="0D206823" w14:textId="77777777" w:rsidR="00E34B37" w:rsidRDefault="00E34B37" w:rsidP="00E34B37">
      <w:pPr>
        <w:pStyle w:val="2f2"/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>mindspore.nn</w:t>
      </w:r>
      <w:proofErr w:type="gramEnd"/>
      <w:r>
        <w:rPr>
          <w:rFonts w:hint="eastAsia"/>
        </w:rPr>
        <w:t xml:space="preserve"> as nn</w:t>
      </w:r>
    </w:p>
    <w:p w14:paraId="2F47B0C0" w14:textId="77777777" w:rsidR="00E34B37" w:rsidRDefault="00E34B37" w:rsidP="00E34B37">
      <w:pPr>
        <w:pStyle w:val="2f2"/>
      </w:pPr>
      <w:r>
        <w:rPr>
          <w:rFonts w:hint="eastAsia"/>
        </w:rPr>
        <w:t>from mindspore import ops as P</w:t>
      </w:r>
    </w:p>
    <w:p w14:paraId="6C548BC4" w14:textId="77777777" w:rsidR="00E34B37" w:rsidRDefault="00E34B37" w:rsidP="00E34B37">
      <w:pPr>
        <w:pStyle w:val="2f2"/>
      </w:pPr>
      <w:r>
        <w:rPr>
          <w:rFonts w:hint="eastAsia"/>
        </w:rPr>
        <w:t>from mindspore.ops import add</w:t>
      </w:r>
    </w:p>
    <w:p w14:paraId="0282CC21" w14:textId="77777777" w:rsidR="00E34B37" w:rsidRDefault="00E34B37" w:rsidP="00E34B37">
      <w:pPr>
        <w:pStyle w:val="2f2"/>
      </w:pPr>
      <w:r>
        <w:rPr>
          <w:rFonts w:hint="eastAsia"/>
        </w:rPr>
        <w:t>from mindspore import Tensor</w:t>
      </w:r>
    </w:p>
    <w:p w14:paraId="6EDDAD15" w14:textId="77777777" w:rsidR="00E34B37" w:rsidRDefault="00E34B37" w:rsidP="00E34B37">
      <w:pPr>
        <w:pStyle w:val="2f2"/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>mindspore.common</w:t>
      </w:r>
      <w:proofErr w:type="gramEnd"/>
      <w:r>
        <w:rPr>
          <w:rFonts w:hint="eastAsia"/>
        </w:rPr>
        <w:t>.dtype as mstype</w:t>
      </w:r>
    </w:p>
    <w:p w14:paraId="4945E715" w14:textId="77777777" w:rsidR="00E34B37" w:rsidRDefault="00E34B37" w:rsidP="00E34B37">
      <w:pPr>
        <w:pStyle w:val="2f2"/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>mindspore.dataset</w:t>
      </w:r>
      <w:proofErr w:type="gramEnd"/>
      <w:r>
        <w:rPr>
          <w:rFonts w:hint="eastAsia"/>
        </w:rPr>
        <w:t xml:space="preserve"> as de</w:t>
      </w:r>
    </w:p>
    <w:p w14:paraId="19BEE321" w14:textId="77777777" w:rsidR="00E34B37" w:rsidRDefault="00E34B37" w:rsidP="00E34B37">
      <w:pPr>
        <w:pStyle w:val="2f2"/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>mindspore.dataset</w:t>
      </w:r>
      <w:proofErr w:type="gramEnd"/>
      <w:r>
        <w:rPr>
          <w:rFonts w:hint="eastAsia"/>
        </w:rPr>
        <w:t>.vision as C</w:t>
      </w:r>
    </w:p>
    <w:p w14:paraId="4B1C1BF0" w14:textId="77777777" w:rsidR="00E34B37" w:rsidRDefault="00E34B37" w:rsidP="00E34B37">
      <w:pPr>
        <w:pStyle w:val="2f2"/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>mindspore.dataset</w:t>
      </w:r>
      <w:proofErr w:type="gramEnd"/>
      <w:r>
        <w:rPr>
          <w:rFonts w:hint="eastAsia"/>
        </w:rPr>
        <w:t>.transforms as C2</w:t>
      </w:r>
    </w:p>
    <w:p w14:paraId="1068B3D0" w14:textId="77777777" w:rsidR="00E34B37" w:rsidRDefault="00E34B37" w:rsidP="00E34B37">
      <w:pPr>
        <w:pStyle w:val="2f2"/>
      </w:pPr>
      <w:r>
        <w:rPr>
          <w:rFonts w:hint="eastAsia"/>
        </w:rPr>
        <w:t>import mindspore as ms</w:t>
      </w:r>
    </w:p>
    <w:p w14:paraId="1BC6DC13" w14:textId="77777777" w:rsidR="00E34B37" w:rsidRDefault="00E34B37" w:rsidP="00E34B37">
      <w:pPr>
        <w:pStyle w:val="2f2"/>
      </w:pPr>
      <w:r>
        <w:rPr>
          <w:rFonts w:hint="eastAsia"/>
        </w:rPr>
        <w:t>from mindspore import set_context, nn, Tensor, load_checkpoint, save_checkpoint, export</w:t>
      </w:r>
    </w:p>
    <w:p w14:paraId="36F59082" w14:textId="77777777" w:rsidR="00E34B37" w:rsidRDefault="00E34B37" w:rsidP="00E34B37">
      <w:pPr>
        <w:pStyle w:val="2f2"/>
      </w:pPr>
      <w:r>
        <w:rPr>
          <w:rFonts w:hint="eastAsia"/>
        </w:rPr>
        <w:t xml:space="preserve">from </w:t>
      </w:r>
      <w:proofErr w:type="gramStart"/>
      <w:r>
        <w:rPr>
          <w:rFonts w:hint="eastAsia"/>
        </w:rPr>
        <w:t>mindspore.train</w:t>
      </w:r>
      <w:proofErr w:type="gramEnd"/>
      <w:r>
        <w:rPr>
          <w:rFonts w:hint="eastAsia"/>
        </w:rPr>
        <w:t xml:space="preserve"> import Model</w:t>
      </w:r>
    </w:p>
    <w:p w14:paraId="05B58945" w14:textId="77777777" w:rsidR="00E34B37" w:rsidRDefault="00E34B37" w:rsidP="00E34B37">
      <w:pPr>
        <w:pStyle w:val="2f2"/>
      </w:pPr>
      <w:r>
        <w:rPr>
          <w:rFonts w:hint="eastAsia"/>
        </w:rPr>
        <w:t xml:space="preserve">from </w:t>
      </w:r>
      <w:proofErr w:type="gramStart"/>
      <w:r>
        <w:rPr>
          <w:rFonts w:hint="eastAsia"/>
        </w:rPr>
        <w:t>mindspore.train</w:t>
      </w:r>
      <w:proofErr w:type="gramEnd"/>
      <w:r>
        <w:rPr>
          <w:rFonts w:hint="eastAsia"/>
        </w:rPr>
        <w:t xml:space="preserve"> import Callback, LossMonitor, ModelCheckpoint, CheckpointConfig</w:t>
      </w:r>
    </w:p>
    <w:p w14:paraId="205FDED4" w14:textId="77777777" w:rsidR="00E34B37" w:rsidRDefault="00E34B37" w:rsidP="00E34B37">
      <w:pPr>
        <w:pStyle w:val="2f2"/>
      </w:pPr>
    </w:p>
    <w:p w14:paraId="18F43ECA" w14:textId="77777777" w:rsidR="00E34B37" w:rsidRDefault="00E34B37" w:rsidP="00E34B37">
      <w:pPr>
        <w:pStyle w:val="2f2"/>
      </w:pPr>
      <w:proofErr w:type="gramStart"/>
      <w:r>
        <w:rPr>
          <w:rFonts w:hint="eastAsia"/>
        </w:rPr>
        <w:t>os.environ</w:t>
      </w:r>
      <w:proofErr w:type="gramEnd"/>
      <w:r>
        <w:rPr>
          <w:rFonts w:hint="eastAsia"/>
        </w:rPr>
        <w:t>['GLOG_v'] = '3' # Log level includes 3(ERROR), 2(WARNING), 1(INFO), 0(DEBUG).</w:t>
      </w:r>
    </w:p>
    <w:p w14:paraId="192643D0" w14:textId="598F5C54" w:rsidR="00E34B37" w:rsidRDefault="00E34B37" w:rsidP="00E34B37">
      <w:pPr>
        <w:pStyle w:val="2f2"/>
      </w:pPr>
      <w:r>
        <w:rPr>
          <w:rFonts w:hint="eastAsia"/>
        </w:rPr>
        <w:t>set_</w:t>
      </w:r>
      <w:proofErr w:type="gramStart"/>
      <w:r>
        <w:rPr>
          <w:rFonts w:hint="eastAsia"/>
        </w:rPr>
        <w:t>context(</w:t>
      </w:r>
      <w:proofErr w:type="gramEnd"/>
      <w:r>
        <w:rPr>
          <w:rFonts w:hint="eastAsia"/>
        </w:rPr>
        <w:t xml:space="preserve">mode=ms.GRAPH_MODE, device_target="Ascend", device_id=0) # </w:t>
      </w:r>
      <w:r>
        <w:rPr>
          <w:rFonts w:hint="eastAsia"/>
        </w:rPr>
        <w:t>设置采用图模式执行，设备为</w:t>
      </w:r>
      <w:r>
        <w:rPr>
          <w:rFonts w:hint="eastAsia"/>
        </w:rPr>
        <w:t>Ascend#</w:t>
      </w:r>
    </w:p>
    <w:p w14:paraId="6BD5E51E" w14:textId="7E8910DB" w:rsidR="00E34B37" w:rsidRDefault="00F67622" w:rsidP="00F67622">
      <w:pPr>
        <w:pStyle w:val="30"/>
      </w:pPr>
      <w:r>
        <w:rPr>
          <w:rFonts w:hint="eastAsia"/>
        </w:rPr>
        <w:t>配置训练、验证、推理参数</w:t>
      </w:r>
    </w:p>
    <w:p w14:paraId="4F58FB84" w14:textId="77777777" w:rsidR="00F67622" w:rsidRDefault="00F67622" w:rsidP="00F67622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# </w:t>
      </w:r>
      <w:r>
        <w:rPr>
          <w:rFonts w:hint="eastAsia"/>
          <w:lang w:eastAsia="zh-CN"/>
        </w:rPr>
        <w:t>垃圾分类数据集标签，以及用于标签映射的字典。</w:t>
      </w:r>
    </w:p>
    <w:p w14:paraId="23B5E95F" w14:textId="77777777" w:rsidR="00F67622" w:rsidRDefault="00F67622" w:rsidP="00F67622">
      <w:pPr>
        <w:pStyle w:val="2f2"/>
      </w:pPr>
      <w:r>
        <w:rPr>
          <w:rFonts w:hint="eastAsia"/>
        </w:rPr>
        <w:t>garbage_classes = {</w:t>
      </w:r>
    </w:p>
    <w:p w14:paraId="14C6A301" w14:textId="77777777" w:rsidR="00F67622" w:rsidRDefault="00F67622" w:rsidP="00F67622">
      <w:pPr>
        <w:pStyle w:val="2f2"/>
      </w:pPr>
      <w:r>
        <w:rPr>
          <w:rFonts w:hint="eastAsia"/>
        </w:rPr>
        <w:lastRenderedPageBreak/>
        <w:t xml:space="preserve">    '</w:t>
      </w:r>
      <w:r>
        <w:rPr>
          <w:rFonts w:hint="eastAsia"/>
        </w:rPr>
        <w:t>干垃圾</w:t>
      </w:r>
      <w:r>
        <w:rPr>
          <w:rFonts w:hint="eastAsia"/>
        </w:rPr>
        <w:t>': ['</w:t>
      </w:r>
      <w:r>
        <w:rPr>
          <w:rFonts w:hint="eastAsia"/>
        </w:rPr>
        <w:t>贝壳</w:t>
      </w:r>
      <w:r>
        <w:rPr>
          <w:rFonts w:hint="eastAsia"/>
        </w:rPr>
        <w:t>', '</w:t>
      </w:r>
      <w:r>
        <w:rPr>
          <w:rFonts w:hint="eastAsia"/>
        </w:rPr>
        <w:t>打火机</w:t>
      </w:r>
      <w:r>
        <w:rPr>
          <w:rFonts w:hint="eastAsia"/>
        </w:rPr>
        <w:t>', '</w:t>
      </w:r>
      <w:r>
        <w:rPr>
          <w:rFonts w:hint="eastAsia"/>
        </w:rPr>
        <w:t>旧镜子</w:t>
      </w:r>
      <w:r>
        <w:rPr>
          <w:rFonts w:hint="eastAsia"/>
        </w:rPr>
        <w:t>', '</w:t>
      </w:r>
      <w:r>
        <w:rPr>
          <w:rFonts w:hint="eastAsia"/>
        </w:rPr>
        <w:t>扫把</w:t>
      </w:r>
      <w:r>
        <w:rPr>
          <w:rFonts w:hint="eastAsia"/>
        </w:rPr>
        <w:t>', '</w:t>
      </w:r>
      <w:r>
        <w:rPr>
          <w:rFonts w:hint="eastAsia"/>
        </w:rPr>
        <w:t>陶瓷碗</w:t>
      </w:r>
      <w:r>
        <w:rPr>
          <w:rFonts w:hint="eastAsia"/>
        </w:rPr>
        <w:t>', '</w:t>
      </w:r>
      <w:r>
        <w:rPr>
          <w:rFonts w:hint="eastAsia"/>
        </w:rPr>
        <w:t>牙刷</w:t>
      </w:r>
      <w:r>
        <w:rPr>
          <w:rFonts w:hint="eastAsia"/>
        </w:rPr>
        <w:t>', '</w:t>
      </w:r>
      <w:r>
        <w:rPr>
          <w:rFonts w:hint="eastAsia"/>
        </w:rPr>
        <w:t>一次性筷子</w:t>
      </w:r>
      <w:r>
        <w:rPr>
          <w:rFonts w:hint="eastAsia"/>
        </w:rPr>
        <w:t>', '</w:t>
      </w:r>
      <w:r>
        <w:rPr>
          <w:rFonts w:hint="eastAsia"/>
        </w:rPr>
        <w:t>脏污衣服</w:t>
      </w:r>
      <w:r>
        <w:rPr>
          <w:rFonts w:hint="eastAsia"/>
        </w:rPr>
        <w:t>'],</w:t>
      </w:r>
    </w:p>
    <w:p w14:paraId="23680766" w14:textId="77777777" w:rsidR="00F67622" w:rsidRDefault="00F67622" w:rsidP="00F67622">
      <w:pPr>
        <w:pStyle w:val="2f2"/>
        <w:rPr>
          <w:lang w:eastAsia="zh-CN"/>
        </w:rPr>
      </w:pPr>
      <w:r>
        <w:rPr>
          <w:rFonts w:hint="eastAsia"/>
        </w:rPr>
        <w:t xml:space="preserve">    </w:t>
      </w:r>
      <w:r>
        <w:rPr>
          <w:rFonts w:hint="eastAsia"/>
          <w:lang w:eastAsia="zh-CN"/>
        </w:rPr>
        <w:t>'</w:t>
      </w:r>
      <w:r>
        <w:rPr>
          <w:rFonts w:hint="eastAsia"/>
          <w:lang w:eastAsia="zh-CN"/>
        </w:rPr>
        <w:t>可回收物</w:t>
      </w:r>
      <w:r>
        <w:rPr>
          <w:rFonts w:hint="eastAsia"/>
          <w:lang w:eastAsia="zh-CN"/>
        </w:rPr>
        <w:t>': ['</w:t>
      </w:r>
      <w:r>
        <w:rPr>
          <w:rFonts w:hint="eastAsia"/>
          <w:lang w:eastAsia="zh-CN"/>
        </w:rPr>
        <w:t>报纸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玻璃制品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篮球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塑料瓶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硬纸板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玻璃瓶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金属制品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帽子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易拉罐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纸张</w:t>
      </w:r>
      <w:r>
        <w:rPr>
          <w:rFonts w:hint="eastAsia"/>
          <w:lang w:eastAsia="zh-CN"/>
        </w:rPr>
        <w:t>'],</w:t>
      </w:r>
    </w:p>
    <w:p w14:paraId="68F0AA12" w14:textId="77777777" w:rsidR="00F67622" w:rsidRDefault="00F67622" w:rsidP="00F67622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'</w:t>
      </w:r>
      <w:r>
        <w:rPr>
          <w:rFonts w:hint="eastAsia"/>
          <w:lang w:eastAsia="zh-CN"/>
        </w:rPr>
        <w:t>湿垃圾</w:t>
      </w:r>
      <w:r>
        <w:rPr>
          <w:rFonts w:hint="eastAsia"/>
          <w:lang w:eastAsia="zh-CN"/>
        </w:rPr>
        <w:t>': ['</w:t>
      </w:r>
      <w:r>
        <w:rPr>
          <w:rFonts w:hint="eastAsia"/>
          <w:lang w:eastAsia="zh-CN"/>
        </w:rPr>
        <w:t>菜叶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橙皮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蛋壳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香蕉皮</w:t>
      </w:r>
      <w:r>
        <w:rPr>
          <w:rFonts w:hint="eastAsia"/>
          <w:lang w:eastAsia="zh-CN"/>
        </w:rPr>
        <w:t>'],</w:t>
      </w:r>
    </w:p>
    <w:p w14:paraId="73B96275" w14:textId="77777777" w:rsidR="00F67622" w:rsidRDefault="00F67622" w:rsidP="00F67622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'</w:t>
      </w:r>
      <w:r>
        <w:rPr>
          <w:rFonts w:hint="eastAsia"/>
          <w:lang w:eastAsia="zh-CN"/>
        </w:rPr>
        <w:t>有害垃圾</w:t>
      </w:r>
      <w:r>
        <w:rPr>
          <w:rFonts w:hint="eastAsia"/>
          <w:lang w:eastAsia="zh-CN"/>
        </w:rPr>
        <w:t>': ['</w:t>
      </w:r>
      <w:r>
        <w:rPr>
          <w:rFonts w:hint="eastAsia"/>
          <w:lang w:eastAsia="zh-CN"/>
        </w:rPr>
        <w:t>电池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药片胶囊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荧光灯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油漆桶</w:t>
      </w:r>
      <w:r>
        <w:rPr>
          <w:rFonts w:hint="eastAsia"/>
          <w:lang w:eastAsia="zh-CN"/>
        </w:rPr>
        <w:t>']</w:t>
      </w:r>
    </w:p>
    <w:p w14:paraId="2A030E41" w14:textId="77777777" w:rsidR="00F67622" w:rsidRDefault="00F67622" w:rsidP="00F67622">
      <w:pPr>
        <w:pStyle w:val="2f2"/>
      </w:pPr>
      <w:r>
        <w:rPr>
          <w:rFonts w:hint="eastAsia"/>
        </w:rPr>
        <w:t>}</w:t>
      </w:r>
    </w:p>
    <w:p w14:paraId="52468EE1" w14:textId="77777777" w:rsidR="00F67622" w:rsidRDefault="00F67622" w:rsidP="00F67622">
      <w:pPr>
        <w:pStyle w:val="2f2"/>
      </w:pPr>
    </w:p>
    <w:p w14:paraId="77E44193" w14:textId="77777777" w:rsidR="00F67622" w:rsidRDefault="00F67622" w:rsidP="00F67622">
      <w:pPr>
        <w:pStyle w:val="2f2"/>
      </w:pPr>
      <w:r>
        <w:rPr>
          <w:rFonts w:hint="eastAsia"/>
        </w:rPr>
        <w:t>class_cn = ['</w:t>
      </w:r>
      <w:r>
        <w:rPr>
          <w:rFonts w:hint="eastAsia"/>
        </w:rPr>
        <w:t>贝壳</w:t>
      </w:r>
      <w:r>
        <w:rPr>
          <w:rFonts w:hint="eastAsia"/>
        </w:rPr>
        <w:t>', '</w:t>
      </w:r>
      <w:r>
        <w:rPr>
          <w:rFonts w:hint="eastAsia"/>
        </w:rPr>
        <w:t>打火机</w:t>
      </w:r>
      <w:r>
        <w:rPr>
          <w:rFonts w:hint="eastAsia"/>
        </w:rPr>
        <w:t>', '</w:t>
      </w:r>
      <w:r>
        <w:rPr>
          <w:rFonts w:hint="eastAsia"/>
        </w:rPr>
        <w:t>旧镜子</w:t>
      </w:r>
      <w:r>
        <w:rPr>
          <w:rFonts w:hint="eastAsia"/>
        </w:rPr>
        <w:t>', '</w:t>
      </w:r>
      <w:r>
        <w:rPr>
          <w:rFonts w:hint="eastAsia"/>
        </w:rPr>
        <w:t>扫把</w:t>
      </w:r>
      <w:r>
        <w:rPr>
          <w:rFonts w:hint="eastAsia"/>
        </w:rPr>
        <w:t>', '</w:t>
      </w:r>
      <w:r>
        <w:rPr>
          <w:rFonts w:hint="eastAsia"/>
        </w:rPr>
        <w:t>陶瓷碗</w:t>
      </w:r>
      <w:r>
        <w:rPr>
          <w:rFonts w:hint="eastAsia"/>
        </w:rPr>
        <w:t>', '</w:t>
      </w:r>
      <w:r>
        <w:rPr>
          <w:rFonts w:hint="eastAsia"/>
        </w:rPr>
        <w:t>牙刷</w:t>
      </w:r>
      <w:r>
        <w:rPr>
          <w:rFonts w:hint="eastAsia"/>
        </w:rPr>
        <w:t>', '</w:t>
      </w:r>
      <w:r>
        <w:rPr>
          <w:rFonts w:hint="eastAsia"/>
        </w:rPr>
        <w:t>一次性筷子</w:t>
      </w:r>
      <w:r>
        <w:rPr>
          <w:rFonts w:hint="eastAsia"/>
        </w:rPr>
        <w:t>', '</w:t>
      </w:r>
      <w:r>
        <w:rPr>
          <w:rFonts w:hint="eastAsia"/>
        </w:rPr>
        <w:t>脏污衣服</w:t>
      </w:r>
      <w:r>
        <w:rPr>
          <w:rFonts w:hint="eastAsia"/>
        </w:rPr>
        <w:t>',</w:t>
      </w:r>
    </w:p>
    <w:p w14:paraId="0AB49D91" w14:textId="77777777" w:rsidR="00F67622" w:rsidRDefault="00F67622" w:rsidP="00F67622">
      <w:pPr>
        <w:pStyle w:val="2f2"/>
        <w:rPr>
          <w:lang w:eastAsia="zh-CN"/>
        </w:rPr>
      </w:pPr>
      <w:r>
        <w:rPr>
          <w:rFonts w:hint="eastAsia"/>
        </w:rPr>
        <w:t xml:space="preserve">            </w:t>
      </w:r>
      <w:r>
        <w:rPr>
          <w:rFonts w:hint="eastAsia"/>
          <w:lang w:eastAsia="zh-CN"/>
        </w:rPr>
        <w:t>'</w:t>
      </w:r>
      <w:r>
        <w:rPr>
          <w:rFonts w:hint="eastAsia"/>
          <w:lang w:eastAsia="zh-CN"/>
        </w:rPr>
        <w:t>报纸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玻璃制品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篮球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塑料瓶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硬纸板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玻璃瓶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金属制品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帽子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易拉罐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纸张</w:t>
      </w:r>
      <w:r>
        <w:rPr>
          <w:rFonts w:hint="eastAsia"/>
          <w:lang w:eastAsia="zh-CN"/>
        </w:rPr>
        <w:t>',</w:t>
      </w:r>
    </w:p>
    <w:p w14:paraId="4E0D6C36" w14:textId="77777777" w:rsidR="00F67622" w:rsidRDefault="00F67622" w:rsidP="00F67622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     '</w:t>
      </w:r>
      <w:r>
        <w:rPr>
          <w:rFonts w:hint="eastAsia"/>
          <w:lang w:eastAsia="zh-CN"/>
        </w:rPr>
        <w:t>菜叶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橙皮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蛋壳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香蕉皮</w:t>
      </w:r>
      <w:r>
        <w:rPr>
          <w:rFonts w:hint="eastAsia"/>
          <w:lang w:eastAsia="zh-CN"/>
        </w:rPr>
        <w:t>',</w:t>
      </w:r>
    </w:p>
    <w:p w14:paraId="73FD37B8" w14:textId="77777777" w:rsidR="00F67622" w:rsidRDefault="00F67622" w:rsidP="00F67622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     '</w:t>
      </w:r>
      <w:r>
        <w:rPr>
          <w:rFonts w:hint="eastAsia"/>
          <w:lang w:eastAsia="zh-CN"/>
        </w:rPr>
        <w:t>电池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药片胶囊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荧光灯</w:t>
      </w:r>
      <w:r>
        <w:rPr>
          <w:rFonts w:hint="eastAsia"/>
          <w:lang w:eastAsia="zh-CN"/>
        </w:rPr>
        <w:t>', '</w:t>
      </w:r>
      <w:r>
        <w:rPr>
          <w:rFonts w:hint="eastAsia"/>
          <w:lang w:eastAsia="zh-CN"/>
        </w:rPr>
        <w:t>油漆桶</w:t>
      </w:r>
      <w:r>
        <w:rPr>
          <w:rFonts w:hint="eastAsia"/>
          <w:lang w:eastAsia="zh-CN"/>
        </w:rPr>
        <w:t>']</w:t>
      </w:r>
    </w:p>
    <w:p w14:paraId="544F8175" w14:textId="77777777" w:rsidR="00F67622" w:rsidRDefault="00F67622" w:rsidP="00F67622">
      <w:pPr>
        <w:pStyle w:val="2f2"/>
      </w:pPr>
      <w:r>
        <w:rPr>
          <w:rFonts w:hint="eastAsia"/>
        </w:rPr>
        <w:t>class_en = ['Seashell', 'Lighter','Old Mirror', 'Broom','Ceramic Bowl', 'Toothbrush','Disposable Chopsticks','Dirty Cloth',</w:t>
      </w:r>
    </w:p>
    <w:p w14:paraId="092649D6" w14:textId="77777777" w:rsidR="00F67622" w:rsidRDefault="00F67622" w:rsidP="00F67622">
      <w:pPr>
        <w:pStyle w:val="2f2"/>
      </w:pPr>
      <w:r>
        <w:rPr>
          <w:rFonts w:hint="eastAsia"/>
        </w:rPr>
        <w:t xml:space="preserve">            'Newspaper', 'Glassware', 'Basketball', 'Plastic Bottle', 'Cardboard','Glass Bottle', 'Metalware', 'Hats', 'Cans', 'Paper',</w:t>
      </w:r>
    </w:p>
    <w:p w14:paraId="1CEB528A" w14:textId="77777777" w:rsidR="00F67622" w:rsidRDefault="00F67622" w:rsidP="00F67622">
      <w:pPr>
        <w:pStyle w:val="2f2"/>
      </w:pPr>
      <w:r>
        <w:rPr>
          <w:rFonts w:hint="eastAsia"/>
        </w:rPr>
        <w:t xml:space="preserve">            'Vegetable Leaf','Orange Peel', 'Eggshell','Banana Peel',</w:t>
      </w:r>
    </w:p>
    <w:p w14:paraId="0ACA29AA" w14:textId="77777777" w:rsidR="00F67622" w:rsidRDefault="00F67622" w:rsidP="00F67622">
      <w:pPr>
        <w:pStyle w:val="2f2"/>
      </w:pPr>
      <w:r>
        <w:rPr>
          <w:rFonts w:hint="eastAsia"/>
        </w:rPr>
        <w:t xml:space="preserve">            'Battery', 'Tablet capsules','Fluorescent lamp', 'Paint bucket']</w:t>
      </w:r>
    </w:p>
    <w:p w14:paraId="08AD14B6" w14:textId="77777777" w:rsidR="00F67622" w:rsidRDefault="00F67622" w:rsidP="00F67622">
      <w:pPr>
        <w:pStyle w:val="2f2"/>
      </w:pPr>
    </w:p>
    <w:p w14:paraId="73003533" w14:textId="77777777" w:rsidR="00F67622" w:rsidRDefault="00F67622" w:rsidP="00F67622">
      <w:pPr>
        <w:pStyle w:val="2f2"/>
      </w:pPr>
      <w:r>
        <w:rPr>
          <w:rFonts w:hint="eastAsia"/>
        </w:rPr>
        <w:t>index_en = {'Seashell': 0, 'Lighter': 1, 'Old Mirror': 2, 'Broom': 3, 'Ceramic Bowl': 4, 'Toothbrush': 5, 'Disposable Chopsticks': 6, 'Dirty Cloth': 7,</w:t>
      </w:r>
    </w:p>
    <w:p w14:paraId="6A05D05F" w14:textId="77777777" w:rsidR="00F67622" w:rsidRDefault="00F67622" w:rsidP="00F67622">
      <w:pPr>
        <w:pStyle w:val="2f2"/>
      </w:pPr>
      <w:r>
        <w:rPr>
          <w:rFonts w:hint="eastAsia"/>
        </w:rPr>
        <w:t xml:space="preserve">            'Newspaper': 8, 'Glassware': 9, 'Basketball': 10, 'Plastic Bottle': 11, 'Cardboard': 12, 'Glass Bottle': 13, 'Metalware': 14, 'Hats': 15, 'Cans': 16, 'Paper': 17,</w:t>
      </w:r>
    </w:p>
    <w:p w14:paraId="7C17CD9C" w14:textId="77777777" w:rsidR="00F67622" w:rsidRDefault="00F67622" w:rsidP="00F67622">
      <w:pPr>
        <w:pStyle w:val="2f2"/>
      </w:pPr>
      <w:r>
        <w:rPr>
          <w:rFonts w:hint="eastAsia"/>
        </w:rPr>
        <w:t xml:space="preserve">            'Vegetable Leaf': 18, 'Orange Peel': 19, 'Eggshell': 20, 'Banana Peel': 21,</w:t>
      </w:r>
    </w:p>
    <w:p w14:paraId="3837D89A" w14:textId="77777777" w:rsidR="00F67622" w:rsidRDefault="00F67622" w:rsidP="00F67622">
      <w:pPr>
        <w:pStyle w:val="2f2"/>
      </w:pPr>
      <w:r>
        <w:rPr>
          <w:rFonts w:hint="eastAsia"/>
        </w:rPr>
        <w:t xml:space="preserve">            'Battery': 22, 'Tablet capsules': 23, 'Fluorescent lamp': 24, 'Paint bucket': 25}</w:t>
      </w:r>
    </w:p>
    <w:p w14:paraId="517D5A65" w14:textId="77777777" w:rsidR="00F67622" w:rsidRDefault="00F67622" w:rsidP="00F67622">
      <w:pPr>
        <w:pStyle w:val="2f2"/>
      </w:pPr>
    </w:p>
    <w:p w14:paraId="5101B559" w14:textId="77777777" w:rsidR="00F67622" w:rsidRDefault="00F67622" w:rsidP="00F67622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训练超参</w:t>
      </w:r>
    </w:p>
    <w:p w14:paraId="4996FD4F" w14:textId="77777777" w:rsidR="00F67622" w:rsidRDefault="00F67622" w:rsidP="00F67622">
      <w:pPr>
        <w:pStyle w:val="2f2"/>
      </w:pPr>
      <w:r>
        <w:rPr>
          <w:rFonts w:hint="eastAsia"/>
        </w:rPr>
        <w:t xml:space="preserve">config = </w:t>
      </w:r>
      <w:proofErr w:type="gramStart"/>
      <w:r>
        <w:rPr>
          <w:rFonts w:hint="eastAsia"/>
        </w:rPr>
        <w:t>EasyDict(</w:t>
      </w:r>
      <w:proofErr w:type="gramEnd"/>
      <w:r>
        <w:rPr>
          <w:rFonts w:hint="eastAsia"/>
        </w:rPr>
        <w:t>{</w:t>
      </w:r>
    </w:p>
    <w:p w14:paraId="4080A1B5" w14:textId="77777777" w:rsidR="00F67622" w:rsidRDefault="00F67622" w:rsidP="00F67622">
      <w:pPr>
        <w:pStyle w:val="2f2"/>
      </w:pPr>
      <w:r>
        <w:rPr>
          <w:rFonts w:hint="eastAsia"/>
        </w:rPr>
        <w:t xml:space="preserve">    "num_classes": 26,</w:t>
      </w:r>
    </w:p>
    <w:p w14:paraId="21C866B6" w14:textId="77777777" w:rsidR="00F67622" w:rsidRDefault="00F67622" w:rsidP="00F67622">
      <w:pPr>
        <w:pStyle w:val="2f2"/>
      </w:pPr>
      <w:r>
        <w:rPr>
          <w:rFonts w:hint="eastAsia"/>
        </w:rPr>
        <w:t xml:space="preserve">    "image_height": 224,</w:t>
      </w:r>
    </w:p>
    <w:p w14:paraId="2019124F" w14:textId="77777777" w:rsidR="00F67622" w:rsidRDefault="00F67622" w:rsidP="00F67622">
      <w:pPr>
        <w:pStyle w:val="2f2"/>
      </w:pPr>
      <w:r>
        <w:rPr>
          <w:rFonts w:hint="eastAsia"/>
        </w:rPr>
        <w:t xml:space="preserve">    "image_width": 224,</w:t>
      </w:r>
    </w:p>
    <w:p w14:paraId="7CE03165" w14:textId="77777777" w:rsidR="00F67622" w:rsidRDefault="00F67622" w:rsidP="00F67622">
      <w:pPr>
        <w:pStyle w:val="2f2"/>
      </w:pPr>
      <w:r>
        <w:rPr>
          <w:rFonts w:hint="eastAsia"/>
        </w:rPr>
        <w:t xml:space="preserve">    #"data_split": [0.9, 0.1],</w:t>
      </w:r>
    </w:p>
    <w:p w14:paraId="3FD3E195" w14:textId="77777777" w:rsidR="00F67622" w:rsidRDefault="00F67622" w:rsidP="00F67622">
      <w:pPr>
        <w:pStyle w:val="2f2"/>
      </w:pPr>
      <w:r>
        <w:rPr>
          <w:rFonts w:hint="eastAsia"/>
        </w:rPr>
        <w:t xml:space="preserve">    "backbone_out_channels":1280,</w:t>
      </w:r>
    </w:p>
    <w:p w14:paraId="3E81EE91" w14:textId="77777777" w:rsidR="00F67622" w:rsidRDefault="00F67622" w:rsidP="00F67622">
      <w:pPr>
        <w:pStyle w:val="2f2"/>
      </w:pPr>
      <w:r>
        <w:rPr>
          <w:rFonts w:hint="eastAsia"/>
        </w:rPr>
        <w:t xml:space="preserve">    "batch_size": 16,</w:t>
      </w:r>
    </w:p>
    <w:p w14:paraId="19A9F790" w14:textId="77777777" w:rsidR="00F67622" w:rsidRDefault="00F67622" w:rsidP="00F67622">
      <w:pPr>
        <w:pStyle w:val="2f2"/>
      </w:pPr>
      <w:r>
        <w:rPr>
          <w:rFonts w:hint="eastAsia"/>
        </w:rPr>
        <w:t xml:space="preserve">    "eval_batch_size": 8,</w:t>
      </w:r>
    </w:p>
    <w:p w14:paraId="288AFC59" w14:textId="77777777" w:rsidR="00F67622" w:rsidRDefault="00F67622" w:rsidP="00F67622">
      <w:pPr>
        <w:pStyle w:val="2f2"/>
      </w:pPr>
      <w:r>
        <w:rPr>
          <w:rFonts w:hint="eastAsia"/>
        </w:rPr>
        <w:t xml:space="preserve">    "epochs": 10,</w:t>
      </w:r>
    </w:p>
    <w:p w14:paraId="76FF9C2C" w14:textId="77777777" w:rsidR="00F67622" w:rsidRDefault="00F67622" w:rsidP="00F67622">
      <w:pPr>
        <w:pStyle w:val="2f2"/>
      </w:pPr>
      <w:r>
        <w:rPr>
          <w:rFonts w:hint="eastAsia"/>
        </w:rPr>
        <w:t xml:space="preserve">    "lr_max": 0.05,</w:t>
      </w:r>
    </w:p>
    <w:p w14:paraId="47174CE1" w14:textId="77777777" w:rsidR="00F67622" w:rsidRDefault="00F67622" w:rsidP="00F67622">
      <w:pPr>
        <w:pStyle w:val="2f2"/>
      </w:pPr>
      <w:r>
        <w:rPr>
          <w:rFonts w:hint="eastAsia"/>
        </w:rPr>
        <w:t xml:space="preserve">    "momentum": 0.9,</w:t>
      </w:r>
    </w:p>
    <w:p w14:paraId="63ED282E" w14:textId="77777777" w:rsidR="00F67622" w:rsidRDefault="00F67622" w:rsidP="00F67622">
      <w:pPr>
        <w:pStyle w:val="2f2"/>
      </w:pPr>
      <w:r>
        <w:rPr>
          <w:rFonts w:hint="eastAsia"/>
        </w:rPr>
        <w:t xml:space="preserve">    "weight_decay": 1e-4,</w:t>
      </w:r>
    </w:p>
    <w:p w14:paraId="1C2B61C0" w14:textId="77777777" w:rsidR="00F67622" w:rsidRDefault="00F67622" w:rsidP="00F67622">
      <w:pPr>
        <w:pStyle w:val="2f2"/>
      </w:pPr>
      <w:r>
        <w:rPr>
          <w:rFonts w:hint="eastAsia"/>
        </w:rPr>
        <w:t xml:space="preserve">    "save_ckpt_epochs": 1,</w:t>
      </w:r>
    </w:p>
    <w:p w14:paraId="4751D1F3" w14:textId="77777777" w:rsidR="00F67622" w:rsidRDefault="00F67622" w:rsidP="00F67622">
      <w:pPr>
        <w:pStyle w:val="2f2"/>
      </w:pPr>
      <w:r>
        <w:rPr>
          <w:rFonts w:hint="eastAsia"/>
        </w:rPr>
        <w:t xml:space="preserve">    "save_ckpt_path": </w:t>
      </w:r>
      <w:proofErr w:type="gramStart"/>
      <w:r>
        <w:rPr>
          <w:rFonts w:hint="eastAsia"/>
        </w:rPr>
        <w:t>"./</w:t>
      </w:r>
      <w:proofErr w:type="gramEnd"/>
      <w:r>
        <w:rPr>
          <w:rFonts w:hint="eastAsia"/>
        </w:rPr>
        <w:t>ckpt",</w:t>
      </w:r>
    </w:p>
    <w:p w14:paraId="28F030E5" w14:textId="77777777" w:rsidR="00F67622" w:rsidRDefault="00F67622" w:rsidP="00F67622">
      <w:pPr>
        <w:pStyle w:val="2f2"/>
      </w:pPr>
      <w:r>
        <w:rPr>
          <w:rFonts w:hint="eastAsia"/>
        </w:rPr>
        <w:t xml:space="preserve">    "dataset_path": </w:t>
      </w:r>
      <w:proofErr w:type="gramStart"/>
      <w:r>
        <w:rPr>
          <w:rFonts w:hint="eastAsia"/>
        </w:rPr>
        <w:t>"./</w:t>
      </w:r>
      <w:proofErr w:type="gramEnd"/>
      <w:r>
        <w:rPr>
          <w:rFonts w:hint="eastAsia"/>
        </w:rPr>
        <w:t>data_en",</w:t>
      </w:r>
    </w:p>
    <w:p w14:paraId="21907DF6" w14:textId="77777777" w:rsidR="00F67622" w:rsidRDefault="00F67622" w:rsidP="00F67622">
      <w:pPr>
        <w:pStyle w:val="2f2"/>
      </w:pPr>
      <w:r>
        <w:rPr>
          <w:rFonts w:hint="eastAsia"/>
        </w:rPr>
        <w:t xml:space="preserve">    "class_index": index_en,</w:t>
      </w:r>
    </w:p>
    <w:p w14:paraId="3F3D05C2" w14:textId="77777777" w:rsidR="00F67622" w:rsidRDefault="00F67622" w:rsidP="00F67622">
      <w:pPr>
        <w:pStyle w:val="2f2"/>
      </w:pPr>
      <w:r>
        <w:rPr>
          <w:rFonts w:hint="eastAsia"/>
        </w:rPr>
        <w:t xml:space="preserve">    "pretrained_ckpt": "./mobilenetV2-200_1067.ckpt" # mobilenetV2-200_1067.ckpt mobilenetv2_</w:t>
      </w:r>
      <w:proofErr w:type="gramStart"/>
      <w:r>
        <w:rPr>
          <w:rFonts w:hint="eastAsia"/>
        </w:rPr>
        <w:t>ascend.ckpt</w:t>
      </w:r>
      <w:proofErr w:type="gramEnd"/>
    </w:p>
    <w:p w14:paraId="6B588C1B" w14:textId="2312B094" w:rsidR="00F67622" w:rsidRPr="00F67622" w:rsidRDefault="00F67622" w:rsidP="00F67622">
      <w:pPr>
        <w:pStyle w:val="2f2"/>
      </w:pPr>
      <w:r>
        <w:rPr>
          <w:rFonts w:hint="eastAsia"/>
        </w:rPr>
        <w:t>})</w:t>
      </w:r>
    </w:p>
    <w:p w14:paraId="317568EA" w14:textId="4B7D16EA" w:rsidR="009C1B72" w:rsidRPr="00984AF3" w:rsidRDefault="009C1B72" w:rsidP="00F67622">
      <w:pPr>
        <w:pStyle w:val="30"/>
      </w:pPr>
      <w:r w:rsidRPr="00984AF3">
        <w:t>数据集预处理</w:t>
      </w:r>
    </w:p>
    <w:p w14:paraId="353A1E1C" w14:textId="1880ED1C" w:rsidR="005857CA" w:rsidRDefault="005857CA" w:rsidP="005857CA">
      <w:pPr>
        <w:pStyle w:val="1e"/>
      </w:pPr>
      <w:r>
        <w:rPr>
          <w:rFonts w:hint="eastAsia"/>
        </w:rPr>
        <w:t>利用</w:t>
      </w:r>
      <w:r>
        <w:rPr>
          <w:rFonts w:hint="eastAsia"/>
        </w:rPr>
        <w:t>ImageFolderDataset</w:t>
      </w:r>
      <w:r>
        <w:rPr>
          <w:rFonts w:hint="eastAsia"/>
        </w:rPr>
        <w:t>方法读取垃圾分类数据集，并对数据集进行</w:t>
      </w:r>
      <w:r w:rsidR="00FE14C1">
        <w:rPr>
          <w:rFonts w:hint="eastAsia"/>
        </w:rPr>
        <w:t>预</w:t>
      </w:r>
      <w:r>
        <w:rPr>
          <w:rFonts w:hint="eastAsia"/>
        </w:rPr>
        <w:t>处理。</w:t>
      </w:r>
    </w:p>
    <w:p w14:paraId="15391002" w14:textId="4F7C770D" w:rsidR="005857CA" w:rsidRPr="00984AF3" w:rsidRDefault="005857CA" w:rsidP="005857CA">
      <w:pPr>
        <w:pStyle w:val="1e"/>
      </w:pPr>
      <w:r>
        <w:rPr>
          <w:rFonts w:hint="eastAsia"/>
        </w:rPr>
        <w:lastRenderedPageBreak/>
        <w:t>读取数据集时指定训练集和测试集，首先对整个数据集进行归一化</w:t>
      </w:r>
      <w:r w:rsidR="00FD41EC">
        <w:rPr>
          <w:rFonts w:hint="eastAsia"/>
        </w:rPr>
        <w:t>、</w:t>
      </w:r>
      <w:r>
        <w:rPr>
          <w:rFonts w:hint="eastAsia"/>
        </w:rPr>
        <w:t>修改图像频道等预处理操作</w:t>
      </w:r>
      <w:r w:rsidR="00023295">
        <w:rPr>
          <w:rFonts w:hint="eastAsia"/>
        </w:rPr>
        <w:t>；</w:t>
      </w:r>
      <w:r>
        <w:rPr>
          <w:rFonts w:hint="eastAsia"/>
        </w:rPr>
        <w:t>然后对训练集的数据依次进行</w:t>
      </w:r>
      <w:r>
        <w:rPr>
          <w:rFonts w:hint="eastAsia"/>
        </w:rPr>
        <w:t>RandomCropDecodeResize</w:t>
      </w:r>
      <w:r>
        <w:rPr>
          <w:rFonts w:hint="eastAsia"/>
        </w:rPr>
        <w:t>、</w:t>
      </w:r>
      <w:r>
        <w:rPr>
          <w:rFonts w:hint="eastAsia"/>
        </w:rPr>
        <w:t>RandomHorizontalFlip</w:t>
      </w:r>
      <w:r>
        <w:rPr>
          <w:rFonts w:hint="eastAsia"/>
        </w:rPr>
        <w:t>、</w:t>
      </w:r>
      <w:r>
        <w:rPr>
          <w:rFonts w:hint="eastAsia"/>
        </w:rPr>
        <w:t>RandomColorAdjust</w:t>
      </w:r>
      <w:r>
        <w:rPr>
          <w:rFonts w:hint="eastAsia"/>
        </w:rPr>
        <w:t>、</w:t>
      </w:r>
      <w:r>
        <w:rPr>
          <w:rFonts w:hint="eastAsia"/>
        </w:rPr>
        <w:t>shuffle</w:t>
      </w:r>
      <w:r>
        <w:rPr>
          <w:rFonts w:hint="eastAsia"/>
        </w:rPr>
        <w:t>操作，以增加训练数据的丰富度；</w:t>
      </w:r>
      <w:r w:rsidR="0080704A">
        <w:rPr>
          <w:rFonts w:hint="eastAsia"/>
        </w:rPr>
        <w:t>接着</w:t>
      </w:r>
      <w:r>
        <w:rPr>
          <w:rFonts w:hint="eastAsia"/>
        </w:rPr>
        <w:t>对测试集进行</w:t>
      </w:r>
      <w:r>
        <w:rPr>
          <w:rFonts w:hint="eastAsia"/>
        </w:rPr>
        <w:t>Decode</w:t>
      </w:r>
      <w:r>
        <w:rPr>
          <w:rFonts w:hint="eastAsia"/>
        </w:rPr>
        <w:t>、</w:t>
      </w:r>
      <w:r>
        <w:rPr>
          <w:rFonts w:hint="eastAsia"/>
        </w:rPr>
        <w:t>Resize</w:t>
      </w:r>
      <w:r>
        <w:rPr>
          <w:rFonts w:hint="eastAsia"/>
        </w:rPr>
        <w:t>、</w:t>
      </w:r>
      <w:r>
        <w:rPr>
          <w:rFonts w:hint="eastAsia"/>
        </w:rPr>
        <w:t>CenterCrop</w:t>
      </w:r>
      <w:r>
        <w:rPr>
          <w:rFonts w:hint="eastAsia"/>
        </w:rPr>
        <w:t>等预处理操作；最后返回处理后的数据集。</w:t>
      </w:r>
    </w:p>
    <w:p w14:paraId="5FE585EA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>def create_</w:t>
      </w:r>
      <w:proofErr w:type="gramStart"/>
      <w:r w:rsidRPr="00F67622">
        <w:rPr>
          <w:rFonts w:cs="Huawei Sans" w:hint="eastAsia"/>
        </w:rPr>
        <w:t>dataset(</w:t>
      </w:r>
      <w:proofErr w:type="gramEnd"/>
      <w:r w:rsidRPr="00F67622">
        <w:rPr>
          <w:rFonts w:cs="Huawei Sans" w:hint="eastAsia"/>
        </w:rPr>
        <w:t>dataset_path, config, training=True, buffer_size=1000):</w:t>
      </w:r>
    </w:p>
    <w:p w14:paraId="034F394E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"""</w:t>
      </w:r>
    </w:p>
    <w:p w14:paraId="115609E7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create a train or eval dataset</w:t>
      </w:r>
    </w:p>
    <w:p w14:paraId="2CC6AEF9" w14:textId="77777777" w:rsidR="00F67622" w:rsidRPr="00F67622" w:rsidRDefault="00F67622" w:rsidP="00F67622">
      <w:pPr>
        <w:pStyle w:val="2f2"/>
        <w:rPr>
          <w:rFonts w:cs="Huawei Sans"/>
        </w:rPr>
      </w:pPr>
    </w:p>
    <w:p w14:paraId="5D335EF2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Args:</w:t>
      </w:r>
    </w:p>
    <w:p w14:paraId="16CE579D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dataset_path(string): the path of dataset.</w:t>
      </w:r>
    </w:p>
    <w:p w14:paraId="0503D285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config(struct): the config of train and eval in diffirent platform.</w:t>
      </w:r>
    </w:p>
    <w:p w14:paraId="7EAFD96E" w14:textId="77777777" w:rsidR="00F67622" w:rsidRPr="00F67622" w:rsidRDefault="00F67622" w:rsidP="00F67622">
      <w:pPr>
        <w:pStyle w:val="2f2"/>
        <w:rPr>
          <w:rFonts w:cs="Huawei Sans"/>
        </w:rPr>
      </w:pPr>
    </w:p>
    <w:p w14:paraId="3B355C1A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Returns:</w:t>
      </w:r>
    </w:p>
    <w:p w14:paraId="091B3720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train_dataset, val_dataset</w:t>
      </w:r>
    </w:p>
    <w:p w14:paraId="741E8CC1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"""</w:t>
      </w:r>
    </w:p>
    <w:p w14:paraId="530AC8EA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data_path = </w:t>
      </w:r>
      <w:proofErr w:type="gramStart"/>
      <w:r w:rsidRPr="00F67622">
        <w:rPr>
          <w:rFonts w:cs="Huawei Sans" w:hint="eastAsia"/>
        </w:rPr>
        <w:t>os.path</w:t>
      </w:r>
      <w:proofErr w:type="gramEnd"/>
      <w:r w:rsidRPr="00F67622">
        <w:rPr>
          <w:rFonts w:cs="Huawei Sans" w:hint="eastAsia"/>
        </w:rPr>
        <w:t>.join(dataset_path, 'train' if training else 'test')</w:t>
      </w:r>
    </w:p>
    <w:p w14:paraId="5FCA9C23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ds = </w:t>
      </w:r>
      <w:proofErr w:type="gramStart"/>
      <w:r w:rsidRPr="00F67622">
        <w:rPr>
          <w:rFonts w:cs="Huawei Sans" w:hint="eastAsia"/>
        </w:rPr>
        <w:t>de.ImageFolderDataset</w:t>
      </w:r>
      <w:proofErr w:type="gramEnd"/>
      <w:r w:rsidRPr="00F67622">
        <w:rPr>
          <w:rFonts w:cs="Huawei Sans" w:hint="eastAsia"/>
        </w:rPr>
        <w:t>(data_path, num_parallel_workers=4, class_indexing=config.class_index)</w:t>
      </w:r>
    </w:p>
    <w:p w14:paraId="7AD4D077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resize_height = </w:t>
      </w:r>
      <w:proofErr w:type="gramStart"/>
      <w:r w:rsidRPr="00F67622">
        <w:rPr>
          <w:rFonts w:cs="Huawei Sans" w:hint="eastAsia"/>
        </w:rPr>
        <w:t>config.image</w:t>
      </w:r>
      <w:proofErr w:type="gramEnd"/>
      <w:r w:rsidRPr="00F67622">
        <w:rPr>
          <w:rFonts w:cs="Huawei Sans" w:hint="eastAsia"/>
        </w:rPr>
        <w:t>_height</w:t>
      </w:r>
    </w:p>
    <w:p w14:paraId="514E58B2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resize_width = </w:t>
      </w:r>
      <w:proofErr w:type="gramStart"/>
      <w:r w:rsidRPr="00F67622">
        <w:rPr>
          <w:rFonts w:cs="Huawei Sans" w:hint="eastAsia"/>
        </w:rPr>
        <w:t>config.image</w:t>
      </w:r>
      <w:proofErr w:type="gramEnd"/>
      <w:r w:rsidRPr="00F67622">
        <w:rPr>
          <w:rFonts w:cs="Huawei Sans" w:hint="eastAsia"/>
        </w:rPr>
        <w:t>_width</w:t>
      </w:r>
    </w:p>
    <w:p w14:paraId="45AD7B0E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</w:t>
      </w:r>
    </w:p>
    <w:p w14:paraId="2B56B27C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normalize_op = </w:t>
      </w:r>
      <w:proofErr w:type="gramStart"/>
      <w:r w:rsidRPr="00F67622">
        <w:rPr>
          <w:rFonts w:cs="Huawei Sans" w:hint="eastAsia"/>
        </w:rPr>
        <w:t>C.Normalize</w:t>
      </w:r>
      <w:proofErr w:type="gramEnd"/>
      <w:r w:rsidRPr="00F67622">
        <w:rPr>
          <w:rFonts w:cs="Huawei Sans" w:hint="eastAsia"/>
        </w:rPr>
        <w:t>(mean=[0.485*255, 0.456*255, 0.406*255], std=[0.229*255, 0.224*255, 0.225*255])</w:t>
      </w:r>
    </w:p>
    <w:p w14:paraId="380A1630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change_swap_op = </w:t>
      </w:r>
      <w:proofErr w:type="gramStart"/>
      <w:r w:rsidRPr="00F67622">
        <w:rPr>
          <w:rFonts w:cs="Huawei Sans" w:hint="eastAsia"/>
        </w:rPr>
        <w:t>C.HWC</w:t>
      </w:r>
      <w:proofErr w:type="gramEnd"/>
      <w:r w:rsidRPr="00F67622">
        <w:rPr>
          <w:rFonts w:cs="Huawei Sans" w:hint="eastAsia"/>
        </w:rPr>
        <w:t>2CHW()</w:t>
      </w:r>
    </w:p>
    <w:p w14:paraId="760212CA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type_cast_op = C</w:t>
      </w:r>
      <w:proofErr w:type="gramStart"/>
      <w:r w:rsidRPr="00F67622">
        <w:rPr>
          <w:rFonts w:cs="Huawei Sans" w:hint="eastAsia"/>
        </w:rPr>
        <w:t>2.TypeCast</w:t>
      </w:r>
      <w:proofErr w:type="gramEnd"/>
      <w:r w:rsidRPr="00F67622">
        <w:rPr>
          <w:rFonts w:cs="Huawei Sans" w:hint="eastAsia"/>
        </w:rPr>
        <w:t>(mstype.int32)</w:t>
      </w:r>
    </w:p>
    <w:p w14:paraId="4897CA0A" w14:textId="77777777" w:rsidR="00F67622" w:rsidRPr="00F67622" w:rsidRDefault="00F67622" w:rsidP="00F67622">
      <w:pPr>
        <w:pStyle w:val="2f2"/>
        <w:rPr>
          <w:rFonts w:cs="Huawei Sans"/>
        </w:rPr>
      </w:pPr>
    </w:p>
    <w:p w14:paraId="022EC8D0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if training:</w:t>
      </w:r>
    </w:p>
    <w:p w14:paraId="57DA8B9C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crop_decode_resize = </w:t>
      </w:r>
      <w:proofErr w:type="gramStart"/>
      <w:r w:rsidRPr="00F67622">
        <w:rPr>
          <w:rFonts w:cs="Huawei Sans" w:hint="eastAsia"/>
        </w:rPr>
        <w:t>C.RandomCropDecodeResize</w:t>
      </w:r>
      <w:proofErr w:type="gramEnd"/>
      <w:r w:rsidRPr="00F67622">
        <w:rPr>
          <w:rFonts w:cs="Huawei Sans" w:hint="eastAsia"/>
        </w:rPr>
        <w:t>(resize_height, scale=(0.08, 1.0), ratio=(0.75, 1.333))</w:t>
      </w:r>
    </w:p>
    <w:p w14:paraId="762AB46A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horizontal_flip_op = </w:t>
      </w:r>
      <w:proofErr w:type="gramStart"/>
      <w:r w:rsidRPr="00F67622">
        <w:rPr>
          <w:rFonts w:cs="Huawei Sans" w:hint="eastAsia"/>
        </w:rPr>
        <w:t>C.RandomHorizontalFlip</w:t>
      </w:r>
      <w:proofErr w:type="gramEnd"/>
      <w:r w:rsidRPr="00F67622">
        <w:rPr>
          <w:rFonts w:cs="Huawei Sans" w:hint="eastAsia"/>
        </w:rPr>
        <w:t>(prob=0.5)</w:t>
      </w:r>
    </w:p>
    <w:p w14:paraId="5F58480F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color_adjust = </w:t>
      </w:r>
      <w:proofErr w:type="gramStart"/>
      <w:r w:rsidRPr="00F67622">
        <w:rPr>
          <w:rFonts w:cs="Huawei Sans" w:hint="eastAsia"/>
        </w:rPr>
        <w:t>C.RandomColorAdjust</w:t>
      </w:r>
      <w:proofErr w:type="gramEnd"/>
      <w:r w:rsidRPr="00F67622">
        <w:rPr>
          <w:rFonts w:cs="Huawei Sans" w:hint="eastAsia"/>
        </w:rPr>
        <w:t>(brightness=0.4, contrast=0.4, saturation=0.4)</w:t>
      </w:r>
    </w:p>
    <w:p w14:paraId="58D14389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</w:t>
      </w:r>
    </w:p>
    <w:p w14:paraId="6F18C1AC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train_trans = [crop_decode_resize, horizontal_flip_op, color_adjust, normalize_op, change_swap_op]</w:t>
      </w:r>
    </w:p>
    <w:p w14:paraId="23CADAB3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train_ds = </w:t>
      </w:r>
      <w:proofErr w:type="gramStart"/>
      <w:r w:rsidRPr="00F67622">
        <w:rPr>
          <w:rFonts w:cs="Huawei Sans" w:hint="eastAsia"/>
        </w:rPr>
        <w:t>ds.map(</w:t>
      </w:r>
      <w:proofErr w:type="gramEnd"/>
      <w:r w:rsidRPr="00F67622">
        <w:rPr>
          <w:rFonts w:cs="Huawei Sans" w:hint="eastAsia"/>
        </w:rPr>
        <w:t>input_columns="image", operations=train_trans, num_parallel_workers=4)</w:t>
      </w:r>
    </w:p>
    <w:p w14:paraId="3834B834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train_ds = </w:t>
      </w:r>
      <w:proofErr w:type="gramStart"/>
      <w:r w:rsidRPr="00F67622">
        <w:rPr>
          <w:rFonts w:cs="Huawei Sans" w:hint="eastAsia"/>
        </w:rPr>
        <w:t>train_ds.map(</w:t>
      </w:r>
      <w:proofErr w:type="gramEnd"/>
      <w:r w:rsidRPr="00F67622">
        <w:rPr>
          <w:rFonts w:cs="Huawei Sans" w:hint="eastAsia"/>
        </w:rPr>
        <w:t>input_columns="label", operations=type_cast_op, num_parallel_workers=4)</w:t>
      </w:r>
    </w:p>
    <w:p w14:paraId="598B7F0D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</w:t>
      </w:r>
    </w:p>
    <w:p w14:paraId="5795FF98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train_ds = train_</w:t>
      </w:r>
      <w:proofErr w:type="gramStart"/>
      <w:r w:rsidRPr="00F67622">
        <w:rPr>
          <w:rFonts w:cs="Huawei Sans" w:hint="eastAsia"/>
        </w:rPr>
        <w:t>ds.shuffle</w:t>
      </w:r>
      <w:proofErr w:type="gramEnd"/>
      <w:r w:rsidRPr="00F67622">
        <w:rPr>
          <w:rFonts w:cs="Huawei Sans" w:hint="eastAsia"/>
        </w:rPr>
        <w:t>(buffer_size=buffer_size)</w:t>
      </w:r>
    </w:p>
    <w:p w14:paraId="307B5D4F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ds = train_</w:t>
      </w:r>
      <w:proofErr w:type="gramStart"/>
      <w:r w:rsidRPr="00F67622">
        <w:rPr>
          <w:rFonts w:cs="Huawei Sans" w:hint="eastAsia"/>
        </w:rPr>
        <w:t>ds.batch</w:t>
      </w:r>
      <w:proofErr w:type="gramEnd"/>
      <w:r w:rsidRPr="00F67622">
        <w:rPr>
          <w:rFonts w:cs="Huawei Sans" w:hint="eastAsia"/>
        </w:rPr>
        <w:t>(config.batch_size, drop_remainder=True)</w:t>
      </w:r>
    </w:p>
    <w:p w14:paraId="07B7798B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else:</w:t>
      </w:r>
    </w:p>
    <w:p w14:paraId="24BE74CF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decode_op = </w:t>
      </w:r>
      <w:proofErr w:type="gramStart"/>
      <w:r w:rsidRPr="00F67622">
        <w:rPr>
          <w:rFonts w:cs="Huawei Sans" w:hint="eastAsia"/>
        </w:rPr>
        <w:t>C.Decode</w:t>
      </w:r>
      <w:proofErr w:type="gramEnd"/>
      <w:r w:rsidRPr="00F67622">
        <w:rPr>
          <w:rFonts w:cs="Huawei Sans" w:hint="eastAsia"/>
        </w:rPr>
        <w:t>()</w:t>
      </w:r>
    </w:p>
    <w:p w14:paraId="3993DC3A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resize_op = </w:t>
      </w:r>
      <w:proofErr w:type="gramStart"/>
      <w:r w:rsidRPr="00F67622">
        <w:rPr>
          <w:rFonts w:cs="Huawei Sans" w:hint="eastAsia"/>
        </w:rPr>
        <w:t>C.Resize</w:t>
      </w:r>
      <w:proofErr w:type="gramEnd"/>
      <w:r w:rsidRPr="00F67622">
        <w:rPr>
          <w:rFonts w:cs="Huawei Sans" w:hint="eastAsia"/>
        </w:rPr>
        <w:t>((int(resize_width/0.875), int(resize_width/0.875)))</w:t>
      </w:r>
    </w:p>
    <w:p w14:paraId="78746B4B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center_crop = </w:t>
      </w:r>
      <w:proofErr w:type="gramStart"/>
      <w:r w:rsidRPr="00F67622">
        <w:rPr>
          <w:rFonts w:cs="Huawei Sans" w:hint="eastAsia"/>
        </w:rPr>
        <w:t>C.CenterCrop</w:t>
      </w:r>
      <w:proofErr w:type="gramEnd"/>
      <w:r w:rsidRPr="00F67622">
        <w:rPr>
          <w:rFonts w:cs="Huawei Sans" w:hint="eastAsia"/>
        </w:rPr>
        <w:t>(resize_width)</w:t>
      </w:r>
    </w:p>
    <w:p w14:paraId="25450E5D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</w:t>
      </w:r>
    </w:p>
    <w:p w14:paraId="6544D1D6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eval_trans = [decode_op, resize_op, center_crop, normalize_op, change_swap_op]</w:t>
      </w:r>
    </w:p>
    <w:p w14:paraId="1C32E698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eval_ds = </w:t>
      </w:r>
      <w:proofErr w:type="gramStart"/>
      <w:r w:rsidRPr="00F67622">
        <w:rPr>
          <w:rFonts w:cs="Huawei Sans" w:hint="eastAsia"/>
        </w:rPr>
        <w:t>ds.map(</w:t>
      </w:r>
      <w:proofErr w:type="gramEnd"/>
      <w:r w:rsidRPr="00F67622">
        <w:rPr>
          <w:rFonts w:cs="Huawei Sans" w:hint="eastAsia"/>
        </w:rPr>
        <w:t>input_columns="image", operations=eval_trans, num_parallel_workers=4)</w:t>
      </w:r>
    </w:p>
    <w:p w14:paraId="67C5259D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lastRenderedPageBreak/>
        <w:t xml:space="preserve">        eval_ds = </w:t>
      </w:r>
      <w:proofErr w:type="gramStart"/>
      <w:r w:rsidRPr="00F67622">
        <w:rPr>
          <w:rFonts w:cs="Huawei Sans" w:hint="eastAsia"/>
        </w:rPr>
        <w:t>eval_ds.map(</w:t>
      </w:r>
      <w:proofErr w:type="gramEnd"/>
      <w:r w:rsidRPr="00F67622">
        <w:rPr>
          <w:rFonts w:cs="Huawei Sans" w:hint="eastAsia"/>
        </w:rPr>
        <w:t>input_columns="label", operations=type_cast_op, num_parallel_workers=4)</w:t>
      </w:r>
    </w:p>
    <w:p w14:paraId="1140F46B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    ds = eval_</w:t>
      </w:r>
      <w:proofErr w:type="gramStart"/>
      <w:r w:rsidRPr="00F67622">
        <w:rPr>
          <w:rFonts w:cs="Huawei Sans" w:hint="eastAsia"/>
        </w:rPr>
        <w:t>ds.batch</w:t>
      </w:r>
      <w:proofErr w:type="gramEnd"/>
      <w:r w:rsidRPr="00F67622">
        <w:rPr>
          <w:rFonts w:cs="Huawei Sans" w:hint="eastAsia"/>
        </w:rPr>
        <w:t>(config.eval_batch_size, drop_remainder=True)</w:t>
      </w:r>
    </w:p>
    <w:p w14:paraId="03ED746E" w14:textId="77777777" w:rsidR="00F67622" w:rsidRPr="00F67622" w:rsidRDefault="00F67622" w:rsidP="00F67622">
      <w:pPr>
        <w:pStyle w:val="2f2"/>
        <w:rPr>
          <w:rFonts w:cs="Huawei Sans"/>
        </w:rPr>
      </w:pPr>
    </w:p>
    <w:p w14:paraId="3C7B166A" w14:textId="403FEA55" w:rsidR="009C1B7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return ds</w:t>
      </w:r>
    </w:p>
    <w:p w14:paraId="520D4F7A" w14:textId="3173EAFC" w:rsidR="004F0A41" w:rsidRDefault="009C1C74" w:rsidP="009C1C74">
      <w:pPr>
        <w:pStyle w:val="1e"/>
      </w:pPr>
      <w:r w:rsidRPr="009C1C74">
        <w:rPr>
          <w:rFonts w:hint="eastAsia"/>
        </w:rPr>
        <w:t>展示部分处理后的数据：</w:t>
      </w:r>
    </w:p>
    <w:p w14:paraId="5B22CBB6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>ds = create_</w:t>
      </w:r>
      <w:proofErr w:type="gramStart"/>
      <w:r w:rsidRPr="00F67622">
        <w:rPr>
          <w:rFonts w:cs="Huawei Sans" w:hint="eastAsia"/>
        </w:rPr>
        <w:t>dataset(</w:t>
      </w:r>
      <w:proofErr w:type="gramEnd"/>
      <w:r w:rsidRPr="00F67622">
        <w:rPr>
          <w:rFonts w:cs="Huawei Sans" w:hint="eastAsia"/>
        </w:rPr>
        <w:t>dataset_path=config.dataset_path, config=config, training=False)</w:t>
      </w:r>
    </w:p>
    <w:p w14:paraId="60EDDD12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>print(ds.get_dataset_</w:t>
      </w:r>
      <w:proofErr w:type="gramStart"/>
      <w:r w:rsidRPr="00F67622">
        <w:rPr>
          <w:rFonts w:cs="Huawei Sans" w:hint="eastAsia"/>
        </w:rPr>
        <w:t>size(</w:t>
      </w:r>
      <w:proofErr w:type="gramEnd"/>
      <w:r w:rsidRPr="00F67622">
        <w:rPr>
          <w:rFonts w:cs="Huawei Sans" w:hint="eastAsia"/>
        </w:rPr>
        <w:t>))</w:t>
      </w:r>
    </w:p>
    <w:p w14:paraId="2046F5E6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data = </w:t>
      </w:r>
      <w:proofErr w:type="gramStart"/>
      <w:r w:rsidRPr="00F67622">
        <w:rPr>
          <w:rFonts w:cs="Huawei Sans" w:hint="eastAsia"/>
        </w:rPr>
        <w:t>ds.create</w:t>
      </w:r>
      <w:proofErr w:type="gramEnd"/>
      <w:r w:rsidRPr="00F67622">
        <w:rPr>
          <w:rFonts w:cs="Huawei Sans" w:hint="eastAsia"/>
        </w:rPr>
        <w:t>_dict_iterator(output_numpy=True)._get_next()</w:t>
      </w:r>
    </w:p>
    <w:p w14:paraId="5D5443C8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>images = data['image']</w:t>
      </w:r>
    </w:p>
    <w:p w14:paraId="04B93796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>labels = data['label']</w:t>
      </w:r>
    </w:p>
    <w:p w14:paraId="5096267F" w14:textId="77777777" w:rsidR="00F67622" w:rsidRPr="00F67622" w:rsidRDefault="00F67622" w:rsidP="00F67622">
      <w:pPr>
        <w:pStyle w:val="2f2"/>
        <w:rPr>
          <w:rFonts w:cs="Huawei Sans"/>
        </w:rPr>
      </w:pPr>
    </w:p>
    <w:p w14:paraId="2B4FA809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for i in </w:t>
      </w:r>
      <w:proofErr w:type="gramStart"/>
      <w:r w:rsidRPr="00F67622">
        <w:rPr>
          <w:rFonts w:cs="Huawei Sans" w:hint="eastAsia"/>
        </w:rPr>
        <w:t>range(</w:t>
      </w:r>
      <w:proofErr w:type="gramEnd"/>
      <w:r w:rsidRPr="00F67622">
        <w:rPr>
          <w:rFonts w:cs="Huawei Sans" w:hint="eastAsia"/>
        </w:rPr>
        <w:t>1, 5):</w:t>
      </w:r>
    </w:p>
    <w:p w14:paraId="29EE2934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</w:t>
      </w:r>
      <w:proofErr w:type="gramStart"/>
      <w:r w:rsidRPr="00F67622">
        <w:rPr>
          <w:rFonts w:cs="Huawei Sans" w:hint="eastAsia"/>
        </w:rPr>
        <w:t>plt.subplot</w:t>
      </w:r>
      <w:proofErr w:type="gramEnd"/>
      <w:r w:rsidRPr="00F67622">
        <w:rPr>
          <w:rFonts w:cs="Huawei Sans" w:hint="eastAsia"/>
        </w:rPr>
        <w:t>(2, 2, i)</w:t>
      </w:r>
    </w:p>
    <w:p w14:paraId="30AF71C1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</w:t>
      </w:r>
      <w:proofErr w:type="gramStart"/>
      <w:r w:rsidRPr="00F67622">
        <w:rPr>
          <w:rFonts w:cs="Huawei Sans" w:hint="eastAsia"/>
        </w:rPr>
        <w:t>plt.imshow</w:t>
      </w:r>
      <w:proofErr w:type="gramEnd"/>
      <w:r w:rsidRPr="00F67622">
        <w:rPr>
          <w:rFonts w:cs="Huawei Sans" w:hint="eastAsia"/>
        </w:rPr>
        <w:t>(np.transpose(images[i], (1,2,0)))</w:t>
      </w:r>
    </w:p>
    <w:p w14:paraId="55ABC5FD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</w:t>
      </w:r>
      <w:proofErr w:type="gramStart"/>
      <w:r w:rsidRPr="00F67622">
        <w:rPr>
          <w:rFonts w:cs="Huawei Sans" w:hint="eastAsia"/>
        </w:rPr>
        <w:t>plt.title</w:t>
      </w:r>
      <w:proofErr w:type="gramEnd"/>
      <w:r w:rsidRPr="00F67622">
        <w:rPr>
          <w:rFonts w:cs="Huawei Sans" w:hint="eastAsia"/>
        </w:rPr>
        <w:t>('label: %s' % class_en[labels[i]])</w:t>
      </w:r>
    </w:p>
    <w:p w14:paraId="39D762B0" w14:textId="77777777" w:rsidR="00F67622" w:rsidRPr="00F67622" w:rsidRDefault="00F67622" w:rsidP="00F67622">
      <w:pPr>
        <w:pStyle w:val="2f2"/>
        <w:rPr>
          <w:rFonts w:cs="Huawei Sans"/>
        </w:rPr>
      </w:pPr>
      <w:r w:rsidRPr="00F67622">
        <w:rPr>
          <w:rFonts w:cs="Huawei Sans" w:hint="eastAsia"/>
        </w:rPr>
        <w:t xml:space="preserve">    </w:t>
      </w:r>
      <w:proofErr w:type="gramStart"/>
      <w:r w:rsidRPr="00F67622">
        <w:rPr>
          <w:rFonts w:cs="Huawei Sans" w:hint="eastAsia"/>
        </w:rPr>
        <w:t>plt.xticks</w:t>
      </w:r>
      <w:proofErr w:type="gramEnd"/>
      <w:r w:rsidRPr="00F67622">
        <w:rPr>
          <w:rFonts w:cs="Huawei Sans" w:hint="eastAsia"/>
        </w:rPr>
        <w:t>([])</w:t>
      </w:r>
    </w:p>
    <w:p w14:paraId="76D10636" w14:textId="16F1C35F" w:rsidR="00F67622" w:rsidRDefault="00F67622" w:rsidP="00F67622">
      <w:pPr>
        <w:pStyle w:val="2f2"/>
        <w:rPr>
          <w:rFonts w:cs="Huawei Sans"/>
        </w:rPr>
      </w:pPr>
      <w:proofErr w:type="gramStart"/>
      <w:r w:rsidRPr="00F67622">
        <w:rPr>
          <w:rFonts w:cs="Huawei Sans" w:hint="eastAsia"/>
        </w:rPr>
        <w:t>plt.show</w:t>
      </w:r>
      <w:proofErr w:type="gramEnd"/>
      <w:r w:rsidRPr="00F67622">
        <w:rPr>
          <w:rFonts w:cs="Huawei Sans" w:hint="eastAsia"/>
        </w:rPr>
        <w:t>()</w:t>
      </w:r>
    </w:p>
    <w:p w14:paraId="7A838DCF" w14:textId="2192BEB2" w:rsidR="009C1C74" w:rsidRDefault="009C1C74" w:rsidP="009C1C74">
      <w:pPr>
        <w:pStyle w:val="1e"/>
      </w:pPr>
      <w:r w:rsidRPr="009C1C74">
        <w:rPr>
          <w:rFonts w:hint="eastAsia"/>
        </w:rPr>
        <w:t>展示结果如下图所示：</w:t>
      </w:r>
    </w:p>
    <w:p w14:paraId="12D31633" w14:textId="15AA8550" w:rsidR="00381A8F" w:rsidRDefault="00381A8F" w:rsidP="00381A8F">
      <w:pPr>
        <w:pStyle w:val="1e"/>
      </w:pPr>
      <w:r>
        <w:rPr>
          <w:noProof/>
        </w:rPr>
        <w:drawing>
          <wp:inline distT="0" distB="0" distL="0" distR="0" wp14:anchorId="402CF5DF" wp14:editId="44D385D7">
            <wp:extent cx="4752460" cy="3949700"/>
            <wp:effectExtent l="19050" t="19050" r="1016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4876" cy="395170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C90EF3" w14:textId="1E3AB485" w:rsidR="009C1C74" w:rsidRPr="00984AF3" w:rsidRDefault="00641CCA" w:rsidP="009C1C74">
      <w:pPr>
        <w:pStyle w:val="9"/>
      </w:pPr>
      <w:r>
        <w:rPr>
          <w:rFonts w:hint="eastAsia"/>
        </w:rPr>
        <w:t>测试图片</w:t>
      </w:r>
    </w:p>
    <w:p w14:paraId="5917B64D" w14:textId="1631A15D" w:rsidR="009C1B72" w:rsidRPr="00984AF3" w:rsidRDefault="009C1B72" w:rsidP="00203771">
      <w:pPr>
        <w:pStyle w:val="30"/>
      </w:pPr>
      <w:r w:rsidRPr="00984AF3">
        <w:t>模型构建</w:t>
      </w:r>
    </w:p>
    <w:p w14:paraId="60F4E770" w14:textId="77777777" w:rsidR="00481659" w:rsidRPr="00481659" w:rsidRDefault="00481659" w:rsidP="00481659">
      <w:pPr>
        <w:pStyle w:val="1e"/>
        <w:rPr>
          <w:rFonts w:cs="Huawei Sans"/>
        </w:rPr>
      </w:pPr>
      <w:r w:rsidRPr="00481659">
        <w:rPr>
          <w:rFonts w:cs="Huawei Sans" w:hint="eastAsia"/>
        </w:rPr>
        <w:lastRenderedPageBreak/>
        <w:t>使用</w:t>
      </w:r>
      <w:r w:rsidRPr="00481659">
        <w:rPr>
          <w:rFonts w:cs="Huawei Sans" w:hint="eastAsia"/>
        </w:rPr>
        <w:t>MindSpore</w:t>
      </w:r>
      <w:r w:rsidRPr="00481659">
        <w:rPr>
          <w:rFonts w:cs="Huawei Sans" w:hint="eastAsia"/>
        </w:rPr>
        <w:t>定义</w:t>
      </w:r>
      <w:r w:rsidRPr="00481659">
        <w:rPr>
          <w:rFonts w:cs="Huawei Sans" w:hint="eastAsia"/>
        </w:rPr>
        <w:t>MobileNetV2</w:t>
      </w:r>
      <w:r w:rsidRPr="00481659">
        <w:rPr>
          <w:rFonts w:cs="Huawei Sans" w:hint="eastAsia"/>
        </w:rPr>
        <w:t>网络的各模块时需要继承</w:t>
      </w:r>
      <w:r w:rsidRPr="00481659">
        <w:rPr>
          <w:rFonts w:cs="Huawei Sans" w:hint="eastAsia"/>
        </w:rPr>
        <w:t>mindspore.nn.Cell</w:t>
      </w:r>
      <w:r w:rsidRPr="00481659">
        <w:rPr>
          <w:rFonts w:cs="Huawei Sans" w:hint="eastAsia"/>
        </w:rPr>
        <w:t>。</w:t>
      </w:r>
      <w:r w:rsidRPr="00481659">
        <w:rPr>
          <w:rFonts w:cs="Huawei Sans" w:hint="eastAsia"/>
        </w:rPr>
        <w:t>Cell</w:t>
      </w:r>
      <w:r w:rsidRPr="00481659">
        <w:rPr>
          <w:rFonts w:cs="Huawei Sans" w:hint="eastAsia"/>
        </w:rPr>
        <w:t>是所有神经网络（</w:t>
      </w:r>
      <w:r w:rsidRPr="00481659">
        <w:rPr>
          <w:rFonts w:cs="Huawei Sans" w:hint="eastAsia"/>
        </w:rPr>
        <w:t>Conv2d</w:t>
      </w:r>
      <w:r w:rsidRPr="00481659">
        <w:rPr>
          <w:rFonts w:cs="Huawei Sans" w:hint="eastAsia"/>
        </w:rPr>
        <w:t>等）的基类。</w:t>
      </w:r>
    </w:p>
    <w:p w14:paraId="50963BA8" w14:textId="7EC01924" w:rsidR="009C1B72" w:rsidRPr="00984AF3" w:rsidRDefault="00481659" w:rsidP="00481659">
      <w:pPr>
        <w:pStyle w:val="1e"/>
        <w:rPr>
          <w:rFonts w:cs="Huawei Sans"/>
        </w:rPr>
      </w:pPr>
      <w:r w:rsidRPr="00481659">
        <w:rPr>
          <w:rFonts w:cs="Huawei Sans" w:hint="eastAsia"/>
        </w:rPr>
        <w:t>神经网络的各层需要预先在</w:t>
      </w:r>
      <w:r w:rsidRPr="00481659">
        <w:rPr>
          <w:rFonts w:cs="Huawei Sans" w:hint="eastAsia"/>
        </w:rPr>
        <w:t>__init__</w:t>
      </w:r>
      <w:r w:rsidRPr="00481659">
        <w:rPr>
          <w:rFonts w:cs="Huawei Sans" w:hint="eastAsia"/>
        </w:rPr>
        <w:t>方法中定义，然后通过定义</w:t>
      </w:r>
      <w:r w:rsidRPr="00481659">
        <w:rPr>
          <w:rFonts w:cs="Huawei Sans" w:hint="eastAsia"/>
        </w:rPr>
        <w:t>construct</w:t>
      </w:r>
      <w:r w:rsidRPr="00481659">
        <w:rPr>
          <w:rFonts w:cs="Huawei Sans" w:hint="eastAsia"/>
        </w:rPr>
        <w:t>方法来完成神经网络的前向构造。原始模型激活函数为</w:t>
      </w:r>
      <w:r w:rsidRPr="00481659">
        <w:rPr>
          <w:rFonts w:cs="Huawei Sans" w:hint="eastAsia"/>
        </w:rPr>
        <w:t>ReLU6</w:t>
      </w:r>
      <w:r w:rsidRPr="00481659">
        <w:rPr>
          <w:rFonts w:cs="Huawei Sans" w:hint="eastAsia"/>
        </w:rPr>
        <w:t>，</w:t>
      </w:r>
      <w:proofErr w:type="gramStart"/>
      <w:r w:rsidRPr="00481659">
        <w:rPr>
          <w:rFonts w:cs="Huawei Sans" w:hint="eastAsia"/>
        </w:rPr>
        <w:t>池化模块</w:t>
      </w:r>
      <w:proofErr w:type="gramEnd"/>
      <w:r w:rsidRPr="00481659">
        <w:rPr>
          <w:rFonts w:cs="Huawei Sans" w:hint="eastAsia"/>
        </w:rPr>
        <w:t>采用是全局平均</w:t>
      </w:r>
      <w:proofErr w:type="gramStart"/>
      <w:r w:rsidRPr="00481659">
        <w:rPr>
          <w:rFonts w:cs="Huawei Sans" w:hint="eastAsia"/>
        </w:rPr>
        <w:t>池化</w:t>
      </w:r>
      <w:proofErr w:type="gramEnd"/>
      <w:r w:rsidRPr="00481659">
        <w:rPr>
          <w:rFonts w:cs="Huawei Sans" w:hint="eastAsia"/>
        </w:rPr>
        <w:t>层。</w:t>
      </w:r>
    </w:p>
    <w:p w14:paraId="2097910C" w14:textId="77777777" w:rsidR="00203771" w:rsidRDefault="00203771" w:rsidP="00203771">
      <w:pPr>
        <w:pStyle w:val="2f2"/>
      </w:pPr>
      <w:r>
        <w:rPr>
          <w:rFonts w:hint="eastAsia"/>
        </w:rPr>
        <w:t>__all__ = ['MobileNetV2', 'MobileNetV2Backbone', 'MobileNetV2Head', 'mobilenet_v2']</w:t>
      </w:r>
    </w:p>
    <w:p w14:paraId="71A44A0E" w14:textId="77777777" w:rsidR="00203771" w:rsidRDefault="00203771" w:rsidP="00203771">
      <w:pPr>
        <w:pStyle w:val="2f2"/>
      </w:pPr>
    </w:p>
    <w:p w14:paraId="46B9ECFA" w14:textId="77777777" w:rsidR="00203771" w:rsidRDefault="00203771" w:rsidP="00203771">
      <w:pPr>
        <w:pStyle w:val="2f2"/>
      </w:pPr>
      <w:r>
        <w:rPr>
          <w:rFonts w:hint="eastAsia"/>
        </w:rPr>
        <w:t>def _make_</w:t>
      </w:r>
      <w:proofErr w:type="gramStart"/>
      <w:r>
        <w:rPr>
          <w:rFonts w:hint="eastAsia"/>
        </w:rPr>
        <w:t>divisible(</w:t>
      </w:r>
      <w:proofErr w:type="gramEnd"/>
      <w:r>
        <w:rPr>
          <w:rFonts w:hint="eastAsia"/>
        </w:rPr>
        <w:t>v, divisor, min_value=None):</w:t>
      </w:r>
    </w:p>
    <w:p w14:paraId="65C51041" w14:textId="77777777" w:rsidR="00203771" w:rsidRDefault="00203771" w:rsidP="00203771">
      <w:pPr>
        <w:pStyle w:val="2f2"/>
      </w:pPr>
      <w:r>
        <w:rPr>
          <w:rFonts w:hint="eastAsia"/>
        </w:rPr>
        <w:t xml:space="preserve">    if min_value is None:</w:t>
      </w:r>
    </w:p>
    <w:p w14:paraId="540D7ADC" w14:textId="77777777" w:rsidR="00203771" w:rsidRDefault="00203771" w:rsidP="00203771">
      <w:pPr>
        <w:pStyle w:val="2f2"/>
      </w:pPr>
      <w:r>
        <w:rPr>
          <w:rFonts w:hint="eastAsia"/>
        </w:rPr>
        <w:t xml:space="preserve">        min_value = divisor</w:t>
      </w:r>
    </w:p>
    <w:p w14:paraId="242F1D52" w14:textId="77777777" w:rsidR="00203771" w:rsidRDefault="00203771" w:rsidP="00203771">
      <w:pPr>
        <w:pStyle w:val="2f2"/>
      </w:pPr>
      <w:r>
        <w:rPr>
          <w:rFonts w:hint="eastAsia"/>
        </w:rPr>
        <w:t xml:space="preserve">    new_v = </w:t>
      </w:r>
      <w:proofErr w:type="gramStart"/>
      <w:r>
        <w:rPr>
          <w:rFonts w:hint="eastAsia"/>
        </w:rPr>
        <w:t>max(</w:t>
      </w:r>
      <w:proofErr w:type="gramEnd"/>
      <w:r>
        <w:rPr>
          <w:rFonts w:hint="eastAsia"/>
        </w:rPr>
        <w:t>min_value, int(v + divisor / 2) // divisor * divisor)</w:t>
      </w:r>
    </w:p>
    <w:p w14:paraId="3E848CA2" w14:textId="77777777" w:rsidR="00203771" w:rsidRDefault="00203771" w:rsidP="00203771">
      <w:pPr>
        <w:pStyle w:val="2f2"/>
      </w:pPr>
      <w:r>
        <w:rPr>
          <w:rFonts w:hint="eastAsia"/>
        </w:rPr>
        <w:t xml:space="preserve">    if new_v &lt; 0.9 * v:</w:t>
      </w:r>
    </w:p>
    <w:p w14:paraId="7E140561" w14:textId="77777777" w:rsidR="00203771" w:rsidRDefault="00203771" w:rsidP="00203771">
      <w:pPr>
        <w:pStyle w:val="2f2"/>
      </w:pPr>
      <w:r>
        <w:rPr>
          <w:rFonts w:hint="eastAsia"/>
        </w:rPr>
        <w:t xml:space="preserve">        new_v += divisor</w:t>
      </w:r>
    </w:p>
    <w:p w14:paraId="611F54F8" w14:textId="77777777" w:rsidR="00203771" w:rsidRDefault="00203771" w:rsidP="00203771">
      <w:pPr>
        <w:pStyle w:val="2f2"/>
      </w:pPr>
      <w:r>
        <w:rPr>
          <w:rFonts w:hint="eastAsia"/>
        </w:rPr>
        <w:t xml:space="preserve">    return new_v</w:t>
      </w:r>
    </w:p>
    <w:p w14:paraId="0A0B9C51" w14:textId="77777777" w:rsidR="00203771" w:rsidRDefault="00203771" w:rsidP="00203771">
      <w:pPr>
        <w:pStyle w:val="2f2"/>
      </w:pPr>
    </w:p>
    <w:p w14:paraId="7A788A51" w14:textId="77777777" w:rsidR="00203771" w:rsidRDefault="00203771" w:rsidP="00203771">
      <w:pPr>
        <w:pStyle w:val="2f2"/>
      </w:pPr>
      <w:r>
        <w:rPr>
          <w:rFonts w:hint="eastAsia"/>
        </w:rPr>
        <w:t>class GlobalAvgPooling(</w:t>
      </w:r>
      <w:proofErr w:type="gramStart"/>
      <w:r>
        <w:rPr>
          <w:rFonts w:hint="eastAsia"/>
        </w:rPr>
        <w:t>nn.Cell</w:t>
      </w:r>
      <w:proofErr w:type="gramEnd"/>
      <w:r>
        <w:rPr>
          <w:rFonts w:hint="eastAsia"/>
        </w:rPr>
        <w:t>):</w:t>
      </w:r>
    </w:p>
    <w:p w14:paraId="7D5F3CC8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49ABD27F" w14:textId="77777777" w:rsidR="00203771" w:rsidRDefault="00203771" w:rsidP="00203771">
      <w:pPr>
        <w:pStyle w:val="2f2"/>
      </w:pPr>
      <w:r>
        <w:rPr>
          <w:rFonts w:hint="eastAsia"/>
        </w:rPr>
        <w:t xml:space="preserve">    Global avg pooling definition.</w:t>
      </w:r>
    </w:p>
    <w:p w14:paraId="5FB72621" w14:textId="77777777" w:rsidR="00203771" w:rsidRDefault="00203771" w:rsidP="00203771">
      <w:pPr>
        <w:pStyle w:val="2f2"/>
      </w:pPr>
    </w:p>
    <w:p w14:paraId="103EB195" w14:textId="77777777" w:rsidR="00203771" w:rsidRDefault="00203771" w:rsidP="00203771">
      <w:pPr>
        <w:pStyle w:val="2f2"/>
      </w:pPr>
      <w:r>
        <w:rPr>
          <w:rFonts w:hint="eastAsia"/>
        </w:rPr>
        <w:t xml:space="preserve">    Args:</w:t>
      </w:r>
    </w:p>
    <w:p w14:paraId="502F62B1" w14:textId="77777777" w:rsidR="00203771" w:rsidRDefault="00203771" w:rsidP="00203771">
      <w:pPr>
        <w:pStyle w:val="2f2"/>
      </w:pPr>
    </w:p>
    <w:p w14:paraId="44E9F7AB" w14:textId="77777777" w:rsidR="00203771" w:rsidRDefault="00203771" w:rsidP="00203771">
      <w:pPr>
        <w:pStyle w:val="2f2"/>
      </w:pPr>
      <w:r>
        <w:rPr>
          <w:rFonts w:hint="eastAsia"/>
        </w:rPr>
        <w:t xml:space="preserve">    Returns:</w:t>
      </w:r>
    </w:p>
    <w:p w14:paraId="5ECF2D04" w14:textId="77777777" w:rsidR="00203771" w:rsidRDefault="00203771" w:rsidP="00203771">
      <w:pPr>
        <w:pStyle w:val="2f2"/>
      </w:pPr>
      <w:r>
        <w:rPr>
          <w:rFonts w:hint="eastAsia"/>
        </w:rPr>
        <w:t xml:space="preserve">        Tensor, output tensor.</w:t>
      </w:r>
    </w:p>
    <w:p w14:paraId="4CFEE0BF" w14:textId="77777777" w:rsidR="00203771" w:rsidRDefault="00203771" w:rsidP="00203771">
      <w:pPr>
        <w:pStyle w:val="2f2"/>
      </w:pPr>
    </w:p>
    <w:p w14:paraId="6900E79C" w14:textId="77777777" w:rsidR="00203771" w:rsidRDefault="00203771" w:rsidP="00203771">
      <w:pPr>
        <w:pStyle w:val="2f2"/>
      </w:pPr>
      <w:r>
        <w:rPr>
          <w:rFonts w:hint="eastAsia"/>
        </w:rPr>
        <w:t xml:space="preserve">    Examples:</w:t>
      </w:r>
    </w:p>
    <w:p w14:paraId="62C23EE9" w14:textId="77777777" w:rsidR="00203771" w:rsidRDefault="00203771" w:rsidP="00203771">
      <w:pPr>
        <w:pStyle w:val="2f2"/>
      </w:pPr>
      <w:r>
        <w:rPr>
          <w:rFonts w:hint="eastAsia"/>
        </w:rPr>
        <w:t xml:space="preserve">        &gt;&gt;&gt; </w:t>
      </w:r>
      <w:proofErr w:type="gramStart"/>
      <w:r>
        <w:rPr>
          <w:rFonts w:hint="eastAsia"/>
        </w:rPr>
        <w:t>GlobalAvgPooling(</w:t>
      </w:r>
      <w:proofErr w:type="gramEnd"/>
      <w:r>
        <w:rPr>
          <w:rFonts w:hint="eastAsia"/>
        </w:rPr>
        <w:t>)</w:t>
      </w:r>
    </w:p>
    <w:p w14:paraId="50F4586B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48F0F0AA" w14:textId="77777777" w:rsidR="00203771" w:rsidRDefault="00203771" w:rsidP="00203771">
      <w:pPr>
        <w:pStyle w:val="2f2"/>
      </w:pPr>
    </w:p>
    <w:p w14:paraId="5E4D83E5" w14:textId="77777777" w:rsidR="00203771" w:rsidRDefault="00203771" w:rsidP="00203771">
      <w:pPr>
        <w:pStyle w:val="2f2"/>
      </w:pPr>
      <w:r>
        <w:rPr>
          <w:rFonts w:hint="eastAsia"/>
        </w:rPr>
        <w:t xml:space="preserve">    def __init__(self):</w:t>
      </w:r>
    </w:p>
    <w:p w14:paraId="5EC9D5BC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super(</w:t>
      </w:r>
      <w:proofErr w:type="gramEnd"/>
      <w:r>
        <w:rPr>
          <w:rFonts w:hint="eastAsia"/>
        </w:rPr>
        <w:t>GlobalAvgPooling, self).__init__()</w:t>
      </w:r>
    </w:p>
    <w:p w14:paraId="00197C92" w14:textId="77777777" w:rsidR="00203771" w:rsidRDefault="00203771" w:rsidP="00203771">
      <w:pPr>
        <w:pStyle w:val="2f2"/>
      </w:pPr>
    </w:p>
    <w:p w14:paraId="6CCC9666" w14:textId="77777777" w:rsidR="00203771" w:rsidRDefault="00203771" w:rsidP="00203771">
      <w:pPr>
        <w:pStyle w:val="2f2"/>
      </w:pPr>
      <w:r>
        <w:rPr>
          <w:rFonts w:hint="eastAsia"/>
        </w:rPr>
        <w:t xml:space="preserve">    def </w:t>
      </w:r>
      <w:proofErr w:type="gramStart"/>
      <w:r>
        <w:rPr>
          <w:rFonts w:hint="eastAsia"/>
        </w:rPr>
        <w:t>construct(</w:t>
      </w:r>
      <w:proofErr w:type="gramEnd"/>
      <w:r>
        <w:rPr>
          <w:rFonts w:hint="eastAsia"/>
        </w:rPr>
        <w:t>self, x):</w:t>
      </w:r>
    </w:p>
    <w:p w14:paraId="7FB2AB15" w14:textId="77777777" w:rsidR="00203771" w:rsidRDefault="00203771" w:rsidP="00203771">
      <w:pPr>
        <w:pStyle w:val="2f2"/>
      </w:pPr>
      <w:r>
        <w:rPr>
          <w:rFonts w:hint="eastAsia"/>
        </w:rPr>
        <w:t xml:space="preserve">        x = </w:t>
      </w:r>
      <w:proofErr w:type="gramStart"/>
      <w:r>
        <w:rPr>
          <w:rFonts w:hint="eastAsia"/>
        </w:rPr>
        <w:t>P.mean</w:t>
      </w:r>
      <w:proofErr w:type="gramEnd"/>
      <w:r>
        <w:rPr>
          <w:rFonts w:hint="eastAsia"/>
        </w:rPr>
        <w:t>(x, (2, 3))</w:t>
      </w:r>
    </w:p>
    <w:p w14:paraId="045A3EFE" w14:textId="77777777" w:rsidR="00203771" w:rsidRDefault="00203771" w:rsidP="00203771">
      <w:pPr>
        <w:pStyle w:val="2f2"/>
      </w:pPr>
      <w:r>
        <w:rPr>
          <w:rFonts w:hint="eastAsia"/>
        </w:rPr>
        <w:t xml:space="preserve">        return x</w:t>
      </w:r>
    </w:p>
    <w:p w14:paraId="152F3B37" w14:textId="77777777" w:rsidR="00203771" w:rsidRDefault="00203771" w:rsidP="00203771">
      <w:pPr>
        <w:pStyle w:val="2f2"/>
      </w:pPr>
    </w:p>
    <w:p w14:paraId="4FFF7583" w14:textId="77777777" w:rsidR="00203771" w:rsidRDefault="00203771" w:rsidP="00203771">
      <w:pPr>
        <w:pStyle w:val="2f2"/>
      </w:pPr>
      <w:r>
        <w:rPr>
          <w:rFonts w:hint="eastAsia"/>
        </w:rPr>
        <w:t>class ConvBNReLU(</w:t>
      </w:r>
      <w:proofErr w:type="gramStart"/>
      <w:r>
        <w:rPr>
          <w:rFonts w:hint="eastAsia"/>
        </w:rPr>
        <w:t>nn.Cell</w:t>
      </w:r>
      <w:proofErr w:type="gramEnd"/>
      <w:r>
        <w:rPr>
          <w:rFonts w:hint="eastAsia"/>
        </w:rPr>
        <w:t>):</w:t>
      </w:r>
    </w:p>
    <w:p w14:paraId="164BF5D7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7B22E503" w14:textId="77777777" w:rsidR="00203771" w:rsidRDefault="00203771" w:rsidP="00203771">
      <w:pPr>
        <w:pStyle w:val="2f2"/>
      </w:pPr>
      <w:r>
        <w:rPr>
          <w:rFonts w:hint="eastAsia"/>
        </w:rPr>
        <w:t xml:space="preserve">    Convolution/Depthwise fused with Batchnorm and ReLU block definition.</w:t>
      </w:r>
    </w:p>
    <w:p w14:paraId="04B88EDE" w14:textId="77777777" w:rsidR="00203771" w:rsidRDefault="00203771" w:rsidP="00203771">
      <w:pPr>
        <w:pStyle w:val="2f2"/>
      </w:pPr>
    </w:p>
    <w:p w14:paraId="374D87FB" w14:textId="77777777" w:rsidR="00203771" w:rsidRDefault="00203771" w:rsidP="00203771">
      <w:pPr>
        <w:pStyle w:val="2f2"/>
      </w:pPr>
      <w:r>
        <w:rPr>
          <w:rFonts w:hint="eastAsia"/>
        </w:rPr>
        <w:t xml:space="preserve">    Args:</w:t>
      </w:r>
    </w:p>
    <w:p w14:paraId="34667DE7" w14:textId="77777777" w:rsidR="00203771" w:rsidRDefault="00203771" w:rsidP="00203771">
      <w:pPr>
        <w:pStyle w:val="2f2"/>
      </w:pPr>
      <w:r>
        <w:rPr>
          <w:rFonts w:hint="eastAsia"/>
        </w:rPr>
        <w:t xml:space="preserve">        in_planes (int): Input channel.</w:t>
      </w:r>
    </w:p>
    <w:p w14:paraId="5AF8D8F7" w14:textId="77777777" w:rsidR="00203771" w:rsidRDefault="00203771" w:rsidP="00203771">
      <w:pPr>
        <w:pStyle w:val="2f2"/>
      </w:pPr>
      <w:r>
        <w:rPr>
          <w:rFonts w:hint="eastAsia"/>
        </w:rPr>
        <w:t xml:space="preserve">        out_planes (int): Output channel.</w:t>
      </w:r>
    </w:p>
    <w:p w14:paraId="17A8519A" w14:textId="77777777" w:rsidR="00203771" w:rsidRDefault="00203771" w:rsidP="00203771">
      <w:pPr>
        <w:pStyle w:val="2f2"/>
      </w:pPr>
      <w:r>
        <w:rPr>
          <w:rFonts w:hint="eastAsia"/>
        </w:rPr>
        <w:t xml:space="preserve">        kernel_size (int): Input kernel size.</w:t>
      </w:r>
    </w:p>
    <w:p w14:paraId="2F4F3A91" w14:textId="77777777" w:rsidR="00203771" w:rsidRDefault="00203771" w:rsidP="00203771">
      <w:pPr>
        <w:pStyle w:val="2f2"/>
      </w:pPr>
      <w:r>
        <w:rPr>
          <w:rFonts w:hint="eastAsia"/>
        </w:rPr>
        <w:t xml:space="preserve">        stride (int): Stride size for the first convolutional layer. Default: 1.</w:t>
      </w:r>
    </w:p>
    <w:p w14:paraId="0D869A4E" w14:textId="77777777" w:rsidR="00203771" w:rsidRDefault="00203771" w:rsidP="00203771">
      <w:pPr>
        <w:pStyle w:val="2f2"/>
      </w:pPr>
      <w:r>
        <w:rPr>
          <w:rFonts w:hint="eastAsia"/>
        </w:rPr>
        <w:t xml:space="preserve">        groups (int): channel group. Convolution is 1 while Depthiwse is input channel. Default: 1.</w:t>
      </w:r>
    </w:p>
    <w:p w14:paraId="7FDA5CB4" w14:textId="77777777" w:rsidR="00203771" w:rsidRDefault="00203771" w:rsidP="00203771">
      <w:pPr>
        <w:pStyle w:val="2f2"/>
      </w:pPr>
    </w:p>
    <w:p w14:paraId="77235255" w14:textId="77777777" w:rsidR="00203771" w:rsidRDefault="00203771" w:rsidP="00203771">
      <w:pPr>
        <w:pStyle w:val="2f2"/>
      </w:pPr>
      <w:r>
        <w:rPr>
          <w:rFonts w:hint="eastAsia"/>
        </w:rPr>
        <w:t xml:space="preserve">    Returns:</w:t>
      </w:r>
    </w:p>
    <w:p w14:paraId="211A8B48" w14:textId="77777777" w:rsidR="00203771" w:rsidRDefault="00203771" w:rsidP="00203771">
      <w:pPr>
        <w:pStyle w:val="2f2"/>
      </w:pPr>
      <w:r>
        <w:rPr>
          <w:rFonts w:hint="eastAsia"/>
        </w:rPr>
        <w:lastRenderedPageBreak/>
        <w:t xml:space="preserve">        Tensor, output tensor.</w:t>
      </w:r>
    </w:p>
    <w:p w14:paraId="125DFB23" w14:textId="77777777" w:rsidR="00203771" w:rsidRDefault="00203771" w:rsidP="00203771">
      <w:pPr>
        <w:pStyle w:val="2f2"/>
      </w:pPr>
    </w:p>
    <w:p w14:paraId="3A78271C" w14:textId="77777777" w:rsidR="00203771" w:rsidRDefault="00203771" w:rsidP="00203771">
      <w:pPr>
        <w:pStyle w:val="2f2"/>
      </w:pPr>
      <w:r>
        <w:rPr>
          <w:rFonts w:hint="eastAsia"/>
        </w:rPr>
        <w:t xml:space="preserve">    Examples:</w:t>
      </w:r>
    </w:p>
    <w:p w14:paraId="2E813C42" w14:textId="77777777" w:rsidR="00203771" w:rsidRDefault="00203771" w:rsidP="00203771">
      <w:pPr>
        <w:pStyle w:val="2f2"/>
      </w:pPr>
      <w:r>
        <w:rPr>
          <w:rFonts w:hint="eastAsia"/>
        </w:rPr>
        <w:t xml:space="preserve">        &gt;&gt;&gt; </w:t>
      </w:r>
      <w:proofErr w:type="gramStart"/>
      <w:r>
        <w:rPr>
          <w:rFonts w:hint="eastAsia"/>
        </w:rPr>
        <w:t>ConvBNReLU(</w:t>
      </w:r>
      <w:proofErr w:type="gramEnd"/>
      <w:r>
        <w:rPr>
          <w:rFonts w:hint="eastAsia"/>
        </w:rPr>
        <w:t>16, 256, kernel_size=1, stride=1, groups=1)</w:t>
      </w:r>
    </w:p>
    <w:p w14:paraId="2EF176B6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0063E994" w14:textId="77777777" w:rsidR="00203771" w:rsidRDefault="00203771" w:rsidP="00203771">
      <w:pPr>
        <w:pStyle w:val="2f2"/>
      </w:pPr>
    </w:p>
    <w:p w14:paraId="140494DB" w14:textId="77777777" w:rsidR="00203771" w:rsidRDefault="00203771" w:rsidP="00203771">
      <w:pPr>
        <w:pStyle w:val="2f2"/>
      </w:pPr>
      <w:r>
        <w:rPr>
          <w:rFonts w:hint="eastAsia"/>
        </w:rPr>
        <w:t xml:space="preserve">    def __init_</w:t>
      </w:r>
      <w:proofErr w:type="gramStart"/>
      <w:r>
        <w:rPr>
          <w:rFonts w:hint="eastAsia"/>
        </w:rPr>
        <w:t>_(</w:t>
      </w:r>
      <w:proofErr w:type="gramEnd"/>
      <w:r>
        <w:rPr>
          <w:rFonts w:hint="eastAsia"/>
        </w:rPr>
        <w:t>self, in_planes, out_planes, kernel_size=3, stride=1, groups=1):</w:t>
      </w:r>
    </w:p>
    <w:p w14:paraId="0ECF50FB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super(</w:t>
      </w:r>
      <w:proofErr w:type="gramEnd"/>
      <w:r>
        <w:rPr>
          <w:rFonts w:hint="eastAsia"/>
        </w:rPr>
        <w:t>ConvBNReLU, self).__init__()</w:t>
      </w:r>
    </w:p>
    <w:p w14:paraId="4262709A" w14:textId="77777777" w:rsidR="00203771" w:rsidRDefault="00203771" w:rsidP="00203771">
      <w:pPr>
        <w:pStyle w:val="2f2"/>
      </w:pPr>
      <w:r>
        <w:rPr>
          <w:rFonts w:hint="eastAsia"/>
        </w:rPr>
        <w:t xml:space="preserve">        padding = (kernel_size - 1) // 2</w:t>
      </w:r>
    </w:p>
    <w:p w14:paraId="5586918D" w14:textId="77777777" w:rsidR="00203771" w:rsidRDefault="00203771" w:rsidP="00203771">
      <w:pPr>
        <w:pStyle w:val="2f2"/>
      </w:pPr>
      <w:r>
        <w:rPr>
          <w:rFonts w:hint="eastAsia"/>
        </w:rPr>
        <w:t xml:space="preserve">        in_channels = in_planes</w:t>
      </w:r>
    </w:p>
    <w:p w14:paraId="268AB6D3" w14:textId="77777777" w:rsidR="00203771" w:rsidRDefault="00203771" w:rsidP="00203771">
      <w:pPr>
        <w:pStyle w:val="2f2"/>
      </w:pPr>
      <w:r>
        <w:rPr>
          <w:rFonts w:hint="eastAsia"/>
        </w:rPr>
        <w:t xml:space="preserve">        out_channels = out_planes</w:t>
      </w:r>
    </w:p>
    <w:p w14:paraId="32948602" w14:textId="77777777" w:rsidR="00203771" w:rsidRDefault="00203771" w:rsidP="00203771">
      <w:pPr>
        <w:pStyle w:val="2f2"/>
      </w:pPr>
      <w:r>
        <w:rPr>
          <w:rFonts w:hint="eastAsia"/>
        </w:rPr>
        <w:t xml:space="preserve">        if groups == 1:</w:t>
      </w:r>
    </w:p>
    <w:p w14:paraId="06E5CDE7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conv = </w:t>
      </w:r>
      <w:proofErr w:type="gramStart"/>
      <w:r>
        <w:rPr>
          <w:rFonts w:hint="eastAsia"/>
        </w:rPr>
        <w:t>nn.Conv</w:t>
      </w:r>
      <w:proofErr w:type="gramEnd"/>
      <w:r>
        <w:rPr>
          <w:rFonts w:hint="eastAsia"/>
        </w:rPr>
        <w:t>2d(in_channels, out_channels, kernel_size, stride, pad_mode='pad', padding=padding)</w:t>
      </w:r>
    </w:p>
    <w:p w14:paraId="3918BBDC" w14:textId="77777777" w:rsidR="00203771" w:rsidRDefault="00203771" w:rsidP="00203771">
      <w:pPr>
        <w:pStyle w:val="2f2"/>
      </w:pPr>
      <w:r>
        <w:rPr>
          <w:rFonts w:hint="eastAsia"/>
        </w:rPr>
        <w:t xml:space="preserve">        else:</w:t>
      </w:r>
    </w:p>
    <w:p w14:paraId="04EBAF75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out_channels = in_planes</w:t>
      </w:r>
    </w:p>
    <w:p w14:paraId="60B6C862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conv = </w:t>
      </w:r>
      <w:proofErr w:type="gramStart"/>
      <w:r>
        <w:rPr>
          <w:rFonts w:hint="eastAsia"/>
        </w:rPr>
        <w:t>nn.Conv</w:t>
      </w:r>
      <w:proofErr w:type="gramEnd"/>
      <w:r>
        <w:rPr>
          <w:rFonts w:hint="eastAsia"/>
        </w:rPr>
        <w:t>2d(in_channels, out_channels, kernel_size, stride, pad_mode='pad',</w:t>
      </w:r>
    </w:p>
    <w:p w14:paraId="5F32503C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             padding=padding, group=in_channels)</w:t>
      </w:r>
    </w:p>
    <w:p w14:paraId="283CF892" w14:textId="77777777" w:rsidR="00203771" w:rsidRDefault="00203771" w:rsidP="00203771">
      <w:pPr>
        <w:pStyle w:val="2f2"/>
      </w:pPr>
    </w:p>
    <w:p w14:paraId="4618CCA9" w14:textId="77777777" w:rsidR="00203771" w:rsidRDefault="00203771" w:rsidP="00203771">
      <w:pPr>
        <w:pStyle w:val="2f2"/>
      </w:pPr>
      <w:r>
        <w:rPr>
          <w:rFonts w:hint="eastAsia"/>
        </w:rPr>
        <w:t xml:space="preserve">        layers = [conv, </w:t>
      </w:r>
      <w:proofErr w:type="gramStart"/>
      <w:r>
        <w:rPr>
          <w:rFonts w:hint="eastAsia"/>
        </w:rPr>
        <w:t>nn.BatchNorm</w:t>
      </w:r>
      <w:proofErr w:type="gramEnd"/>
      <w:r>
        <w:rPr>
          <w:rFonts w:hint="eastAsia"/>
        </w:rPr>
        <w:t>2d(out_planes), nn.ReLU6()]</w:t>
      </w:r>
    </w:p>
    <w:p w14:paraId="40703E25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self.features</w:t>
      </w:r>
      <w:proofErr w:type="gramEnd"/>
      <w:r>
        <w:rPr>
          <w:rFonts w:hint="eastAsia"/>
        </w:rPr>
        <w:t xml:space="preserve"> = nn.SequentialCell(layers)</w:t>
      </w:r>
    </w:p>
    <w:p w14:paraId="2D0CE79C" w14:textId="77777777" w:rsidR="00203771" w:rsidRDefault="00203771" w:rsidP="00203771">
      <w:pPr>
        <w:pStyle w:val="2f2"/>
      </w:pPr>
    </w:p>
    <w:p w14:paraId="631E212A" w14:textId="77777777" w:rsidR="00203771" w:rsidRDefault="00203771" w:rsidP="00203771">
      <w:pPr>
        <w:pStyle w:val="2f2"/>
      </w:pPr>
      <w:r>
        <w:rPr>
          <w:rFonts w:hint="eastAsia"/>
        </w:rPr>
        <w:t xml:space="preserve">    def </w:t>
      </w:r>
      <w:proofErr w:type="gramStart"/>
      <w:r>
        <w:rPr>
          <w:rFonts w:hint="eastAsia"/>
        </w:rPr>
        <w:t>construct(</w:t>
      </w:r>
      <w:proofErr w:type="gramEnd"/>
      <w:r>
        <w:rPr>
          <w:rFonts w:hint="eastAsia"/>
        </w:rPr>
        <w:t>self, x):</w:t>
      </w:r>
    </w:p>
    <w:p w14:paraId="15EB2BC4" w14:textId="77777777" w:rsidR="00203771" w:rsidRDefault="00203771" w:rsidP="00203771">
      <w:pPr>
        <w:pStyle w:val="2f2"/>
      </w:pPr>
      <w:r>
        <w:rPr>
          <w:rFonts w:hint="eastAsia"/>
        </w:rPr>
        <w:t xml:space="preserve">        output = </w:t>
      </w:r>
      <w:proofErr w:type="gramStart"/>
      <w:r>
        <w:rPr>
          <w:rFonts w:hint="eastAsia"/>
        </w:rPr>
        <w:t>self.features</w:t>
      </w:r>
      <w:proofErr w:type="gramEnd"/>
      <w:r>
        <w:rPr>
          <w:rFonts w:hint="eastAsia"/>
        </w:rPr>
        <w:t>(x)</w:t>
      </w:r>
    </w:p>
    <w:p w14:paraId="79FABA11" w14:textId="77777777" w:rsidR="00203771" w:rsidRDefault="00203771" w:rsidP="00203771">
      <w:pPr>
        <w:pStyle w:val="2f2"/>
      </w:pPr>
      <w:r>
        <w:rPr>
          <w:rFonts w:hint="eastAsia"/>
        </w:rPr>
        <w:t xml:space="preserve">        return output</w:t>
      </w:r>
    </w:p>
    <w:p w14:paraId="22C12367" w14:textId="77777777" w:rsidR="00203771" w:rsidRDefault="00203771" w:rsidP="00203771">
      <w:pPr>
        <w:pStyle w:val="2f2"/>
      </w:pPr>
    </w:p>
    <w:p w14:paraId="6677D865" w14:textId="77777777" w:rsidR="00203771" w:rsidRDefault="00203771" w:rsidP="00203771">
      <w:pPr>
        <w:pStyle w:val="2f2"/>
      </w:pPr>
      <w:r>
        <w:rPr>
          <w:rFonts w:hint="eastAsia"/>
        </w:rPr>
        <w:t>class InvertedResidual(</w:t>
      </w:r>
      <w:proofErr w:type="gramStart"/>
      <w:r>
        <w:rPr>
          <w:rFonts w:hint="eastAsia"/>
        </w:rPr>
        <w:t>nn.Cell</w:t>
      </w:r>
      <w:proofErr w:type="gramEnd"/>
      <w:r>
        <w:rPr>
          <w:rFonts w:hint="eastAsia"/>
        </w:rPr>
        <w:t>):</w:t>
      </w:r>
    </w:p>
    <w:p w14:paraId="1EB57A74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33276CDD" w14:textId="77777777" w:rsidR="00203771" w:rsidRDefault="00203771" w:rsidP="00203771">
      <w:pPr>
        <w:pStyle w:val="2f2"/>
      </w:pPr>
      <w:r>
        <w:rPr>
          <w:rFonts w:hint="eastAsia"/>
        </w:rPr>
        <w:t xml:space="preserve">    Mobilenetv2 residual block definition.</w:t>
      </w:r>
    </w:p>
    <w:p w14:paraId="0A882105" w14:textId="77777777" w:rsidR="00203771" w:rsidRDefault="00203771" w:rsidP="00203771">
      <w:pPr>
        <w:pStyle w:val="2f2"/>
      </w:pPr>
    </w:p>
    <w:p w14:paraId="23678247" w14:textId="77777777" w:rsidR="00203771" w:rsidRDefault="00203771" w:rsidP="00203771">
      <w:pPr>
        <w:pStyle w:val="2f2"/>
      </w:pPr>
      <w:r>
        <w:rPr>
          <w:rFonts w:hint="eastAsia"/>
        </w:rPr>
        <w:t xml:space="preserve">    Args:</w:t>
      </w:r>
    </w:p>
    <w:p w14:paraId="54FD9FE1" w14:textId="77777777" w:rsidR="00203771" w:rsidRDefault="00203771" w:rsidP="00203771">
      <w:pPr>
        <w:pStyle w:val="2f2"/>
      </w:pPr>
      <w:r>
        <w:rPr>
          <w:rFonts w:hint="eastAsia"/>
        </w:rPr>
        <w:t xml:space="preserve">        inp (int): Input channel.</w:t>
      </w:r>
    </w:p>
    <w:p w14:paraId="20EB5C86" w14:textId="77777777" w:rsidR="00203771" w:rsidRDefault="00203771" w:rsidP="00203771">
      <w:pPr>
        <w:pStyle w:val="2f2"/>
      </w:pPr>
      <w:r>
        <w:rPr>
          <w:rFonts w:hint="eastAsia"/>
        </w:rPr>
        <w:t xml:space="preserve">        oup (int): Output channel.</w:t>
      </w:r>
    </w:p>
    <w:p w14:paraId="004935BC" w14:textId="77777777" w:rsidR="00203771" w:rsidRDefault="00203771" w:rsidP="00203771">
      <w:pPr>
        <w:pStyle w:val="2f2"/>
      </w:pPr>
      <w:r>
        <w:rPr>
          <w:rFonts w:hint="eastAsia"/>
        </w:rPr>
        <w:t xml:space="preserve">        stride (int): Stride size for the first convolutional layer. Default: 1.</w:t>
      </w:r>
    </w:p>
    <w:p w14:paraId="139F117E" w14:textId="77777777" w:rsidR="00203771" w:rsidRDefault="00203771" w:rsidP="00203771">
      <w:pPr>
        <w:pStyle w:val="2f2"/>
      </w:pPr>
      <w:r>
        <w:rPr>
          <w:rFonts w:hint="eastAsia"/>
        </w:rPr>
        <w:t xml:space="preserve">        expand_ratio (int): expand ration of input channel</w:t>
      </w:r>
    </w:p>
    <w:p w14:paraId="586EB7FC" w14:textId="77777777" w:rsidR="00203771" w:rsidRDefault="00203771" w:rsidP="00203771">
      <w:pPr>
        <w:pStyle w:val="2f2"/>
      </w:pPr>
    </w:p>
    <w:p w14:paraId="2A952302" w14:textId="77777777" w:rsidR="00203771" w:rsidRDefault="00203771" w:rsidP="00203771">
      <w:pPr>
        <w:pStyle w:val="2f2"/>
      </w:pPr>
      <w:r>
        <w:rPr>
          <w:rFonts w:hint="eastAsia"/>
        </w:rPr>
        <w:t xml:space="preserve">    Returns:</w:t>
      </w:r>
    </w:p>
    <w:p w14:paraId="366CD553" w14:textId="77777777" w:rsidR="00203771" w:rsidRDefault="00203771" w:rsidP="00203771">
      <w:pPr>
        <w:pStyle w:val="2f2"/>
      </w:pPr>
      <w:r>
        <w:rPr>
          <w:rFonts w:hint="eastAsia"/>
        </w:rPr>
        <w:t xml:space="preserve">        Tensor, output tensor.</w:t>
      </w:r>
    </w:p>
    <w:p w14:paraId="0840A394" w14:textId="77777777" w:rsidR="00203771" w:rsidRDefault="00203771" w:rsidP="00203771">
      <w:pPr>
        <w:pStyle w:val="2f2"/>
      </w:pPr>
    </w:p>
    <w:p w14:paraId="32D010C0" w14:textId="77777777" w:rsidR="00203771" w:rsidRDefault="00203771" w:rsidP="00203771">
      <w:pPr>
        <w:pStyle w:val="2f2"/>
      </w:pPr>
      <w:r>
        <w:rPr>
          <w:rFonts w:hint="eastAsia"/>
        </w:rPr>
        <w:t xml:space="preserve">    Examples:</w:t>
      </w:r>
    </w:p>
    <w:p w14:paraId="731F6120" w14:textId="77777777" w:rsidR="00203771" w:rsidRDefault="00203771" w:rsidP="00203771">
      <w:pPr>
        <w:pStyle w:val="2f2"/>
      </w:pPr>
      <w:r>
        <w:rPr>
          <w:rFonts w:hint="eastAsia"/>
        </w:rPr>
        <w:t xml:space="preserve">        &gt;&gt;&gt; </w:t>
      </w:r>
      <w:proofErr w:type="gramStart"/>
      <w:r>
        <w:rPr>
          <w:rFonts w:hint="eastAsia"/>
        </w:rPr>
        <w:t>ResidualBlock(</w:t>
      </w:r>
      <w:proofErr w:type="gramEnd"/>
      <w:r>
        <w:rPr>
          <w:rFonts w:hint="eastAsia"/>
        </w:rPr>
        <w:t>3, 256, 1, 1)</w:t>
      </w:r>
    </w:p>
    <w:p w14:paraId="15DDFE7D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0078D09D" w14:textId="77777777" w:rsidR="00203771" w:rsidRDefault="00203771" w:rsidP="00203771">
      <w:pPr>
        <w:pStyle w:val="2f2"/>
      </w:pPr>
    </w:p>
    <w:p w14:paraId="35E7CA49" w14:textId="77777777" w:rsidR="00203771" w:rsidRDefault="00203771" w:rsidP="00203771">
      <w:pPr>
        <w:pStyle w:val="2f2"/>
      </w:pPr>
      <w:r>
        <w:rPr>
          <w:rFonts w:hint="eastAsia"/>
        </w:rPr>
        <w:t xml:space="preserve">    def __init_</w:t>
      </w:r>
      <w:proofErr w:type="gramStart"/>
      <w:r>
        <w:rPr>
          <w:rFonts w:hint="eastAsia"/>
        </w:rPr>
        <w:t>_(</w:t>
      </w:r>
      <w:proofErr w:type="gramEnd"/>
      <w:r>
        <w:rPr>
          <w:rFonts w:hint="eastAsia"/>
        </w:rPr>
        <w:t>self, inp, oup, stride, expand_ratio):</w:t>
      </w:r>
    </w:p>
    <w:p w14:paraId="184835A7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super(</w:t>
      </w:r>
      <w:proofErr w:type="gramEnd"/>
      <w:r>
        <w:rPr>
          <w:rFonts w:hint="eastAsia"/>
        </w:rPr>
        <w:t>InvertedResidual, self).__init__()</w:t>
      </w:r>
    </w:p>
    <w:p w14:paraId="253F1286" w14:textId="77777777" w:rsidR="00203771" w:rsidRDefault="00203771" w:rsidP="00203771">
      <w:pPr>
        <w:pStyle w:val="2f2"/>
      </w:pPr>
      <w:r>
        <w:rPr>
          <w:rFonts w:hint="eastAsia"/>
        </w:rPr>
        <w:t xml:space="preserve">        assert stride in [1, 2]</w:t>
      </w:r>
    </w:p>
    <w:p w14:paraId="7FB663C3" w14:textId="77777777" w:rsidR="00203771" w:rsidRDefault="00203771" w:rsidP="00203771">
      <w:pPr>
        <w:pStyle w:val="2f2"/>
      </w:pPr>
    </w:p>
    <w:p w14:paraId="131E1BD1" w14:textId="77777777" w:rsidR="00203771" w:rsidRDefault="00203771" w:rsidP="00203771">
      <w:pPr>
        <w:pStyle w:val="2f2"/>
      </w:pPr>
      <w:r>
        <w:rPr>
          <w:rFonts w:hint="eastAsia"/>
        </w:rPr>
        <w:t xml:space="preserve">        hidden_dim = </w:t>
      </w:r>
      <w:proofErr w:type="gramStart"/>
      <w:r>
        <w:rPr>
          <w:rFonts w:hint="eastAsia"/>
        </w:rPr>
        <w:t>int(</w:t>
      </w:r>
      <w:proofErr w:type="gramEnd"/>
      <w:r>
        <w:rPr>
          <w:rFonts w:hint="eastAsia"/>
        </w:rPr>
        <w:t>round(inp * expand_ratio))</w:t>
      </w:r>
    </w:p>
    <w:p w14:paraId="051DCAAA" w14:textId="77777777" w:rsidR="00203771" w:rsidRDefault="00203771" w:rsidP="00203771">
      <w:pPr>
        <w:pStyle w:val="2f2"/>
      </w:pPr>
      <w:r>
        <w:rPr>
          <w:rFonts w:hint="eastAsia"/>
        </w:rPr>
        <w:lastRenderedPageBreak/>
        <w:t xml:space="preserve">        self.use_res_connect = stride == 1 and inp == oup</w:t>
      </w:r>
    </w:p>
    <w:p w14:paraId="62F495E6" w14:textId="77777777" w:rsidR="00203771" w:rsidRDefault="00203771" w:rsidP="00203771">
      <w:pPr>
        <w:pStyle w:val="2f2"/>
      </w:pPr>
    </w:p>
    <w:p w14:paraId="5C2796F5" w14:textId="77777777" w:rsidR="00203771" w:rsidRDefault="00203771" w:rsidP="00203771">
      <w:pPr>
        <w:pStyle w:val="2f2"/>
      </w:pPr>
      <w:r>
        <w:rPr>
          <w:rFonts w:hint="eastAsia"/>
        </w:rPr>
        <w:t xml:space="preserve">        layers = []</w:t>
      </w:r>
    </w:p>
    <w:p w14:paraId="75D71F40" w14:textId="77777777" w:rsidR="00203771" w:rsidRDefault="00203771" w:rsidP="00203771">
      <w:pPr>
        <w:pStyle w:val="2f2"/>
      </w:pPr>
      <w:r>
        <w:rPr>
          <w:rFonts w:hint="eastAsia"/>
        </w:rPr>
        <w:t xml:space="preserve">        if expand_</w:t>
      </w:r>
      <w:proofErr w:type="gramStart"/>
      <w:r>
        <w:rPr>
          <w:rFonts w:hint="eastAsia"/>
        </w:rPr>
        <w:t>ratio !</w:t>
      </w:r>
      <w:proofErr w:type="gramEnd"/>
      <w:r>
        <w:rPr>
          <w:rFonts w:hint="eastAsia"/>
        </w:rPr>
        <w:t>= 1:</w:t>
      </w:r>
    </w:p>
    <w:p w14:paraId="58D6C9D1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layers.append</w:t>
      </w:r>
      <w:proofErr w:type="gramEnd"/>
      <w:r>
        <w:rPr>
          <w:rFonts w:hint="eastAsia"/>
        </w:rPr>
        <w:t>(ConvBNReLU(inp, hidden_dim, kernel_size=1))</w:t>
      </w:r>
    </w:p>
    <w:p w14:paraId="43094299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layers.extend</w:t>
      </w:r>
      <w:proofErr w:type="gramEnd"/>
      <w:r>
        <w:rPr>
          <w:rFonts w:hint="eastAsia"/>
        </w:rPr>
        <w:t>([</w:t>
      </w:r>
    </w:p>
    <w:p w14:paraId="554CC218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ConvBNReLU(</w:t>
      </w:r>
      <w:proofErr w:type="gramEnd"/>
      <w:r>
        <w:rPr>
          <w:rFonts w:hint="eastAsia"/>
        </w:rPr>
        <w:t>hidden_dim, hidden_dim,</w:t>
      </w:r>
    </w:p>
    <w:p w14:paraId="7CBEFCBD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       stride=stride, groups=hidden_dim),</w:t>
      </w:r>
    </w:p>
    <w:p w14:paraId="45F2DFB0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nn.Conv</w:t>
      </w:r>
      <w:proofErr w:type="gramEnd"/>
      <w:r>
        <w:rPr>
          <w:rFonts w:hint="eastAsia"/>
        </w:rPr>
        <w:t>2d(hidden_dim, oup, kernel_size=1,</w:t>
      </w:r>
    </w:p>
    <w:p w14:paraId="117C34B0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      stride=1, has_bias=False),</w:t>
      </w:r>
    </w:p>
    <w:p w14:paraId="64FDFDEE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nn.BatchNorm</w:t>
      </w:r>
      <w:proofErr w:type="gramEnd"/>
      <w:r>
        <w:rPr>
          <w:rFonts w:hint="eastAsia"/>
        </w:rPr>
        <w:t>2d(oup),</w:t>
      </w:r>
    </w:p>
    <w:p w14:paraId="7F0383ED" w14:textId="77777777" w:rsidR="00203771" w:rsidRDefault="00203771" w:rsidP="00203771">
      <w:pPr>
        <w:pStyle w:val="2f2"/>
      </w:pPr>
      <w:r>
        <w:rPr>
          <w:rFonts w:hint="eastAsia"/>
        </w:rPr>
        <w:t xml:space="preserve">        ])</w:t>
      </w:r>
    </w:p>
    <w:p w14:paraId="44E90D97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self.conv</w:t>
      </w:r>
      <w:proofErr w:type="gramEnd"/>
      <w:r>
        <w:rPr>
          <w:rFonts w:hint="eastAsia"/>
        </w:rPr>
        <w:t xml:space="preserve"> = nn.SequentialCell(layers)</w:t>
      </w:r>
    </w:p>
    <w:p w14:paraId="3BBB2250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self.cast</w:t>
      </w:r>
      <w:proofErr w:type="gramEnd"/>
      <w:r>
        <w:rPr>
          <w:rFonts w:hint="eastAsia"/>
        </w:rPr>
        <w:t xml:space="preserve"> = P.Cast()</w:t>
      </w:r>
    </w:p>
    <w:p w14:paraId="15202358" w14:textId="77777777" w:rsidR="00203771" w:rsidRDefault="00203771" w:rsidP="00203771">
      <w:pPr>
        <w:pStyle w:val="2f2"/>
      </w:pPr>
    </w:p>
    <w:p w14:paraId="0CF89700" w14:textId="77777777" w:rsidR="00203771" w:rsidRDefault="00203771" w:rsidP="00203771">
      <w:pPr>
        <w:pStyle w:val="2f2"/>
      </w:pPr>
      <w:r>
        <w:rPr>
          <w:rFonts w:hint="eastAsia"/>
        </w:rPr>
        <w:t xml:space="preserve">    def </w:t>
      </w:r>
      <w:proofErr w:type="gramStart"/>
      <w:r>
        <w:rPr>
          <w:rFonts w:hint="eastAsia"/>
        </w:rPr>
        <w:t>construct(</w:t>
      </w:r>
      <w:proofErr w:type="gramEnd"/>
      <w:r>
        <w:rPr>
          <w:rFonts w:hint="eastAsia"/>
        </w:rPr>
        <w:t>self, x):</w:t>
      </w:r>
    </w:p>
    <w:p w14:paraId="37C59F09" w14:textId="77777777" w:rsidR="00203771" w:rsidRDefault="00203771" w:rsidP="00203771">
      <w:pPr>
        <w:pStyle w:val="2f2"/>
      </w:pPr>
      <w:r>
        <w:rPr>
          <w:rFonts w:hint="eastAsia"/>
        </w:rPr>
        <w:t xml:space="preserve">        identity = x</w:t>
      </w:r>
    </w:p>
    <w:p w14:paraId="3372F36A" w14:textId="77777777" w:rsidR="00203771" w:rsidRDefault="00203771" w:rsidP="00203771">
      <w:pPr>
        <w:pStyle w:val="2f2"/>
      </w:pPr>
      <w:r>
        <w:rPr>
          <w:rFonts w:hint="eastAsia"/>
        </w:rPr>
        <w:t xml:space="preserve">        x = </w:t>
      </w:r>
      <w:proofErr w:type="gramStart"/>
      <w:r>
        <w:rPr>
          <w:rFonts w:hint="eastAsia"/>
        </w:rPr>
        <w:t>self.conv</w:t>
      </w:r>
      <w:proofErr w:type="gramEnd"/>
      <w:r>
        <w:rPr>
          <w:rFonts w:hint="eastAsia"/>
        </w:rPr>
        <w:t>(x)</w:t>
      </w:r>
    </w:p>
    <w:p w14:paraId="5BF0E680" w14:textId="77777777" w:rsidR="00203771" w:rsidRDefault="00203771" w:rsidP="00203771">
      <w:pPr>
        <w:pStyle w:val="2f2"/>
      </w:pPr>
      <w:r>
        <w:rPr>
          <w:rFonts w:hint="eastAsia"/>
        </w:rPr>
        <w:t xml:space="preserve">        if self.use_res_connect:</w:t>
      </w:r>
    </w:p>
    <w:p w14:paraId="43C790CB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return </w:t>
      </w:r>
      <w:proofErr w:type="gramStart"/>
      <w:r>
        <w:rPr>
          <w:rFonts w:hint="eastAsia"/>
        </w:rPr>
        <w:t>P.add(</w:t>
      </w:r>
      <w:proofErr w:type="gramEnd"/>
      <w:r>
        <w:rPr>
          <w:rFonts w:hint="eastAsia"/>
        </w:rPr>
        <w:t>identity, x)</w:t>
      </w:r>
    </w:p>
    <w:p w14:paraId="5A0AA2D9" w14:textId="77777777" w:rsidR="00203771" w:rsidRDefault="00203771" w:rsidP="00203771">
      <w:pPr>
        <w:pStyle w:val="2f2"/>
      </w:pPr>
      <w:r>
        <w:rPr>
          <w:rFonts w:hint="eastAsia"/>
        </w:rPr>
        <w:t xml:space="preserve">        return x</w:t>
      </w:r>
    </w:p>
    <w:p w14:paraId="65163645" w14:textId="77777777" w:rsidR="00203771" w:rsidRDefault="00203771" w:rsidP="00203771">
      <w:pPr>
        <w:pStyle w:val="2f2"/>
      </w:pPr>
    </w:p>
    <w:p w14:paraId="202CF44C" w14:textId="77777777" w:rsidR="00203771" w:rsidRDefault="00203771" w:rsidP="00203771">
      <w:pPr>
        <w:pStyle w:val="2f2"/>
      </w:pPr>
      <w:r>
        <w:rPr>
          <w:rFonts w:hint="eastAsia"/>
        </w:rPr>
        <w:t>class MobileNetV2Backbone(</w:t>
      </w:r>
      <w:proofErr w:type="gramStart"/>
      <w:r>
        <w:rPr>
          <w:rFonts w:hint="eastAsia"/>
        </w:rPr>
        <w:t>nn.Cell</w:t>
      </w:r>
      <w:proofErr w:type="gramEnd"/>
      <w:r>
        <w:rPr>
          <w:rFonts w:hint="eastAsia"/>
        </w:rPr>
        <w:t>):</w:t>
      </w:r>
    </w:p>
    <w:p w14:paraId="77A4CB6B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081CB07A" w14:textId="77777777" w:rsidR="00203771" w:rsidRDefault="00203771" w:rsidP="00203771">
      <w:pPr>
        <w:pStyle w:val="2f2"/>
      </w:pPr>
      <w:r>
        <w:rPr>
          <w:rFonts w:hint="eastAsia"/>
        </w:rPr>
        <w:t xml:space="preserve">    MobileNetV2 architecture.</w:t>
      </w:r>
    </w:p>
    <w:p w14:paraId="4FAADB50" w14:textId="77777777" w:rsidR="00203771" w:rsidRDefault="00203771" w:rsidP="00203771">
      <w:pPr>
        <w:pStyle w:val="2f2"/>
      </w:pPr>
    </w:p>
    <w:p w14:paraId="68AC5F3B" w14:textId="77777777" w:rsidR="00203771" w:rsidRDefault="00203771" w:rsidP="00203771">
      <w:pPr>
        <w:pStyle w:val="2f2"/>
      </w:pPr>
      <w:r>
        <w:rPr>
          <w:rFonts w:hint="eastAsia"/>
        </w:rPr>
        <w:t xml:space="preserve">    Args:</w:t>
      </w:r>
    </w:p>
    <w:p w14:paraId="37CE4C1A" w14:textId="77777777" w:rsidR="00203771" w:rsidRDefault="00203771" w:rsidP="00203771">
      <w:pPr>
        <w:pStyle w:val="2f2"/>
      </w:pPr>
      <w:r>
        <w:rPr>
          <w:rFonts w:hint="eastAsia"/>
        </w:rPr>
        <w:t xml:space="preserve">        class_num (int): number of classes.</w:t>
      </w:r>
    </w:p>
    <w:p w14:paraId="004A49FB" w14:textId="77777777" w:rsidR="00203771" w:rsidRDefault="00203771" w:rsidP="00203771">
      <w:pPr>
        <w:pStyle w:val="2f2"/>
      </w:pPr>
      <w:r>
        <w:rPr>
          <w:rFonts w:hint="eastAsia"/>
        </w:rPr>
        <w:t xml:space="preserve">        width_mult (int): Channels multiplier for round to 8/16 and others. Default is 1.</w:t>
      </w:r>
    </w:p>
    <w:p w14:paraId="3D04CF11" w14:textId="77777777" w:rsidR="00203771" w:rsidRDefault="00203771" w:rsidP="00203771">
      <w:pPr>
        <w:pStyle w:val="2f2"/>
      </w:pPr>
      <w:r>
        <w:rPr>
          <w:rFonts w:hint="eastAsia"/>
        </w:rPr>
        <w:t xml:space="preserve">        has_dropout (bool): Is dropout used. Default is false</w:t>
      </w:r>
    </w:p>
    <w:p w14:paraId="7C889172" w14:textId="77777777" w:rsidR="00203771" w:rsidRDefault="00203771" w:rsidP="00203771">
      <w:pPr>
        <w:pStyle w:val="2f2"/>
      </w:pPr>
      <w:r>
        <w:rPr>
          <w:rFonts w:hint="eastAsia"/>
        </w:rPr>
        <w:t xml:space="preserve">        inverted_residual_setting (list): Inverted residual settings. Default is None</w:t>
      </w:r>
    </w:p>
    <w:p w14:paraId="1E40BB93" w14:textId="77777777" w:rsidR="00203771" w:rsidRDefault="00203771" w:rsidP="00203771">
      <w:pPr>
        <w:pStyle w:val="2f2"/>
      </w:pPr>
      <w:r>
        <w:rPr>
          <w:rFonts w:hint="eastAsia"/>
        </w:rPr>
        <w:t xml:space="preserve">        round_nearest (list): Channel round </w:t>
      </w:r>
      <w:proofErr w:type="gramStart"/>
      <w:r>
        <w:rPr>
          <w:rFonts w:hint="eastAsia"/>
        </w:rPr>
        <w:t>to .</w:t>
      </w:r>
      <w:proofErr w:type="gramEnd"/>
      <w:r>
        <w:rPr>
          <w:rFonts w:hint="eastAsia"/>
        </w:rPr>
        <w:t xml:space="preserve"> Default is 8</w:t>
      </w:r>
    </w:p>
    <w:p w14:paraId="3468C54E" w14:textId="77777777" w:rsidR="00203771" w:rsidRDefault="00203771" w:rsidP="00203771">
      <w:pPr>
        <w:pStyle w:val="2f2"/>
      </w:pPr>
      <w:r>
        <w:rPr>
          <w:rFonts w:hint="eastAsia"/>
        </w:rPr>
        <w:t xml:space="preserve">    Returns:</w:t>
      </w:r>
    </w:p>
    <w:p w14:paraId="3265FF14" w14:textId="77777777" w:rsidR="00203771" w:rsidRDefault="00203771" w:rsidP="00203771">
      <w:pPr>
        <w:pStyle w:val="2f2"/>
      </w:pPr>
      <w:r>
        <w:rPr>
          <w:rFonts w:hint="eastAsia"/>
        </w:rPr>
        <w:t xml:space="preserve">        Tensor, output tensor.</w:t>
      </w:r>
    </w:p>
    <w:p w14:paraId="0DF76F85" w14:textId="77777777" w:rsidR="00203771" w:rsidRDefault="00203771" w:rsidP="00203771">
      <w:pPr>
        <w:pStyle w:val="2f2"/>
      </w:pPr>
    </w:p>
    <w:p w14:paraId="687DFF34" w14:textId="77777777" w:rsidR="00203771" w:rsidRDefault="00203771" w:rsidP="00203771">
      <w:pPr>
        <w:pStyle w:val="2f2"/>
      </w:pPr>
      <w:r>
        <w:rPr>
          <w:rFonts w:hint="eastAsia"/>
        </w:rPr>
        <w:t xml:space="preserve">    Examples:</w:t>
      </w:r>
    </w:p>
    <w:p w14:paraId="44B46F71" w14:textId="77777777" w:rsidR="00203771" w:rsidRDefault="00203771" w:rsidP="00203771">
      <w:pPr>
        <w:pStyle w:val="2f2"/>
      </w:pPr>
      <w:r>
        <w:rPr>
          <w:rFonts w:hint="eastAsia"/>
        </w:rPr>
        <w:t xml:space="preserve">        &gt;&gt;&gt; MobileNetV2(num_classes=1000)</w:t>
      </w:r>
    </w:p>
    <w:p w14:paraId="59241E10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59A227C0" w14:textId="77777777" w:rsidR="00203771" w:rsidRDefault="00203771" w:rsidP="00203771">
      <w:pPr>
        <w:pStyle w:val="2f2"/>
      </w:pPr>
    </w:p>
    <w:p w14:paraId="3CDBC5B8" w14:textId="77777777" w:rsidR="00203771" w:rsidRDefault="00203771" w:rsidP="00203771">
      <w:pPr>
        <w:pStyle w:val="2f2"/>
      </w:pPr>
      <w:r>
        <w:rPr>
          <w:rFonts w:hint="eastAsia"/>
        </w:rPr>
        <w:t xml:space="preserve">    def __init_</w:t>
      </w:r>
      <w:proofErr w:type="gramStart"/>
      <w:r>
        <w:rPr>
          <w:rFonts w:hint="eastAsia"/>
        </w:rPr>
        <w:t>_(</w:t>
      </w:r>
      <w:proofErr w:type="gramEnd"/>
      <w:r>
        <w:rPr>
          <w:rFonts w:hint="eastAsia"/>
        </w:rPr>
        <w:t>self, width_mult=1., inverted_residual_setting=None, round_nearest=8,</w:t>
      </w:r>
    </w:p>
    <w:p w14:paraId="563CFCEF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 input_channel=32, last_channel=1280):</w:t>
      </w:r>
    </w:p>
    <w:p w14:paraId="7CC03589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super(</w:t>
      </w:r>
      <w:proofErr w:type="gramEnd"/>
      <w:r>
        <w:rPr>
          <w:rFonts w:hint="eastAsia"/>
        </w:rPr>
        <w:t>MobileNetV2Backbone, self).__init__()</w:t>
      </w:r>
    </w:p>
    <w:p w14:paraId="74D2CB5E" w14:textId="77777777" w:rsidR="00203771" w:rsidRDefault="00203771" w:rsidP="00203771">
      <w:pPr>
        <w:pStyle w:val="2f2"/>
      </w:pPr>
      <w:r>
        <w:rPr>
          <w:rFonts w:hint="eastAsia"/>
        </w:rPr>
        <w:t xml:space="preserve">        block = InvertedResidual</w:t>
      </w:r>
    </w:p>
    <w:p w14:paraId="55D0C610" w14:textId="77777777" w:rsidR="00203771" w:rsidRDefault="00203771" w:rsidP="00203771">
      <w:pPr>
        <w:pStyle w:val="2f2"/>
      </w:pPr>
      <w:r>
        <w:rPr>
          <w:rFonts w:hint="eastAsia"/>
        </w:rPr>
        <w:t xml:space="preserve">        # setting of inverted residual blocks</w:t>
      </w:r>
    </w:p>
    <w:p w14:paraId="454B49D3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self.cfgs</w:t>
      </w:r>
      <w:proofErr w:type="gramEnd"/>
      <w:r>
        <w:rPr>
          <w:rFonts w:hint="eastAsia"/>
        </w:rPr>
        <w:t xml:space="preserve"> = inverted_residual_setting</w:t>
      </w:r>
    </w:p>
    <w:p w14:paraId="745C00B6" w14:textId="77777777" w:rsidR="00203771" w:rsidRDefault="00203771" w:rsidP="00203771">
      <w:pPr>
        <w:pStyle w:val="2f2"/>
      </w:pPr>
      <w:r>
        <w:rPr>
          <w:rFonts w:hint="eastAsia"/>
        </w:rPr>
        <w:t xml:space="preserve">        if inverted_residual_setting is None:</w:t>
      </w:r>
    </w:p>
    <w:p w14:paraId="089436E3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self.cfgs</w:t>
      </w:r>
      <w:proofErr w:type="gramEnd"/>
      <w:r>
        <w:rPr>
          <w:rFonts w:hint="eastAsia"/>
        </w:rPr>
        <w:t xml:space="preserve"> = [</w:t>
      </w:r>
    </w:p>
    <w:p w14:paraId="390A642D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# t, c, n, s</w:t>
      </w:r>
    </w:p>
    <w:p w14:paraId="5EB1F7A6" w14:textId="77777777" w:rsidR="00203771" w:rsidRDefault="00203771" w:rsidP="00203771">
      <w:pPr>
        <w:pStyle w:val="2f2"/>
      </w:pPr>
      <w:r>
        <w:rPr>
          <w:rFonts w:hint="eastAsia"/>
        </w:rPr>
        <w:lastRenderedPageBreak/>
        <w:t xml:space="preserve">                [1, 16, 1, 1],</w:t>
      </w:r>
    </w:p>
    <w:p w14:paraId="6C768B52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[6, 24, 2, 2],</w:t>
      </w:r>
    </w:p>
    <w:p w14:paraId="1ACBB7D6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[6, 32, 3, 2],</w:t>
      </w:r>
    </w:p>
    <w:p w14:paraId="145847B7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[6, 64, 4, 2],</w:t>
      </w:r>
    </w:p>
    <w:p w14:paraId="19C3E916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[6, 96, 3, 1],</w:t>
      </w:r>
    </w:p>
    <w:p w14:paraId="0BD1ADEA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[6, 160, 3, 2],</w:t>
      </w:r>
    </w:p>
    <w:p w14:paraId="060990F9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[6, 320, 1, 1],</w:t>
      </w:r>
    </w:p>
    <w:p w14:paraId="380B6551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]</w:t>
      </w:r>
    </w:p>
    <w:p w14:paraId="283AAB7F" w14:textId="77777777" w:rsidR="00203771" w:rsidRDefault="00203771" w:rsidP="00203771">
      <w:pPr>
        <w:pStyle w:val="2f2"/>
      </w:pPr>
    </w:p>
    <w:p w14:paraId="6DD1DD28" w14:textId="77777777" w:rsidR="00203771" w:rsidRDefault="00203771" w:rsidP="00203771">
      <w:pPr>
        <w:pStyle w:val="2f2"/>
      </w:pPr>
      <w:r>
        <w:rPr>
          <w:rFonts w:hint="eastAsia"/>
        </w:rPr>
        <w:t xml:space="preserve">        # building first layer</w:t>
      </w:r>
    </w:p>
    <w:p w14:paraId="271E4650" w14:textId="77777777" w:rsidR="00203771" w:rsidRDefault="00203771" w:rsidP="00203771">
      <w:pPr>
        <w:pStyle w:val="2f2"/>
      </w:pPr>
      <w:r>
        <w:rPr>
          <w:rFonts w:hint="eastAsia"/>
        </w:rPr>
        <w:t xml:space="preserve">        input_channel = _make_</w:t>
      </w:r>
      <w:proofErr w:type="gramStart"/>
      <w:r>
        <w:rPr>
          <w:rFonts w:hint="eastAsia"/>
        </w:rPr>
        <w:t>divisible(</w:t>
      </w:r>
      <w:proofErr w:type="gramEnd"/>
      <w:r>
        <w:rPr>
          <w:rFonts w:hint="eastAsia"/>
        </w:rPr>
        <w:t>input_channel * width_mult, round_nearest)</w:t>
      </w:r>
    </w:p>
    <w:p w14:paraId="4F7C2B6D" w14:textId="77777777" w:rsidR="00203771" w:rsidRDefault="00203771" w:rsidP="00203771">
      <w:pPr>
        <w:pStyle w:val="2f2"/>
      </w:pPr>
      <w:r>
        <w:rPr>
          <w:rFonts w:hint="eastAsia"/>
        </w:rPr>
        <w:t xml:space="preserve">        self.out_channels = _make_</w:t>
      </w:r>
      <w:proofErr w:type="gramStart"/>
      <w:r>
        <w:rPr>
          <w:rFonts w:hint="eastAsia"/>
        </w:rPr>
        <w:t>divisible(</w:t>
      </w:r>
      <w:proofErr w:type="gramEnd"/>
      <w:r>
        <w:rPr>
          <w:rFonts w:hint="eastAsia"/>
        </w:rPr>
        <w:t>last_channel * max(1.0, width_mult), round_nearest)</w:t>
      </w:r>
    </w:p>
    <w:p w14:paraId="699ACF8F" w14:textId="77777777" w:rsidR="00203771" w:rsidRDefault="00203771" w:rsidP="00203771">
      <w:pPr>
        <w:pStyle w:val="2f2"/>
      </w:pPr>
      <w:r>
        <w:rPr>
          <w:rFonts w:hint="eastAsia"/>
        </w:rPr>
        <w:t xml:space="preserve">        features = [</w:t>
      </w:r>
      <w:proofErr w:type="gramStart"/>
      <w:r>
        <w:rPr>
          <w:rFonts w:hint="eastAsia"/>
        </w:rPr>
        <w:t>ConvBNReLU(</w:t>
      </w:r>
      <w:proofErr w:type="gramEnd"/>
      <w:r>
        <w:rPr>
          <w:rFonts w:hint="eastAsia"/>
        </w:rPr>
        <w:t>3, input_channel, stride=2)]</w:t>
      </w:r>
    </w:p>
    <w:p w14:paraId="73198E6B" w14:textId="77777777" w:rsidR="00203771" w:rsidRDefault="00203771" w:rsidP="00203771">
      <w:pPr>
        <w:pStyle w:val="2f2"/>
      </w:pPr>
      <w:r>
        <w:rPr>
          <w:rFonts w:hint="eastAsia"/>
        </w:rPr>
        <w:t xml:space="preserve">        # building inverted residual blocks</w:t>
      </w:r>
    </w:p>
    <w:p w14:paraId="3679872C" w14:textId="77777777" w:rsidR="00203771" w:rsidRDefault="00203771" w:rsidP="00203771">
      <w:pPr>
        <w:pStyle w:val="2f2"/>
      </w:pPr>
      <w:r>
        <w:rPr>
          <w:rFonts w:hint="eastAsia"/>
        </w:rPr>
        <w:t xml:space="preserve">        for t, c, n, s in </w:t>
      </w:r>
      <w:proofErr w:type="gramStart"/>
      <w:r>
        <w:rPr>
          <w:rFonts w:hint="eastAsia"/>
        </w:rPr>
        <w:t>self.cfgs</w:t>
      </w:r>
      <w:proofErr w:type="gramEnd"/>
      <w:r>
        <w:rPr>
          <w:rFonts w:hint="eastAsia"/>
        </w:rPr>
        <w:t>:</w:t>
      </w:r>
    </w:p>
    <w:p w14:paraId="6F4376D4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output_channel = _make_</w:t>
      </w:r>
      <w:proofErr w:type="gramStart"/>
      <w:r>
        <w:rPr>
          <w:rFonts w:hint="eastAsia"/>
        </w:rPr>
        <w:t>divisible(</w:t>
      </w:r>
      <w:proofErr w:type="gramEnd"/>
      <w:r>
        <w:rPr>
          <w:rFonts w:hint="eastAsia"/>
        </w:rPr>
        <w:t>c * width_mult, round_nearest)</w:t>
      </w:r>
    </w:p>
    <w:p w14:paraId="0A3286AD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for i in range(n):</w:t>
      </w:r>
    </w:p>
    <w:p w14:paraId="4F653E70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stride = s if i == 0 else 1</w:t>
      </w:r>
    </w:p>
    <w:p w14:paraId="7A19333D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</w:t>
      </w:r>
      <w:proofErr w:type="gramStart"/>
      <w:r>
        <w:rPr>
          <w:rFonts w:hint="eastAsia"/>
        </w:rPr>
        <w:t>features.append</w:t>
      </w:r>
      <w:proofErr w:type="gramEnd"/>
      <w:r>
        <w:rPr>
          <w:rFonts w:hint="eastAsia"/>
        </w:rPr>
        <w:t>(block(input_channel, output_channel, stride, expand_ratio=t))</w:t>
      </w:r>
    </w:p>
    <w:p w14:paraId="33CFA239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input_channel = output_channel</w:t>
      </w:r>
    </w:p>
    <w:p w14:paraId="3F8F304F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features.append</w:t>
      </w:r>
      <w:proofErr w:type="gramEnd"/>
      <w:r>
        <w:rPr>
          <w:rFonts w:hint="eastAsia"/>
        </w:rPr>
        <w:t>(ConvBNReLU(input_channel, self.out_channels, kernel_size=1))</w:t>
      </w:r>
    </w:p>
    <w:p w14:paraId="733D2B1A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self.features</w:t>
      </w:r>
      <w:proofErr w:type="gramEnd"/>
      <w:r>
        <w:rPr>
          <w:rFonts w:hint="eastAsia"/>
        </w:rPr>
        <w:t xml:space="preserve"> = nn.SequentialCell(features)</w:t>
      </w:r>
    </w:p>
    <w:p w14:paraId="0CAB6D93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self._</w:t>
      </w:r>
      <w:proofErr w:type="gramEnd"/>
      <w:r>
        <w:rPr>
          <w:rFonts w:hint="eastAsia"/>
        </w:rPr>
        <w:t>initialize_weights()</w:t>
      </w:r>
    </w:p>
    <w:p w14:paraId="27974DE3" w14:textId="77777777" w:rsidR="00203771" w:rsidRDefault="00203771" w:rsidP="00203771">
      <w:pPr>
        <w:pStyle w:val="2f2"/>
      </w:pPr>
    </w:p>
    <w:p w14:paraId="7293BAC1" w14:textId="77777777" w:rsidR="00203771" w:rsidRDefault="00203771" w:rsidP="00203771">
      <w:pPr>
        <w:pStyle w:val="2f2"/>
      </w:pPr>
      <w:r>
        <w:rPr>
          <w:rFonts w:hint="eastAsia"/>
        </w:rPr>
        <w:t xml:space="preserve">    def </w:t>
      </w:r>
      <w:proofErr w:type="gramStart"/>
      <w:r>
        <w:rPr>
          <w:rFonts w:hint="eastAsia"/>
        </w:rPr>
        <w:t>construct(</w:t>
      </w:r>
      <w:proofErr w:type="gramEnd"/>
      <w:r>
        <w:rPr>
          <w:rFonts w:hint="eastAsia"/>
        </w:rPr>
        <w:t>self, x):</w:t>
      </w:r>
    </w:p>
    <w:p w14:paraId="28706E48" w14:textId="77777777" w:rsidR="00203771" w:rsidRDefault="00203771" w:rsidP="00203771">
      <w:pPr>
        <w:pStyle w:val="2f2"/>
      </w:pPr>
      <w:r>
        <w:rPr>
          <w:rFonts w:hint="eastAsia"/>
        </w:rPr>
        <w:t xml:space="preserve">        x = </w:t>
      </w:r>
      <w:proofErr w:type="gramStart"/>
      <w:r>
        <w:rPr>
          <w:rFonts w:hint="eastAsia"/>
        </w:rPr>
        <w:t>self.features</w:t>
      </w:r>
      <w:proofErr w:type="gramEnd"/>
      <w:r>
        <w:rPr>
          <w:rFonts w:hint="eastAsia"/>
        </w:rPr>
        <w:t>(x)</w:t>
      </w:r>
    </w:p>
    <w:p w14:paraId="7C4396D8" w14:textId="77777777" w:rsidR="00203771" w:rsidRDefault="00203771" w:rsidP="00203771">
      <w:pPr>
        <w:pStyle w:val="2f2"/>
      </w:pPr>
      <w:r>
        <w:rPr>
          <w:rFonts w:hint="eastAsia"/>
        </w:rPr>
        <w:t xml:space="preserve">        return x</w:t>
      </w:r>
    </w:p>
    <w:p w14:paraId="47FEE2BD" w14:textId="77777777" w:rsidR="00203771" w:rsidRDefault="00203771" w:rsidP="00203771">
      <w:pPr>
        <w:pStyle w:val="2f2"/>
      </w:pPr>
    </w:p>
    <w:p w14:paraId="184D59AF" w14:textId="77777777" w:rsidR="00203771" w:rsidRDefault="00203771" w:rsidP="00203771">
      <w:pPr>
        <w:pStyle w:val="2f2"/>
      </w:pPr>
      <w:r>
        <w:rPr>
          <w:rFonts w:hint="eastAsia"/>
        </w:rPr>
        <w:t xml:space="preserve">    def _initialize_weights(self):</w:t>
      </w:r>
    </w:p>
    <w:p w14:paraId="6A764D10" w14:textId="77777777" w:rsidR="00203771" w:rsidRDefault="00203771" w:rsidP="00203771">
      <w:pPr>
        <w:pStyle w:val="2f2"/>
      </w:pPr>
      <w:r>
        <w:rPr>
          <w:rFonts w:hint="eastAsia"/>
        </w:rPr>
        <w:t xml:space="preserve">        """</w:t>
      </w:r>
    </w:p>
    <w:p w14:paraId="57774B62" w14:textId="77777777" w:rsidR="00203771" w:rsidRDefault="00203771" w:rsidP="00203771">
      <w:pPr>
        <w:pStyle w:val="2f2"/>
      </w:pPr>
      <w:r>
        <w:rPr>
          <w:rFonts w:hint="eastAsia"/>
        </w:rPr>
        <w:t xml:space="preserve">        Initialize weights.</w:t>
      </w:r>
    </w:p>
    <w:p w14:paraId="1693D003" w14:textId="77777777" w:rsidR="00203771" w:rsidRDefault="00203771" w:rsidP="00203771">
      <w:pPr>
        <w:pStyle w:val="2f2"/>
      </w:pPr>
    </w:p>
    <w:p w14:paraId="3F9FBBA9" w14:textId="77777777" w:rsidR="00203771" w:rsidRDefault="00203771" w:rsidP="00203771">
      <w:pPr>
        <w:pStyle w:val="2f2"/>
      </w:pPr>
      <w:r>
        <w:rPr>
          <w:rFonts w:hint="eastAsia"/>
        </w:rPr>
        <w:t xml:space="preserve">        Args:</w:t>
      </w:r>
    </w:p>
    <w:p w14:paraId="6DEF218D" w14:textId="77777777" w:rsidR="00203771" w:rsidRDefault="00203771" w:rsidP="00203771">
      <w:pPr>
        <w:pStyle w:val="2f2"/>
      </w:pPr>
    </w:p>
    <w:p w14:paraId="09E7124A" w14:textId="77777777" w:rsidR="00203771" w:rsidRDefault="00203771" w:rsidP="00203771">
      <w:pPr>
        <w:pStyle w:val="2f2"/>
      </w:pPr>
      <w:r>
        <w:rPr>
          <w:rFonts w:hint="eastAsia"/>
        </w:rPr>
        <w:t xml:space="preserve">        Returns:</w:t>
      </w:r>
    </w:p>
    <w:p w14:paraId="00B5624D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None.</w:t>
      </w:r>
    </w:p>
    <w:p w14:paraId="4988C70A" w14:textId="77777777" w:rsidR="00203771" w:rsidRDefault="00203771" w:rsidP="00203771">
      <w:pPr>
        <w:pStyle w:val="2f2"/>
      </w:pPr>
    </w:p>
    <w:p w14:paraId="1F48A4C6" w14:textId="77777777" w:rsidR="00203771" w:rsidRDefault="00203771" w:rsidP="00203771">
      <w:pPr>
        <w:pStyle w:val="2f2"/>
      </w:pPr>
      <w:r>
        <w:rPr>
          <w:rFonts w:hint="eastAsia"/>
        </w:rPr>
        <w:t xml:space="preserve">        Examples:</w:t>
      </w:r>
    </w:p>
    <w:p w14:paraId="40E61293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&gt;&gt;&gt; _initialize_</w:t>
      </w:r>
      <w:proofErr w:type="gramStart"/>
      <w:r>
        <w:rPr>
          <w:rFonts w:hint="eastAsia"/>
        </w:rPr>
        <w:t>weights(</w:t>
      </w:r>
      <w:proofErr w:type="gramEnd"/>
      <w:r>
        <w:rPr>
          <w:rFonts w:hint="eastAsia"/>
        </w:rPr>
        <w:t>)</w:t>
      </w:r>
    </w:p>
    <w:p w14:paraId="556378A7" w14:textId="77777777" w:rsidR="00203771" w:rsidRDefault="00203771" w:rsidP="00203771">
      <w:pPr>
        <w:pStyle w:val="2f2"/>
      </w:pPr>
      <w:r>
        <w:rPr>
          <w:rFonts w:hint="eastAsia"/>
        </w:rPr>
        <w:t xml:space="preserve">        """</w:t>
      </w:r>
    </w:p>
    <w:p w14:paraId="6418840B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self.init</w:t>
      </w:r>
      <w:proofErr w:type="gramEnd"/>
      <w:r>
        <w:rPr>
          <w:rFonts w:hint="eastAsia"/>
        </w:rPr>
        <w:t>_parameters_data()</w:t>
      </w:r>
    </w:p>
    <w:p w14:paraId="1B8E90FC" w14:textId="77777777" w:rsidR="00203771" w:rsidRDefault="00203771" w:rsidP="00203771">
      <w:pPr>
        <w:pStyle w:val="2f2"/>
      </w:pPr>
      <w:r>
        <w:rPr>
          <w:rFonts w:hint="eastAsia"/>
        </w:rPr>
        <w:t xml:space="preserve">        for _, m in </w:t>
      </w:r>
      <w:proofErr w:type="gramStart"/>
      <w:r>
        <w:rPr>
          <w:rFonts w:hint="eastAsia"/>
        </w:rPr>
        <w:t>self.cells</w:t>
      </w:r>
      <w:proofErr w:type="gramEnd"/>
      <w:r>
        <w:rPr>
          <w:rFonts w:hint="eastAsia"/>
        </w:rPr>
        <w:t>_and_names():</w:t>
      </w:r>
    </w:p>
    <w:p w14:paraId="475CD81B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if </w:t>
      </w:r>
      <w:proofErr w:type="gramStart"/>
      <w:r>
        <w:rPr>
          <w:rFonts w:hint="eastAsia"/>
        </w:rPr>
        <w:t>isinstance(</w:t>
      </w:r>
      <w:proofErr w:type="gramEnd"/>
      <w:r>
        <w:rPr>
          <w:rFonts w:hint="eastAsia"/>
        </w:rPr>
        <w:t>m, nn.Conv2d):</w:t>
      </w:r>
    </w:p>
    <w:p w14:paraId="4FDB655D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n = </w:t>
      </w:r>
      <w:proofErr w:type="gramStart"/>
      <w:r>
        <w:rPr>
          <w:rFonts w:hint="eastAsia"/>
        </w:rPr>
        <w:t>m.kernel</w:t>
      </w:r>
      <w:proofErr w:type="gramEnd"/>
      <w:r>
        <w:rPr>
          <w:rFonts w:hint="eastAsia"/>
        </w:rPr>
        <w:t>_size[0] * m.kernel_size[1] * m.out_channels</w:t>
      </w:r>
    </w:p>
    <w:p w14:paraId="2ECC8DA8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m.weight.set_</w:t>
      </w:r>
      <w:proofErr w:type="gramStart"/>
      <w:r>
        <w:rPr>
          <w:rFonts w:hint="eastAsia"/>
        </w:rPr>
        <w:t>data(</w:t>
      </w:r>
      <w:proofErr w:type="gramEnd"/>
      <w:r>
        <w:rPr>
          <w:rFonts w:hint="eastAsia"/>
        </w:rPr>
        <w:t>Tensor(np.random.normal(0, np.sqrt(2. / n),</w:t>
      </w:r>
    </w:p>
    <w:p w14:paraId="78633CF2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                                          m.weight.</w:t>
      </w:r>
      <w:proofErr w:type="gramStart"/>
      <w:r>
        <w:rPr>
          <w:rFonts w:hint="eastAsia"/>
        </w:rPr>
        <w:t>data.shape</w:t>
      </w:r>
      <w:proofErr w:type="gramEnd"/>
      <w:r>
        <w:rPr>
          <w:rFonts w:hint="eastAsia"/>
        </w:rPr>
        <w:t>).astype("float32")))</w:t>
      </w:r>
    </w:p>
    <w:p w14:paraId="122604BB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if </w:t>
      </w:r>
      <w:proofErr w:type="gramStart"/>
      <w:r>
        <w:rPr>
          <w:rFonts w:hint="eastAsia"/>
        </w:rPr>
        <w:t>m.bias</w:t>
      </w:r>
      <w:proofErr w:type="gramEnd"/>
      <w:r>
        <w:rPr>
          <w:rFonts w:hint="eastAsia"/>
        </w:rPr>
        <w:t xml:space="preserve"> is not None:</w:t>
      </w:r>
    </w:p>
    <w:p w14:paraId="5790344D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    m.bias.set_</w:t>
      </w:r>
      <w:proofErr w:type="gramStart"/>
      <w:r>
        <w:rPr>
          <w:rFonts w:hint="eastAsia"/>
        </w:rPr>
        <w:t>data(</w:t>
      </w:r>
      <w:proofErr w:type="gramEnd"/>
    </w:p>
    <w:p w14:paraId="52335AEB" w14:textId="77777777" w:rsidR="00203771" w:rsidRDefault="00203771" w:rsidP="00203771">
      <w:pPr>
        <w:pStyle w:val="2f2"/>
      </w:pPr>
      <w:r>
        <w:rPr>
          <w:rFonts w:hint="eastAsia"/>
        </w:rPr>
        <w:lastRenderedPageBreak/>
        <w:t xml:space="preserve">                        </w:t>
      </w:r>
      <w:proofErr w:type="gramStart"/>
      <w:r>
        <w:rPr>
          <w:rFonts w:hint="eastAsia"/>
        </w:rPr>
        <w:t>Tensor(</w:t>
      </w:r>
      <w:proofErr w:type="gramEnd"/>
      <w:r>
        <w:rPr>
          <w:rFonts w:hint="eastAsia"/>
        </w:rPr>
        <w:t>np.zeros(m.bias.data.shape, dtype="float32")))</w:t>
      </w:r>
    </w:p>
    <w:p w14:paraId="1733C742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elif </w:t>
      </w:r>
      <w:proofErr w:type="gramStart"/>
      <w:r>
        <w:rPr>
          <w:rFonts w:hint="eastAsia"/>
        </w:rPr>
        <w:t>isinstance(</w:t>
      </w:r>
      <w:proofErr w:type="gramEnd"/>
      <w:r>
        <w:rPr>
          <w:rFonts w:hint="eastAsia"/>
        </w:rPr>
        <w:t>m, nn.BatchNorm2d):</w:t>
      </w:r>
    </w:p>
    <w:p w14:paraId="386FF94E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m.gamma.set_</w:t>
      </w:r>
      <w:proofErr w:type="gramStart"/>
      <w:r>
        <w:rPr>
          <w:rFonts w:hint="eastAsia"/>
        </w:rPr>
        <w:t>data(</w:t>
      </w:r>
      <w:proofErr w:type="gramEnd"/>
    </w:p>
    <w:p w14:paraId="3ABC065E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    </w:t>
      </w:r>
      <w:proofErr w:type="gramStart"/>
      <w:r>
        <w:rPr>
          <w:rFonts w:hint="eastAsia"/>
        </w:rPr>
        <w:t>Tensor(</w:t>
      </w:r>
      <w:proofErr w:type="gramEnd"/>
      <w:r>
        <w:rPr>
          <w:rFonts w:hint="eastAsia"/>
        </w:rPr>
        <w:t>np.ones(m.gamma.data.shape, dtype="float32")))</w:t>
      </w:r>
    </w:p>
    <w:p w14:paraId="5A4D269A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m.beta.set_</w:t>
      </w:r>
      <w:proofErr w:type="gramStart"/>
      <w:r>
        <w:rPr>
          <w:rFonts w:hint="eastAsia"/>
        </w:rPr>
        <w:t>data(</w:t>
      </w:r>
      <w:proofErr w:type="gramEnd"/>
    </w:p>
    <w:p w14:paraId="5CCED5B5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    </w:t>
      </w:r>
      <w:proofErr w:type="gramStart"/>
      <w:r>
        <w:rPr>
          <w:rFonts w:hint="eastAsia"/>
        </w:rPr>
        <w:t>Tensor(</w:t>
      </w:r>
      <w:proofErr w:type="gramEnd"/>
      <w:r>
        <w:rPr>
          <w:rFonts w:hint="eastAsia"/>
        </w:rPr>
        <w:t>np.zeros(m.beta.data.shape, dtype="float32")))</w:t>
      </w:r>
    </w:p>
    <w:p w14:paraId="05E972F3" w14:textId="77777777" w:rsidR="00203771" w:rsidRDefault="00203771" w:rsidP="00203771">
      <w:pPr>
        <w:pStyle w:val="2f2"/>
      </w:pPr>
    </w:p>
    <w:p w14:paraId="67EB80DC" w14:textId="77777777" w:rsidR="00203771" w:rsidRDefault="00203771" w:rsidP="00203771">
      <w:pPr>
        <w:pStyle w:val="2f2"/>
      </w:pPr>
      <w:r>
        <w:rPr>
          <w:rFonts w:hint="eastAsia"/>
        </w:rPr>
        <w:t xml:space="preserve">    @property</w:t>
      </w:r>
    </w:p>
    <w:p w14:paraId="50BB54AF" w14:textId="77777777" w:rsidR="00203771" w:rsidRDefault="00203771" w:rsidP="00203771">
      <w:pPr>
        <w:pStyle w:val="2f2"/>
      </w:pPr>
      <w:r>
        <w:rPr>
          <w:rFonts w:hint="eastAsia"/>
        </w:rPr>
        <w:t xml:space="preserve">    def get_features(self):</w:t>
      </w:r>
    </w:p>
    <w:p w14:paraId="3DAC9278" w14:textId="77777777" w:rsidR="00203771" w:rsidRDefault="00203771" w:rsidP="00203771">
      <w:pPr>
        <w:pStyle w:val="2f2"/>
      </w:pPr>
      <w:r>
        <w:rPr>
          <w:rFonts w:hint="eastAsia"/>
        </w:rPr>
        <w:t xml:space="preserve">        return </w:t>
      </w:r>
      <w:proofErr w:type="gramStart"/>
      <w:r>
        <w:rPr>
          <w:rFonts w:hint="eastAsia"/>
        </w:rPr>
        <w:t>self.features</w:t>
      </w:r>
      <w:proofErr w:type="gramEnd"/>
    </w:p>
    <w:p w14:paraId="207BD7B8" w14:textId="77777777" w:rsidR="00203771" w:rsidRDefault="00203771" w:rsidP="00203771">
      <w:pPr>
        <w:pStyle w:val="2f2"/>
      </w:pPr>
    </w:p>
    <w:p w14:paraId="4A0F6451" w14:textId="77777777" w:rsidR="00203771" w:rsidRDefault="00203771" w:rsidP="00203771">
      <w:pPr>
        <w:pStyle w:val="2f2"/>
      </w:pPr>
      <w:r>
        <w:rPr>
          <w:rFonts w:hint="eastAsia"/>
        </w:rPr>
        <w:t>class MobileNetV2Head(</w:t>
      </w:r>
      <w:proofErr w:type="gramStart"/>
      <w:r>
        <w:rPr>
          <w:rFonts w:hint="eastAsia"/>
        </w:rPr>
        <w:t>nn.Cell</w:t>
      </w:r>
      <w:proofErr w:type="gramEnd"/>
      <w:r>
        <w:rPr>
          <w:rFonts w:hint="eastAsia"/>
        </w:rPr>
        <w:t>):</w:t>
      </w:r>
    </w:p>
    <w:p w14:paraId="4B88534A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47F00BE2" w14:textId="77777777" w:rsidR="00203771" w:rsidRDefault="00203771" w:rsidP="00203771">
      <w:pPr>
        <w:pStyle w:val="2f2"/>
      </w:pPr>
      <w:r>
        <w:rPr>
          <w:rFonts w:hint="eastAsia"/>
        </w:rPr>
        <w:t xml:space="preserve">    MobileNetV2 architecture.</w:t>
      </w:r>
    </w:p>
    <w:p w14:paraId="5F04BA50" w14:textId="77777777" w:rsidR="00203771" w:rsidRDefault="00203771" w:rsidP="00203771">
      <w:pPr>
        <w:pStyle w:val="2f2"/>
      </w:pPr>
    </w:p>
    <w:p w14:paraId="536C6767" w14:textId="77777777" w:rsidR="00203771" w:rsidRDefault="00203771" w:rsidP="00203771">
      <w:pPr>
        <w:pStyle w:val="2f2"/>
      </w:pPr>
      <w:r>
        <w:rPr>
          <w:rFonts w:hint="eastAsia"/>
        </w:rPr>
        <w:t xml:space="preserve">    Args:</w:t>
      </w:r>
    </w:p>
    <w:p w14:paraId="00C7BA2E" w14:textId="77777777" w:rsidR="00203771" w:rsidRDefault="00203771" w:rsidP="00203771">
      <w:pPr>
        <w:pStyle w:val="2f2"/>
      </w:pPr>
      <w:r>
        <w:rPr>
          <w:rFonts w:hint="eastAsia"/>
        </w:rPr>
        <w:t xml:space="preserve">        class_num (int): Number of classes. Default is 1000.</w:t>
      </w:r>
    </w:p>
    <w:p w14:paraId="093E2F6F" w14:textId="77777777" w:rsidR="00203771" w:rsidRDefault="00203771" w:rsidP="00203771">
      <w:pPr>
        <w:pStyle w:val="2f2"/>
      </w:pPr>
      <w:r>
        <w:rPr>
          <w:rFonts w:hint="eastAsia"/>
        </w:rPr>
        <w:t xml:space="preserve">        has_dropout (bool): Is dropout used. Default is false</w:t>
      </w:r>
    </w:p>
    <w:p w14:paraId="31AE7C0F" w14:textId="77777777" w:rsidR="00203771" w:rsidRDefault="00203771" w:rsidP="00203771">
      <w:pPr>
        <w:pStyle w:val="2f2"/>
      </w:pPr>
      <w:r>
        <w:rPr>
          <w:rFonts w:hint="eastAsia"/>
        </w:rPr>
        <w:t xml:space="preserve">    Returns:</w:t>
      </w:r>
    </w:p>
    <w:p w14:paraId="0DDA1C6A" w14:textId="77777777" w:rsidR="00203771" w:rsidRDefault="00203771" w:rsidP="00203771">
      <w:pPr>
        <w:pStyle w:val="2f2"/>
      </w:pPr>
      <w:r>
        <w:rPr>
          <w:rFonts w:hint="eastAsia"/>
        </w:rPr>
        <w:t xml:space="preserve">        Tensor, output tensor.</w:t>
      </w:r>
    </w:p>
    <w:p w14:paraId="0380B8E2" w14:textId="77777777" w:rsidR="00203771" w:rsidRDefault="00203771" w:rsidP="00203771">
      <w:pPr>
        <w:pStyle w:val="2f2"/>
      </w:pPr>
    </w:p>
    <w:p w14:paraId="7C4171EE" w14:textId="77777777" w:rsidR="00203771" w:rsidRDefault="00203771" w:rsidP="00203771">
      <w:pPr>
        <w:pStyle w:val="2f2"/>
      </w:pPr>
      <w:r>
        <w:rPr>
          <w:rFonts w:hint="eastAsia"/>
        </w:rPr>
        <w:t xml:space="preserve">    Examples:</w:t>
      </w:r>
    </w:p>
    <w:p w14:paraId="75BCA604" w14:textId="77777777" w:rsidR="00203771" w:rsidRDefault="00203771" w:rsidP="00203771">
      <w:pPr>
        <w:pStyle w:val="2f2"/>
      </w:pPr>
      <w:r>
        <w:rPr>
          <w:rFonts w:hint="eastAsia"/>
        </w:rPr>
        <w:t xml:space="preserve">        &gt;&gt;&gt; MobileNetV2(num_classes=1000)</w:t>
      </w:r>
    </w:p>
    <w:p w14:paraId="6139D4EC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02AA4A1D" w14:textId="77777777" w:rsidR="00203771" w:rsidRDefault="00203771" w:rsidP="00203771">
      <w:pPr>
        <w:pStyle w:val="2f2"/>
      </w:pPr>
    </w:p>
    <w:p w14:paraId="59E9EEFC" w14:textId="77777777" w:rsidR="00203771" w:rsidRDefault="00203771" w:rsidP="00203771">
      <w:pPr>
        <w:pStyle w:val="2f2"/>
      </w:pPr>
      <w:r>
        <w:rPr>
          <w:rFonts w:hint="eastAsia"/>
        </w:rPr>
        <w:t xml:space="preserve">    def __init_</w:t>
      </w:r>
      <w:proofErr w:type="gramStart"/>
      <w:r>
        <w:rPr>
          <w:rFonts w:hint="eastAsia"/>
        </w:rPr>
        <w:t>_(</w:t>
      </w:r>
      <w:proofErr w:type="gramEnd"/>
      <w:r>
        <w:rPr>
          <w:rFonts w:hint="eastAsia"/>
        </w:rPr>
        <w:t>self, input_channel=1280, num_classes=1000, has_dropout=False, activation="None"):</w:t>
      </w:r>
    </w:p>
    <w:p w14:paraId="7E821914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super(</w:t>
      </w:r>
      <w:proofErr w:type="gramEnd"/>
      <w:r>
        <w:rPr>
          <w:rFonts w:hint="eastAsia"/>
        </w:rPr>
        <w:t>MobileNetV2Head, self).__init__()</w:t>
      </w:r>
    </w:p>
    <w:p w14:paraId="60091BCF" w14:textId="77777777" w:rsidR="00203771" w:rsidRDefault="00203771" w:rsidP="00203771">
      <w:pPr>
        <w:pStyle w:val="2f2"/>
      </w:pPr>
      <w:r>
        <w:rPr>
          <w:rFonts w:hint="eastAsia"/>
        </w:rPr>
        <w:t xml:space="preserve">        # mobilenet head</w:t>
      </w:r>
    </w:p>
    <w:p w14:paraId="587CC4AA" w14:textId="77777777" w:rsidR="00203771" w:rsidRDefault="00203771" w:rsidP="00203771">
      <w:pPr>
        <w:pStyle w:val="2f2"/>
      </w:pPr>
      <w:r>
        <w:rPr>
          <w:rFonts w:hint="eastAsia"/>
        </w:rPr>
        <w:t xml:space="preserve">        head = ([</w:t>
      </w:r>
      <w:proofErr w:type="gramStart"/>
      <w:r>
        <w:rPr>
          <w:rFonts w:hint="eastAsia"/>
        </w:rPr>
        <w:t>GlobalAvgPooling(</w:t>
      </w:r>
      <w:proofErr w:type="gramEnd"/>
      <w:r>
        <w:rPr>
          <w:rFonts w:hint="eastAsia"/>
        </w:rPr>
        <w:t>), nn.Dense(input_channel, num_classes, has_bias=True)] if not has_dropout else</w:t>
      </w:r>
    </w:p>
    <w:p w14:paraId="4591A040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[</w:t>
      </w:r>
      <w:proofErr w:type="gramStart"/>
      <w:r>
        <w:rPr>
          <w:rFonts w:hint="eastAsia"/>
        </w:rPr>
        <w:t>GlobalAvgPooling(</w:t>
      </w:r>
      <w:proofErr w:type="gramEnd"/>
      <w:r>
        <w:rPr>
          <w:rFonts w:hint="eastAsia"/>
        </w:rPr>
        <w:t>), nn.Dropout(0.2), nn.Dense(input_channel, num_classes, has_bias=True)])</w:t>
      </w:r>
    </w:p>
    <w:p w14:paraId="7EBD7FB4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self.head</w:t>
      </w:r>
      <w:proofErr w:type="gramEnd"/>
      <w:r>
        <w:rPr>
          <w:rFonts w:hint="eastAsia"/>
        </w:rPr>
        <w:t xml:space="preserve"> = nn.SequentialCell(head)</w:t>
      </w:r>
    </w:p>
    <w:p w14:paraId="46D90F08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self.need</w:t>
      </w:r>
      <w:proofErr w:type="gramEnd"/>
      <w:r>
        <w:rPr>
          <w:rFonts w:hint="eastAsia"/>
        </w:rPr>
        <w:t>_activation = True</w:t>
      </w:r>
    </w:p>
    <w:p w14:paraId="10227C74" w14:textId="77777777" w:rsidR="00203771" w:rsidRDefault="00203771" w:rsidP="00203771">
      <w:pPr>
        <w:pStyle w:val="2f2"/>
      </w:pPr>
      <w:r>
        <w:rPr>
          <w:rFonts w:hint="eastAsia"/>
        </w:rPr>
        <w:t xml:space="preserve">        if activation == "Sigmoid":</w:t>
      </w:r>
    </w:p>
    <w:p w14:paraId="160D19C0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self.activation</w:t>
      </w:r>
      <w:proofErr w:type="gramEnd"/>
      <w:r>
        <w:rPr>
          <w:rFonts w:hint="eastAsia"/>
        </w:rPr>
        <w:t xml:space="preserve"> = nn.Sigmoid()</w:t>
      </w:r>
    </w:p>
    <w:p w14:paraId="0FA1A9A7" w14:textId="77777777" w:rsidR="00203771" w:rsidRDefault="00203771" w:rsidP="00203771">
      <w:pPr>
        <w:pStyle w:val="2f2"/>
      </w:pPr>
      <w:r>
        <w:rPr>
          <w:rFonts w:hint="eastAsia"/>
        </w:rPr>
        <w:t xml:space="preserve">        elif activation == "Softmax":</w:t>
      </w:r>
    </w:p>
    <w:p w14:paraId="47F62969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self.activation</w:t>
      </w:r>
      <w:proofErr w:type="gramEnd"/>
      <w:r>
        <w:rPr>
          <w:rFonts w:hint="eastAsia"/>
        </w:rPr>
        <w:t xml:space="preserve"> = nn.Softmax()</w:t>
      </w:r>
    </w:p>
    <w:p w14:paraId="499F6E65" w14:textId="77777777" w:rsidR="00203771" w:rsidRDefault="00203771" w:rsidP="00203771">
      <w:pPr>
        <w:pStyle w:val="2f2"/>
      </w:pPr>
      <w:r>
        <w:rPr>
          <w:rFonts w:hint="eastAsia"/>
        </w:rPr>
        <w:t xml:space="preserve">        else:</w:t>
      </w:r>
    </w:p>
    <w:p w14:paraId="045AFCF3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self.need</w:t>
      </w:r>
      <w:proofErr w:type="gramEnd"/>
      <w:r>
        <w:rPr>
          <w:rFonts w:hint="eastAsia"/>
        </w:rPr>
        <w:t>_activation = False</w:t>
      </w:r>
    </w:p>
    <w:p w14:paraId="31A6AB1A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self._</w:t>
      </w:r>
      <w:proofErr w:type="gramEnd"/>
      <w:r>
        <w:rPr>
          <w:rFonts w:hint="eastAsia"/>
        </w:rPr>
        <w:t>initialize_weights()</w:t>
      </w:r>
    </w:p>
    <w:p w14:paraId="61FEE075" w14:textId="77777777" w:rsidR="00203771" w:rsidRDefault="00203771" w:rsidP="00203771">
      <w:pPr>
        <w:pStyle w:val="2f2"/>
      </w:pPr>
    </w:p>
    <w:p w14:paraId="09F5C472" w14:textId="77777777" w:rsidR="00203771" w:rsidRDefault="00203771" w:rsidP="00203771">
      <w:pPr>
        <w:pStyle w:val="2f2"/>
      </w:pPr>
      <w:r>
        <w:rPr>
          <w:rFonts w:hint="eastAsia"/>
        </w:rPr>
        <w:t xml:space="preserve">    def </w:t>
      </w:r>
      <w:proofErr w:type="gramStart"/>
      <w:r>
        <w:rPr>
          <w:rFonts w:hint="eastAsia"/>
        </w:rPr>
        <w:t>construct(</w:t>
      </w:r>
      <w:proofErr w:type="gramEnd"/>
      <w:r>
        <w:rPr>
          <w:rFonts w:hint="eastAsia"/>
        </w:rPr>
        <w:t>self, x):</w:t>
      </w:r>
    </w:p>
    <w:p w14:paraId="347DF805" w14:textId="77777777" w:rsidR="00203771" w:rsidRDefault="00203771" w:rsidP="00203771">
      <w:pPr>
        <w:pStyle w:val="2f2"/>
      </w:pPr>
      <w:r>
        <w:rPr>
          <w:rFonts w:hint="eastAsia"/>
        </w:rPr>
        <w:t xml:space="preserve">        x = </w:t>
      </w:r>
      <w:proofErr w:type="gramStart"/>
      <w:r>
        <w:rPr>
          <w:rFonts w:hint="eastAsia"/>
        </w:rPr>
        <w:t>self.head</w:t>
      </w:r>
      <w:proofErr w:type="gramEnd"/>
      <w:r>
        <w:rPr>
          <w:rFonts w:hint="eastAsia"/>
        </w:rPr>
        <w:t>(x)</w:t>
      </w:r>
    </w:p>
    <w:p w14:paraId="5FA0B0E8" w14:textId="77777777" w:rsidR="00203771" w:rsidRDefault="00203771" w:rsidP="00203771">
      <w:pPr>
        <w:pStyle w:val="2f2"/>
      </w:pPr>
      <w:r>
        <w:rPr>
          <w:rFonts w:hint="eastAsia"/>
        </w:rPr>
        <w:t xml:space="preserve">        if </w:t>
      </w:r>
      <w:proofErr w:type="gramStart"/>
      <w:r>
        <w:rPr>
          <w:rFonts w:hint="eastAsia"/>
        </w:rPr>
        <w:t>self.need</w:t>
      </w:r>
      <w:proofErr w:type="gramEnd"/>
      <w:r>
        <w:rPr>
          <w:rFonts w:hint="eastAsia"/>
        </w:rPr>
        <w:t>_activation:</w:t>
      </w:r>
    </w:p>
    <w:p w14:paraId="32AF8CFF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x = </w:t>
      </w:r>
      <w:proofErr w:type="gramStart"/>
      <w:r>
        <w:rPr>
          <w:rFonts w:hint="eastAsia"/>
        </w:rPr>
        <w:t>self.activation</w:t>
      </w:r>
      <w:proofErr w:type="gramEnd"/>
      <w:r>
        <w:rPr>
          <w:rFonts w:hint="eastAsia"/>
        </w:rPr>
        <w:t>(x)</w:t>
      </w:r>
    </w:p>
    <w:p w14:paraId="13C0EEE0" w14:textId="77777777" w:rsidR="00203771" w:rsidRDefault="00203771" w:rsidP="00203771">
      <w:pPr>
        <w:pStyle w:val="2f2"/>
      </w:pPr>
      <w:r>
        <w:rPr>
          <w:rFonts w:hint="eastAsia"/>
        </w:rPr>
        <w:t xml:space="preserve">        return x</w:t>
      </w:r>
    </w:p>
    <w:p w14:paraId="6B98D1DA" w14:textId="77777777" w:rsidR="00203771" w:rsidRDefault="00203771" w:rsidP="00203771">
      <w:pPr>
        <w:pStyle w:val="2f2"/>
      </w:pPr>
    </w:p>
    <w:p w14:paraId="60B7872A" w14:textId="77777777" w:rsidR="00203771" w:rsidRDefault="00203771" w:rsidP="00203771">
      <w:pPr>
        <w:pStyle w:val="2f2"/>
      </w:pPr>
      <w:r>
        <w:rPr>
          <w:rFonts w:hint="eastAsia"/>
        </w:rPr>
        <w:lastRenderedPageBreak/>
        <w:t xml:space="preserve">    def _initialize_weights(self):</w:t>
      </w:r>
    </w:p>
    <w:p w14:paraId="7BC9308B" w14:textId="77777777" w:rsidR="00203771" w:rsidRDefault="00203771" w:rsidP="00203771">
      <w:pPr>
        <w:pStyle w:val="2f2"/>
      </w:pPr>
      <w:r>
        <w:rPr>
          <w:rFonts w:hint="eastAsia"/>
        </w:rPr>
        <w:t xml:space="preserve">        """</w:t>
      </w:r>
    </w:p>
    <w:p w14:paraId="70583FFA" w14:textId="77777777" w:rsidR="00203771" w:rsidRDefault="00203771" w:rsidP="00203771">
      <w:pPr>
        <w:pStyle w:val="2f2"/>
      </w:pPr>
      <w:r>
        <w:rPr>
          <w:rFonts w:hint="eastAsia"/>
        </w:rPr>
        <w:t xml:space="preserve">        Initialize weights.</w:t>
      </w:r>
    </w:p>
    <w:p w14:paraId="049B40DA" w14:textId="77777777" w:rsidR="00203771" w:rsidRDefault="00203771" w:rsidP="00203771">
      <w:pPr>
        <w:pStyle w:val="2f2"/>
      </w:pPr>
    </w:p>
    <w:p w14:paraId="53139561" w14:textId="77777777" w:rsidR="00203771" w:rsidRDefault="00203771" w:rsidP="00203771">
      <w:pPr>
        <w:pStyle w:val="2f2"/>
      </w:pPr>
      <w:r>
        <w:rPr>
          <w:rFonts w:hint="eastAsia"/>
        </w:rPr>
        <w:t xml:space="preserve">        Args:</w:t>
      </w:r>
    </w:p>
    <w:p w14:paraId="31568E32" w14:textId="77777777" w:rsidR="00203771" w:rsidRDefault="00203771" w:rsidP="00203771">
      <w:pPr>
        <w:pStyle w:val="2f2"/>
      </w:pPr>
    </w:p>
    <w:p w14:paraId="6099D37A" w14:textId="77777777" w:rsidR="00203771" w:rsidRDefault="00203771" w:rsidP="00203771">
      <w:pPr>
        <w:pStyle w:val="2f2"/>
      </w:pPr>
      <w:r>
        <w:rPr>
          <w:rFonts w:hint="eastAsia"/>
        </w:rPr>
        <w:t xml:space="preserve">        Returns:</w:t>
      </w:r>
    </w:p>
    <w:p w14:paraId="0852DBD2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None.</w:t>
      </w:r>
    </w:p>
    <w:p w14:paraId="6DC7BB5D" w14:textId="77777777" w:rsidR="00203771" w:rsidRDefault="00203771" w:rsidP="00203771">
      <w:pPr>
        <w:pStyle w:val="2f2"/>
      </w:pPr>
    </w:p>
    <w:p w14:paraId="226BC1D8" w14:textId="77777777" w:rsidR="00203771" w:rsidRDefault="00203771" w:rsidP="00203771">
      <w:pPr>
        <w:pStyle w:val="2f2"/>
      </w:pPr>
      <w:r>
        <w:rPr>
          <w:rFonts w:hint="eastAsia"/>
        </w:rPr>
        <w:t xml:space="preserve">        Examples:</w:t>
      </w:r>
    </w:p>
    <w:p w14:paraId="1AF8340B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&gt;&gt;&gt; _initialize_</w:t>
      </w:r>
      <w:proofErr w:type="gramStart"/>
      <w:r>
        <w:rPr>
          <w:rFonts w:hint="eastAsia"/>
        </w:rPr>
        <w:t>weights(</w:t>
      </w:r>
      <w:proofErr w:type="gramEnd"/>
      <w:r>
        <w:rPr>
          <w:rFonts w:hint="eastAsia"/>
        </w:rPr>
        <w:t>)</w:t>
      </w:r>
    </w:p>
    <w:p w14:paraId="3EF142CB" w14:textId="77777777" w:rsidR="00203771" w:rsidRDefault="00203771" w:rsidP="00203771">
      <w:pPr>
        <w:pStyle w:val="2f2"/>
      </w:pPr>
      <w:r>
        <w:rPr>
          <w:rFonts w:hint="eastAsia"/>
        </w:rPr>
        <w:t xml:space="preserve">        """</w:t>
      </w:r>
    </w:p>
    <w:p w14:paraId="489C3372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self.init</w:t>
      </w:r>
      <w:proofErr w:type="gramEnd"/>
      <w:r>
        <w:rPr>
          <w:rFonts w:hint="eastAsia"/>
        </w:rPr>
        <w:t>_parameters_data()</w:t>
      </w:r>
    </w:p>
    <w:p w14:paraId="2B6E841E" w14:textId="77777777" w:rsidR="00203771" w:rsidRDefault="00203771" w:rsidP="00203771">
      <w:pPr>
        <w:pStyle w:val="2f2"/>
      </w:pPr>
      <w:r>
        <w:rPr>
          <w:rFonts w:hint="eastAsia"/>
        </w:rPr>
        <w:t xml:space="preserve">        for _, m in </w:t>
      </w:r>
      <w:proofErr w:type="gramStart"/>
      <w:r>
        <w:rPr>
          <w:rFonts w:hint="eastAsia"/>
        </w:rPr>
        <w:t>self.cells</w:t>
      </w:r>
      <w:proofErr w:type="gramEnd"/>
      <w:r>
        <w:rPr>
          <w:rFonts w:hint="eastAsia"/>
        </w:rPr>
        <w:t>_and_names():</w:t>
      </w:r>
    </w:p>
    <w:p w14:paraId="49CF355C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if </w:t>
      </w:r>
      <w:proofErr w:type="gramStart"/>
      <w:r>
        <w:rPr>
          <w:rFonts w:hint="eastAsia"/>
        </w:rPr>
        <w:t>isinstance(</w:t>
      </w:r>
      <w:proofErr w:type="gramEnd"/>
      <w:r>
        <w:rPr>
          <w:rFonts w:hint="eastAsia"/>
        </w:rPr>
        <w:t>m, nn.Dense):</w:t>
      </w:r>
    </w:p>
    <w:p w14:paraId="2D3EE8AF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m.weight.set_</w:t>
      </w:r>
      <w:proofErr w:type="gramStart"/>
      <w:r>
        <w:rPr>
          <w:rFonts w:hint="eastAsia"/>
        </w:rPr>
        <w:t>data(</w:t>
      </w:r>
      <w:proofErr w:type="gramEnd"/>
      <w:r>
        <w:rPr>
          <w:rFonts w:hint="eastAsia"/>
        </w:rPr>
        <w:t>Tensor(np.random.normal(</w:t>
      </w:r>
    </w:p>
    <w:p w14:paraId="61714861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    0, 0.01, </w:t>
      </w:r>
      <w:proofErr w:type="gramStart"/>
      <w:r>
        <w:rPr>
          <w:rFonts w:hint="eastAsia"/>
        </w:rPr>
        <w:t>m.weight</w:t>
      </w:r>
      <w:proofErr w:type="gramEnd"/>
      <w:r>
        <w:rPr>
          <w:rFonts w:hint="eastAsia"/>
        </w:rPr>
        <w:t>.data.shape).astype("float32")))</w:t>
      </w:r>
    </w:p>
    <w:p w14:paraId="51F2A407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if </w:t>
      </w:r>
      <w:proofErr w:type="gramStart"/>
      <w:r>
        <w:rPr>
          <w:rFonts w:hint="eastAsia"/>
        </w:rPr>
        <w:t>m.bias</w:t>
      </w:r>
      <w:proofErr w:type="gramEnd"/>
      <w:r>
        <w:rPr>
          <w:rFonts w:hint="eastAsia"/>
        </w:rPr>
        <w:t xml:space="preserve"> is not None:</w:t>
      </w:r>
    </w:p>
    <w:p w14:paraId="648B84DF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    m.bias.set_</w:t>
      </w:r>
      <w:proofErr w:type="gramStart"/>
      <w:r>
        <w:rPr>
          <w:rFonts w:hint="eastAsia"/>
        </w:rPr>
        <w:t>data(</w:t>
      </w:r>
      <w:proofErr w:type="gramEnd"/>
    </w:p>
    <w:p w14:paraId="5775412B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            </w:t>
      </w:r>
      <w:proofErr w:type="gramStart"/>
      <w:r>
        <w:rPr>
          <w:rFonts w:hint="eastAsia"/>
        </w:rPr>
        <w:t>Tensor(</w:t>
      </w:r>
      <w:proofErr w:type="gramEnd"/>
      <w:r>
        <w:rPr>
          <w:rFonts w:hint="eastAsia"/>
        </w:rPr>
        <w:t>np.zeros(m.bias.data.shape, dtype="float32")))</w:t>
      </w:r>
    </w:p>
    <w:p w14:paraId="4851E683" w14:textId="77777777" w:rsidR="00203771" w:rsidRDefault="00203771" w:rsidP="00203771">
      <w:pPr>
        <w:pStyle w:val="2f2"/>
      </w:pPr>
      <w:r>
        <w:rPr>
          <w:rFonts w:hint="eastAsia"/>
        </w:rPr>
        <w:t xml:space="preserve">    @property</w:t>
      </w:r>
    </w:p>
    <w:p w14:paraId="09050BE8" w14:textId="77777777" w:rsidR="00203771" w:rsidRDefault="00203771" w:rsidP="00203771">
      <w:pPr>
        <w:pStyle w:val="2f2"/>
      </w:pPr>
      <w:r>
        <w:rPr>
          <w:rFonts w:hint="eastAsia"/>
        </w:rPr>
        <w:t xml:space="preserve">    def get_head(self):</w:t>
      </w:r>
    </w:p>
    <w:p w14:paraId="21A66E5E" w14:textId="77777777" w:rsidR="00203771" w:rsidRDefault="00203771" w:rsidP="00203771">
      <w:pPr>
        <w:pStyle w:val="2f2"/>
      </w:pPr>
      <w:r>
        <w:rPr>
          <w:rFonts w:hint="eastAsia"/>
        </w:rPr>
        <w:t xml:space="preserve">        return </w:t>
      </w:r>
      <w:proofErr w:type="gramStart"/>
      <w:r>
        <w:rPr>
          <w:rFonts w:hint="eastAsia"/>
        </w:rPr>
        <w:t>self.head</w:t>
      </w:r>
      <w:proofErr w:type="gramEnd"/>
    </w:p>
    <w:p w14:paraId="08E4D0A3" w14:textId="77777777" w:rsidR="00203771" w:rsidRDefault="00203771" w:rsidP="00203771">
      <w:pPr>
        <w:pStyle w:val="2f2"/>
      </w:pPr>
    </w:p>
    <w:p w14:paraId="4D24B170" w14:textId="77777777" w:rsidR="00203771" w:rsidRDefault="00203771" w:rsidP="00203771">
      <w:pPr>
        <w:pStyle w:val="2f2"/>
      </w:pPr>
      <w:r>
        <w:rPr>
          <w:rFonts w:hint="eastAsia"/>
        </w:rPr>
        <w:t>class MobileNetV2(</w:t>
      </w:r>
      <w:proofErr w:type="gramStart"/>
      <w:r>
        <w:rPr>
          <w:rFonts w:hint="eastAsia"/>
        </w:rPr>
        <w:t>nn.Cell</w:t>
      </w:r>
      <w:proofErr w:type="gramEnd"/>
      <w:r>
        <w:rPr>
          <w:rFonts w:hint="eastAsia"/>
        </w:rPr>
        <w:t>):</w:t>
      </w:r>
    </w:p>
    <w:p w14:paraId="13B806AF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15E517C2" w14:textId="77777777" w:rsidR="00203771" w:rsidRDefault="00203771" w:rsidP="00203771">
      <w:pPr>
        <w:pStyle w:val="2f2"/>
      </w:pPr>
      <w:r>
        <w:rPr>
          <w:rFonts w:hint="eastAsia"/>
        </w:rPr>
        <w:t xml:space="preserve">    MobileNetV2 architecture.</w:t>
      </w:r>
    </w:p>
    <w:p w14:paraId="10CD1917" w14:textId="77777777" w:rsidR="00203771" w:rsidRDefault="00203771" w:rsidP="00203771">
      <w:pPr>
        <w:pStyle w:val="2f2"/>
      </w:pPr>
    </w:p>
    <w:p w14:paraId="27482FE5" w14:textId="77777777" w:rsidR="00203771" w:rsidRDefault="00203771" w:rsidP="00203771">
      <w:pPr>
        <w:pStyle w:val="2f2"/>
      </w:pPr>
      <w:r>
        <w:rPr>
          <w:rFonts w:hint="eastAsia"/>
        </w:rPr>
        <w:t xml:space="preserve">    Args:</w:t>
      </w:r>
    </w:p>
    <w:p w14:paraId="176221EF" w14:textId="77777777" w:rsidR="00203771" w:rsidRDefault="00203771" w:rsidP="00203771">
      <w:pPr>
        <w:pStyle w:val="2f2"/>
      </w:pPr>
      <w:r>
        <w:rPr>
          <w:rFonts w:hint="eastAsia"/>
        </w:rPr>
        <w:t xml:space="preserve">        class_num (int): number of classes.</w:t>
      </w:r>
    </w:p>
    <w:p w14:paraId="2ABC9B14" w14:textId="77777777" w:rsidR="00203771" w:rsidRDefault="00203771" w:rsidP="00203771">
      <w:pPr>
        <w:pStyle w:val="2f2"/>
      </w:pPr>
      <w:r>
        <w:rPr>
          <w:rFonts w:hint="eastAsia"/>
        </w:rPr>
        <w:t xml:space="preserve">        width_mult (int): Channels multiplier for round to 8/16 and others. Default is 1.</w:t>
      </w:r>
    </w:p>
    <w:p w14:paraId="20960C29" w14:textId="77777777" w:rsidR="00203771" w:rsidRDefault="00203771" w:rsidP="00203771">
      <w:pPr>
        <w:pStyle w:val="2f2"/>
      </w:pPr>
      <w:r>
        <w:rPr>
          <w:rFonts w:hint="eastAsia"/>
        </w:rPr>
        <w:t xml:space="preserve">        has_dropout (bool): Is dropout used. Default is false</w:t>
      </w:r>
    </w:p>
    <w:p w14:paraId="375D35B8" w14:textId="77777777" w:rsidR="00203771" w:rsidRDefault="00203771" w:rsidP="00203771">
      <w:pPr>
        <w:pStyle w:val="2f2"/>
      </w:pPr>
      <w:r>
        <w:rPr>
          <w:rFonts w:hint="eastAsia"/>
        </w:rPr>
        <w:t xml:space="preserve">        inverted_residual_setting (list): Inverted residual settings. Default is None</w:t>
      </w:r>
    </w:p>
    <w:p w14:paraId="0DE2AFDC" w14:textId="77777777" w:rsidR="00203771" w:rsidRDefault="00203771" w:rsidP="00203771">
      <w:pPr>
        <w:pStyle w:val="2f2"/>
      </w:pPr>
      <w:r>
        <w:rPr>
          <w:rFonts w:hint="eastAsia"/>
        </w:rPr>
        <w:t xml:space="preserve">        round_nearest (list): Channel round </w:t>
      </w:r>
      <w:proofErr w:type="gramStart"/>
      <w:r>
        <w:rPr>
          <w:rFonts w:hint="eastAsia"/>
        </w:rPr>
        <w:t>to .</w:t>
      </w:r>
      <w:proofErr w:type="gramEnd"/>
      <w:r>
        <w:rPr>
          <w:rFonts w:hint="eastAsia"/>
        </w:rPr>
        <w:t xml:space="preserve"> Default is 8</w:t>
      </w:r>
    </w:p>
    <w:p w14:paraId="4C81407F" w14:textId="77777777" w:rsidR="00203771" w:rsidRDefault="00203771" w:rsidP="00203771">
      <w:pPr>
        <w:pStyle w:val="2f2"/>
      </w:pPr>
      <w:r>
        <w:rPr>
          <w:rFonts w:hint="eastAsia"/>
        </w:rPr>
        <w:t xml:space="preserve">    Returns:</w:t>
      </w:r>
    </w:p>
    <w:p w14:paraId="15941D1C" w14:textId="77777777" w:rsidR="00203771" w:rsidRDefault="00203771" w:rsidP="00203771">
      <w:pPr>
        <w:pStyle w:val="2f2"/>
      </w:pPr>
      <w:r>
        <w:rPr>
          <w:rFonts w:hint="eastAsia"/>
        </w:rPr>
        <w:t xml:space="preserve">        Tensor, output tensor.</w:t>
      </w:r>
    </w:p>
    <w:p w14:paraId="6E2D6DE5" w14:textId="77777777" w:rsidR="00203771" w:rsidRDefault="00203771" w:rsidP="00203771">
      <w:pPr>
        <w:pStyle w:val="2f2"/>
      </w:pPr>
    </w:p>
    <w:p w14:paraId="5FDDE945" w14:textId="77777777" w:rsidR="00203771" w:rsidRDefault="00203771" w:rsidP="00203771">
      <w:pPr>
        <w:pStyle w:val="2f2"/>
      </w:pPr>
      <w:r>
        <w:rPr>
          <w:rFonts w:hint="eastAsia"/>
        </w:rPr>
        <w:t xml:space="preserve">    Examples:</w:t>
      </w:r>
    </w:p>
    <w:p w14:paraId="5F4AD84D" w14:textId="77777777" w:rsidR="00203771" w:rsidRDefault="00203771" w:rsidP="00203771">
      <w:pPr>
        <w:pStyle w:val="2f2"/>
      </w:pPr>
      <w:r>
        <w:rPr>
          <w:rFonts w:hint="eastAsia"/>
        </w:rPr>
        <w:t xml:space="preserve">        &gt;&gt;&gt; MobileNetV2(backbone, head)</w:t>
      </w:r>
    </w:p>
    <w:p w14:paraId="5558F2D0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50680488" w14:textId="77777777" w:rsidR="00203771" w:rsidRDefault="00203771" w:rsidP="00203771">
      <w:pPr>
        <w:pStyle w:val="2f2"/>
      </w:pPr>
    </w:p>
    <w:p w14:paraId="4182AF9F" w14:textId="77777777" w:rsidR="00203771" w:rsidRDefault="00203771" w:rsidP="00203771">
      <w:pPr>
        <w:pStyle w:val="2f2"/>
      </w:pPr>
      <w:r>
        <w:rPr>
          <w:rFonts w:hint="eastAsia"/>
        </w:rPr>
        <w:t xml:space="preserve">    def __init_</w:t>
      </w:r>
      <w:proofErr w:type="gramStart"/>
      <w:r>
        <w:rPr>
          <w:rFonts w:hint="eastAsia"/>
        </w:rPr>
        <w:t>_(</w:t>
      </w:r>
      <w:proofErr w:type="gramEnd"/>
      <w:r>
        <w:rPr>
          <w:rFonts w:hint="eastAsia"/>
        </w:rPr>
        <w:t>self, num_classes=1000, width_mult=1., has_dropout=False, inverted_residual_setting=None, \</w:t>
      </w:r>
    </w:p>
    <w:p w14:paraId="4D9834E9" w14:textId="77777777" w:rsidR="00203771" w:rsidRDefault="00203771" w:rsidP="00203771">
      <w:pPr>
        <w:pStyle w:val="2f2"/>
      </w:pPr>
      <w:r>
        <w:rPr>
          <w:rFonts w:hint="eastAsia"/>
        </w:rPr>
        <w:t xml:space="preserve">        round_nearest=8, input_channel=32, last_channel=1280):</w:t>
      </w:r>
    </w:p>
    <w:p w14:paraId="6332B9CA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super(</w:t>
      </w:r>
      <w:proofErr w:type="gramEnd"/>
      <w:r>
        <w:rPr>
          <w:rFonts w:hint="eastAsia"/>
        </w:rPr>
        <w:t>MobileNetV2, self).__init__()</w:t>
      </w:r>
    </w:p>
    <w:p w14:paraId="2C0E70D9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self.backbone</w:t>
      </w:r>
      <w:proofErr w:type="gramEnd"/>
      <w:r>
        <w:rPr>
          <w:rFonts w:hint="eastAsia"/>
        </w:rPr>
        <w:t xml:space="preserve"> = MobileNetV2Backbone(width_mult=width_mult, \</w:t>
      </w:r>
    </w:p>
    <w:p w14:paraId="410BEEFA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inverted_residual_setting=inverted_residual_setting, \</w:t>
      </w:r>
    </w:p>
    <w:p w14:paraId="01DBC4DD" w14:textId="77777777" w:rsidR="00203771" w:rsidRDefault="00203771" w:rsidP="00203771">
      <w:pPr>
        <w:pStyle w:val="2f2"/>
      </w:pPr>
      <w:r>
        <w:rPr>
          <w:rFonts w:hint="eastAsia"/>
        </w:rPr>
        <w:lastRenderedPageBreak/>
        <w:t xml:space="preserve">            round_nearest=round_nearest, input_channel=input_channel, last_channel=last_channel</w:t>
      </w:r>
      <w:proofErr w:type="gramStart"/>
      <w:r>
        <w:rPr>
          <w:rFonts w:hint="eastAsia"/>
        </w:rPr>
        <w:t>).get</w:t>
      </w:r>
      <w:proofErr w:type="gramEnd"/>
      <w:r>
        <w:rPr>
          <w:rFonts w:hint="eastAsia"/>
        </w:rPr>
        <w:t>_features</w:t>
      </w:r>
    </w:p>
    <w:p w14:paraId="671C162B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self.head</w:t>
      </w:r>
      <w:proofErr w:type="gramEnd"/>
      <w:r>
        <w:rPr>
          <w:rFonts w:hint="eastAsia"/>
        </w:rPr>
        <w:t xml:space="preserve"> = MobileNetV2Head(input_channel=self.backbone.out_channel, num_classes=num_classes, \</w:t>
      </w:r>
    </w:p>
    <w:p w14:paraId="3B8B5F31" w14:textId="77777777" w:rsidR="00203771" w:rsidRDefault="00203771" w:rsidP="00203771">
      <w:pPr>
        <w:pStyle w:val="2f2"/>
      </w:pPr>
      <w:r>
        <w:rPr>
          <w:rFonts w:hint="eastAsia"/>
        </w:rPr>
        <w:t xml:space="preserve">            has_dropout=has_dropout</w:t>
      </w:r>
      <w:proofErr w:type="gramStart"/>
      <w:r>
        <w:rPr>
          <w:rFonts w:hint="eastAsia"/>
        </w:rPr>
        <w:t>).get</w:t>
      </w:r>
      <w:proofErr w:type="gramEnd"/>
      <w:r>
        <w:rPr>
          <w:rFonts w:hint="eastAsia"/>
        </w:rPr>
        <w:t>_head</w:t>
      </w:r>
    </w:p>
    <w:p w14:paraId="6CCFB709" w14:textId="77777777" w:rsidR="00203771" w:rsidRDefault="00203771" w:rsidP="00203771">
      <w:pPr>
        <w:pStyle w:val="2f2"/>
      </w:pPr>
    </w:p>
    <w:p w14:paraId="77ADC51C" w14:textId="77777777" w:rsidR="00203771" w:rsidRDefault="00203771" w:rsidP="00203771">
      <w:pPr>
        <w:pStyle w:val="2f2"/>
      </w:pPr>
      <w:r>
        <w:rPr>
          <w:rFonts w:hint="eastAsia"/>
        </w:rPr>
        <w:t xml:space="preserve">    def </w:t>
      </w:r>
      <w:proofErr w:type="gramStart"/>
      <w:r>
        <w:rPr>
          <w:rFonts w:hint="eastAsia"/>
        </w:rPr>
        <w:t>construct(</w:t>
      </w:r>
      <w:proofErr w:type="gramEnd"/>
      <w:r>
        <w:rPr>
          <w:rFonts w:hint="eastAsia"/>
        </w:rPr>
        <w:t>self, x):</w:t>
      </w:r>
    </w:p>
    <w:p w14:paraId="606FB24A" w14:textId="77777777" w:rsidR="00203771" w:rsidRDefault="00203771" w:rsidP="00203771">
      <w:pPr>
        <w:pStyle w:val="2f2"/>
      </w:pPr>
      <w:r>
        <w:rPr>
          <w:rFonts w:hint="eastAsia"/>
        </w:rPr>
        <w:t xml:space="preserve">        x = </w:t>
      </w:r>
      <w:proofErr w:type="gramStart"/>
      <w:r>
        <w:rPr>
          <w:rFonts w:hint="eastAsia"/>
        </w:rPr>
        <w:t>self.backbone</w:t>
      </w:r>
      <w:proofErr w:type="gramEnd"/>
      <w:r>
        <w:rPr>
          <w:rFonts w:hint="eastAsia"/>
        </w:rPr>
        <w:t>(x)</w:t>
      </w:r>
    </w:p>
    <w:p w14:paraId="3817A91C" w14:textId="77777777" w:rsidR="00203771" w:rsidRDefault="00203771" w:rsidP="00203771">
      <w:pPr>
        <w:pStyle w:val="2f2"/>
      </w:pPr>
      <w:r>
        <w:rPr>
          <w:rFonts w:hint="eastAsia"/>
        </w:rPr>
        <w:t xml:space="preserve">        x = </w:t>
      </w:r>
      <w:proofErr w:type="gramStart"/>
      <w:r>
        <w:rPr>
          <w:rFonts w:hint="eastAsia"/>
        </w:rPr>
        <w:t>self.head</w:t>
      </w:r>
      <w:proofErr w:type="gramEnd"/>
      <w:r>
        <w:rPr>
          <w:rFonts w:hint="eastAsia"/>
        </w:rPr>
        <w:t>(x)</w:t>
      </w:r>
    </w:p>
    <w:p w14:paraId="7EBF640B" w14:textId="77777777" w:rsidR="00203771" w:rsidRDefault="00203771" w:rsidP="00203771">
      <w:pPr>
        <w:pStyle w:val="2f2"/>
      </w:pPr>
      <w:r>
        <w:rPr>
          <w:rFonts w:hint="eastAsia"/>
        </w:rPr>
        <w:t xml:space="preserve">        return x</w:t>
      </w:r>
    </w:p>
    <w:p w14:paraId="0F6E0823" w14:textId="77777777" w:rsidR="00203771" w:rsidRDefault="00203771" w:rsidP="00203771">
      <w:pPr>
        <w:pStyle w:val="2f2"/>
      </w:pPr>
    </w:p>
    <w:p w14:paraId="0B3AF039" w14:textId="77777777" w:rsidR="00203771" w:rsidRDefault="00203771" w:rsidP="00203771">
      <w:pPr>
        <w:pStyle w:val="2f2"/>
      </w:pPr>
      <w:r>
        <w:rPr>
          <w:rFonts w:hint="eastAsia"/>
        </w:rPr>
        <w:t>class MobileNetV2Combine(</w:t>
      </w:r>
      <w:proofErr w:type="gramStart"/>
      <w:r>
        <w:rPr>
          <w:rFonts w:hint="eastAsia"/>
        </w:rPr>
        <w:t>nn.Cell</w:t>
      </w:r>
      <w:proofErr w:type="gramEnd"/>
      <w:r>
        <w:rPr>
          <w:rFonts w:hint="eastAsia"/>
        </w:rPr>
        <w:t>):</w:t>
      </w:r>
    </w:p>
    <w:p w14:paraId="6F1E7573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7E8CA633" w14:textId="77777777" w:rsidR="00203771" w:rsidRDefault="00203771" w:rsidP="00203771">
      <w:pPr>
        <w:pStyle w:val="2f2"/>
      </w:pPr>
      <w:r>
        <w:rPr>
          <w:rFonts w:hint="eastAsia"/>
        </w:rPr>
        <w:t xml:space="preserve">    MobileNetV2Combine architecture.</w:t>
      </w:r>
    </w:p>
    <w:p w14:paraId="74D0E23E" w14:textId="77777777" w:rsidR="00203771" w:rsidRDefault="00203771" w:rsidP="00203771">
      <w:pPr>
        <w:pStyle w:val="2f2"/>
      </w:pPr>
    </w:p>
    <w:p w14:paraId="0C845E23" w14:textId="77777777" w:rsidR="00203771" w:rsidRDefault="00203771" w:rsidP="00203771">
      <w:pPr>
        <w:pStyle w:val="2f2"/>
      </w:pPr>
      <w:r>
        <w:rPr>
          <w:rFonts w:hint="eastAsia"/>
        </w:rPr>
        <w:t xml:space="preserve">    Args:</w:t>
      </w:r>
    </w:p>
    <w:p w14:paraId="4D1C10B3" w14:textId="77777777" w:rsidR="00203771" w:rsidRDefault="00203771" w:rsidP="00203771">
      <w:pPr>
        <w:pStyle w:val="2f2"/>
      </w:pPr>
      <w:r>
        <w:rPr>
          <w:rFonts w:hint="eastAsia"/>
        </w:rPr>
        <w:t xml:space="preserve">        backbone (Cell): the features extract layers.</w:t>
      </w:r>
    </w:p>
    <w:p w14:paraId="48B96E68" w14:textId="77777777" w:rsidR="00203771" w:rsidRDefault="00203771" w:rsidP="00203771">
      <w:pPr>
        <w:pStyle w:val="2f2"/>
      </w:pPr>
      <w:r>
        <w:rPr>
          <w:rFonts w:hint="eastAsia"/>
        </w:rPr>
        <w:t xml:space="preserve">        head (Cell):  the fully connected layers.</w:t>
      </w:r>
    </w:p>
    <w:p w14:paraId="0CCD5B49" w14:textId="77777777" w:rsidR="00203771" w:rsidRDefault="00203771" w:rsidP="00203771">
      <w:pPr>
        <w:pStyle w:val="2f2"/>
      </w:pPr>
      <w:r>
        <w:rPr>
          <w:rFonts w:hint="eastAsia"/>
        </w:rPr>
        <w:t xml:space="preserve">    Returns:</w:t>
      </w:r>
    </w:p>
    <w:p w14:paraId="3D33A848" w14:textId="77777777" w:rsidR="00203771" w:rsidRDefault="00203771" w:rsidP="00203771">
      <w:pPr>
        <w:pStyle w:val="2f2"/>
      </w:pPr>
      <w:r>
        <w:rPr>
          <w:rFonts w:hint="eastAsia"/>
        </w:rPr>
        <w:t xml:space="preserve">        Tensor, output tensor.</w:t>
      </w:r>
    </w:p>
    <w:p w14:paraId="01CBA4CE" w14:textId="77777777" w:rsidR="00203771" w:rsidRDefault="00203771" w:rsidP="00203771">
      <w:pPr>
        <w:pStyle w:val="2f2"/>
      </w:pPr>
    </w:p>
    <w:p w14:paraId="7C7E33B8" w14:textId="77777777" w:rsidR="00203771" w:rsidRDefault="00203771" w:rsidP="00203771">
      <w:pPr>
        <w:pStyle w:val="2f2"/>
      </w:pPr>
      <w:r>
        <w:rPr>
          <w:rFonts w:hint="eastAsia"/>
        </w:rPr>
        <w:t xml:space="preserve">    Examples:</w:t>
      </w:r>
    </w:p>
    <w:p w14:paraId="10932597" w14:textId="77777777" w:rsidR="00203771" w:rsidRDefault="00203771" w:rsidP="00203771">
      <w:pPr>
        <w:pStyle w:val="2f2"/>
      </w:pPr>
      <w:r>
        <w:rPr>
          <w:rFonts w:hint="eastAsia"/>
        </w:rPr>
        <w:t xml:space="preserve">        &gt;&gt;&gt; MobileNetV2(num_classes=1000)</w:t>
      </w:r>
    </w:p>
    <w:p w14:paraId="7815D31D" w14:textId="77777777" w:rsidR="00203771" w:rsidRDefault="00203771" w:rsidP="00203771">
      <w:pPr>
        <w:pStyle w:val="2f2"/>
      </w:pPr>
      <w:r>
        <w:rPr>
          <w:rFonts w:hint="eastAsia"/>
        </w:rPr>
        <w:t xml:space="preserve">    """</w:t>
      </w:r>
    </w:p>
    <w:p w14:paraId="785107C0" w14:textId="77777777" w:rsidR="00203771" w:rsidRDefault="00203771" w:rsidP="00203771">
      <w:pPr>
        <w:pStyle w:val="2f2"/>
      </w:pPr>
    </w:p>
    <w:p w14:paraId="57A359A5" w14:textId="77777777" w:rsidR="00203771" w:rsidRDefault="00203771" w:rsidP="00203771">
      <w:pPr>
        <w:pStyle w:val="2f2"/>
      </w:pPr>
      <w:r>
        <w:rPr>
          <w:rFonts w:hint="eastAsia"/>
        </w:rPr>
        <w:t xml:space="preserve">    def __init_</w:t>
      </w:r>
      <w:proofErr w:type="gramStart"/>
      <w:r>
        <w:rPr>
          <w:rFonts w:hint="eastAsia"/>
        </w:rPr>
        <w:t>_(</w:t>
      </w:r>
      <w:proofErr w:type="gramEnd"/>
      <w:r>
        <w:rPr>
          <w:rFonts w:hint="eastAsia"/>
        </w:rPr>
        <w:t>self, backbone, head):</w:t>
      </w:r>
    </w:p>
    <w:p w14:paraId="30B2E363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super(</w:t>
      </w:r>
      <w:proofErr w:type="gramEnd"/>
      <w:r>
        <w:rPr>
          <w:rFonts w:hint="eastAsia"/>
        </w:rPr>
        <w:t>MobileNetV2Combine, self).__init__(auto_prefix=False)</w:t>
      </w:r>
    </w:p>
    <w:p w14:paraId="59CA1BA3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self.backbone</w:t>
      </w:r>
      <w:proofErr w:type="gramEnd"/>
      <w:r>
        <w:rPr>
          <w:rFonts w:hint="eastAsia"/>
        </w:rPr>
        <w:t xml:space="preserve"> = backbone</w:t>
      </w:r>
    </w:p>
    <w:p w14:paraId="399331C7" w14:textId="77777777" w:rsidR="00203771" w:rsidRDefault="00203771" w:rsidP="00203771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self.head</w:t>
      </w:r>
      <w:proofErr w:type="gramEnd"/>
      <w:r>
        <w:rPr>
          <w:rFonts w:hint="eastAsia"/>
        </w:rPr>
        <w:t xml:space="preserve"> = head</w:t>
      </w:r>
    </w:p>
    <w:p w14:paraId="5EE978E8" w14:textId="77777777" w:rsidR="00203771" w:rsidRDefault="00203771" w:rsidP="00203771">
      <w:pPr>
        <w:pStyle w:val="2f2"/>
      </w:pPr>
    </w:p>
    <w:p w14:paraId="3DD03F69" w14:textId="77777777" w:rsidR="00203771" w:rsidRDefault="00203771" w:rsidP="00203771">
      <w:pPr>
        <w:pStyle w:val="2f2"/>
      </w:pPr>
      <w:r>
        <w:rPr>
          <w:rFonts w:hint="eastAsia"/>
        </w:rPr>
        <w:t xml:space="preserve">    def </w:t>
      </w:r>
      <w:proofErr w:type="gramStart"/>
      <w:r>
        <w:rPr>
          <w:rFonts w:hint="eastAsia"/>
        </w:rPr>
        <w:t>construct(</w:t>
      </w:r>
      <w:proofErr w:type="gramEnd"/>
      <w:r>
        <w:rPr>
          <w:rFonts w:hint="eastAsia"/>
        </w:rPr>
        <w:t>self, x):</w:t>
      </w:r>
    </w:p>
    <w:p w14:paraId="791D84E5" w14:textId="77777777" w:rsidR="00203771" w:rsidRDefault="00203771" w:rsidP="00203771">
      <w:pPr>
        <w:pStyle w:val="2f2"/>
      </w:pPr>
      <w:r>
        <w:rPr>
          <w:rFonts w:hint="eastAsia"/>
        </w:rPr>
        <w:t xml:space="preserve">        x = </w:t>
      </w:r>
      <w:proofErr w:type="gramStart"/>
      <w:r>
        <w:rPr>
          <w:rFonts w:hint="eastAsia"/>
        </w:rPr>
        <w:t>self.backbone</w:t>
      </w:r>
      <w:proofErr w:type="gramEnd"/>
      <w:r>
        <w:rPr>
          <w:rFonts w:hint="eastAsia"/>
        </w:rPr>
        <w:t>(x)</w:t>
      </w:r>
    </w:p>
    <w:p w14:paraId="7C8038A7" w14:textId="77777777" w:rsidR="00203771" w:rsidRDefault="00203771" w:rsidP="00203771">
      <w:pPr>
        <w:pStyle w:val="2f2"/>
      </w:pPr>
      <w:r>
        <w:rPr>
          <w:rFonts w:hint="eastAsia"/>
        </w:rPr>
        <w:t xml:space="preserve">        x = </w:t>
      </w:r>
      <w:proofErr w:type="gramStart"/>
      <w:r>
        <w:rPr>
          <w:rFonts w:hint="eastAsia"/>
        </w:rPr>
        <w:t>self.head</w:t>
      </w:r>
      <w:proofErr w:type="gramEnd"/>
      <w:r>
        <w:rPr>
          <w:rFonts w:hint="eastAsia"/>
        </w:rPr>
        <w:t>(x)</w:t>
      </w:r>
    </w:p>
    <w:p w14:paraId="5E0A5B6C" w14:textId="77777777" w:rsidR="00203771" w:rsidRDefault="00203771" w:rsidP="00203771">
      <w:pPr>
        <w:pStyle w:val="2f2"/>
      </w:pPr>
      <w:r>
        <w:rPr>
          <w:rFonts w:hint="eastAsia"/>
        </w:rPr>
        <w:t xml:space="preserve">        return x</w:t>
      </w:r>
    </w:p>
    <w:p w14:paraId="4E6228B5" w14:textId="77777777" w:rsidR="00203771" w:rsidRDefault="00203771" w:rsidP="00203771">
      <w:pPr>
        <w:pStyle w:val="2f2"/>
      </w:pPr>
    </w:p>
    <w:p w14:paraId="26C085DE" w14:textId="77777777" w:rsidR="00203771" w:rsidRDefault="00203771" w:rsidP="00203771">
      <w:pPr>
        <w:pStyle w:val="2f2"/>
      </w:pPr>
      <w:r>
        <w:rPr>
          <w:rFonts w:hint="eastAsia"/>
        </w:rPr>
        <w:t>def mobilenet_v2(backbone, head):</w:t>
      </w:r>
    </w:p>
    <w:p w14:paraId="28944F8C" w14:textId="18BD18FD" w:rsidR="00203771" w:rsidRDefault="00203771" w:rsidP="00203771">
      <w:pPr>
        <w:pStyle w:val="2f2"/>
      </w:pPr>
      <w:r>
        <w:rPr>
          <w:rFonts w:hint="eastAsia"/>
        </w:rPr>
        <w:t xml:space="preserve">    return MobileNetV2</w:t>
      </w:r>
      <w:proofErr w:type="gramStart"/>
      <w:r>
        <w:rPr>
          <w:rFonts w:hint="eastAsia"/>
        </w:rPr>
        <w:t>Combine(</w:t>
      </w:r>
      <w:proofErr w:type="gramEnd"/>
      <w:r>
        <w:rPr>
          <w:rFonts w:hint="eastAsia"/>
        </w:rPr>
        <w:t>backbone, head)</w:t>
      </w:r>
    </w:p>
    <w:p w14:paraId="18A35604" w14:textId="0EFC64B6" w:rsidR="00503F94" w:rsidRPr="00984AF3" w:rsidRDefault="00B725E4" w:rsidP="00887D0E">
      <w:pPr>
        <w:pStyle w:val="30"/>
        <w:rPr>
          <w:rFonts w:cs="Huawei Sans"/>
        </w:rPr>
      </w:pPr>
      <w:bookmarkStart w:id="30" w:name="_模型训练与验证garbage.ipynb"/>
      <w:bookmarkEnd w:id="29"/>
      <w:bookmarkEnd w:id="30"/>
      <w:r w:rsidRPr="00984AF3">
        <w:rPr>
          <w:rFonts w:cs="Huawei Sans"/>
        </w:rPr>
        <w:t>动态学习率</w:t>
      </w:r>
    </w:p>
    <w:p w14:paraId="2B61D1C0" w14:textId="6DA55815" w:rsidR="00503F94" w:rsidRPr="00984AF3" w:rsidRDefault="00503F94" w:rsidP="0066180C">
      <w:pPr>
        <w:pStyle w:val="1e"/>
        <w:rPr>
          <w:rFonts w:cs="Huawei Sans"/>
        </w:rPr>
      </w:pPr>
      <w:r w:rsidRPr="00984AF3">
        <w:rPr>
          <w:rFonts w:cs="Huawei Sans"/>
        </w:rPr>
        <w:t>一般情况下，模型训练时采用静态学习率，如</w:t>
      </w:r>
      <w:r w:rsidRPr="00984AF3">
        <w:rPr>
          <w:rFonts w:cs="Huawei Sans"/>
        </w:rPr>
        <w:t>0.01</w:t>
      </w:r>
      <w:r w:rsidRPr="00984AF3">
        <w:rPr>
          <w:rFonts w:cs="Huawei Sans"/>
        </w:rPr>
        <w:t>。随着训练步数的增加，模型逐渐趋于收敛，对权重参数的更新幅度应该逐渐降低，以减小模型训练后期的抖动。所以模型训练时可以采用动态下降的学习率</w:t>
      </w:r>
      <w:r w:rsidR="0066180C" w:rsidRPr="00984AF3">
        <w:rPr>
          <w:rFonts w:cs="Huawei Sans"/>
        </w:rPr>
        <w:t>，</w:t>
      </w:r>
      <w:r w:rsidR="0066180C" w:rsidRPr="00984AF3">
        <w:rPr>
          <w:rFonts w:cs="Huawei Sans"/>
        </w:rPr>
        <w:t xml:space="preserve"> </w:t>
      </w:r>
      <w:r w:rsidRPr="00984AF3">
        <w:rPr>
          <w:rFonts w:cs="Huawei Sans"/>
        </w:rPr>
        <w:t>这里使用</w:t>
      </w:r>
      <w:r w:rsidRPr="00984AF3">
        <w:rPr>
          <w:rFonts w:cs="Huawei Sans"/>
        </w:rPr>
        <w:t>cosine decay</w:t>
      </w:r>
      <w:r w:rsidRPr="00984AF3">
        <w:rPr>
          <w:rFonts w:cs="Huawei Sans"/>
        </w:rPr>
        <w:t>下降策略</w:t>
      </w:r>
      <w:r w:rsidR="002F79EE" w:rsidRPr="00984AF3">
        <w:rPr>
          <w:rFonts w:cs="Huawei Sans"/>
        </w:rPr>
        <w:t>。</w:t>
      </w:r>
    </w:p>
    <w:p w14:paraId="38A6CBE6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>def cosine_</w:t>
      </w:r>
      <w:proofErr w:type="gramStart"/>
      <w:r>
        <w:rPr>
          <w:rFonts w:hint="eastAsia"/>
          <w:lang w:eastAsia="zh-CN"/>
        </w:rPr>
        <w:t>decay(</w:t>
      </w:r>
      <w:proofErr w:type="gramEnd"/>
      <w:r>
        <w:rPr>
          <w:rFonts w:hint="eastAsia"/>
          <w:lang w:eastAsia="zh-CN"/>
        </w:rPr>
        <w:t>total_steps, lr_init=0.0, lr_end=0.0, lr_max=0.1, warmup_steps=0):</w:t>
      </w:r>
    </w:p>
    <w:p w14:paraId="71E91782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"""</w:t>
      </w:r>
    </w:p>
    <w:p w14:paraId="1637D815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Applies cosine decay to generate learning rate array.</w:t>
      </w:r>
    </w:p>
    <w:p w14:paraId="776948DC" w14:textId="77777777" w:rsidR="00203771" w:rsidRDefault="00203771" w:rsidP="00203771">
      <w:pPr>
        <w:pStyle w:val="2f2"/>
        <w:rPr>
          <w:lang w:eastAsia="zh-CN"/>
        </w:rPr>
      </w:pPr>
    </w:p>
    <w:p w14:paraId="1D1D18B5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Args:</w:t>
      </w:r>
    </w:p>
    <w:p w14:paraId="0049AA1B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 total_steps(int): all steps in training.</w:t>
      </w:r>
    </w:p>
    <w:p w14:paraId="250F72D3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lr_init(float): init learning rate.</w:t>
      </w:r>
    </w:p>
    <w:p w14:paraId="5CB4D827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lr_end(float): end learning rate</w:t>
      </w:r>
    </w:p>
    <w:p w14:paraId="20D52DAE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lr_max(float): max learning rate.</w:t>
      </w:r>
    </w:p>
    <w:p w14:paraId="2D463A10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warmup_steps(int): all steps in warmup epochs.</w:t>
      </w:r>
    </w:p>
    <w:p w14:paraId="7A2E4715" w14:textId="77777777" w:rsidR="00203771" w:rsidRDefault="00203771" w:rsidP="00203771">
      <w:pPr>
        <w:pStyle w:val="2f2"/>
        <w:rPr>
          <w:lang w:eastAsia="zh-CN"/>
        </w:rPr>
      </w:pPr>
    </w:p>
    <w:p w14:paraId="5C69F793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Returns:</w:t>
      </w:r>
    </w:p>
    <w:p w14:paraId="684BA17C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list, learning rate array.</w:t>
      </w:r>
    </w:p>
    <w:p w14:paraId="387EFF25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"""</w:t>
      </w:r>
    </w:p>
    <w:p w14:paraId="7B0EF3E6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lr_init, lr_end, lr_max = float(lr_init), float(lr_end), float(lr_max)</w:t>
      </w:r>
    </w:p>
    <w:p w14:paraId="07AFA702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decay_steps = total_steps - warmup_steps</w:t>
      </w:r>
    </w:p>
    <w:p w14:paraId="78A6B34B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lr_all_steps = []</w:t>
      </w:r>
    </w:p>
    <w:p w14:paraId="2E392D99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inc_per_step = (lr_max - lr_init) / warmup_steps if warmup_steps else 0</w:t>
      </w:r>
    </w:p>
    <w:p w14:paraId="6297090B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for i in range(total_steps):</w:t>
      </w:r>
    </w:p>
    <w:p w14:paraId="5742C941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 if i &lt; warmup_steps:</w:t>
      </w:r>
    </w:p>
    <w:p w14:paraId="382FAFC9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     lr = lr_init + inc_per_step * (i + 1)</w:t>
      </w:r>
    </w:p>
    <w:p w14:paraId="18777E73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 else:</w:t>
      </w:r>
    </w:p>
    <w:p w14:paraId="3B3ABFBE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     cosine_decay = 0.5 * (1 + </w:t>
      </w:r>
      <w:proofErr w:type="gramStart"/>
      <w:r>
        <w:rPr>
          <w:rFonts w:hint="eastAsia"/>
          <w:lang w:eastAsia="zh-CN"/>
        </w:rPr>
        <w:t>math.cos(</w:t>
      </w:r>
      <w:proofErr w:type="gramEnd"/>
      <w:r>
        <w:rPr>
          <w:rFonts w:hint="eastAsia"/>
          <w:lang w:eastAsia="zh-CN"/>
        </w:rPr>
        <w:t>math.pi * (i - warmup_steps) / decay_steps))</w:t>
      </w:r>
    </w:p>
    <w:p w14:paraId="57DABE2E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     lr = (lr_max - lr_end) * cosine_decay + lr_end</w:t>
      </w:r>
    </w:p>
    <w:p w14:paraId="7DBEC299" w14:textId="77777777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    lr_all_</w:t>
      </w:r>
      <w:proofErr w:type="gramStart"/>
      <w:r>
        <w:rPr>
          <w:rFonts w:hint="eastAsia"/>
          <w:lang w:eastAsia="zh-CN"/>
        </w:rPr>
        <w:t>steps.append</w:t>
      </w:r>
      <w:proofErr w:type="gramEnd"/>
      <w:r>
        <w:rPr>
          <w:rFonts w:hint="eastAsia"/>
          <w:lang w:eastAsia="zh-CN"/>
        </w:rPr>
        <w:t>(lr)</w:t>
      </w:r>
    </w:p>
    <w:p w14:paraId="1A3C6A42" w14:textId="77777777" w:rsidR="00203771" w:rsidRDefault="00203771" w:rsidP="00203771">
      <w:pPr>
        <w:pStyle w:val="2f2"/>
        <w:rPr>
          <w:lang w:eastAsia="zh-CN"/>
        </w:rPr>
      </w:pPr>
    </w:p>
    <w:p w14:paraId="3981F8F8" w14:textId="6C4C45FF" w:rsidR="00203771" w:rsidRDefault="00203771" w:rsidP="00203771">
      <w:pPr>
        <w:pStyle w:val="2f2"/>
        <w:rPr>
          <w:lang w:eastAsia="zh-CN"/>
        </w:rPr>
      </w:pPr>
      <w:r>
        <w:rPr>
          <w:rFonts w:hint="eastAsia"/>
          <w:lang w:eastAsia="zh-CN"/>
        </w:rPr>
        <w:t xml:space="preserve">    return lr_all_steps</w:t>
      </w:r>
    </w:p>
    <w:p w14:paraId="2961DF3A" w14:textId="43EBCCF9" w:rsidR="007A1B97" w:rsidRDefault="007A1B97" w:rsidP="007A1B97">
      <w:pPr>
        <w:pStyle w:val="30"/>
      </w:pPr>
      <w:r>
        <w:rPr>
          <w:rFonts w:hint="eastAsia"/>
        </w:rPr>
        <w:t>模型训练</w:t>
      </w:r>
    </w:p>
    <w:p w14:paraId="2B81CC3B" w14:textId="017CBCC1" w:rsidR="00FC5B34" w:rsidRPr="00FC5B34" w:rsidRDefault="00FC5B34" w:rsidP="00FC5B34">
      <w:pPr>
        <w:pStyle w:val="1e"/>
        <w:rPr>
          <w:rFonts w:cs="Huawei Sans"/>
        </w:rPr>
      </w:pPr>
      <w:r w:rsidRPr="00FC5B34">
        <w:rPr>
          <w:rFonts w:cs="Huawei Sans" w:hint="eastAsia"/>
        </w:rPr>
        <w:t>在进行正式的训练之前，定义训练函数，读取数据并对模型进行实例化，定义优化器和损失函数。</w:t>
      </w:r>
    </w:p>
    <w:p w14:paraId="5879627C" w14:textId="77777777" w:rsidR="00FC5B34" w:rsidRPr="00FC5B34" w:rsidRDefault="00FC5B34" w:rsidP="00FC5B34">
      <w:pPr>
        <w:pStyle w:val="1e"/>
        <w:rPr>
          <w:rFonts w:cs="Huawei Sans"/>
        </w:rPr>
      </w:pPr>
      <w:r w:rsidRPr="00FC5B34">
        <w:rPr>
          <w:rFonts w:cs="Huawei Sans" w:hint="eastAsia"/>
        </w:rPr>
        <w:t>首先简单介绍损失函数及优化器的概念：</w:t>
      </w:r>
    </w:p>
    <w:p w14:paraId="5206049A" w14:textId="77777777" w:rsidR="00FC5B34" w:rsidRPr="00FC5B34" w:rsidRDefault="00FC5B34" w:rsidP="00436DD5">
      <w:pPr>
        <w:pStyle w:val="49"/>
      </w:pPr>
      <w:r w:rsidRPr="00FC5B34">
        <w:rPr>
          <w:rFonts w:hint="eastAsia"/>
        </w:rPr>
        <w:t>损失函数：又叫目标函数，用于衡量预测值与实际值差异的程度。深度学习通过不停地迭代来缩小损失函数的值。定义一个好的损失函数，可以有效提高模型的性能。</w:t>
      </w:r>
    </w:p>
    <w:p w14:paraId="222415E6" w14:textId="77777777" w:rsidR="00FC5B34" w:rsidRPr="00FC5B34" w:rsidRDefault="00FC5B34" w:rsidP="00436DD5">
      <w:pPr>
        <w:pStyle w:val="49"/>
      </w:pPr>
      <w:r w:rsidRPr="00FC5B34">
        <w:rPr>
          <w:rFonts w:hint="eastAsia"/>
        </w:rPr>
        <w:t>优化器：用于最小化损失函数，从而在训练过程中改进模型。</w:t>
      </w:r>
    </w:p>
    <w:p w14:paraId="19AFD1D6" w14:textId="77777777" w:rsidR="00FC5B34" w:rsidRPr="00FC5B34" w:rsidRDefault="00FC5B34" w:rsidP="00FC5B34">
      <w:pPr>
        <w:pStyle w:val="1e"/>
        <w:rPr>
          <w:rFonts w:cs="Huawei Sans"/>
        </w:rPr>
      </w:pPr>
      <w:r w:rsidRPr="00FC5B34">
        <w:rPr>
          <w:rFonts w:cs="Huawei Sans" w:hint="eastAsia"/>
        </w:rPr>
        <w:t>定义了损失函数后，可以得到损失函数关于权重的梯度。梯度用于指示优化器优化权重的方向，以提高模型性能。</w:t>
      </w:r>
    </w:p>
    <w:p w14:paraId="0B332EE0" w14:textId="77777777" w:rsidR="00FC5B34" w:rsidRPr="00FC5B34" w:rsidRDefault="00FC5B34" w:rsidP="00FC5B34">
      <w:pPr>
        <w:pStyle w:val="1e"/>
        <w:rPr>
          <w:rFonts w:cs="Huawei Sans"/>
        </w:rPr>
      </w:pPr>
      <w:r w:rsidRPr="00FC5B34">
        <w:rPr>
          <w:rFonts w:cs="Huawei Sans" w:hint="eastAsia"/>
        </w:rPr>
        <w:t>在训练</w:t>
      </w:r>
      <w:r w:rsidRPr="00FC5B34">
        <w:rPr>
          <w:rFonts w:cs="Huawei Sans" w:hint="eastAsia"/>
        </w:rPr>
        <w:t>MobileNetV2</w:t>
      </w:r>
      <w:r w:rsidRPr="00FC5B34">
        <w:rPr>
          <w:rFonts w:cs="Huawei Sans" w:hint="eastAsia"/>
        </w:rPr>
        <w:t>之前对</w:t>
      </w:r>
      <w:r w:rsidRPr="00FC5B34">
        <w:rPr>
          <w:rFonts w:cs="Huawei Sans" w:hint="eastAsia"/>
        </w:rPr>
        <w:t>MobileNetV2Backbone</w:t>
      </w:r>
      <w:r w:rsidRPr="00FC5B34">
        <w:rPr>
          <w:rFonts w:cs="Huawei Sans" w:hint="eastAsia"/>
        </w:rPr>
        <w:t>层的参数进行了固定，使其在训练过程中对该模块的权重参数不进行更新；只对</w:t>
      </w:r>
      <w:r w:rsidRPr="00FC5B34">
        <w:rPr>
          <w:rFonts w:cs="Huawei Sans" w:hint="eastAsia"/>
        </w:rPr>
        <w:t>MobileNetV2Head</w:t>
      </w:r>
      <w:r w:rsidRPr="00FC5B34">
        <w:rPr>
          <w:rFonts w:cs="Huawei Sans" w:hint="eastAsia"/>
        </w:rPr>
        <w:t>模块的参数进行更新。</w:t>
      </w:r>
    </w:p>
    <w:p w14:paraId="403083BF" w14:textId="77777777" w:rsidR="00FC5B34" w:rsidRPr="00FC5B34" w:rsidRDefault="00FC5B34" w:rsidP="00FC5B34">
      <w:pPr>
        <w:pStyle w:val="1e"/>
        <w:rPr>
          <w:rFonts w:cs="Huawei Sans"/>
        </w:rPr>
      </w:pPr>
      <w:r w:rsidRPr="00FC5B34">
        <w:rPr>
          <w:rFonts w:cs="Huawei Sans" w:hint="eastAsia"/>
        </w:rPr>
        <w:t>MindSpore</w:t>
      </w:r>
      <w:r w:rsidRPr="00FC5B34">
        <w:rPr>
          <w:rFonts w:cs="Huawei Sans" w:hint="eastAsia"/>
        </w:rPr>
        <w:t>支持的损失函数有</w:t>
      </w:r>
      <w:r w:rsidRPr="00FC5B34">
        <w:rPr>
          <w:rFonts w:cs="Huawei Sans" w:hint="eastAsia"/>
        </w:rPr>
        <w:t>SoftmaxCrossEntropyWithLogits</w:t>
      </w:r>
      <w:r w:rsidRPr="00FC5B34">
        <w:rPr>
          <w:rFonts w:cs="Huawei Sans" w:hint="eastAsia"/>
        </w:rPr>
        <w:t>、</w:t>
      </w:r>
      <w:r w:rsidRPr="00FC5B34">
        <w:rPr>
          <w:rFonts w:cs="Huawei Sans" w:hint="eastAsia"/>
        </w:rPr>
        <w:t>L1Loss</w:t>
      </w:r>
      <w:r w:rsidRPr="00FC5B34">
        <w:rPr>
          <w:rFonts w:cs="Huawei Sans" w:hint="eastAsia"/>
        </w:rPr>
        <w:t>、</w:t>
      </w:r>
      <w:r w:rsidRPr="00FC5B34">
        <w:rPr>
          <w:rFonts w:cs="Huawei Sans" w:hint="eastAsia"/>
        </w:rPr>
        <w:t>MSELoss</w:t>
      </w:r>
      <w:r w:rsidRPr="00FC5B34">
        <w:rPr>
          <w:rFonts w:cs="Huawei Sans" w:hint="eastAsia"/>
        </w:rPr>
        <w:t>等。这里使用</w:t>
      </w:r>
      <w:r w:rsidRPr="00FC5B34">
        <w:rPr>
          <w:rFonts w:cs="Huawei Sans" w:hint="eastAsia"/>
        </w:rPr>
        <w:t>SoftmaxCrossEntropyWithLogits</w:t>
      </w:r>
      <w:r w:rsidRPr="00FC5B34">
        <w:rPr>
          <w:rFonts w:cs="Huawei Sans" w:hint="eastAsia"/>
        </w:rPr>
        <w:t>损失函数。</w:t>
      </w:r>
    </w:p>
    <w:p w14:paraId="137A634D" w14:textId="77777777" w:rsidR="00FC5B34" w:rsidRPr="00FC5B34" w:rsidRDefault="00FC5B34" w:rsidP="00FC5B34">
      <w:pPr>
        <w:pStyle w:val="1e"/>
        <w:rPr>
          <w:rFonts w:cs="Huawei Sans"/>
        </w:rPr>
      </w:pPr>
      <w:r w:rsidRPr="00FC5B34">
        <w:rPr>
          <w:rFonts w:cs="Huawei Sans" w:hint="eastAsia"/>
        </w:rPr>
        <w:t>训练测试过程中会打印</w:t>
      </w:r>
      <w:r w:rsidRPr="00FC5B34">
        <w:rPr>
          <w:rFonts w:cs="Huawei Sans" w:hint="eastAsia"/>
        </w:rPr>
        <w:t>loss</w:t>
      </w:r>
      <w:r w:rsidRPr="00FC5B34">
        <w:rPr>
          <w:rFonts w:cs="Huawei Sans" w:hint="eastAsia"/>
        </w:rPr>
        <w:t>值，</w:t>
      </w:r>
      <w:r w:rsidRPr="00FC5B34">
        <w:rPr>
          <w:rFonts w:cs="Huawei Sans" w:hint="eastAsia"/>
        </w:rPr>
        <w:t>loss</w:t>
      </w:r>
      <w:r w:rsidRPr="00FC5B34">
        <w:rPr>
          <w:rFonts w:cs="Huawei Sans" w:hint="eastAsia"/>
        </w:rPr>
        <w:t>值会波动，但总体来说</w:t>
      </w:r>
      <w:r w:rsidRPr="00FC5B34">
        <w:rPr>
          <w:rFonts w:cs="Huawei Sans" w:hint="eastAsia"/>
        </w:rPr>
        <w:t>loss</w:t>
      </w:r>
      <w:r w:rsidRPr="00FC5B34">
        <w:rPr>
          <w:rFonts w:cs="Huawei Sans" w:hint="eastAsia"/>
        </w:rPr>
        <w:t>值会逐步减小，精度逐步提高。每个人运行的</w:t>
      </w:r>
      <w:r w:rsidRPr="00FC5B34">
        <w:rPr>
          <w:rFonts w:cs="Huawei Sans" w:hint="eastAsia"/>
        </w:rPr>
        <w:t>loss</w:t>
      </w:r>
      <w:r w:rsidRPr="00FC5B34">
        <w:rPr>
          <w:rFonts w:cs="Huawei Sans" w:hint="eastAsia"/>
        </w:rPr>
        <w:t>值有一定随机性，不一定完全相同。</w:t>
      </w:r>
    </w:p>
    <w:p w14:paraId="4DA7C50A" w14:textId="0DA7C2C8" w:rsidR="00FC5B34" w:rsidRPr="00984AF3" w:rsidRDefault="00FC5B34" w:rsidP="00FC5B34">
      <w:pPr>
        <w:pStyle w:val="1e"/>
        <w:rPr>
          <w:rFonts w:cs="Huawei Sans"/>
        </w:rPr>
      </w:pPr>
      <w:r w:rsidRPr="00FC5B34">
        <w:rPr>
          <w:rFonts w:cs="Huawei Sans" w:hint="eastAsia"/>
        </w:rPr>
        <w:t>每打印一个</w:t>
      </w:r>
      <w:r w:rsidRPr="00FC5B34">
        <w:rPr>
          <w:rFonts w:cs="Huawei Sans" w:hint="eastAsia"/>
        </w:rPr>
        <w:t>epoch</w:t>
      </w:r>
      <w:r w:rsidRPr="00FC5B34">
        <w:rPr>
          <w:rFonts w:cs="Huawei Sans" w:hint="eastAsia"/>
        </w:rPr>
        <w:t>后模型都会在测试集上的计算测试精度，从打印的精度值分析</w:t>
      </w:r>
      <w:r w:rsidRPr="00FC5B34">
        <w:rPr>
          <w:rFonts w:cs="Huawei Sans" w:hint="eastAsia"/>
        </w:rPr>
        <w:t>MobileNetV2</w:t>
      </w:r>
      <w:r w:rsidRPr="00FC5B34">
        <w:rPr>
          <w:rFonts w:cs="Huawei Sans" w:hint="eastAsia"/>
        </w:rPr>
        <w:t>模型的预测能力在不断提升。</w:t>
      </w:r>
    </w:p>
    <w:p w14:paraId="74107C39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from mindspore.amp import FixedLossScaleManager</w:t>
      </w:r>
    </w:p>
    <w:p w14:paraId="377A9C61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LOSS_SCALE = 1024</w:t>
      </w:r>
    </w:p>
    <w:p w14:paraId="75CE10DF" w14:textId="77777777" w:rsidR="007A1B97" w:rsidRPr="007A1B97" w:rsidRDefault="007A1B97" w:rsidP="007A1B97">
      <w:pPr>
        <w:pStyle w:val="afffff2"/>
        <w:rPr>
          <w:rFonts w:cs="Huawei Sans"/>
        </w:rPr>
      </w:pPr>
    </w:p>
    <w:p w14:paraId="7D6A40D5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lastRenderedPageBreak/>
        <w:t>train_dataset = create_</w:t>
      </w:r>
      <w:proofErr w:type="gramStart"/>
      <w:r w:rsidRPr="007A1B97">
        <w:rPr>
          <w:rFonts w:cs="Huawei Sans" w:hint="eastAsia"/>
        </w:rPr>
        <w:t>dataset(</w:t>
      </w:r>
      <w:proofErr w:type="gramEnd"/>
      <w:r w:rsidRPr="007A1B97">
        <w:rPr>
          <w:rFonts w:cs="Huawei Sans" w:hint="eastAsia"/>
        </w:rPr>
        <w:t>dataset_path=config.dataset_path, config=config)</w:t>
      </w:r>
    </w:p>
    <w:p w14:paraId="7046151A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eval_dataset = create_</w:t>
      </w:r>
      <w:proofErr w:type="gramStart"/>
      <w:r w:rsidRPr="007A1B97">
        <w:rPr>
          <w:rFonts w:cs="Huawei Sans" w:hint="eastAsia"/>
        </w:rPr>
        <w:t>dataset(</w:t>
      </w:r>
      <w:proofErr w:type="gramEnd"/>
      <w:r w:rsidRPr="007A1B97">
        <w:rPr>
          <w:rFonts w:cs="Huawei Sans" w:hint="eastAsia"/>
        </w:rPr>
        <w:t>dataset_path=config.dataset_path, config=config)</w:t>
      </w:r>
    </w:p>
    <w:p w14:paraId="4BA46BAC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step_size = train_dataset.get_dataset_</w:t>
      </w:r>
      <w:proofErr w:type="gramStart"/>
      <w:r w:rsidRPr="007A1B97">
        <w:rPr>
          <w:rFonts w:cs="Huawei Sans" w:hint="eastAsia"/>
        </w:rPr>
        <w:t>size(</w:t>
      </w:r>
      <w:proofErr w:type="gramEnd"/>
      <w:r w:rsidRPr="007A1B97">
        <w:rPr>
          <w:rFonts w:cs="Huawei Sans" w:hint="eastAsia"/>
        </w:rPr>
        <w:t>)</w:t>
      </w:r>
    </w:p>
    <w:p w14:paraId="7DC38E9B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</w:t>
      </w:r>
    </w:p>
    <w:p w14:paraId="5242CA71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backbone = MobileNetV2</w:t>
      </w:r>
      <w:proofErr w:type="gramStart"/>
      <w:r w:rsidRPr="007A1B97">
        <w:rPr>
          <w:rFonts w:cs="Huawei Sans" w:hint="eastAsia"/>
        </w:rPr>
        <w:t>Backbone(</w:t>
      </w:r>
      <w:proofErr w:type="gramEnd"/>
      <w:r w:rsidRPr="007A1B97">
        <w:rPr>
          <w:rFonts w:cs="Huawei Sans" w:hint="eastAsia"/>
        </w:rPr>
        <w:t>) #last_channel=config.backbone_out_channels</w:t>
      </w:r>
    </w:p>
    <w:p w14:paraId="675D2DE3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# Freeze parameters of backbone. You can comment these two lines.</w:t>
      </w:r>
    </w:p>
    <w:p w14:paraId="7CB63953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for param in backbone.get_</w:t>
      </w:r>
      <w:proofErr w:type="gramStart"/>
      <w:r w:rsidRPr="007A1B97">
        <w:rPr>
          <w:rFonts w:cs="Huawei Sans" w:hint="eastAsia"/>
        </w:rPr>
        <w:t>parameters(</w:t>
      </w:r>
      <w:proofErr w:type="gramEnd"/>
      <w:r w:rsidRPr="007A1B97">
        <w:rPr>
          <w:rFonts w:cs="Huawei Sans" w:hint="eastAsia"/>
        </w:rPr>
        <w:t>):</w:t>
      </w:r>
    </w:p>
    <w:p w14:paraId="75C21983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</w:t>
      </w:r>
      <w:proofErr w:type="gramStart"/>
      <w:r w:rsidRPr="007A1B97">
        <w:rPr>
          <w:rFonts w:cs="Huawei Sans" w:hint="eastAsia"/>
        </w:rPr>
        <w:t>param.requires</w:t>
      </w:r>
      <w:proofErr w:type="gramEnd"/>
      <w:r w:rsidRPr="007A1B97">
        <w:rPr>
          <w:rFonts w:cs="Huawei Sans" w:hint="eastAsia"/>
        </w:rPr>
        <w:t>_grad = False</w:t>
      </w:r>
    </w:p>
    <w:p w14:paraId="3259BA3D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# load parameters from pretrained model</w:t>
      </w:r>
    </w:p>
    <w:p w14:paraId="374A958B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load_</w:t>
      </w:r>
      <w:proofErr w:type="gramStart"/>
      <w:r w:rsidRPr="007A1B97">
        <w:rPr>
          <w:rFonts w:cs="Huawei Sans" w:hint="eastAsia"/>
        </w:rPr>
        <w:t>checkpoint(</w:t>
      </w:r>
      <w:proofErr w:type="gramEnd"/>
      <w:r w:rsidRPr="007A1B97">
        <w:rPr>
          <w:rFonts w:cs="Huawei Sans" w:hint="eastAsia"/>
        </w:rPr>
        <w:t>config.pretrained_ckpt, backbone)</w:t>
      </w:r>
    </w:p>
    <w:p w14:paraId="4357D81A" w14:textId="77777777" w:rsidR="007A1B97" w:rsidRPr="007A1B97" w:rsidRDefault="007A1B97" w:rsidP="007A1B97">
      <w:pPr>
        <w:pStyle w:val="afffff2"/>
        <w:rPr>
          <w:rFonts w:cs="Huawei Sans"/>
        </w:rPr>
      </w:pPr>
    </w:p>
    <w:p w14:paraId="1C0A38C9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head = MobileNetV2</w:t>
      </w:r>
      <w:proofErr w:type="gramStart"/>
      <w:r w:rsidRPr="007A1B97">
        <w:rPr>
          <w:rFonts w:cs="Huawei Sans" w:hint="eastAsia"/>
        </w:rPr>
        <w:t>Head(</w:t>
      </w:r>
      <w:proofErr w:type="gramEnd"/>
      <w:r w:rsidRPr="007A1B97">
        <w:rPr>
          <w:rFonts w:cs="Huawei Sans" w:hint="eastAsia"/>
        </w:rPr>
        <w:t>input_channel=backbone.out_channels, num_classes=config.num_classes)</w:t>
      </w:r>
    </w:p>
    <w:p w14:paraId="4F313A9B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network = mobilenet_v2(backbone, head)</w:t>
      </w:r>
    </w:p>
    <w:p w14:paraId="2EA22001" w14:textId="77777777" w:rsidR="007A1B97" w:rsidRPr="007A1B97" w:rsidRDefault="007A1B97" w:rsidP="007A1B97">
      <w:pPr>
        <w:pStyle w:val="afffff2"/>
        <w:rPr>
          <w:rFonts w:cs="Huawei Sans"/>
        </w:rPr>
      </w:pPr>
    </w:p>
    <w:p w14:paraId="1CB29C15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# define loss, optimizer, and model</w:t>
      </w:r>
    </w:p>
    <w:p w14:paraId="0B1AA3AE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loss = </w:t>
      </w:r>
      <w:proofErr w:type="gramStart"/>
      <w:r w:rsidRPr="007A1B97">
        <w:rPr>
          <w:rFonts w:cs="Huawei Sans" w:hint="eastAsia"/>
        </w:rPr>
        <w:t>nn.SoftmaxCrossEntropyWithLogits</w:t>
      </w:r>
      <w:proofErr w:type="gramEnd"/>
      <w:r w:rsidRPr="007A1B97">
        <w:rPr>
          <w:rFonts w:cs="Huawei Sans" w:hint="eastAsia"/>
        </w:rPr>
        <w:t>(sparse=True, reduction='mean')</w:t>
      </w:r>
    </w:p>
    <w:p w14:paraId="1805F9B8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loss_scale = </w:t>
      </w:r>
      <w:proofErr w:type="gramStart"/>
      <w:r w:rsidRPr="007A1B97">
        <w:rPr>
          <w:rFonts w:cs="Huawei Sans" w:hint="eastAsia"/>
        </w:rPr>
        <w:t>FixedLossScaleManager(</w:t>
      </w:r>
      <w:proofErr w:type="gramEnd"/>
      <w:r w:rsidRPr="007A1B97">
        <w:rPr>
          <w:rFonts w:cs="Huawei Sans" w:hint="eastAsia"/>
        </w:rPr>
        <w:t>LOSS_SCALE, drop_overflow_update=False)</w:t>
      </w:r>
    </w:p>
    <w:p w14:paraId="3849C177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lrs = cosine_</w:t>
      </w:r>
      <w:proofErr w:type="gramStart"/>
      <w:r w:rsidRPr="007A1B97">
        <w:rPr>
          <w:rFonts w:cs="Huawei Sans" w:hint="eastAsia"/>
        </w:rPr>
        <w:t>decay(</w:t>
      </w:r>
      <w:proofErr w:type="gramEnd"/>
      <w:r w:rsidRPr="007A1B97">
        <w:rPr>
          <w:rFonts w:cs="Huawei Sans" w:hint="eastAsia"/>
        </w:rPr>
        <w:t>config.epochs * step_size, lr_max=config.lr_max)</w:t>
      </w:r>
    </w:p>
    <w:p w14:paraId="008FBFDC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opt = </w:t>
      </w:r>
      <w:proofErr w:type="gramStart"/>
      <w:r w:rsidRPr="007A1B97">
        <w:rPr>
          <w:rFonts w:cs="Huawei Sans" w:hint="eastAsia"/>
        </w:rPr>
        <w:t>nn.Momentum</w:t>
      </w:r>
      <w:proofErr w:type="gramEnd"/>
      <w:r w:rsidRPr="007A1B97">
        <w:rPr>
          <w:rFonts w:cs="Huawei Sans" w:hint="eastAsia"/>
        </w:rPr>
        <w:t>(network.trainable_params(), lrs, config.momentum, config.weight_decay, loss_scale=LOSS_SCALE)</w:t>
      </w:r>
    </w:p>
    <w:p w14:paraId="25C0154B" w14:textId="77777777" w:rsidR="007A1B97" w:rsidRPr="007A1B97" w:rsidRDefault="007A1B97" w:rsidP="007A1B97">
      <w:pPr>
        <w:pStyle w:val="afffff2"/>
        <w:rPr>
          <w:rFonts w:cs="Huawei Sans"/>
        </w:rPr>
      </w:pPr>
    </w:p>
    <w:p w14:paraId="54FDA4D4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# </w:t>
      </w:r>
      <w:r w:rsidRPr="007A1B97">
        <w:rPr>
          <w:rFonts w:cs="Huawei Sans" w:hint="eastAsia"/>
        </w:rPr>
        <w:t>定义用于训练的</w:t>
      </w:r>
      <w:r w:rsidRPr="007A1B97">
        <w:rPr>
          <w:rFonts w:cs="Huawei Sans" w:hint="eastAsia"/>
        </w:rPr>
        <w:t>train_loop</w:t>
      </w:r>
      <w:r w:rsidRPr="007A1B97">
        <w:rPr>
          <w:rFonts w:cs="Huawei Sans" w:hint="eastAsia"/>
        </w:rPr>
        <w:t>函数。</w:t>
      </w:r>
    </w:p>
    <w:p w14:paraId="21A94268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def train_</w:t>
      </w:r>
      <w:proofErr w:type="gramStart"/>
      <w:r w:rsidRPr="007A1B97">
        <w:rPr>
          <w:rFonts w:cs="Huawei Sans" w:hint="eastAsia"/>
        </w:rPr>
        <w:t>loop(</w:t>
      </w:r>
      <w:proofErr w:type="gramEnd"/>
      <w:r w:rsidRPr="007A1B97">
        <w:rPr>
          <w:rFonts w:cs="Huawei Sans" w:hint="eastAsia"/>
        </w:rPr>
        <w:t>model, dataset, loss_fn, optimizer):</w:t>
      </w:r>
    </w:p>
    <w:p w14:paraId="7565426E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# </w:t>
      </w:r>
      <w:r w:rsidRPr="007A1B97">
        <w:rPr>
          <w:rFonts w:cs="Huawei Sans" w:hint="eastAsia"/>
        </w:rPr>
        <w:t>定义正向计算函数</w:t>
      </w:r>
    </w:p>
    <w:p w14:paraId="48B26E12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def forward_</w:t>
      </w:r>
      <w:proofErr w:type="gramStart"/>
      <w:r w:rsidRPr="007A1B97">
        <w:rPr>
          <w:rFonts w:cs="Huawei Sans" w:hint="eastAsia"/>
        </w:rPr>
        <w:t>fn(</w:t>
      </w:r>
      <w:proofErr w:type="gramEnd"/>
      <w:r w:rsidRPr="007A1B97">
        <w:rPr>
          <w:rFonts w:cs="Huawei Sans" w:hint="eastAsia"/>
        </w:rPr>
        <w:t>data, label):</w:t>
      </w:r>
    </w:p>
    <w:p w14:paraId="003588FA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logits = model(data)</w:t>
      </w:r>
    </w:p>
    <w:p w14:paraId="20D48988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loss = loss_</w:t>
      </w:r>
      <w:proofErr w:type="gramStart"/>
      <w:r w:rsidRPr="007A1B97">
        <w:rPr>
          <w:rFonts w:cs="Huawei Sans" w:hint="eastAsia"/>
        </w:rPr>
        <w:t>fn(</w:t>
      </w:r>
      <w:proofErr w:type="gramEnd"/>
      <w:r w:rsidRPr="007A1B97">
        <w:rPr>
          <w:rFonts w:cs="Huawei Sans" w:hint="eastAsia"/>
        </w:rPr>
        <w:t>logits, label)</w:t>
      </w:r>
    </w:p>
    <w:p w14:paraId="14ACEE6B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return loss</w:t>
      </w:r>
    </w:p>
    <w:p w14:paraId="49432FB9" w14:textId="77777777" w:rsidR="007A1B97" w:rsidRPr="007A1B97" w:rsidRDefault="007A1B97" w:rsidP="007A1B97">
      <w:pPr>
        <w:pStyle w:val="afffff2"/>
        <w:rPr>
          <w:rFonts w:cs="Huawei Sans"/>
        </w:rPr>
      </w:pPr>
    </w:p>
    <w:p w14:paraId="318AB688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# </w:t>
      </w:r>
      <w:r w:rsidRPr="007A1B97">
        <w:rPr>
          <w:rFonts w:cs="Huawei Sans" w:hint="eastAsia"/>
        </w:rPr>
        <w:t>定义微分函数，使用</w:t>
      </w:r>
      <w:r w:rsidRPr="007A1B97">
        <w:rPr>
          <w:rFonts w:cs="Huawei Sans" w:hint="eastAsia"/>
        </w:rPr>
        <w:t>mindspore.value_and_grad</w:t>
      </w:r>
      <w:r w:rsidRPr="007A1B97">
        <w:rPr>
          <w:rFonts w:cs="Huawei Sans" w:hint="eastAsia"/>
        </w:rPr>
        <w:t>获得微分函数</w:t>
      </w:r>
      <w:r w:rsidRPr="007A1B97">
        <w:rPr>
          <w:rFonts w:cs="Huawei Sans" w:hint="eastAsia"/>
        </w:rPr>
        <w:t>grad_</w:t>
      </w:r>
      <w:proofErr w:type="gramStart"/>
      <w:r w:rsidRPr="007A1B97">
        <w:rPr>
          <w:rFonts w:cs="Huawei Sans" w:hint="eastAsia"/>
        </w:rPr>
        <w:t>fn,</w:t>
      </w:r>
      <w:r w:rsidRPr="007A1B97">
        <w:rPr>
          <w:rFonts w:cs="Huawei Sans" w:hint="eastAsia"/>
        </w:rPr>
        <w:t>输出</w:t>
      </w:r>
      <w:proofErr w:type="gramEnd"/>
      <w:r w:rsidRPr="007A1B97">
        <w:rPr>
          <w:rFonts w:cs="Huawei Sans" w:hint="eastAsia"/>
        </w:rPr>
        <w:t>loss</w:t>
      </w:r>
      <w:r w:rsidRPr="007A1B97">
        <w:rPr>
          <w:rFonts w:cs="Huawei Sans" w:hint="eastAsia"/>
        </w:rPr>
        <w:t>和梯度。</w:t>
      </w:r>
    </w:p>
    <w:p w14:paraId="31894F95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# </w:t>
      </w:r>
      <w:proofErr w:type="gramStart"/>
      <w:r w:rsidRPr="007A1B97">
        <w:rPr>
          <w:rFonts w:cs="Huawei Sans" w:hint="eastAsia"/>
        </w:rPr>
        <w:t>由于是对模型参数求导</w:t>
      </w:r>
      <w:r w:rsidRPr="007A1B97">
        <w:rPr>
          <w:rFonts w:cs="Huawei Sans" w:hint="eastAsia"/>
        </w:rPr>
        <w:t>,grad</w:t>
      </w:r>
      <w:proofErr w:type="gramEnd"/>
      <w:r w:rsidRPr="007A1B97">
        <w:rPr>
          <w:rFonts w:cs="Huawei Sans" w:hint="eastAsia"/>
        </w:rPr>
        <w:t xml:space="preserve">_position </w:t>
      </w:r>
      <w:r w:rsidRPr="007A1B97">
        <w:rPr>
          <w:rFonts w:cs="Huawei Sans" w:hint="eastAsia"/>
        </w:rPr>
        <w:t>配置为</w:t>
      </w:r>
      <w:r w:rsidRPr="007A1B97">
        <w:rPr>
          <w:rFonts w:cs="Huawei Sans" w:hint="eastAsia"/>
        </w:rPr>
        <w:t>None</w:t>
      </w:r>
      <w:r w:rsidRPr="007A1B97">
        <w:rPr>
          <w:rFonts w:cs="Huawei Sans" w:hint="eastAsia"/>
        </w:rPr>
        <w:t>，传入可训练参数。</w:t>
      </w:r>
    </w:p>
    <w:p w14:paraId="7BBEC83D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grad_fn = ms.value_and_</w:t>
      </w:r>
      <w:proofErr w:type="gramStart"/>
      <w:r w:rsidRPr="007A1B97">
        <w:rPr>
          <w:rFonts w:cs="Huawei Sans" w:hint="eastAsia"/>
        </w:rPr>
        <w:t>grad(</w:t>
      </w:r>
      <w:proofErr w:type="gramEnd"/>
      <w:r w:rsidRPr="007A1B97">
        <w:rPr>
          <w:rFonts w:cs="Huawei Sans" w:hint="eastAsia"/>
        </w:rPr>
        <w:t>forward_fn, None, optimizer.parameters)</w:t>
      </w:r>
    </w:p>
    <w:p w14:paraId="6114C671" w14:textId="77777777" w:rsidR="007A1B97" w:rsidRPr="007A1B97" w:rsidRDefault="007A1B97" w:rsidP="007A1B97">
      <w:pPr>
        <w:pStyle w:val="afffff2"/>
        <w:rPr>
          <w:rFonts w:cs="Huawei Sans"/>
        </w:rPr>
      </w:pPr>
    </w:p>
    <w:p w14:paraId="750DC7AC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# </w:t>
      </w:r>
      <w:r w:rsidRPr="007A1B97">
        <w:rPr>
          <w:rFonts w:cs="Huawei Sans" w:hint="eastAsia"/>
        </w:rPr>
        <w:t>定义</w:t>
      </w:r>
      <w:r w:rsidRPr="007A1B97">
        <w:rPr>
          <w:rFonts w:cs="Huawei Sans" w:hint="eastAsia"/>
        </w:rPr>
        <w:t xml:space="preserve"> one-step training</w:t>
      </w:r>
      <w:r w:rsidRPr="007A1B97">
        <w:rPr>
          <w:rFonts w:cs="Huawei Sans" w:hint="eastAsia"/>
        </w:rPr>
        <w:t>函数</w:t>
      </w:r>
    </w:p>
    <w:p w14:paraId="2CB1FD88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def train_</w:t>
      </w:r>
      <w:proofErr w:type="gramStart"/>
      <w:r w:rsidRPr="007A1B97">
        <w:rPr>
          <w:rFonts w:cs="Huawei Sans" w:hint="eastAsia"/>
        </w:rPr>
        <w:t>step(</w:t>
      </w:r>
      <w:proofErr w:type="gramEnd"/>
      <w:r w:rsidRPr="007A1B97">
        <w:rPr>
          <w:rFonts w:cs="Huawei Sans" w:hint="eastAsia"/>
        </w:rPr>
        <w:t>data, label):</w:t>
      </w:r>
    </w:p>
    <w:p w14:paraId="4358218C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loss, grads = grad_</w:t>
      </w:r>
      <w:proofErr w:type="gramStart"/>
      <w:r w:rsidRPr="007A1B97">
        <w:rPr>
          <w:rFonts w:cs="Huawei Sans" w:hint="eastAsia"/>
        </w:rPr>
        <w:t>fn(</w:t>
      </w:r>
      <w:proofErr w:type="gramEnd"/>
      <w:r w:rsidRPr="007A1B97">
        <w:rPr>
          <w:rFonts w:cs="Huawei Sans" w:hint="eastAsia"/>
        </w:rPr>
        <w:t>data, label)</w:t>
      </w:r>
    </w:p>
    <w:p w14:paraId="270BDB37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optimizer(grads)</w:t>
      </w:r>
    </w:p>
    <w:p w14:paraId="0CE5A147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return loss</w:t>
      </w:r>
    </w:p>
    <w:p w14:paraId="6068E188" w14:textId="77777777" w:rsidR="007A1B97" w:rsidRPr="007A1B97" w:rsidRDefault="007A1B97" w:rsidP="007A1B97">
      <w:pPr>
        <w:pStyle w:val="afffff2"/>
        <w:rPr>
          <w:rFonts w:cs="Huawei Sans"/>
        </w:rPr>
      </w:pPr>
    </w:p>
    <w:p w14:paraId="32A0F5D9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size = dataset.get_dataset_</w:t>
      </w:r>
      <w:proofErr w:type="gramStart"/>
      <w:r w:rsidRPr="007A1B97">
        <w:rPr>
          <w:rFonts w:cs="Huawei Sans" w:hint="eastAsia"/>
        </w:rPr>
        <w:t>size(</w:t>
      </w:r>
      <w:proofErr w:type="gramEnd"/>
      <w:r w:rsidRPr="007A1B97">
        <w:rPr>
          <w:rFonts w:cs="Huawei Sans" w:hint="eastAsia"/>
        </w:rPr>
        <w:t>)</w:t>
      </w:r>
    </w:p>
    <w:p w14:paraId="64045EB2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model.set_</w:t>
      </w:r>
      <w:proofErr w:type="gramStart"/>
      <w:r w:rsidRPr="007A1B97">
        <w:rPr>
          <w:rFonts w:cs="Huawei Sans" w:hint="eastAsia"/>
        </w:rPr>
        <w:t>train(</w:t>
      </w:r>
      <w:proofErr w:type="gramEnd"/>
      <w:r w:rsidRPr="007A1B97">
        <w:rPr>
          <w:rFonts w:cs="Huawei Sans" w:hint="eastAsia"/>
        </w:rPr>
        <w:t>)</w:t>
      </w:r>
    </w:p>
    <w:p w14:paraId="16B1BCD7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for batch, (data, label) in enumerate(</w:t>
      </w:r>
      <w:proofErr w:type="gramStart"/>
      <w:r w:rsidRPr="007A1B97">
        <w:rPr>
          <w:rFonts w:cs="Huawei Sans" w:hint="eastAsia"/>
        </w:rPr>
        <w:t>dataset.create</w:t>
      </w:r>
      <w:proofErr w:type="gramEnd"/>
      <w:r w:rsidRPr="007A1B97">
        <w:rPr>
          <w:rFonts w:cs="Huawei Sans" w:hint="eastAsia"/>
        </w:rPr>
        <w:t>_tuple_iterator()):</w:t>
      </w:r>
    </w:p>
    <w:p w14:paraId="3BA64658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loss = train_</w:t>
      </w:r>
      <w:proofErr w:type="gramStart"/>
      <w:r w:rsidRPr="007A1B97">
        <w:rPr>
          <w:rFonts w:cs="Huawei Sans" w:hint="eastAsia"/>
        </w:rPr>
        <w:t>step(</w:t>
      </w:r>
      <w:proofErr w:type="gramEnd"/>
      <w:r w:rsidRPr="007A1B97">
        <w:rPr>
          <w:rFonts w:cs="Huawei Sans" w:hint="eastAsia"/>
        </w:rPr>
        <w:t>data, label)</w:t>
      </w:r>
    </w:p>
    <w:p w14:paraId="74E56752" w14:textId="77777777" w:rsidR="007A1B97" w:rsidRPr="007A1B97" w:rsidRDefault="007A1B97" w:rsidP="007A1B97">
      <w:pPr>
        <w:pStyle w:val="afffff2"/>
        <w:rPr>
          <w:rFonts w:cs="Huawei Sans"/>
        </w:rPr>
      </w:pPr>
    </w:p>
    <w:p w14:paraId="1FB9AE53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if batch % 10 == 0:</w:t>
      </w:r>
    </w:p>
    <w:p w14:paraId="3161719B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    loss, current = </w:t>
      </w:r>
      <w:proofErr w:type="gramStart"/>
      <w:r w:rsidRPr="007A1B97">
        <w:rPr>
          <w:rFonts w:cs="Huawei Sans" w:hint="eastAsia"/>
        </w:rPr>
        <w:t>loss.asnumpy</w:t>
      </w:r>
      <w:proofErr w:type="gramEnd"/>
      <w:r w:rsidRPr="007A1B97">
        <w:rPr>
          <w:rFonts w:cs="Huawei Sans" w:hint="eastAsia"/>
        </w:rPr>
        <w:t>(), batch</w:t>
      </w:r>
    </w:p>
    <w:p w14:paraId="02501DC8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    </w:t>
      </w:r>
      <w:proofErr w:type="gramStart"/>
      <w:r w:rsidRPr="007A1B97">
        <w:rPr>
          <w:rFonts w:cs="Huawei Sans" w:hint="eastAsia"/>
        </w:rPr>
        <w:t>print(</w:t>
      </w:r>
      <w:proofErr w:type="gramEnd"/>
      <w:r w:rsidRPr="007A1B97">
        <w:rPr>
          <w:rFonts w:cs="Huawei Sans" w:hint="eastAsia"/>
        </w:rPr>
        <w:t>f"loss: {loss:&gt;7f}  [{current:&gt;3d}/{size:&gt;3d}]")</w:t>
      </w:r>
    </w:p>
    <w:p w14:paraId="5693264C" w14:textId="77777777" w:rsidR="007A1B97" w:rsidRPr="007A1B97" w:rsidRDefault="007A1B97" w:rsidP="007A1B97">
      <w:pPr>
        <w:pStyle w:val="afffff2"/>
        <w:rPr>
          <w:rFonts w:cs="Huawei Sans"/>
        </w:rPr>
      </w:pPr>
    </w:p>
    <w:p w14:paraId="663104A1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# </w:t>
      </w:r>
      <w:r w:rsidRPr="007A1B97">
        <w:rPr>
          <w:rFonts w:cs="Huawei Sans" w:hint="eastAsia"/>
        </w:rPr>
        <w:t>定义用于测试的</w:t>
      </w:r>
      <w:r w:rsidRPr="007A1B97">
        <w:rPr>
          <w:rFonts w:cs="Huawei Sans" w:hint="eastAsia"/>
        </w:rPr>
        <w:t>test_loop</w:t>
      </w:r>
      <w:r w:rsidRPr="007A1B97">
        <w:rPr>
          <w:rFonts w:cs="Huawei Sans" w:hint="eastAsia"/>
        </w:rPr>
        <w:t>函数。</w:t>
      </w:r>
    </w:p>
    <w:p w14:paraId="018B8F3A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def test_</w:t>
      </w:r>
      <w:proofErr w:type="gramStart"/>
      <w:r w:rsidRPr="007A1B97">
        <w:rPr>
          <w:rFonts w:cs="Huawei Sans" w:hint="eastAsia"/>
        </w:rPr>
        <w:t>loop(</w:t>
      </w:r>
      <w:proofErr w:type="gramEnd"/>
      <w:r w:rsidRPr="007A1B97">
        <w:rPr>
          <w:rFonts w:cs="Huawei Sans" w:hint="eastAsia"/>
        </w:rPr>
        <w:t>model, dataset, loss_fn):</w:t>
      </w:r>
    </w:p>
    <w:p w14:paraId="62024569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num_batches = dataset.get_dataset_</w:t>
      </w:r>
      <w:proofErr w:type="gramStart"/>
      <w:r w:rsidRPr="007A1B97">
        <w:rPr>
          <w:rFonts w:cs="Huawei Sans" w:hint="eastAsia"/>
        </w:rPr>
        <w:t>size(</w:t>
      </w:r>
      <w:proofErr w:type="gramEnd"/>
      <w:r w:rsidRPr="007A1B97">
        <w:rPr>
          <w:rFonts w:cs="Huawei Sans" w:hint="eastAsia"/>
        </w:rPr>
        <w:t>)</w:t>
      </w:r>
    </w:p>
    <w:p w14:paraId="0C2DC6D5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model.set_</w:t>
      </w:r>
      <w:proofErr w:type="gramStart"/>
      <w:r w:rsidRPr="007A1B97">
        <w:rPr>
          <w:rFonts w:cs="Huawei Sans" w:hint="eastAsia"/>
        </w:rPr>
        <w:t>train(</w:t>
      </w:r>
      <w:proofErr w:type="gramEnd"/>
      <w:r w:rsidRPr="007A1B97">
        <w:rPr>
          <w:rFonts w:cs="Huawei Sans" w:hint="eastAsia"/>
        </w:rPr>
        <w:t>False)</w:t>
      </w:r>
    </w:p>
    <w:p w14:paraId="533197B8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total, test_loss, correct = 0, 0, 0</w:t>
      </w:r>
    </w:p>
    <w:p w14:paraId="30964C7B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for data, label in </w:t>
      </w:r>
      <w:proofErr w:type="gramStart"/>
      <w:r w:rsidRPr="007A1B97">
        <w:rPr>
          <w:rFonts w:cs="Huawei Sans" w:hint="eastAsia"/>
        </w:rPr>
        <w:t>dataset.create</w:t>
      </w:r>
      <w:proofErr w:type="gramEnd"/>
      <w:r w:rsidRPr="007A1B97">
        <w:rPr>
          <w:rFonts w:cs="Huawei Sans" w:hint="eastAsia"/>
        </w:rPr>
        <w:t>_tuple_iterator():</w:t>
      </w:r>
    </w:p>
    <w:p w14:paraId="1100CDF9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pred = model(data)</w:t>
      </w:r>
    </w:p>
    <w:p w14:paraId="66EA8147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total += len(data)</w:t>
      </w:r>
    </w:p>
    <w:p w14:paraId="4D6E66FF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test_loss += loss_</w:t>
      </w:r>
      <w:proofErr w:type="gramStart"/>
      <w:r w:rsidRPr="007A1B97">
        <w:rPr>
          <w:rFonts w:cs="Huawei Sans" w:hint="eastAsia"/>
        </w:rPr>
        <w:t>fn(</w:t>
      </w:r>
      <w:proofErr w:type="gramEnd"/>
      <w:r w:rsidRPr="007A1B97">
        <w:rPr>
          <w:rFonts w:cs="Huawei Sans" w:hint="eastAsia"/>
        </w:rPr>
        <w:t>pred, label).asnumpy()</w:t>
      </w:r>
    </w:p>
    <w:p w14:paraId="1F721530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    correct += (</w:t>
      </w:r>
      <w:proofErr w:type="gramStart"/>
      <w:r w:rsidRPr="007A1B97">
        <w:rPr>
          <w:rFonts w:cs="Huawei Sans" w:hint="eastAsia"/>
        </w:rPr>
        <w:t>pred.argmax</w:t>
      </w:r>
      <w:proofErr w:type="gramEnd"/>
      <w:r w:rsidRPr="007A1B97">
        <w:rPr>
          <w:rFonts w:cs="Huawei Sans" w:hint="eastAsia"/>
        </w:rPr>
        <w:t>(1) == label).asnumpy().sum()</w:t>
      </w:r>
    </w:p>
    <w:p w14:paraId="76A39007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test_loss /= num_batches</w:t>
      </w:r>
    </w:p>
    <w:p w14:paraId="7BD94238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correct /= total</w:t>
      </w:r>
    </w:p>
    <w:p w14:paraId="58CE4AEA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</w:t>
      </w:r>
      <w:proofErr w:type="gramStart"/>
      <w:r w:rsidRPr="007A1B97">
        <w:rPr>
          <w:rFonts w:cs="Huawei Sans" w:hint="eastAsia"/>
        </w:rPr>
        <w:t>print(</w:t>
      </w:r>
      <w:proofErr w:type="gramEnd"/>
      <w:r w:rsidRPr="007A1B97">
        <w:rPr>
          <w:rFonts w:cs="Huawei Sans" w:hint="eastAsia"/>
        </w:rPr>
        <w:t>f"Test: \n Accuracy: {(100*correct):&gt;0.1f}%, Avg loss: {test_loss:&gt;8f} \n")</w:t>
      </w:r>
    </w:p>
    <w:p w14:paraId="7D1CD47C" w14:textId="77777777" w:rsidR="007A1B97" w:rsidRPr="007A1B97" w:rsidRDefault="007A1B97" w:rsidP="007A1B97">
      <w:pPr>
        <w:pStyle w:val="afffff2"/>
        <w:rPr>
          <w:rFonts w:cs="Huawei Sans"/>
        </w:rPr>
      </w:pPr>
    </w:p>
    <w:p w14:paraId="5610A550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import os</w:t>
      </w:r>
    </w:p>
    <w:p w14:paraId="57A2C919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</w:t>
      </w:r>
    </w:p>
    <w:p w14:paraId="1B09B886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# </w:t>
      </w:r>
      <w:r w:rsidRPr="007A1B97">
        <w:rPr>
          <w:rFonts w:cs="Huawei Sans" w:hint="eastAsia"/>
        </w:rPr>
        <w:t>定义文件夹路径</w:t>
      </w:r>
    </w:p>
    <w:p w14:paraId="5EF8AA7E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folder_path = </w:t>
      </w:r>
      <w:proofErr w:type="gramStart"/>
      <w:r w:rsidRPr="007A1B97">
        <w:rPr>
          <w:rFonts w:cs="Huawei Sans" w:hint="eastAsia"/>
        </w:rPr>
        <w:t>'./</w:t>
      </w:r>
      <w:proofErr w:type="gramEnd"/>
      <w:r w:rsidRPr="007A1B97">
        <w:rPr>
          <w:rFonts w:cs="Huawei Sans" w:hint="eastAsia"/>
        </w:rPr>
        <w:t>ckpt/'</w:t>
      </w:r>
    </w:p>
    <w:p w14:paraId="04B19E5C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</w:t>
      </w:r>
    </w:p>
    <w:p w14:paraId="2D14E931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# </w:t>
      </w:r>
      <w:r w:rsidRPr="007A1B97">
        <w:rPr>
          <w:rFonts w:cs="Huawei Sans" w:hint="eastAsia"/>
        </w:rPr>
        <w:t>检查文件夹是否存在，如果不存在则创建</w:t>
      </w:r>
    </w:p>
    <w:p w14:paraId="1642D85E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if not </w:t>
      </w:r>
      <w:proofErr w:type="gramStart"/>
      <w:r w:rsidRPr="007A1B97">
        <w:rPr>
          <w:rFonts w:cs="Huawei Sans" w:hint="eastAsia"/>
        </w:rPr>
        <w:t>os.path</w:t>
      </w:r>
      <w:proofErr w:type="gramEnd"/>
      <w:r w:rsidRPr="007A1B97">
        <w:rPr>
          <w:rFonts w:cs="Huawei Sans" w:hint="eastAsia"/>
        </w:rPr>
        <w:t>.exists(folder_path):</w:t>
      </w:r>
    </w:p>
    <w:p w14:paraId="1D734047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</w:t>
      </w:r>
      <w:proofErr w:type="gramStart"/>
      <w:r w:rsidRPr="007A1B97">
        <w:rPr>
          <w:rFonts w:cs="Huawei Sans" w:hint="eastAsia"/>
        </w:rPr>
        <w:t>os.makedirs</w:t>
      </w:r>
      <w:proofErr w:type="gramEnd"/>
      <w:r w:rsidRPr="007A1B97">
        <w:rPr>
          <w:rFonts w:cs="Huawei Sans" w:hint="eastAsia"/>
        </w:rPr>
        <w:t>(folder_path)</w:t>
      </w:r>
    </w:p>
    <w:p w14:paraId="6975AB1F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</w:t>
      </w:r>
      <w:proofErr w:type="gramStart"/>
      <w:r w:rsidRPr="007A1B97">
        <w:rPr>
          <w:rFonts w:cs="Huawei Sans" w:hint="eastAsia"/>
        </w:rPr>
        <w:t>print(</w:t>
      </w:r>
      <w:proofErr w:type="gramEnd"/>
      <w:r w:rsidRPr="007A1B97">
        <w:rPr>
          <w:rFonts w:cs="Huawei Sans" w:hint="eastAsia"/>
        </w:rPr>
        <w:t>f"Folder '{folder_path}' created successfully.")</w:t>
      </w:r>
    </w:p>
    <w:p w14:paraId="6232C177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else:</w:t>
      </w:r>
    </w:p>
    <w:p w14:paraId="5034E013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</w:t>
      </w:r>
      <w:proofErr w:type="gramStart"/>
      <w:r w:rsidRPr="007A1B97">
        <w:rPr>
          <w:rFonts w:cs="Huawei Sans" w:hint="eastAsia"/>
        </w:rPr>
        <w:t>print(</w:t>
      </w:r>
      <w:proofErr w:type="gramEnd"/>
      <w:r w:rsidRPr="007A1B97">
        <w:rPr>
          <w:rFonts w:cs="Huawei Sans" w:hint="eastAsia"/>
        </w:rPr>
        <w:t>f"Folder '{folder_path}' already exists.")</w:t>
      </w:r>
    </w:p>
    <w:p w14:paraId="17851DAF" w14:textId="77777777" w:rsidR="007A1B97" w:rsidRPr="007A1B97" w:rsidRDefault="007A1B97" w:rsidP="007A1B97">
      <w:pPr>
        <w:pStyle w:val="afffff2"/>
        <w:rPr>
          <w:rFonts w:cs="Huawei Sans"/>
        </w:rPr>
      </w:pPr>
    </w:p>
    <w:p w14:paraId="68D081D0" w14:textId="77777777" w:rsidR="007A1B97" w:rsidRPr="007A1B97" w:rsidRDefault="007A1B97" w:rsidP="007A1B97">
      <w:pPr>
        <w:pStyle w:val="afffff2"/>
        <w:rPr>
          <w:rFonts w:cs="Huawei Sans"/>
        </w:rPr>
      </w:pPr>
      <w:proofErr w:type="gramStart"/>
      <w:r w:rsidRPr="007A1B97">
        <w:rPr>
          <w:rFonts w:cs="Huawei Sans" w:hint="eastAsia"/>
        </w:rPr>
        <w:t>print(</w:t>
      </w:r>
      <w:proofErr w:type="gramEnd"/>
      <w:r w:rsidRPr="007A1B97">
        <w:rPr>
          <w:rFonts w:cs="Huawei Sans" w:hint="eastAsia"/>
        </w:rPr>
        <w:t>"============== Starting Training ==============")</w:t>
      </w:r>
    </w:p>
    <w:p w14:paraId="2210EE18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epochs = 10</w:t>
      </w:r>
    </w:p>
    <w:p w14:paraId="7E8AC6E9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for t in range(epochs):</w:t>
      </w:r>
    </w:p>
    <w:p w14:paraId="2CFDE1B1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</w:t>
      </w:r>
      <w:proofErr w:type="gramStart"/>
      <w:r w:rsidRPr="007A1B97">
        <w:rPr>
          <w:rFonts w:cs="Huawei Sans" w:hint="eastAsia"/>
        </w:rPr>
        <w:t>print(</w:t>
      </w:r>
      <w:proofErr w:type="gramEnd"/>
      <w:r w:rsidRPr="007A1B97">
        <w:rPr>
          <w:rFonts w:cs="Huawei Sans" w:hint="eastAsia"/>
        </w:rPr>
        <w:t>f"Epoch {t+1}\n-------------------------------")</w:t>
      </w:r>
    </w:p>
    <w:p w14:paraId="22C7FF52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train_</w:t>
      </w:r>
      <w:proofErr w:type="gramStart"/>
      <w:r w:rsidRPr="007A1B97">
        <w:rPr>
          <w:rFonts w:cs="Huawei Sans" w:hint="eastAsia"/>
        </w:rPr>
        <w:t>loop(</w:t>
      </w:r>
      <w:proofErr w:type="gramEnd"/>
      <w:r w:rsidRPr="007A1B97">
        <w:rPr>
          <w:rFonts w:cs="Huawei Sans" w:hint="eastAsia"/>
        </w:rPr>
        <w:t>network, train_dataset, loss, opt)</w:t>
      </w:r>
    </w:p>
    <w:p w14:paraId="6D9AB338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</w:t>
      </w:r>
      <w:proofErr w:type="gramStart"/>
      <w:r w:rsidRPr="007A1B97">
        <w:rPr>
          <w:rFonts w:cs="Huawei Sans" w:hint="eastAsia"/>
        </w:rPr>
        <w:t>ms.save</w:t>
      </w:r>
      <w:proofErr w:type="gramEnd"/>
      <w:r w:rsidRPr="007A1B97">
        <w:rPr>
          <w:rFonts w:cs="Huawei Sans" w:hint="eastAsia"/>
        </w:rPr>
        <w:t>_checkpoint(network, "./ckpt/save_mobilenetV2_model.ckpt")</w:t>
      </w:r>
    </w:p>
    <w:p w14:paraId="62DA61A7" w14:textId="77777777" w:rsidR="007A1B97" w:rsidRP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 xml:space="preserve">    test_</w:t>
      </w:r>
      <w:proofErr w:type="gramStart"/>
      <w:r w:rsidRPr="007A1B97">
        <w:rPr>
          <w:rFonts w:cs="Huawei Sans" w:hint="eastAsia"/>
        </w:rPr>
        <w:t>loop(</w:t>
      </w:r>
      <w:proofErr w:type="gramEnd"/>
      <w:r w:rsidRPr="007A1B97">
        <w:rPr>
          <w:rFonts w:cs="Huawei Sans" w:hint="eastAsia"/>
        </w:rPr>
        <w:t>network, eval_dataset, loss)</w:t>
      </w:r>
    </w:p>
    <w:p w14:paraId="1E025B4C" w14:textId="6EE13CAD" w:rsidR="007A1B97" w:rsidRDefault="007A1B97" w:rsidP="007A1B97">
      <w:pPr>
        <w:pStyle w:val="afffff2"/>
        <w:rPr>
          <w:rFonts w:cs="Huawei Sans"/>
        </w:rPr>
      </w:pPr>
      <w:r w:rsidRPr="007A1B97">
        <w:rPr>
          <w:rFonts w:cs="Huawei Sans" w:hint="eastAsia"/>
        </w:rPr>
        <w:t>print("Done!")</w:t>
      </w:r>
    </w:p>
    <w:p w14:paraId="3B08EBB9" w14:textId="77777777" w:rsidR="007A1B97" w:rsidRDefault="007A1B97" w:rsidP="000E6B65">
      <w:pPr>
        <w:pStyle w:val="afffff2"/>
        <w:rPr>
          <w:rFonts w:cs="Huawei Sans"/>
        </w:rPr>
      </w:pPr>
    </w:p>
    <w:p w14:paraId="3FFB8C1D" w14:textId="77777777" w:rsidR="007A1B97" w:rsidRDefault="007A1B97" w:rsidP="000E6B65">
      <w:pPr>
        <w:pStyle w:val="afffff2"/>
        <w:rPr>
          <w:rFonts w:cs="Huawei Sans"/>
        </w:rPr>
      </w:pPr>
    </w:p>
    <w:p w14:paraId="56C76ECA" w14:textId="33DFF390" w:rsidR="00916B28" w:rsidRDefault="00701436" w:rsidP="00503F94">
      <w:pPr>
        <w:pStyle w:val="1e"/>
        <w:rPr>
          <w:rFonts w:cs="Huawei Sans"/>
        </w:rPr>
      </w:pPr>
      <w:r>
        <w:rPr>
          <w:rFonts w:cs="Huawei Sans" w:hint="eastAsia"/>
        </w:rPr>
        <w:t>训练</w:t>
      </w:r>
      <w:r w:rsidR="00F8031E">
        <w:rPr>
          <w:rFonts w:cs="Huawei Sans" w:hint="eastAsia"/>
        </w:rPr>
        <w:t>输出</w:t>
      </w:r>
      <w:r w:rsidR="008C587A">
        <w:rPr>
          <w:rFonts w:cs="Huawei Sans" w:hint="eastAsia"/>
        </w:rPr>
        <w:t>如下，模型保存在</w:t>
      </w:r>
      <w:r w:rsidR="008C587A" w:rsidRPr="00FF774F">
        <w:rPr>
          <w:rFonts w:cs="Huawei Sans" w:hint="eastAsia"/>
        </w:rPr>
        <w:t>mobilenetv2_garbage</w:t>
      </w:r>
      <w:r w:rsidR="008C587A">
        <w:rPr>
          <w:rFonts w:cs="Huawei Sans" w:hint="eastAsia"/>
        </w:rPr>
        <w:t>/ckpt</w:t>
      </w:r>
      <w:r w:rsidR="008C587A">
        <w:rPr>
          <w:rFonts w:cs="Huawei Sans"/>
        </w:rPr>
        <w:t>/</w:t>
      </w:r>
      <w:r w:rsidR="008C587A" w:rsidRPr="00FF774F">
        <w:rPr>
          <w:rFonts w:cs="Huawei Sans" w:hint="eastAsia"/>
        </w:rPr>
        <w:t>save_mobilenetV2_model.ckpt</w:t>
      </w:r>
      <w:r w:rsidR="00F8031E">
        <w:rPr>
          <w:rFonts w:cs="Huawei Sans" w:hint="eastAsia"/>
        </w:rPr>
        <w:t>：</w:t>
      </w:r>
    </w:p>
    <w:p w14:paraId="246E0B2A" w14:textId="77777777" w:rsidR="00916B28" w:rsidRDefault="00916B28" w:rsidP="00916B28">
      <w:pPr>
        <w:pStyle w:val="2f2"/>
      </w:pPr>
      <w:r>
        <w:rPr>
          <w:rFonts w:hint="eastAsia"/>
        </w:rPr>
        <w:t>============== Starting Training ==============</w:t>
      </w:r>
    </w:p>
    <w:p w14:paraId="2CAF0CB9" w14:textId="77777777" w:rsidR="00916B28" w:rsidRDefault="00916B28" w:rsidP="00916B28">
      <w:pPr>
        <w:pStyle w:val="2f2"/>
      </w:pPr>
      <w:r>
        <w:rPr>
          <w:rFonts w:hint="eastAsia"/>
        </w:rPr>
        <w:t>Epoch 1</w:t>
      </w:r>
    </w:p>
    <w:p w14:paraId="5287CD1A" w14:textId="77777777" w:rsidR="00916B28" w:rsidRDefault="00916B28" w:rsidP="00916B28">
      <w:pPr>
        <w:pStyle w:val="2f2"/>
      </w:pPr>
      <w:r>
        <w:rPr>
          <w:rFonts w:hint="eastAsia"/>
        </w:rPr>
        <w:t>-------------------------------</w:t>
      </w:r>
    </w:p>
    <w:p w14:paraId="7F5F3169" w14:textId="77777777" w:rsidR="00916B28" w:rsidRDefault="00916B28" w:rsidP="00916B28">
      <w:pPr>
        <w:pStyle w:val="2f2"/>
      </w:pPr>
      <w:r>
        <w:rPr>
          <w:rFonts w:hint="eastAsia"/>
        </w:rPr>
        <w:t xml:space="preserve">loss: </w:t>
      </w:r>
      <w:proofErr w:type="gramStart"/>
      <w:r>
        <w:rPr>
          <w:rFonts w:hint="eastAsia"/>
        </w:rPr>
        <w:t>3.365921  [</w:t>
      </w:r>
      <w:proofErr w:type="gramEnd"/>
      <w:r>
        <w:rPr>
          <w:rFonts w:hint="eastAsia"/>
        </w:rPr>
        <w:t xml:space="preserve">  0/162]</w:t>
      </w:r>
    </w:p>
    <w:p w14:paraId="01F78E5F" w14:textId="77777777" w:rsidR="00916B28" w:rsidRDefault="00916B28" w:rsidP="00916B28">
      <w:pPr>
        <w:pStyle w:val="2f2"/>
      </w:pPr>
      <w:r>
        <w:rPr>
          <w:rFonts w:hint="eastAsia"/>
        </w:rPr>
        <w:t xml:space="preserve">loss: </w:t>
      </w:r>
      <w:proofErr w:type="gramStart"/>
      <w:r>
        <w:rPr>
          <w:rFonts w:hint="eastAsia"/>
        </w:rPr>
        <w:t>3.278985  [</w:t>
      </w:r>
      <w:proofErr w:type="gramEnd"/>
      <w:r>
        <w:rPr>
          <w:rFonts w:hint="eastAsia"/>
        </w:rPr>
        <w:t xml:space="preserve"> 10/162]</w:t>
      </w:r>
    </w:p>
    <w:p w14:paraId="32B4E400" w14:textId="15635226" w:rsidR="00916B28" w:rsidRDefault="00916B28" w:rsidP="00916B28">
      <w:pPr>
        <w:pStyle w:val="2f2"/>
      </w:pPr>
      <w:r>
        <w:t>……</w:t>
      </w:r>
    </w:p>
    <w:p w14:paraId="175D85A4" w14:textId="77777777" w:rsidR="00916B28" w:rsidRDefault="00916B28" w:rsidP="00916B28">
      <w:pPr>
        <w:pStyle w:val="2f2"/>
      </w:pPr>
      <w:r>
        <w:rPr>
          <w:rFonts w:hint="eastAsia"/>
        </w:rPr>
        <w:t>Epoch 10</w:t>
      </w:r>
    </w:p>
    <w:p w14:paraId="79DCAADC" w14:textId="77777777" w:rsidR="00916B28" w:rsidRDefault="00916B28" w:rsidP="00916B28">
      <w:pPr>
        <w:pStyle w:val="2f2"/>
      </w:pPr>
      <w:r>
        <w:rPr>
          <w:rFonts w:hint="eastAsia"/>
        </w:rPr>
        <w:t>-------------------------------</w:t>
      </w:r>
    </w:p>
    <w:p w14:paraId="147DB5A5" w14:textId="58858766" w:rsidR="00916B28" w:rsidRDefault="00916B28" w:rsidP="00916B28">
      <w:pPr>
        <w:pStyle w:val="2f2"/>
        <w:rPr>
          <w:lang w:eastAsia="zh-CN"/>
        </w:rPr>
      </w:pPr>
      <w:r>
        <w:rPr>
          <w:lang w:eastAsia="zh-CN"/>
        </w:rPr>
        <w:t>……</w:t>
      </w:r>
    </w:p>
    <w:p w14:paraId="54655887" w14:textId="03B6BD02" w:rsidR="00916B28" w:rsidRDefault="00916B28" w:rsidP="00916B28">
      <w:pPr>
        <w:pStyle w:val="2f2"/>
      </w:pPr>
      <w:r>
        <w:rPr>
          <w:rFonts w:hint="eastAsia"/>
        </w:rPr>
        <w:lastRenderedPageBreak/>
        <w:t xml:space="preserve">loss: </w:t>
      </w:r>
      <w:proofErr w:type="gramStart"/>
      <w:r>
        <w:rPr>
          <w:rFonts w:hint="eastAsia"/>
        </w:rPr>
        <w:t>2.831076  [</w:t>
      </w:r>
      <w:proofErr w:type="gramEnd"/>
      <w:r>
        <w:rPr>
          <w:rFonts w:hint="eastAsia"/>
        </w:rPr>
        <w:t>140/162]</w:t>
      </w:r>
    </w:p>
    <w:p w14:paraId="4F0215F3" w14:textId="77777777" w:rsidR="00916B28" w:rsidRDefault="00916B28" w:rsidP="00916B28">
      <w:pPr>
        <w:pStyle w:val="2f2"/>
      </w:pPr>
      <w:r>
        <w:rPr>
          <w:rFonts w:hint="eastAsia"/>
        </w:rPr>
        <w:t xml:space="preserve">loss: </w:t>
      </w:r>
      <w:proofErr w:type="gramStart"/>
      <w:r>
        <w:rPr>
          <w:rFonts w:hint="eastAsia"/>
        </w:rPr>
        <w:t>2.920157  [</w:t>
      </w:r>
      <w:proofErr w:type="gramEnd"/>
      <w:r>
        <w:rPr>
          <w:rFonts w:hint="eastAsia"/>
        </w:rPr>
        <w:t>150/162]</w:t>
      </w:r>
    </w:p>
    <w:p w14:paraId="1E10DC21" w14:textId="77777777" w:rsidR="00916B28" w:rsidRDefault="00916B28" w:rsidP="00916B28">
      <w:pPr>
        <w:pStyle w:val="2f2"/>
      </w:pPr>
      <w:r>
        <w:rPr>
          <w:rFonts w:hint="eastAsia"/>
        </w:rPr>
        <w:t xml:space="preserve">loss: </w:t>
      </w:r>
      <w:proofErr w:type="gramStart"/>
      <w:r>
        <w:rPr>
          <w:rFonts w:hint="eastAsia"/>
        </w:rPr>
        <w:t>2.913762  [</w:t>
      </w:r>
      <w:proofErr w:type="gramEnd"/>
      <w:r>
        <w:rPr>
          <w:rFonts w:hint="eastAsia"/>
        </w:rPr>
        <w:t>160/162]</w:t>
      </w:r>
    </w:p>
    <w:p w14:paraId="07D99118" w14:textId="77777777" w:rsidR="00916B28" w:rsidRDefault="00916B28" w:rsidP="00916B28">
      <w:pPr>
        <w:pStyle w:val="2f2"/>
      </w:pPr>
      <w:r>
        <w:rPr>
          <w:rFonts w:hint="eastAsia"/>
        </w:rPr>
        <w:t xml:space="preserve">Test: </w:t>
      </w:r>
    </w:p>
    <w:p w14:paraId="409FF48D" w14:textId="13C5DA2C" w:rsidR="00916B28" w:rsidRDefault="00916B28" w:rsidP="00916B28">
      <w:pPr>
        <w:pStyle w:val="2f2"/>
      </w:pPr>
      <w:r>
        <w:rPr>
          <w:rFonts w:hint="eastAsia"/>
        </w:rPr>
        <w:t xml:space="preserve"> Accuracy: </w:t>
      </w:r>
      <w:r w:rsidR="00024D1B">
        <w:t>51</w:t>
      </w:r>
      <w:r>
        <w:rPr>
          <w:rFonts w:hint="eastAsia"/>
        </w:rPr>
        <w:t xml:space="preserve">.7%, Avg loss: 2.881466 </w:t>
      </w:r>
    </w:p>
    <w:p w14:paraId="53758CDA" w14:textId="77777777" w:rsidR="00916B28" w:rsidRDefault="00916B28" w:rsidP="00916B28">
      <w:pPr>
        <w:pStyle w:val="2f2"/>
      </w:pPr>
    </w:p>
    <w:p w14:paraId="1E5342C4" w14:textId="5FA979E9" w:rsidR="00916B28" w:rsidRDefault="00916B28" w:rsidP="00916B28">
      <w:pPr>
        <w:pStyle w:val="2f2"/>
      </w:pPr>
      <w:r>
        <w:rPr>
          <w:rFonts w:hint="eastAsia"/>
        </w:rPr>
        <w:t>Done!</w:t>
      </w:r>
    </w:p>
    <w:p w14:paraId="4B4A8324" w14:textId="6B316B5A" w:rsidR="00503F94" w:rsidRPr="00984AF3" w:rsidRDefault="00503F94" w:rsidP="00887D0E">
      <w:pPr>
        <w:pStyle w:val="30"/>
        <w:rPr>
          <w:rFonts w:cs="Huawei Sans"/>
        </w:rPr>
      </w:pPr>
      <w:bookmarkStart w:id="31" w:name="_Toc68101855"/>
      <w:bookmarkStart w:id="32" w:name="_Toc466755581"/>
      <w:r w:rsidRPr="00984AF3">
        <w:rPr>
          <w:rFonts w:cs="Huawei Sans"/>
        </w:rPr>
        <w:t>模型推理</w:t>
      </w:r>
      <w:bookmarkEnd w:id="31"/>
    </w:p>
    <w:p w14:paraId="0495D89E" w14:textId="07830053" w:rsidR="00503F94" w:rsidRPr="00984AF3" w:rsidRDefault="00503F94" w:rsidP="00503F94">
      <w:pPr>
        <w:pStyle w:val="1e"/>
        <w:rPr>
          <w:rFonts w:cs="Huawei Sans"/>
          <w:szCs w:val="21"/>
        </w:rPr>
      </w:pPr>
      <w:r w:rsidRPr="00984AF3">
        <w:rPr>
          <w:rFonts w:cs="Huawei Sans"/>
        </w:rPr>
        <w:t>加载</w:t>
      </w:r>
      <w:r w:rsidR="00B95AC7" w:rsidRPr="00FF774F">
        <w:rPr>
          <w:rFonts w:cs="Huawei Sans" w:hint="eastAsia"/>
        </w:rPr>
        <w:t>save_mobilenetV2_model.ckpt</w:t>
      </w:r>
      <w:r w:rsidR="00432030" w:rsidRPr="00984AF3">
        <w:rPr>
          <w:rFonts w:cs="Huawei Sans"/>
        </w:rPr>
        <w:t>对</w:t>
      </w:r>
      <w:r w:rsidR="003C7531" w:rsidRPr="00984AF3">
        <w:rPr>
          <w:rFonts w:cs="Huawei Sans"/>
        </w:rPr>
        <w:t>data_en/test/Cardboard</w:t>
      </w:r>
      <w:r w:rsidR="003C7531" w:rsidRPr="00984AF3">
        <w:rPr>
          <w:rFonts w:cs="Huawei Sans"/>
        </w:rPr>
        <w:t>内的图片</w:t>
      </w:r>
      <w:r w:rsidRPr="00984AF3">
        <w:rPr>
          <w:rFonts w:cs="Huawei Sans"/>
        </w:rPr>
        <w:t>进行推理，</w:t>
      </w:r>
      <w:r w:rsidR="00B95AC7" w:rsidRPr="00B95AC7">
        <w:rPr>
          <w:rFonts w:cs="Huawei Sans" w:hint="eastAsia"/>
          <w:szCs w:val="21"/>
        </w:rPr>
        <w:t>使用</w:t>
      </w:r>
      <w:r w:rsidR="00B95AC7" w:rsidRPr="00B95AC7">
        <w:rPr>
          <w:rFonts w:cs="Huawei Sans" w:hint="eastAsia"/>
          <w:szCs w:val="21"/>
        </w:rPr>
        <w:t>load_checkpoint</w:t>
      </w:r>
      <w:r w:rsidR="00B95AC7" w:rsidRPr="00B95AC7">
        <w:rPr>
          <w:rFonts w:cs="Huawei Sans" w:hint="eastAsia"/>
          <w:szCs w:val="21"/>
        </w:rPr>
        <w:t>接口加载数据时，需要把数据传入给原始网络，而不能传递给带有优化器和损失函数的训练网络</w:t>
      </w:r>
      <w:r w:rsidR="005E33AD">
        <w:rPr>
          <w:rFonts w:cs="Huawei Sans" w:hint="eastAsia"/>
          <w:szCs w:val="21"/>
        </w:rPr>
        <w:t>。</w:t>
      </w:r>
    </w:p>
    <w:p w14:paraId="2EA5E6F5" w14:textId="1C72CF6D" w:rsidR="00503F94" w:rsidRDefault="00020FA1" w:rsidP="00020FA1">
      <w:pPr>
        <w:pStyle w:val="2f2"/>
      </w:pPr>
      <w:r w:rsidRPr="00020FA1">
        <w:rPr>
          <w:rFonts w:hint="eastAsia"/>
        </w:rPr>
        <w:t>CKPT="save_mobilenetV2_</w:t>
      </w:r>
      <w:proofErr w:type="gramStart"/>
      <w:r w:rsidRPr="00020FA1">
        <w:rPr>
          <w:rFonts w:hint="eastAsia"/>
        </w:rPr>
        <w:t>model.ckpt</w:t>
      </w:r>
      <w:proofErr w:type="gramEnd"/>
      <w:r w:rsidRPr="00020FA1">
        <w:rPr>
          <w:rFonts w:hint="eastAsia"/>
        </w:rPr>
        <w:t>"</w:t>
      </w:r>
    </w:p>
    <w:p w14:paraId="57C7C49C" w14:textId="77777777" w:rsidR="007A1B97" w:rsidRDefault="007A1B97" w:rsidP="00020FA1">
      <w:pPr>
        <w:pStyle w:val="2f2"/>
      </w:pPr>
    </w:p>
    <w:p w14:paraId="24E33C9F" w14:textId="77777777" w:rsidR="007A1B97" w:rsidRDefault="007A1B97" w:rsidP="007A1B97">
      <w:pPr>
        <w:pStyle w:val="2f2"/>
      </w:pPr>
      <w:r>
        <w:rPr>
          <w:rFonts w:hint="eastAsia"/>
        </w:rPr>
        <w:t>def image_process(image):</w:t>
      </w:r>
    </w:p>
    <w:p w14:paraId="3C996E36" w14:textId="77777777" w:rsidR="007A1B97" w:rsidRDefault="007A1B97" w:rsidP="007A1B97">
      <w:pPr>
        <w:pStyle w:val="2f2"/>
      </w:pPr>
      <w:r>
        <w:rPr>
          <w:rFonts w:hint="eastAsia"/>
        </w:rPr>
        <w:t xml:space="preserve">    """Precess one image per time.</w:t>
      </w:r>
    </w:p>
    <w:p w14:paraId="6525EE46" w14:textId="77777777" w:rsidR="007A1B97" w:rsidRDefault="007A1B97" w:rsidP="007A1B97">
      <w:pPr>
        <w:pStyle w:val="2f2"/>
      </w:pPr>
      <w:r>
        <w:rPr>
          <w:rFonts w:hint="eastAsia"/>
        </w:rPr>
        <w:t xml:space="preserve">    </w:t>
      </w:r>
    </w:p>
    <w:p w14:paraId="7B32D967" w14:textId="77777777" w:rsidR="007A1B97" w:rsidRDefault="007A1B97" w:rsidP="007A1B97">
      <w:pPr>
        <w:pStyle w:val="2f2"/>
      </w:pPr>
      <w:r>
        <w:rPr>
          <w:rFonts w:hint="eastAsia"/>
        </w:rPr>
        <w:t xml:space="preserve">    Args:</w:t>
      </w:r>
    </w:p>
    <w:p w14:paraId="68CB4CC9" w14:textId="77777777" w:rsidR="007A1B97" w:rsidRDefault="007A1B97" w:rsidP="007A1B97">
      <w:pPr>
        <w:pStyle w:val="2f2"/>
      </w:pPr>
      <w:r>
        <w:rPr>
          <w:rFonts w:hint="eastAsia"/>
        </w:rPr>
        <w:t xml:space="preserve">        image: shape (H, W, C)</w:t>
      </w:r>
    </w:p>
    <w:p w14:paraId="5A4DAB56" w14:textId="77777777" w:rsidR="007A1B97" w:rsidRDefault="007A1B97" w:rsidP="007A1B97">
      <w:pPr>
        <w:pStyle w:val="2f2"/>
      </w:pPr>
      <w:r>
        <w:rPr>
          <w:rFonts w:hint="eastAsia"/>
        </w:rPr>
        <w:t xml:space="preserve">    """</w:t>
      </w:r>
    </w:p>
    <w:p w14:paraId="70B2E6CB" w14:textId="77777777" w:rsidR="007A1B97" w:rsidRDefault="007A1B97" w:rsidP="007A1B97">
      <w:pPr>
        <w:pStyle w:val="2f2"/>
      </w:pPr>
      <w:r>
        <w:rPr>
          <w:rFonts w:hint="eastAsia"/>
        </w:rPr>
        <w:t xml:space="preserve">    mean</w:t>
      </w:r>
      <w:proofErr w:type="gramStart"/>
      <w:r>
        <w:rPr>
          <w:rFonts w:hint="eastAsia"/>
        </w:rPr>
        <w:t>=[</w:t>
      </w:r>
      <w:proofErr w:type="gramEnd"/>
      <w:r>
        <w:rPr>
          <w:rFonts w:hint="eastAsia"/>
        </w:rPr>
        <w:t>0.485*255, 0.456*255, 0.406*255]</w:t>
      </w:r>
    </w:p>
    <w:p w14:paraId="1A4CF0CF" w14:textId="77777777" w:rsidR="007A1B97" w:rsidRDefault="007A1B97" w:rsidP="007A1B97">
      <w:pPr>
        <w:pStyle w:val="2f2"/>
      </w:pPr>
      <w:r>
        <w:rPr>
          <w:rFonts w:hint="eastAsia"/>
        </w:rPr>
        <w:t xml:space="preserve">    std</w:t>
      </w:r>
      <w:proofErr w:type="gramStart"/>
      <w:r>
        <w:rPr>
          <w:rFonts w:hint="eastAsia"/>
        </w:rPr>
        <w:t>=[</w:t>
      </w:r>
      <w:proofErr w:type="gramEnd"/>
      <w:r>
        <w:rPr>
          <w:rFonts w:hint="eastAsia"/>
        </w:rPr>
        <w:t>0.229*255, 0.224*255, 0.225*255]</w:t>
      </w:r>
    </w:p>
    <w:p w14:paraId="14BF00CE" w14:textId="77777777" w:rsidR="007A1B97" w:rsidRDefault="007A1B97" w:rsidP="007A1B97">
      <w:pPr>
        <w:pStyle w:val="2f2"/>
      </w:pPr>
      <w:r>
        <w:rPr>
          <w:rFonts w:hint="eastAsia"/>
        </w:rPr>
        <w:t xml:space="preserve">    image = (</w:t>
      </w:r>
      <w:proofErr w:type="gramStart"/>
      <w:r>
        <w:rPr>
          <w:rFonts w:hint="eastAsia"/>
        </w:rPr>
        <w:t>np.array</w:t>
      </w:r>
      <w:proofErr w:type="gramEnd"/>
      <w:r>
        <w:rPr>
          <w:rFonts w:hint="eastAsia"/>
        </w:rPr>
        <w:t>(image) - mean) / std</w:t>
      </w:r>
    </w:p>
    <w:p w14:paraId="7E8E9CE0" w14:textId="77777777" w:rsidR="007A1B97" w:rsidRDefault="007A1B97" w:rsidP="007A1B97">
      <w:pPr>
        <w:pStyle w:val="2f2"/>
      </w:pPr>
      <w:r>
        <w:rPr>
          <w:rFonts w:hint="eastAsia"/>
        </w:rPr>
        <w:t xml:space="preserve">    image = </w:t>
      </w:r>
      <w:proofErr w:type="gramStart"/>
      <w:r>
        <w:rPr>
          <w:rFonts w:hint="eastAsia"/>
        </w:rPr>
        <w:t>image.transpose</w:t>
      </w:r>
      <w:proofErr w:type="gramEnd"/>
      <w:r>
        <w:rPr>
          <w:rFonts w:hint="eastAsia"/>
        </w:rPr>
        <w:t>((2,0,1))</w:t>
      </w:r>
    </w:p>
    <w:p w14:paraId="40252680" w14:textId="77777777" w:rsidR="007A1B97" w:rsidRDefault="007A1B97" w:rsidP="007A1B97">
      <w:pPr>
        <w:pStyle w:val="2f2"/>
      </w:pPr>
      <w:r>
        <w:rPr>
          <w:rFonts w:hint="eastAsia"/>
        </w:rPr>
        <w:t xml:space="preserve">    img_tensor = Tensor(</w:t>
      </w:r>
      <w:proofErr w:type="gramStart"/>
      <w:r>
        <w:rPr>
          <w:rFonts w:hint="eastAsia"/>
        </w:rPr>
        <w:t>np.array</w:t>
      </w:r>
      <w:proofErr w:type="gramEnd"/>
      <w:r>
        <w:rPr>
          <w:rFonts w:hint="eastAsia"/>
        </w:rPr>
        <w:t>([image], np.float32))</w:t>
      </w:r>
    </w:p>
    <w:p w14:paraId="6C42D058" w14:textId="77777777" w:rsidR="007A1B97" w:rsidRDefault="007A1B97" w:rsidP="007A1B97">
      <w:pPr>
        <w:pStyle w:val="2f2"/>
      </w:pPr>
      <w:r>
        <w:rPr>
          <w:rFonts w:hint="eastAsia"/>
        </w:rPr>
        <w:t xml:space="preserve">    return img_tensor</w:t>
      </w:r>
    </w:p>
    <w:p w14:paraId="5A3FA39F" w14:textId="77777777" w:rsidR="007A1B97" w:rsidRDefault="007A1B97" w:rsidP="007A1B97">
      <w:pPr>
        <w:pStyle w:val="2f2"/>
      </w:pPr>
    </w:p>
    <w:p w14:paraId="5674FB14" w14:textId="77777777" w:rsidR="007A1B97" w:rsidRDefault="007A1B97" w:rsidP="007A1B97">
      <w:pPr>
        <w:pStyle w:val="2f2"/>
      </w:pPr>
      <w:r>
        <w:rPr>
          <w:rFonts w:hint="eastAsia"/>
        </w:rPr>
        <w:t>def infer_</w:t>
      </w:r>
      <w:proofErr w:type="gramStart"/>
      <w:r>
        <w:rPr>
          <w:rFonts w:hint="eastAsia"/>
        </w:rPr>
        <w:t>one(</w:t>
      </w:r>
      <w:proofErr w:type="gramEnd"/>
      <w:r>
        <w:rPr>
          <w:rFonts w:hint="eastAsia"/>
        </w:rPr>
        <w:t>network, image_path):</w:t>
      </w:r>
    </w:p>
    <w:p w14:paraId="60D112D1" w14:textId="77777777" w:rsidR="007A1B97" w:rsidRDefault="007A1B97" w:rsidP="007A1B97">
      <w:pPr>
        <w:pStyle w:val="2f2"/>
      </w:pPr>
      <w:r>
        <w:rPr>
          <w:rFonts w:hint="eastAsia"/>
        </w:rPr>
        <w:t xml:space="preserve">    image = Image.open(image_path</w:t>
      </w:r>
      <w:proofErr w:type="gramStart"/>
      <w:r>
        <w:rPr>
          <w:rFonts w:hint="eastAsia"/>
        </w:rPr>
        <w:t>).resize</w:t>
      </w:r>
      <w:proofErr w:type="gramEnd"/>
      <w:r>
        <w:rPr>
          <w:rFonts w:hint="eastAsia"/>
        </w:rPr>
        <w:t>((config.image_height, config.image_width))</w:t>
      </w:r>
    </w:p>
    <w:p w14:paraId="4FCBD2FC" w14:textId="77777777" w:rsidR="007A1B97" w:rsidRDefault="007A1B97" w:rsidP="007A1B97">
      <w:pPr>
        <w:pStyle w:val="2f2"/>
      </w:pPr>
      <w:r>
        <w:rPr>
          <w:rFonts w:hint="eastAsia"/>
        </w:rPr>
        <w:t xml:space="preserve">    logits = network(image_process(image))</w:t>
      </w:r>
    </w:p>
    <w:p w14:paraId="5969FF70" w14:textId="77777777" w:rsidR="007A1B97" w:rsidRDefault="007A1B97" w:rsidP="007A1B97">
      <w:pPr>
        <w:pStyle w:val="2f2"/>
      </w:pPr>
      <w:r>
        <w:rPr>
          <w:rFonts w:hint="eastAsia"/>
        </w:rPr>
        <w:t xml:space="preserve">    pred = </w:t>
      </w:r>
      <w:proofErr w:type="gramStart"/>
      <w:r>
        <w:rPr>
          <w:rFonts w:hint="eastAsia"/>
        </w:rPr>
        <w:t>np.argmax</w:t>
      </w:r>
      <w:proofErr w:type="gramEnd"/>
      <w:r>
        <w:rPr>
          <w:rFonts w:hint="eastAsia"/>
        </w:rPr>
        <w:t>(logits.asnumpy(), axis=1)[0]</w:t>
      </w:r>
    </w:p>
    <w:p w14:paraId="5279491F" w14:textId="77777777" w:rsidR="007A1B97" w:rsidRDefault="007A1B97" w:rsidP="007A1B97">
      <w:pPr>
        <w:pStyle w:val="2f2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print(</w:t>
      </w:r>
      <w:proofErr w:type="gramEnd"/>
      <w:r>
        <w:rPr>
          <w:rFonts w:hint="eastAsia"/>
        </w:rPr>
        <w:t>image_path, class_en[pred])</w:t>
      </w:r>
    </w:p>
    <w:p w14:paraId="11F71783" w14:textId="77777777" w:rsidR="007A1B97" w:rsidRDefault="007A1B97" w:rsidP="007A1B97">
      <w:pPr>
        <w:pStyle w:val="2f2"/>
      </w:pPr>
    </w:p>
    <w:p w14:paraId="4F4DA99F" w14:textId="77777777" w:rsidR="007A1B97" w:rsidRDefault="007A1B97" w:rsidP="007A1B97">
      <w:pPr>
        <w:pStyle w:val="2f2"/>
      </w:pPr>
      <w:r>
        <w:rPr>
          <w:rFonts w:hint="eastAsia"/>
        </w:rPr>
        <w:t xml:space="preserve">def </w:t>
      </w:r>
      <w:proofErr w:type="gramStart"/>
      <w:r>
        <w:rPr>
          <w:rFonts w:hint="eastAsia"/>
        </w:rPr>
        <w:t>infer(</w:t>
      </w:r>
      <w:proofErr w:type="gramEnd"/>
      <w:r>
        <w:rPr>
          <w:rFonts w:hint="eastAsia"/>
        </w:rPr>
        <w:t>):</w:t>
      </w:r>
    </w:p>
    <w:p w14:paraId="717118F8" w14:textId="77777777" w:rsidR="007A1B97" w:rsidRDefault="007A1B97" w:rsidP="007A1B97">
      <w:pPr>
        <w:pStyle w:val="2f2"/>
      </w:pPr>
      <w:r>
        <w:rPr>
          <w:rFonts w:hint="eastAsia"/>
        </w:rPr>
        <w:t xml:space="preserve">    backbone = MobileNetV2Backbone(last_channel=</w:t>
      </w:r>
      <w:proofErr w:type="gramStart"/>
      <w:r>
        <w:rPr>
          <w:rFonts w:hint="eastAsia"/>
        </w:rPr>
        <w:t>config.backbone</w:t>
      </w:r>
      <w:proofErr w:type="gramEnd"/>
      <w:r>
        <w:rPr>
          <w:rFonts w:hint="eastAsia"/>
        </w:rPr>
        <w:t>_out_channels)</w:t>
      </w:r>
    </w:p>
    <w:p w14:paraId="1AD7C4A1" w14:textId="77777777" w:rsidR="007A1B97" w:rsidRDefault="007A1B97" w:rsidP="007A1B97">
      <w:pPr>
        <w:pStyle w:val="2f2"/>
      </w:pPr>
      <w:r>
        <w:rPr>
          <w:rFonts w:hint="eastAsia"/>
        </w:rPr>
        <w:t xml:space="preserve">    head = MobileNetV2</w:t>
      </w:r>
      <w:proofErr w:type="gramStart"/>
      <w:r>
        <w:rPr>
          <w:rFonts w:hint="eastAsia"/>
        </w:rPr>
        <w:t>Head(</w:t>
      </w:r>
      <w:proofErr w:type="gramEnd"/>
      <w:r>
        <w:rPr>
          <w:rFonts w:hint="eastAsia"/>
        </w:rPr>
        <w:t>input_channel=backbone.out_channels, num_classes=config.num_classes)</w:t>
      </w:r>
    </w:p>
    <w:p w14:paraId="629F0291" w14:textId="77777777" w:rsidR="007A1B97" w:rsidRDefault="007A1B97" w:rsidP="007A1B97">
      <w:pPr>
        <w:pStyle w:val="2f2"/>
      </w:pPr>
      <w:r>
        <w:rPr>
          <w:rFonts w:hint="eastAsia"/>
        </w:rPr>
        <w:t xml:space="preserve">    network = mobilenet_v2(backbone, head)</w:t>
      </w:r>
    </w:p>
    <w:p w14:paraId="093269B8" w14:textId="77777777" w:rsidR="007A1B97" w:rsidRDefault="007A1B97" w:rsidP="007A1B97">
      <w:pPr>
        <w:pStyle w:val="2f2"/>
      </w:pPr>
      <w:r>
        <w:rPr>
          <w:rFonts w:hint="eastAsia"/>
        </w:rPr>
        <w:t xml:space="preserve">    load_</w:t>
      </w:r>
      <w:proofErr w:type="gramStart"/>
      <w:r>
        <w:rPr>
          <w:rFonts w:hint="eastAsia"/>
        </w:rPr>
        <w:t>checkpoint(</w:t>
      </w:r>
      <w:proofErr w:type="gramEnd"/>
      <w:r>
        <w:rPr>
          <w:rFonts w:hint="eastAsia"/>
        </w:rPr>
        <w:t>os.path.join(config.save_ckpt_path, CKPT), network)</w:t>
      </w:r>
    </w:p>
    <w:p w14:paraId="6E0E60AD" w14:textId="77777777" w:rsidR="007A1B97" w:rsidRDefault="007A1B97" w:rsidP="007A1B97">
      <w:pPr>
        <w:pStyle w:val="2f2"/>
      </w:pPr>
      <w:r>
        <w:rPr>
          <w:rFonts w:hint="eastAsia"/>
        </w:rPr>
        <w:t xml:space="preserve">    for i in </w:t>
      </w:r>
      <w:proofErr w:type="gramStart"/>
      <w:r>
        <w:rPr>
          <w:rFonts w:hint="eastAsia"/>
        </w:rPr>
        <w:t>range(</w:t>
      </w:r>
      <w:proofErr w:type="gramEnd"/>
      <w:r>
        <w:rPr>
          <w:rFonts w:hint="eastAsia"/>
        </w:rPr>
        <w:t>91, 100):</w:t>
      </w:r>
    </w:p>
    <w:p w14:paraId="389FCCD3" w14:textId="77777777" w:rsidR="007A1B97" w:rsidRDefault="007A1B97" w:rsidP="007A1B97">
      <w:pPr>
        <w:pStyle w:val="2f2"/>
      </w:pPr>
      <w:r>
        <w:rPr>
          <w:rFonts w:hint="eastAsia"/>
        </w:rPr>
        <w:t xml:space="preserve">        infer_</w:t>
      </w:r>
      <w:proofErr w:type="gramStart"/>
      <w:r>
        <w:rPr>
          <w:rFonts w:hint="eastAsia"/>
        </w:rPr>
        <w:t>one(</w:t>
      </w:r>
      <w:proofErr w:type="gramEnd"/>
      <w:r>
        <w:rPr>
          <w:rFonts w:hint="eastAsia"/>
        </w:rPr>
        <w:t>network, f'data_en/test/Cardboard/000{i}.jpg')</w:t>
      </w:r>
    </w:p>
    <w:p w14:paraId="72886B34" w14:textId="77777777" w:rsidR="007A1B97" w:rsidRDefault="007A1B97" w:rsidP="007A1B97">
      <w:pPr>
        <w:pStyle w:val="2f2"/>
      </w:pPr>
      <w:proofErr w:type="gramStart"/>
      <w:r>
        <w:rPr>
          <w:rFonts w:hint="eastAsia"/>
        </w:rPr>
        <w:t>infer(</w:t>
      </w:r>
      <w:proofErr w:type="gramEnd"/>
      <w:r>
        <w:rPr>
          <w:rFonts w:hint="eastAsia"/>
        </w:rPr>
        <w:t xml:space="preserve">) </w:t>
      </w:r>
    </w:p>
    <w:p w14:paraId="4B82B15E" w14:textId="691834FB" w:rsidR="00DD69F6" w:rsidRPr="00984AF3" w:rsidRDefault="00DD69F6" w:rsidP="00DD69F6">
      <w:pPr>
        <w:pStyle w:val="1e"/>
        <w:rPr>
          <w:rFonts w:cs="Huawei Sans"/>
        </w:rPr>
      </w:pPr>
      <w:r w:rsidRPr="00984AF3">
        <w:rPr>
          <w:rFonts w:cs="Huawei Sans"/>
        </w:rPr>
        <w:t>输出：</w:t>
      </w:r>
    </w:p>
    <w:p w14:paraId="5C2A6CBF" w14:textId="77777777" w:rsidR="00541F48" w:rsidRPr="00541F48" w:rsidRDefault="00541F48" w:rsidP="00541F48">
      <w:pPr>
        <w:pStyle w:val="2f2"/>
        <w:rPr>
          <w:rFonts w:cs="Huawei Sans"/>
        </w:rPr>
      </w:pPr>
      <w:r w:rsidRPr="00541F48">
        <w:rPr>
          <w:rFonts w:cs="Huawei Sans" w:hint="eastAsia"/>
        </w:rPr>
        <w:t>data_en/test/Cardboard/00091.jpg Paper</w:t>
      </w:r>
    </w:p>
    <w:p w14:paraId="629AB885" w14:textId="77777777" w:rsidR="00541F48" w:rsidRPr="00541F48" w:rsidRDefault="00541F48" w:rsidP="00541F48">
      <w:pPr>
        <w:pStyle w:val="2f2"/>
        <w:rPr>
          <w:rFonts w:cs="Huawei Sans"/>
        </w:rPr>
      </w:pPr>
      <w:r w:rsidRPr="00541F48">
        <w:rPr>
          <w:rFonts w:cs="Huawei Sans" w:hint="eastAsia"/>
        </w:rPr>
        <w:t>data_en/test/Cardboard/00092.jpg Plastic Bottle</w:t>
      </w:r>
    </w:p>
    <w:p w14:paraId="64A5BE0D" w14:textId="77777777" w:rsidR="00541F48" w:rsidRPr="00541F48" w:rsidRDefault="00541F48" w:rsidP="00541F48">
      <w:pPr>
        <w:pStyle w:val="2f2"/>
        <w:rPr>
          <w:rFonts w:cs="Huawei Sans"/>
        </w:rPr>
      </w:pPr>
      <w:r w:rsidRPr="00541F48">
        <w:rPr>
          <w:rFonts w:cs="Huawei Sans" w:hint="eastAsia"/>
        </w:rPr>
        <w:t>data_en/test/Cardboard/00093.jpg Basketball</w:t>
      </w:r>
    </w:p>
    <w:p w14:paraId="4578DC9A" w14:textId="77777777" w:rsidR="00541F48" w:rsidRPr="00541F48" w:rsidRDefault="00541F48" w:rsidP="00541F48">
      <w:pPr>
        <w:pStyle w:val="2f2"/>
        <w:rPr>
          <w:rFonts w:cs="Huawei Sans"/>
        </w:rPr>
      </w:pPr>
      <w:r w:rsidRPr="00541F48">
        <w:rPr>
          <w:rFonts w:cs="Huawei Sans" w:hint="eastAsia"/>
        </w:rPr>
        <w:t>data_en/test/Cardboard/00094.jpg Fluorescent lamp</w:t>
      </w:r>
    </w:p>
    <w:p w14:paraId="48B3DEA8" w14:textId="77777777" w:rsidR="00541F48" w:rsidRPr="00541F48" w:rsidRDefault="00541F48" w:rsidP="00541F48">
      <w:pPr>
        <w:pStyle w:val="2f2"/>
        <w:rPr>
          <w:rFonts w:cs="Huawei Sans"/>
        </w:rPr>
      </w:pPr>
      <w:r w:rsidRPr="00541F48">
        <w:rPr>
          <w:rFonts w:cs="Huawei Sans" w:hint="eastAsia"/>
        </w:rPr>
        <w:lastRenderedPageBreak/>
        <w:t>data_en/test/Cardboard/00095.jpg Fluorescent lamp</w:t>
      </w:r>
    </w:p>
    <w:p w14:paraId="37719D49" w14:textId="77777777" w:rsidR="00541F48" w:rsidRPr="00541F48" w:rsidRDefault="00541F48" w:rsidP="00541F48">
      <w:pPr>
        <w:pStyle w:val="2f2"/>
        <w:rPr>
          <w:rFonts w:cs="Huawei Sans"/>
        </w:rPr>
      </w:pPr>
      <w:r w:rsidRPr="00541F48">
        <w:rPr>
          <w:rFonts w:cs="Huawei Sans" w:hint="eastAsia"/>
        </w:rPr>
        <w:t>data_en/test/Cardboard/00096.jpg Dirty Cloth</w:t>
      </w:r>
    </w:p>
    <w:p w14:paraId="1CABD396" w14:textId="77777777" w:rsidR="00541F48" w:rsidRPr="00541F48" w:rsidRDefault="00541F48" w:rsidP="00541F48">
      <w:pPr>
        <w:pStyle w:val="2f2"/>
        <w:rPr>
          <w:rFonts w:cs="Huawei Sans"/>
        </w:rPr>
      </w:pPr>
      <w:r w:rsidRPr="00541F48">
        <w:rPr>
          <w:rFonts w:cs="Huawei Sans" w:hint="eastAsia"/>
        </w:rPr>
        <w:t>data_en/test/Cardboard/00097.jpg Tablet capsules</w:t>
      </w:r>
    </w:p>
    <w:p w14:paraId="06E0E1B6" w14:textId="77777777" w:rsidR="00541F48" w:rsidRPr="00541F48" w:rsidRDefault="00541F48" w:rsidP="00541F48">
      <w:pPr>
        <w:pStyle w:val="2f2"/>
        <w:rPr>
          <w:rFonts w:cs="Huawei Sans"/>
        </w:rPr>
      </w:pPr>
      <w:r w:rsidRPr="00541F48">
        <w:rPr>
          <w:rFonts w:cs="Huawei Sans" w:hint="eastAsia"/>
        </w:rPr>
        <w:t>data_en/test/Cardboard/00098.jpg Cardboard</w:t>
      </w:r>
    </w:p>
    <w:p w14:paraId="08982CF9" w14:textId="7C3FA9C7" w:rsidR="00541F48" w:rsidRPr="00984AF3" w:rsidRDefault="00541F48" w:rsidP="00541F48">
      <w:pPr>
        <w:pStyle w:val="2f2"/>
        <w:rPr>
          <w:rFonts w:cs="Huawei Sans"/>
        </w:rPr>
      </w:pPr>
      <w:r w:rsidRPr="00541F48">
        <w:rPr>
          <w:rFonts w:cs="Huawei Sans" w:hint="eastAsia"/>
        </w:rPr>
        <w:t>data_en/test/Cardboard/00099.jpg Basketball</w:t>
      </w:r>
    </w:p>
    <w:p w14:paraId="2D9A0A8A" w14:textId="5323429D" w:rsidR="00503F94" w:rsidRPr="00984AF3" w:rsidRDefault="00503F94" w:rsidP="00887D0E">
      <w:pPr>
        <w:pStyle w:val="30"/>
        <w:rPr>
          <w:rFonts w:cs="Huawei Sans"/>
        </w:rPr>
      </w:pPr>
      <w:bookmarkStart w:id="33" w:name="_Toc68101856"/>
      <w:bookmarkEnd w:id="32"/>
      <w:r w:rsidRPr="00984AF3">
        <w:rPr>
          <w:rFonts w:cs="Huawei Sans"/>
        </w:rPr>
        <w:t>导出</w:t>
      </w:r>
      <w:r w:rsidR="007A1B97">
        <w:rPr>
          <w:rFonts w:cs="Huawei Sans" w:hint="eastAsia"/>
        </w:rPr>
        <w:t>MIND</w:t>
      </w:r>
      <w:r w:rsidR="007A1B97">
        <w:rPr>
          <w:rFonts w:cs="Huawei Sans"/>
        </w:rPr>
        <w:t>IR</w:t>
      </w:r>
      <w:r w:rsidRPr="00984AF3">
        <w:rPr>
          <w:rFonts w:cs="Huawei Sans"/>
        </w:rPr>
        <w:t>模型文件</w:t>
      </w:r>
      <w:bookmarkEnd w:id="33"/>
    </w:p>
    <w:p w14:paraId="09931931" w14:textId="0ABF53C2" w:rsidR="00503F94" w:rsidRPr="00984AF3" w:rsidRDefault="00503F94" w:rsidP="00503F94">
      <w:pPr>
        <w:pStyle w:val="1e"/>
        <w:rPr>
          <w:rFonts w:cs="Huawei Sans"/>
        </w:rPr>
      </w:pPr>
      <w:r w:rsidRPr="00984AF3">
        <w:rPr>
          <w:rFonts w:cs="Huawei Sans"/>
        </w:rPr>
        <w:t>导出</w:t>
      </w:r>
      <w:r w:rsidRPr="00984AF3">
        <w:rPr>
          <w:rFonts w:cs="Huawei Sans"/>
        </w:rPr>
        <w:t>AIR</w:t>
      </w:r>
      <w:r w:rsidRPr="00984AF3">
        <w:rPr>
          <w:rFonts w:cs="Huawei Sans"/>
        </w:rPr>
        <w:t>模型文件，用于后续</w:t>
      </w:r>
      <w:r w:rsidR="000147F5" w:rsidRPr="00984AF3">
        <w:rPr>
          <w:rFonts w:cs="Huawei Sans"/>
        </w:rPr>
        <w:t>在</w:t>
      </w:r>
      <w:r w:rsidR="00087AEC">
        <w:rPr>
          <w:rFonts w:cs="Huawei Sans"/>
        </w:rPr>
        <w:t>香橙派</w:t>
      </w:r>
      <w:r w:rsidR="00087AEC">
        <w:rPr>
          <w:rFonts w:cs="Huawei Sans"/>
        </w:rPr>
        <w:t xml:space="preserve"> AIPro</w:t>
      </w:r>
      <w:r w:rsidRPr="00984AF3">
        <w:rPr>
          <w:rFonts w:cs="Huawei Sans"/>
        </w:rPr>
        <w:t>上的模型转换与推理。</w:t>
      </w:r>
    </w:p>
    <w:p w14:paraId="6893BD63" w14:textId="77777777" w:rsidR="007A1B97" w:rsidRPr="007A1B97" w:rsidRDefault="007A1B97" w:rsidP="007A1B97">
      <w:pPr>
        <w:pStyle w:val="afffff2"/>
        <w:rPr>
          <w:rFonts w:cs="Huawei Sans"/>
          <w:lang w:eastAsia="zh-CN"/>
        </w:rPr>
      </w:pPr>
      <w:r w:rsidRPr="007A1B97">
        <w:rPr>
          <w:rFonts w:cs="Huawei Sans" w:hint="eastAsia"/>
          <w:lang w:eastAsia="zh-CN"/>
        </w:rPr>
        <w:t>backbone = MobileNetV2Backbone(last_channel=</w:t>
      </w:r>
      <w:proofErr w:type="gramStart"/>
      <w:r w:rsidRPr="007A1B97">
        <w:rPr>
          <w:rFonts w:cs="Huawei Sans" w:hint="eastAsia"/>
          <w:lang w:eastAsia="zh-CN"/>
        </w:rPr>
        <w:t>config.backbone</w:t>
      </w:r>
      <w:proofErr w:type="gramEnd"/>
      <w:r w:rsidRPr="007A1B97">
        <w:rPr>
          <w:rFonts w:cs="Huawei Sans" w:hint="eastAsia"/>
          <w:lang w:eastAsia="zh-CN"/>
        </w:rPr>
        <w:t>_out_channels)</w:t>
      </w:r>
    </w:p>
    <w:p w14:paraId="06D570EF" w14:textId="77777777" w:rsidR="007A1B97" w:rsidRPr="007A1B97" w:rsidRDefault="007A1B97" w:rsidP="007A1B97">
      <w:pPr>
        <w:pStyle w:val="afffff2"/>
        <w:rPr>
          <w:rFonts w:cs="Huawei Sans"/>
          <w:lang w:eastAsia="zh-CN"/>
        </w:rPr>
      </w:pPr>
      <w:r w:rsidRPr="007A1B97">
        <w:rPr>
          <w:rFonts w:cs="Huawei Sans" w:hint="eastAsia"/>
          <w:lang w:eastAsia="zh-CN"/>
        </w:rPr>
        <w:t>head = MobileNetV2</w:t>
      </w:r>
      <w:proofErr w:type="gramStart"/>
      <w:r w:rsidRPr="007A1B97">
        <w:rPr>
          <w:rFonts w:cs="Huawei Sans" w:hint="eastAsia"/>
          <w:lang w:eastAsia="zh-CN"/>
        </w:rPr>
        <w:t>Head(</w:t>
      </w:r>
      <w:proofErr w:type="gramEnd"/>
      <w:r w:rsidRPr="007A1B97">
        <w:rPr>
          <w:rFonts w:cs="Huawei Sans" w:hint="eastAsia"/>
          <w:lang w:eastAsia="zh-CN"/>
        </w:rPr>
        <w:t>input_channel=backbone.out_channels, num_classes=config.num_classes)</w:t>
      </w:r>
    </w:p>
    <w:p w14:paraId="455A3EDD" w14:textId="77777777" w:rsidR="007A1B97" w:rsidRPr="007A1B97" w:rsidRDefault="007A1B97" w:rsidP="007A1B97">
      <w:pPr>
        <w:pStyle w:val="afffff2"/>
        <w:rPr>
          <w:rFonts w:cs="Huawei Sans"/>
          <w:lang w:eastAsia="zh-CN"/>
        </w:rPr>
      </w:pPr>
      <w:r w:rsidRPr="007A1B97">
        <w:rPr>
          <w:rFonts w:cs="Huawei Sans" w:hint="eastAsia"/>
          <w:lang w:eastAsia="zh-CN"/>
        </w:rPr>
        <w:t>network = mobilenet_v2(backbone, head)</w:t>
      </w:r>
    </w:p>
    <w:p w14:paraId="322A8D69" w14:textId="77777777" w:rsidR="007A1B97" w:rsidRPr="007A1B97" w:rsidRDefault="007A1B97" w:rsidP="007A1B97">
      <w:pPr>
        <w:pStyle w:val="afffff2"/>
        <w:rPr>
          <w:rFonts w:cs="Huawei Sans"/>
          <w:lang w:eastAsia="zh-CN"/>
        </w:rPr>
      </w:pPr>
      <w:r w:rsidRPr="007A1B97">
        <w:rPr>
          <w:rFonts w:cs="Huawei Sans" w:hint="eastAsia"/>
          <w:lang w:eastAsia="zh-CN"/>
        </w:rPr>
        <w:t>load_</w:t>
      </w:r>
      <w:proofErr w:type="gramStart"/>
      <w:r w:rsidRPr="007A1B97">
        <w:rPr>
          <w:rFonts w:cs="Huawei Sans" w:hint="eastAsia"/>
          <w:lang w:eastAsia="zh-CN"/>
        </w:rPr>
        <w:t>checkpoint(</w:t>
      </w:r>
      <w:proofErr w:type="gramEnd"/>
      <w:r w:rsidRPr="007A1B97">
        <w:rPr>
          <w:rFonts w:cs="Huawei Sans" w:hint="eastAsia"/>
          <w:lang w:eastAsia="zh-CN"/>
        </w:rPr>
        <w:t>os.path.join(config.save_ckpt_path, CKPT), network)</w:t>
      </w:r>
    </w:p>
    <w:p w14:paraId="257FC8EB" w14:textId="77777777" w:rsidR="007A1B97" w:rsidRPr="007A1B97" w:rsidRDefault="007A1B97" w:rsidP="007A1B97">
      <w:pPr>
        <w:pStyle w:val="afffff2"/>
        <w:rPr>
          <w:rFonts w:cs="Huawei Sans"/>
          <w:lang w:eastAsia="zh-CN"/>
        </w:rPr>
      </w:pPr>
    </w:p>
    <w:p w14:paraId="324B95B2" w14:textId="77777777" w:rsidR="007A1B97" w:rsidRPr="007A1B97" w:rsidRDefault="007A1B97" w:rsidP="007A1B97">
      <w:pPr>
        <w:pStyle w:val="afffff2"/>
        <w:rPr>
          <w:rFonts w:cs="Huawei Sans"/>
          <w:lang w:eastAsia="zh-CN"/>
        </w:rPr>
      </w:pPr>
      <w:r w:rsidRPr="007A1B97">
        <w:rPr>
          <w:rFonts w:cs="Huawei Sans" w:hint="eastAsia"/>
          <w:lang w:eastAsia="zh-CN"/>
        </w:rPr>
        <w:t xml:space="preserve">input = </w:t>
      </w:r>
      <w:proofErr w:type="gramStart"/>
      <w:r w:rsidRPr="007A1B97">
        <w:rPr>
          <w:rFonts w:cs="Huawei Sans" w:hint="eastAsia"/>
          <w:lang w:eastAsia="zh-CN"/>
        </w:rPr>
        <w:t>np.random</w:t>
      </w:r>
      <w:proofErr w:type="gramEnd"/>
      <w:r w:rsidRPr="007A1B97">
        <w:rPr>
          <w:rFonts w:cs="Huawei Sans" w:hint="eastAsia"/>
          <w:lang w:eastAsia="zh-CN"/>
        </w:rPr>
        <w:t>.uniform(0.0, 1.0, size=[1, 3, 224, 224]).astype(np.float32)</w:t>
      </w:r>
    </w:p>
    <w:p w14:paraId="4362DE4C" w14:textId="14D63259" w:rsidR="00503F94" w:rsidRPr="00984AF3" w:rsidRDefault="007A1B97" w:rsidP="007A1B97">
      <w:pPr>
        <w:pStyle w:val="afffff2"/>
        <w:rPr>
          <w:rFonts w:cs="Huawei Sans"/>
          <w:lang w:eastAsia="zh-CN"/>
        </w:rPr>
      </w:pPr>
      <w:proofErr w:type="gramStart"/>
      <w:r w:rsidRPr="007A1B97">
        <w:rPr>
          <w:rFonts w:cs="Huawei Sans" w:hint="eastAsia"/>
          <w:lang w:eastAsia="zh-CN"/>
        </w:rPr>
        <w:t>export(</w:t>
      </w:r>
      <w:proofErr w:type="gramEnd"/>
      <w:r w:rsidRPr="007A1B97">
        <w:rPr>
          <w:rFonts w:cs="Huawei Sans" w:hint="eastAsia"/>
          <w:lang w:eastAsia="zh-CN"/>
        </w:rPr>
        <w:t>network, Tensor(input), file_name='mobilenetv2', file_format='MINDIR')</w:t>
      </w:r>
      <w:r w:rsidR="00503F94" w:rsidRPr="00984AF3">
        <w:rPr>
          <w:rFonts w:cs="Huawei Sans"/>
        </w:rPr>
        <w:t xml:space="preserve"> </w:t>
      </w:r>
    </w:p>
    <w:p w14:paraId="45C82CCD" w14:textId="77777777" w:rsidR="007A1B97" w:rsidRDefault="007A1B97" w:rsidP="007A1B97">
      <w:pPr>
        <w:pStyle w:val="30"/>
      </w:pPr>
      <w:r>
        <w:rPr>
          <w:rFonts w:hint="eastAsia"/>
        </w:rPr>
        <w:t>下载</w:t>
      </w:r>
      <w:r>
        <w:rPr>
          <w:rFonts w:hint="eastAsia"/>
        </w:rPr>
        <w:t>MINDIR</w:t>
      </w:r>
    </w:p>
    <w:p w14:paraId="283C2AF4" w14:textId="6B2CE39C" w:rsidR="00971F82" w:rsidRPr="00984AF3" w:rsidRDefault="00503F94" w:rsidP="007A1B97">
      <w:pPr>
        <w:pStyle w:val="1e"/>
      </w:pPr>
      <w:r w:rsidRPr="00984AF3">
        <w:t>成的</w:t>
      </w:r>
      <w:r w:rsidR="006B5D0A" w:rsidRPr="00020FA1">
        <w:rPr>
          <w:rFonts w:hint="eastAsia"/>
        </w:rPr>
        <w:t>mobilenetv2.</w:t>
      </w:r>
      <w:r w:rsidR="007A1B97">
        <w:t>mindir</w:t>
      </w:r>
      <w:r w:rsidRPr="00984AF3">
        <w:t>文件下载到本机</w:t>
      </w:r>
      <w:r w:rsidR="00541F48">
        <w:rPr>
          <w:noProof/>
        </w:rPr>
        <w:drawing>
          <wp:inline distT="0" distB="0" distL="0" distR="0" wp14:anchorId="147311B5" wp14:editId="75B43890">
            <wp:extent cx="5454000" cy="3807275"/>
            <wp:effectExtent l="19050" t="19050" r="13970" b="222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8072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B4D26D" w14:textId="6D362A48" w:rsidR="00503F94" w:rsidRPr="00984AF3" w:rsidRDefault="00503F94" w:rsidP="00503F94">
      <w:pPr>
        <w:pStyle w:val="9"/>
        <w:rPr>
          <w:rFonts w:cs="Huawei Sans"/>
        </w:rPr>
      </w:pPr>
      <w:r w:rsidRPr="00984AF3">
        <w:rPr>
          <w:rFonts w:cs="Huawei Sans"/>
        </w:rPr>
        <w:t>下载</w:t>
      </w:r>
      <w:r w:rsidR="001A6F0B" w:rsidRPr="00984AF3">
        <w:rPr>
          <w:rFonts w:cs="Huawei Sans"/>
        </w:rPr>
        <w:t>mobilenetv2.</w:t>
      </w:r>
      <w:r w:rsidR="00541F48">
        <w:rPr>
          <w:rFonts w:cs="Huawei Sans" w:hint="eastAsia"/>
        </w:rPr>
        <w:t>mind</w:t>
      </w:r>
      <w:r w:rsidR="00541F48">
        <w:rPr>
          <w:rFonts w:cs="Huawei Sans"/>
        </w:rPr>
        <w:t>ir</w:t>
      </w:r>
      <w:r w:rsidRPr="00984AF3">
        <w:rPr>
          <w:rFonts w:cs="Huawei Sans"/>
        </w:rPr>
        <w:t>模型</w:t>
      </w:r>
    </w:p>
    <w:p w14:paraId="3EF95DA4" w14:textId="4E1DC336" w:rsidR="00503F94" w:rsidRPr="00984AF3" w:rsidRDefault="00695F32" w:rsidP="00887D0E">
      <w:pPr>
        <w:pStyle w:val="30"/>
        <w:rPr>
          <w:rFonts w:cs="Huawei Sans"/>
        </w:rPr>
      </w:pPr>
      <w:bookmarkStart w:id="34" w:name="_Toc68101857"/>
      <w:r w:rsidRPr="00984AF3">
        <w:rPr>
          <w:rFonts w:cs="Huawei Sans"/>
        </w:rPr>
        <w:t>如使用华为云环境，请及时关闭</w:t>
      </w:r>
      <w:r w:rsidR="00C15D9E" w:rsidRPr="00984AF3">
        <w:rPr>
          <w:rFonts w:cs="Huawei Sans"/>
        </w:rPr>
        <w:t>云环境</w:t>
      </w:r>
    </w:p>
    <w:p w14:paraId="7F8A1F56" w14:textId="704E661F" w:rsidR="00503F94" w:rsidRPr="00984AF3" w:rsidRDefault="00503F94" w:rsidP="00503F94">
      <w:pPr>
        <w:pStyle w:val="1e"/>
        <w:rPr>
          <w:rFonts w:cs="Huawei Sans"/>
        </w:rPr>
      </w:pPr>
      <w:r w:rsidRPr="00984AF3">
        <w:rPr>
          <w:rFonts w:cs="Huawei Sans"/>
        </w:rPr>
        <w:t>实验完成之后，请及时关闭</w:t>
      </w:r>
      <w:r w:rsidR="00CE13AD" w:rsidRPr="00984AF3">
        <w:rPr>
          <w:rFonts w:cs="Huawei Sans"/>
        </w:rPr>
        <w:t>华为云</w:t>
      </w:r>
      <w:r w:rsidR="00CE13AD" w:rsidRPr="00984AF3">
        <w:rPr>
          <w:rFonts w:cs="Huawei Sans"/>
        </w:rPr>
        <w:t>ModelArts</w:t>
      </w:r>
      <w:r w:rsidR="00CE13AD" w:rsidRPr="00984AF3">
        <w:rPr>
          <w:rFonts w:cs="Huawei Sans"/>
        </w:rPr>
        <w:t>的</w:t>
      </w:r>
      <w:r w:rsidRPr="00984AF3">
        <w:rPr>
          <w:rFonts w:cs="Huawei Sans"/>
        </w:rPr>
        <w:t>Notebook</w:t>
      </w:r>
      <w:r w:rsidR="00D30D17" w:rsidRPr="00984AF3">
        <w:rPr>
          <w:rFonts w:cs="Huawei Sans"/>
        </w:rPr>
        <w:t>开发环境</w:t>
      </w:r>
      <w:r w:rsidRPr="00984AF3">
        <w:rPr>
          <w:rFonts w:cs="Huawei Sans"/>
        </w:rPr>
        <w:t>，避免资源浪费。</w:t>
      </w:r>
    </w:p>
    <w:p w14:paraId="70E1205F" w14:textId="2EE35449" w:rsidR="00503F94" w:rsidRPr="00984AF3" w:rsidRDefault="00A82FBC" w:rsidP="00503F94">
      <w:pPr>
        <w:pStyle w:val="1e"/>
        <w:rPr>
          <w:rFonts w:cs="Huawei Sans"/>
        </w:rPr>
      </w:pPr>
      <w:r w:rsidRPr="00984AF3">
        <w:rPr>
          <w:rFonts w:cs="Huawei Sans"/>
        </w:rPr>
        <w:t>关闭方式：</w:t>
      </w:r>
      <w:r w:rsidR="00503F94" w:rsidRPr="00984AF3">
        <w:rPr>
          <w:rFonts w:cs="Huawei Sans"/>
        </w:rPr>
        <w:t>登录</w:t>
      </w:r>
      <w:hyperlink r:id="rId23" w:anchor="/dev-container" w:history="1">
        <w:r w:rsidR="00503F94" w:rsidRPr="00984AF3">
          <w:rPr>
            <w:rStyle w:val="af"/>
            <w:rFonts w:cs="Huawei Sans"/>
          </w:rPr>
          <w:t>华为云</w:t>
        </w:r>
        <w:r w:rsidR="00503F94" w:rsidRPr="00984AF3">
          <w:rPr>
            <w:rStyle w:val="af"/>
            <w:rFonts w:cs="Huawei Sans"/>
          </w:rPr>
          <w:t>ModelArts</w:t>
        </w:r>
        <w:r w:rsidR="00503F94" w:rsidRPr="00984AF3">
          <w:rPr>
            <w:rStyle w:val="af"/>
            <w:rFonts w:cs="Huawei Sans"/>
          </w:rPr>
          <w:t>控制台</w:t>
        </w:r>
      </w:hyperlink>
      <w:r w:rsidR="00503F94" w:rsidRPr="00984AF3">
        <w:rPr>
          <w:rFonts w:cs="Huawei Sans"/>
        </w:rPr>
        <w:t>，在</w:t>
      </w:r>
      <w:r w:rsidR="00503F94" w:rsidRPr="00984AF3">
        <w:rPr>
          <w:rFonts w:cs="Huawei Sans"/>
        </w:rPr>
        <w:t>“</w:t>
      </w:r>
      <w:r w:rsidR="00503F94" w:rsidRPr="00984AF3">
        <w:rPr>
          <w:rFonts w:cs="Huawei Sans"/>
        </w:rPr>
        <w:t>操作</w:t>
      </w:r>
      <w:r w:rsidR="00503F94" w:rsidRPr="00984AF3">
        <w:rPr>
          <w:rFonts w:cs="Huawei Sans"/>
        </w:rPr>
        <w:t>”</w:t>
      </w:r>
      <w:proofErr w:type="gramStart"/>
      <w:r w:rsidR="00503F94" w:rsidRPr="00984AF3">
        <w:rPr>
          <w:rFonts w:cs="Huawei Sans"/>
        </w:rPr>
        <w:t>栏选择</w:t>
      </w:r>
      <w:proofErr w:type="gramEnd"/>
      <w:r w:rsidR="00503F94" w:rsidRPr="00984AF3">
        <w:rPr>
          <w:rFonts w:cs="Huawei Sans"/>
        </w:rPr>
        <w:t>“</w:t>
      </w:r>
      <w:r w:rsidR="00503F94" w:rsidRPr="00984AF3">
        <w:rPr>
          <w:rFonts w:cs="Huawei Sans"/>
        </w:rPr>
        <w:t>停止</w:t>
      </w:r>
      <w:r w:rsidR="00503F94" w:rsidRPr="00984AF3">
        <w:rPr>
          <w:rFonts w:cs="Huawei Sans"/>
        </w:rPr>
        <w:t>”</w:t>
      </w:r>
      <w:r w:rsidR="0064404C" w:rsidRPr="00984AF3">
        <w:rPr>
          <w:rFonts w:cs="Huawei Sans"/>
        </w:rPr>
        <w:t>或</w:t>
      </w:r>
      <w:r w:rsidR="0064404C" w:rsidRPr="00984AF3">
        <w:rPr>
          <w:rFonts w:cs="Huawei Sans"/>
        </w:rPr>
        <w:t>“</w:t>
      </w:r>
      <w:r w:rsidR="006B5E3F" w:rsidRPr="00984AF3">
        <w:rPr>
          <w:rFonts w:cs="Huawei Sans"/>
        </w:rPr>
        <w:t>更多</w:t>
      </w:r>
      <w:r w:rsidR="006D189F" w:rsidRPr="00984AF3">
        <w:rPr>
          <w:rFonts w:cs="Huawei Sans"/>
        </w:rPr>
        <w:t>—&gt;</w:t>
      </w:r>
      <w:r w:rsidR="0064404C" w:rsidRPr="00984AF3">
        <w:rPr>
          <w:rFonts w:cs="Huawei Sans"/>
        </w:rPr>
        <w:t>删除</w:t>
      </w:r>
      <w:r w:rsidR="0064404C" w:rsidRPr="00984AF3">
        <w:rPr>
          <w:rFonts w:cs="Huawei Sans"/>
        </w:rPr>
        <w:t>”</w:t>
      </w:r>
      <w:r w:rsidR="00503F94" w:rsidRPr="00984AF3">
        <w:rPr>
          <w:rFonts w:cs="Huawei Sans"/>
        </w:rPr>
        <w:t>操作。</w:t>
      </w:r>
    </w:p>
    <w:p w14:paraId="34CA250E" w14:textId="5B312171" w:rsidR="00503F94" w:rsidRDefault="00503F94" w:rsidP="00FE5F7A">
      <w:pPr>
        <w:pStyle w:val="1e"/>
        <w:rPr>
          <w:rFonts w:cs="Huawei Sans"/>
        </w:rPr>
      </w:pPr>
      <w:r w:rsidRPr="00984AF3">
        <w:rPr>
          <w:rFonts w:cs="Huawei Sans"/>
        </w:rPr>
        <w:lastRenderedPageBreak/>
        <w:t>如下图所示：</w:t>
      </w:r>
    </w:p>
    <w:p w14:paraId="494AD2FA" w14:textId="337DCA8F" w:rsidR="00237CF0" w:rsidRPr="00984AF3" w:rsidRDefault="00237CF0" w:rsidP="00FE5F7A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7BD0AD9B" wp14:editId="1B7135E3">
            <wp:extent cx="5454000" cy="2122635"/>
            <wp:effectExtent l="19050" t="19050" r="1397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1226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FC5F0E" w14:textId="2A4EA6E3" w:rsidR="00503F94" w:rsidRPr="00984AF3" w:rsidRDefault="00C849B2" w:rsidP="00503F94">
      <w:pPr>
        <w:pStyle w:val="9"/>
        <w:rPr>
          <w:rFonts w:cs="Huawei Sans"/>
        </w:rPr>
      </w:pPr>
      <w:r w:rsidRPr="00984AF3">
        <w:rPr>
          <w:rFonts w:cs="Huawei Sans"/>
        </w:rPr>
        <w:t>及时关闭</w:t>
      </w:r>
      <w:r w:rsidR="00D90755" w:rsidRPr="00984AF3">
        <w:rPr>
          <w:rFonts w:cs="Huawei Sans"/>
        </w:rPr>
        <w:t>/</w:t>
      </w:r>
      <w:r w:rsidR="00D90755" w:rsidRPr="00984AF3">
        <w:rPr>
          <w:rFonts w:cs="Huawei Sans"/>
        </w:rPr>
        <w:t>删除</w:t>
      </w:r>
      <w:r w:rsidRPr="00984AF3">
        <w:rPr>
          <w:rFonts w:cs="Huawei Sans"/>
        </w:rPr>
        <w:t>云</w:t>
      </w:r>
      <w:r w:rsidR="000D534E" w:rsidRPr="00984AF3">
        <w:rPr>
          <w:rFonts w:cs="Huawei Sans"/>
        </w:rPr>
        <w:t>环境</w:t>
      </w:r>
    </w:p>
    <w:p w14:paraId="71D7752C" w14:textId="0093289B" w:rsidR="00503F94" w:rsidRPr="00984AF3" w:rsidRDefault="00087AEC" w:rsidP="00503F94">
      <w:pPr>
        <w:pStyle w:val="2"/>
        <w:rPr>
          <w:rFonts w:cs="Huawei Sans"/>
        </w:rPr>
      </w:pPr>
      <w:bookmarkStart w:id="35" w:name="_Toc175988998"/>
      <w:r>
        <w:rPr>
          <w:rFonts w:cs="Huawei Sans"/>
        </w:rPr>
        <w:t>香橙派</w:t>
      </w:r>
      <w:r>
        <w:rPr>
          <w:rFonts w:cs="Huawei Sans"/>
        </w:rPr>
        <w:t xml:space="preserve"> AI Pro</w:t>
      </w:r>
      <w:r w:rsidR="00593E02" w:rsidRPr="00984AF3">
        <w:rPr>
          <w:rFonts w:cs="Huawei Sans"/>
        </w:rPr>
        <w:t>端侧部署</w:t>
      </w:r>
      <w:bookmarkEnd w:id="35"/>
    </w:p>
    <w:p w14:paraId="3FA8ABB3" w14:textId="11EE9250" w:rsidR="00152BB4" w:rsidRPr="00984AF3" w:rsidRDefault="00152BB4" w:rsidP="00F6108A">
      <w:pPr>
        <w:pStyle w:val="1e"/>
        <w:rPr>
          <w:rFonts w:cs="Huawei Sans"/>
        </w:rPr>
      </w:pPr>
      <w:r w:rsidRPr="00984AF3">
        <w:rPr>
          <w:rFonts w:cs="Huawei Sans"/>
        </w:rPr>
        <w:t>本实验使用</w:t>
      </w:r>
      <w:r w:rsidRPr="00984AF3">
        <w:rPr>
          <w:rFonts w:ascii="宋体" w:eastAsia="宋体" w:hAnsi="宋体" w:cs="宋体" w:hint="eastAsia"/>
        </w:rPr>
        <w:t>昇</w:t>
      </w:r>
      <w:r w:rsidRPr="00984AF3">
        <w:rPr>
          <w:rFonts w:cs="Huawei Sans"/>
        </w:rPr>
        <w:t>腾</w:t>
      </w:r>
      <w:r w:rsidRPr="00984AF3">
        <w:rPr>
          <w:rFonts w:cs="Huawei Sans"/>
        </w:rPr>
        <w:t>CANN</w:t>
      </w:r>
      <w:r w:rsidRPr="00984AF3">
        <w:rPr>
          <w:rFonts w:cs="Huawei Sans"/>
        </w:rPr>
        <w:t>在</w:t>
      </w:r>
      <w:r w:rsidR="00087AEC">
        <w:rPr>
          <w:rFonts w:cs="Huawei Sans"/>
        </w:rPr>
        <w:t>香橙派</w:t>
      </w:r>
      <w:r w:rsidR="00087AEC">
        <w:rPr>
          <w:rFonts w:cs="Huawei Sans"/>
        </w:rPr>
        <w:t xml:space="preserve"> AI Pro</w:t>
      </w:r>
      <w:r w:rsidRPr="00984AF3">
        <w:rPr>
          <w:rFonts w:cs="Huawei Sans"/>
        </w:rPr>
        <w:t>上开发</w:t>
      </w:r>
      <w:r w:rsidR="00BC5A6C" w:rsidRPr="00984AF3">
        <w:rPr>
          <w:rFonts w:cs="Huawei Sans"/>
        </w:rPr>
        <w:t>垃圾分类</w:t>
      </w:r>
      <w:r w:rsidRPr="00984AF3">
        <w:rPr>
          <w:rFonts w:cs="Huawei Sans"/>
        </w:rPr>
        <w:t>推理应用，首先使用</w:t>
      </w:r>
      <w:r w:rsidRPr="00984AF3">
        <w:rPr>
          <w:rFonts w:cs="Huawei Sans"/>
        </w:rPr>
        <w:t>ATC</w:t>
      </w:r>
      <w:r w:rsidRPr="00984AF3">
        <w:rPr>
          <w:rFonts w:cs="Huawei Sans"/>
        </w:rPr>
        <w:t>工具对</w:t>
      </w:r>
      <w:r w:rsidR="00AA7FD9" w:rsidRPr="00984AF3">
        <w:rPr>
          <w:rFonts w:cs="Huawei Sans"/>
        </w:rPr>
        <w:t>mobilenetv2.</w:t>
      </w:r>
      <w:r w:rsidR="007A1B97">
        <w:rPr>
          <w:rFonts w:cs="Huawei Sans"/>
        </w:rPr>
        <w:t>mindir</w:t>
      </w:r>
      <w:r w:rsidRPr="00984AF3">
        <w:rPr>
          <w:rFonts w:cs="Huawei Sans"/>
        </w:rPr>
        <w:t>模型进行离线模型转换，接下来使用</w:t>
      </w:r>
      <w:r w:rsidRPr="00984AF3">
        <w:rPr>
          <w:rFonts w:cs="Huawei Sans"/>
        </w:rPr>
        <w:t>AscendCL</w:t>
      </w:r>
      <w:r w:rsidRPr="00984AF3">
        <w:rPr>
          <w:rFonts w:cs="Huawei Sans"/>
        </w:rPr>
        <w:t>开发推理代码，对图像中的物体进行</w:t>
      </w:r>
      <w:r w:rsidR="00967068" w:rsidRPr="00984AF3">
        <w:rPr>
          <w:rFonts w:cs="Huawei Sans"/>
        </w:rPr>
        <w:t>分类</w:t>
      </w:r>
      <w:r w:rsidR="00F015DB" w:rsidRPr="00984AF3">
        <w:rPr>
          <w:rFonts w:cs="Huawei Sans"/>
        </w:rPr>
        <w:t>推理</w:t>
      </w:r>
      <w:r w:rsidRPr="00984AF3">
        <w:rPr>
          <w:rFonts w:cs="Huawei Sans"/>
        </w:rPr>
        <w:t>，最后使用</w:t>
      </w:r>
      <w:r w:rsidRPr="00984AF3">
        <w:rPr>
          <w:rFonts w:cs="Huawei Sans"/>
        </w:rPr>
        <w:t>OpenCV</w:t>
      </w:r>
      <w:r w:rsidRPr="00984AF3">
        <w:rPr>
          <w:rFonts w:cs="Huawei Sans"/>
        </w:rPr>
        <w:t>写到本地文件中。输入样例是待推理的</w:t>
      </w:r>
      <w:r w:rsidRPr="00984AF3">
        <w:rPr>
          <w:rFonts w:cs="Huawei Sans"/>
        </w:rPr>
        <w:t>jpg</w:t>
      </w:r>
      <w:r w:rsidRPr="00984AF3">
        <w:rPr>
          <w:rFonts w:cs="Huawei Sans"/>
        </w:rPr>
        <w:t>图片，输出样例是推理后的</w:t>
      </w:r>
      <w:r w:rsidRPr="00984AF3">
        <w:rPr>
          <w:rFonts w:cs="Huawei Sans"/>
        </w:rPr>
        <w:t>jpg</w:t>
      </w:r>
      <w:r w:rsidRPr="00984AF3">
        <w:rPr>
          <w:rFonts w:cs="Huawei Sans"/>
        </w:rPr>
        <w:t>图片。</w:t>
      </w:r>
    </w:p>
    <w:p w14:paraId="60D7443E" w14:textId="25289E09" w:rsidR="00FB0D5E" w:rsidRPr="00984AF3" w:rsidRDefault="00121419" w:rsidP="00330E11">
      <w:pPr>
        <w:pStyle w:val="1e"/>
        <w:rPr>
          <w:rFonts w:cs="Huawei Sans"/>
          <w:lang w:eastAsia="en-US"/>
        </w:rPr>
      </w:pPr>
      <w:r w:rsidRPr="00984AF3">
        <w:rPr>
          <w:rFonts w:cs="Huawei Sans"/>
          <w:noProof/>
        </w:rPr>
        <w:drawing>
          <wp:inline distT="0" distB="0" distL="0" distR="0" wp14:anchorId="22437B97" wp14:editId="11E90BCD">
            <wp:extent cx="5001491" cy="1150412"/>
            <wp:effectExtent l="0" t="0" r="0" b="0"/>
            <wp:docPr id="5" name="图片 5" descr="https://r.huaweistatic.com/s/ascendstatic/lst/mindx-sdk/demo/waste/trash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.huaweistatic.com/s/ascendstatic/lst/mindx-sdk/demo/waste/trashflow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964" cy="115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3BB9" w14:textId="4D68750B" w:rsidR="001D220F" w:rsidRPr="00984AF3" w:rsidRDefault="001D220F" w:rsidP="00D11A9B">
      <w:pPr>
        <w:pStyle w:val="1e"/>
        <w:numPr>
          <w:ilvl w:val="0"/>
          <w:numId w:val="20"/>
        </w:numPr>
        <w:rPr>
          <w:rFonts w:cs="Huawei Sans"/>
        </w:rPr>
      </w:pPr>
      <w:r w:rsidRPr="00984AF3">
        <w:rPr>
          <w:rFonts w:cs="Huawei Sans"/>
        </w:rPr>
        <w:t>运行管理资源申请：用于初始化系统内部资源，固定的调用流程。</w:t>
      </w:r>
    </w:p>
    <w:p w14:paraId="17AE2950" w14:textId="3B5F15D1" w:rsidR="001D220F" w:rsidRPr="00984AF3" w:rsidRDefault="001D220F" w:rsidP="00D11A9B">
      <w:pPr>
        <w:pStyle w:val="1e"/>
        <w:numPr>
          <w:ilvl w:val="0"/>
          <w:numId w:val="20"/>
        </w:numPr>
        <w:rPr>
          <w:rFonts w:cs="Huawei Sans"/>
        </w:rPr>
      </w:pPr>
      <w:r w:rsidRPr="00984AF3">
        <w:rPr>
          <w:rFonts w:cs="Huawei Sans"/>
        </w:rPr>
        <w:t>加载模型文件并构建输出内存：从文件加载离线模型</w:t>
      </w:r>
      <w:r w:rsidRPr="00984AF3">
        <w:rPr>
          <w:rFonts w:cs="Huawei Sans"/>
        </w:rPr>
        <w:t>moblienetv2.om</w:t>
      </w:r>
      <w:r w:rsidRPr="00984AF3">
        <w:rPr>
          <w:rFonts w:cs="Huawei Sans"/>
        </w:rPr>
        <w:t>数据，需要由用户自行管理模型运行的内存，根据内存中加载的模型获取模型的基本信息包含模型输入、输出数据的数据</w:t>
      </w:r>
      <w:r w:rsidRPr="00984AF3">
        <w:rPr>
          <w:rFonts w:cs="Huawei Sans"/>
        </w:rPr>
        <w:t>buffer</w:t>
      </w:r>
      <w:r w:rsidRPr="00984AF3">
        <w:rPr>
          <w:rFonts w:cs="Huawei Sans"/>
        </w:rPr>
        <w:t>大小；由模型的基本信息构建模型输出内存，为接下来的模型推理做好准备。</w:t>
      </w:r>
    </w:p>
    <w:p w14:paraId="0F739458" w14:textId="49D4BF34" w:rsidR="001D220F" w:rsidRPr="00984AF3" w:rsidRDefault="001D220F" w:rsidP="00D11A9B">
      <w:pPr>
        <w:pStyle w:val="1e"/>
        <w:numPr>
          <w:ilvl w:val="0"/>
          <w:numId w:val="20"/>
        </w:numPr>
        <w:rPr>
          <w:rFonts w:cs="Huawei Sans"/>
        </w:rPr>
      </w:pPr>
      <w:r w:rsidRPr="00984AF3">
        <w:rPr>
          <w:rFonts w:cs="Huawei Sans"/>
        </w:rPr>
        <w:t>数据预处理：对读入的图像数据进行预处理，然后构建模型的输入数据。</w:t>
      </w:r>
    </w:p>
    <w:p w14:paraId="600EA2DF" w14:textId="01B80449" w:rsidR="001D220F" w:rsidRPr="00984AF3" w:rsidRDefault="001D220F" w:rsidP="00D11A9B">
      <w:pPr>
        <w:pStyle w:val="1e"/>
        <w:numPr>
          <w:ilvl w:val="0"/>
          <w:numId w:val="20"/>
        </w:numPr>
        <w:rPr>
          <w:rFonts w:cs="Huawei Sans"/>
        </w:rPr>
      </w:pPr>
      <w:r w:rsidRPr="00984AF3">
        <w:rPr>
          <w:rFonts w:cs="Huawei Sans"/>
        </w:rPr>
        <w:t>模型推理：根据构建好的模型输入数据进行模型推理。</w:t>
      </w:r>
    </w:p>
    <w:p w14:paraId="6EB3398A" w14:textId="0B89288F" w:rsidR="00FB0D5E" w:rsidRPr="00984AF3" w:rsidRDefault="001D220F" w:rsidP="00D11A9B">
      <w:pPr>
        <w:pStyle w:val="1e"/>
        <w:numPr>
          <w:ilvl w:val="0"/>
          <w:numId w:val="20"/>
        </w:numPr>
        <w:rPr>
          <w:rFonts w:cs="Huawei Sans"/>
        </w:rPr>
      </w:pPr>
      <w:r w:rsidRPr="00984AF3">
        <w:rPr>
          <w:rFonts w:cs="Huawei Sans"/>
        </w:rPr>
        <w:t>解析推理结果：根据模型输出，解析模型的推理结果。使用</w:t>
      </w:r>
      <w:r w:rsidRPr="00984AF3">
        <w:rPr>
          <w:rFonts w:cs="Huawei Sans"/>
        </w:rPr>
        <w:t>OpenCV</w:t>
      </w:r>
      <w:r w:rsidRPr="00984AF3">
        <w:rPr>
          <w:rFonts w:cs="Huawei Sans"/>
        </w:rPr>
        <w:t>将垃圾分类的结果写进图片。</w:t>
      </w:r>
    </w:p>
    <w:p w14:paraId="5BC6E817" w14:textId="77777777" w:rsidR="00EE0441" w:rsidRPr="00984AF3" w:rsidRDefault="00EE0441" w:rsidP="00EE0441">
      <w:pPr>
        <w:pStyle w:val="3"/>
        <w:rPr>
          <w:rFonts w:cs="Huawei Sans"/>
          <w:lang w:eastAsia="en-US"/>
        </w:rPr>
      </w:pPr>
      <w:bookmarkStart w:id="36" w:name="_Toc175988999"/>
      <w:r w:rsidRPr="00984AF3">
        <w:rPr>
          <w:rFonts w:cs="Huawei Sans"/>
          <w:lang w:eastAsia="en-US"/>
        </w:rPr>
        <w:t>环境准备</w:t>
      </w:r>
      <w:bookmarkEnd w:id="36"/>
    </w:p>
    <w:p w14:paraId="78C2A92C" w14:textId="50DAD5C1" w:rsidR="00EE0441" w:rsidRDefault="00F12D77" w:rsidP="00EE0441">
      <w:pPr>
        <w:pStyle w:val="1e"/>
        <w:rPr>
          <w:rFonts w:cs="Huawei Sans"/>
        </w:rPr>
      </w:pPr>
      <w:r w:rsidRPr="00984AF3">
        <w:rPr>
          <w:rFonts w:cs="Huawei Sans"/>
        </w:rPr>
        <w:t>本实验是在新一代开发者套件</w:t>
      </w:r>
      <w:r w:rsidR="00087AEC">
        <w:rPr>
          <w:rFonts w:cs="Huawei Sans"/>
        </w:rPr>
        <w:t>香橙派</w:t>
      </w:r>
      <w:r w:rsidR="00087AEC">
        <w:rPr>
          <w:rFonts w:cs="Huawei Sans"/>
        </w:rPr>
        <w:t xml:space="preserve"> AI Pro</w:t>
      </w:r>
      <w:r w:rsidRPr="00984AF3">
        <w:rPr>
          <w:rFonts w:cs="Huawei Sans"/>
        </w:rPr>
        <w:t>上执行，因此需要部署</w:t>
      </w:r>
      <w:r w:rsidR="00087AEC">
        <w:rPr>
          <w:rFonts w:cs="Huawei Sans"/>
        </w:rPr>
        <w:t>香橙派</w:t>
      </w:r>
      <w:r w:rsidR="00087AEC">
        <w:rPr>
          <w:rFonts w:cs="Huawei Sans"/>
        </w:rPr>
        <w:t xml:space="preserve"> AI Pro</w:t>
      </w:r>
      <w:r w:rsidRPr="00984AF3">
        <w:rPr>
          <w:rFonts w:cs="Huawei Sans"/>
        </w:rPr>
        <w:t>的实验环境，</w:t>
      </w:r>
      <w:r w:rsidR="00D7503D" w:rsidRPr="00984AF3">
        <w:rPr>
          <w:rFonts w:cs="Huawei Sans"/>
        </w:rPr>
        <w:t>请参考《</w:t>
      </w:r>
      <w:r w:rsidR="00E0527F" w:rsidRPr="00E0527F">
        <w:rPr>
          <w:rFonts w:cs="Huawei Sans" w:hint="eastAsia"/>
        </w:rPr>
        <w:t>手把手教你搭建</w:t>
      </w:r>
      <w:r w:rsidR="00E0527F" w:rsidRPr="00E0527F">
        <w:rPr>
          <w:rFonts w:cs="Huawei Sans" w:hint="eastAsia"/>
        </w:rPr>
        <w:t>Orange Pi AI Pro</w:t>
      </w:r>
      <w:r w:rsidR="00E0527F" w:rsidRPr="00E0527F">
        <w:rPr>
          <w:rFonts w:cs="Huawei Sans" w:hint="eastAsia"/>
        </w:rPr>
        <w:t>开发环境</w:t>
      </w:r>
      <w:r w:rsidR="00D7503D" w:rsidRPr="00984AF3">
        <w:rPr>
          <w:rFonts w:cs="Huawei Sans"/>
        </w:rPr>
        <w:t>》实验手册</w:t>
      </w:r>
      <w:r w:rsidR="00C326B0" w:rsidRPr="00984AF3">
        <w:rPr>
          <w:rFonts w:cs="Huawei Sans"/>
        </w:rPr>
        <w:t>。</w:t>
      </w:r>
    </w:p>
    <w:bookmarkStart w:id="37" w:name="_MON_1786796867"/>
    <w:bookmarkEnd w:id="37"/>
    <w:p w14:paraId="753EA0BA" w14:textId="6CFAA11E" w:rsidR="00DA20E8" w:rsidRDefault="00661AF8" w:rsidP="00EE0441">
      <w:pPr>
        <w:pStyle w:val="1e"/>
        <w:rPr>
          <w:rFonts w:cs="Huawei Sans"/>
        </w:rPr>
      </w:pPr>
      <w:r>
        <w:rPr>
          <w:rFonts w:cs="Huawei Sans"/>
        </w:rPr>
        <w:object w:dxaOrig="1503" w:dyaOrig="1044" w14:anchorId="0D9BDF6F">
          <v:shape id="_x0000_i1026" type="#_x0000_t75" style="width:1in;height:50.25pt" o:ole="">
            <v:imagedata r:id="rId26" o:title=""/>
          </v:shape>
          <o:OLEObject Type="Embed" ProgID="Word.Document.12" ShapeID="_x0000_i1026" DrawAspect="Icon" ObjectID="_1787378517" r:id="rId27">
            <o:FieldCodes>\s</o:FieldCodes>
          </o:OLEObject>
        </w:object>
      </w:r>
    </w:p>
    <w:p w14:paraId="6603E086" w14:textId="19AF76D3" w:rsidR="00661AF8" w:rsidRPr="00661AF8" w:rsidRDefault="00661AF8" w:rsidP="00661AF8">
      <w:pPr>
        <w:pStyle w:val="1e"/>
      </w:pPr>
      <w:r>
        <w:rPr>
          <w:rFonts w:hint="eastAsia"/>
        </w:rPr>
        <w:t>按上面手册完成：登录开发板、开发</w:t>
      </w:r>
      <w:proofErr w:type="gramStart"/>
      <w:r>
        <w:rPr>
          <w:rFonts w:hint="eastAsia"/>
        </w:rPr>
        <w:t>板网络</w:t>
      </w:r>
      <w:proofErr w:type="gramEnd"/>
      <w:r>
        <w:rPr>
          <w:rFonts w:hint="eastAsia"/>
        </w:rPr>
        <w:t>连接、</w:t>
      </w:r>
      <w:r>
        <w:rPr>
          <w:rFonts w:hint="eastAsia"/>
        </w:rPr>
        <w:t>MindSpore</w:t>
      </w:r>
      <w:r>
        <w:rPr>
          <w:rFonts w:hint="eastAsia"/>
        </w:rPr>
        <w:t>版本升级为</w:t>
      </w:r>
      <w:r>
        <w:rPr>
          <w:rFonts w:hint="eastAsia"/>
        </w:rPr>
        <w:t>2.2.14</w:t>
      </w:r>
      <w:r>
        <w:rPr>
          <w:rFonts w:hint="eastAsia"/>
        </w:rPr>
        <w:t>。</w:t>
      </w:r>
    </w:p>
    <w:p w14:paraId="604F85C8" w14:textId="316330E8" w:rsidR="008E70C8" w:rsidRPr="00984AF3" w:rsidRDefault="008E70C8" w:rsidP="008E70C8">
      <w:pPr>
        <w:pStyle w:val="3"/>
        <w:rPr>
          <w:rFonts w:cs="Huawei Sans"/>
        </w:rPr>
      </w:pPr>
      <w:bookmarkStart w:id="38" w:name="_Toc175989000"/>
      <w:r w:rsidRPr="00984AF3">
        <w:rPr>
          <w:rFonts w:cs="Huawei Sans"/>
        </w:rPr>
        <w:t>下载项目</w:t>
      </w:r>
      <w:bookmarkEnd w:id="38"/>
    </w:p>
    <w:p w14:paraId="65CC3E8B" w14:textId="77777777" w:rsidR="008E70C8" w:rsidRPr="00984AF3" w:rsidRDefault="008E70C8" w:rsidP="00887D0E">
      <w:pPr>
        <w:pStyle w:val="30"/>
        <w:rPr>
          <w:rFonts w:cs="Huawei Sans"/>
        </w:rPr>
      </w:pPr>
      <w:r w:rsidRPr="00984AF3">
        <w:rPr>
          <w:rFonts w:cs="Huawei Sans"/>
        </w:rPr>
        <w:t>下载项目代码</w:t>
      </w:r>
    </w:p>
    <w:p w14:paraId="6788421F" w14:textId="77777777" w:rsidR="008E70C8" w:rsidRPr="00984AF3" w:rsidRDefault="008E70C8" w:rsidP="008E70C8">
      <w:pPr>
        <w:pStyle w:val="2f2"/>
        <w:rPr>
          <w:rFonts w:cs="Huawei Sans"/>
        </w:rPr>
      </w:pPr>
      <w:r w:rsidRPr="00984AF3">
        <w:rPr>
          <w:rStyle w:val="af"/>
          <w:rFonts w:cs="Huawei Sans"/>
          <w:color w:val="auto"/>
        </w:rPr>
        <w:t>git clone https://gitee.com/ascend/samples.git</w:t>
      </w:r>
    </w:p>
    <w:p w14:paraId="715D811E" w14:textId="3F1F5D9E" w:rsidR="008E70C8" w:rsidRPr="00984AF3" w:rsidRDefault="008E70C8" w:rsidP="008E70C8">
      <w:pPr>
        <w:pStyle w:val="1e"/>
        <w:rPr>
          <w:rFonts w:cs="Huawei Sans"/>
        </w:rPr>
      </w:pPr>
      <w:r w:rsidRPr="00984AF3">
        <w:rPr>
          <w:rFonts w:cs="Huawei Sans"/>
        </w:rPr>
        <w:t>本实验项目代码位于</w:t>
      </w:r>
      <w:r w:rsidR="005879EC">
        <w:rPr>
          <w:rFonts w:cs="Huawei Sans" w:hint="eastAsia"/>
        </w:rPr>
        <w:t>/</w:t>
      </w:r>
      <w:r w:rsidRPr="00984AF3">
        <w:rPr>
          <w:rFonts w:cs="Huawei Sans"/>
        </w:rPr>
        <w:t>root</w:t>
      </w:r>
      <w:r w:rsidR="00E6313E" w:rsidRPr="00984AF3">
        <w:rPr>
          <w:rFonts w:cs="Huawei Sans"/>
        </w:rPr>
        <w:t>/samples/python/contrib/garbage_picture/model</w:t>
      </w:r>
    </w:p>
    <w:p w14:paraId="2B2F3E48" w14:textId="77777777" w:rsidR="008E70C8" w:rsidRPr="00984AF3" w:rsidRDefault="008E70C8" w:rsidP="008E70C8">
      <w:pPr>
        <w:pStyle w:val="1e"/>
        <w:rPr>
          <w:rFonts w:cs="Huawei Sans"/>
        </w:rPr>
      </w:pPr>
      <w:r w:rsidRPr="00984AF3">
        <w:rPr>
          <w:rFonts w:cs="Huawei Sans"/>
        </w:rPr>
        <w:t>项目目录如下：</w:t>
      </w:r>
    </w:p>
    <w:p w14:paraId="4E7516AA" w14:textId="197E370F" w:rsidR="008E70C8" w:rsidRPr="00984AF3" w:rsidRDefault="003864D3" w:rsidP="008E70C8">
      <w:pPr>
        <w:pStyle w:val="2f2"/>
        <w:rPr>
          <w:rFonts w:cs="Huawei Sans"/>
        </w:rPr>
      </w:pPr>
      <w:r w:rsidRPr="00984AF3">
        <w:rPr>
          <w:rFonts w:cs="Huawei Sans"/>
        </w:rPr>
        <w:t>root/samples/python/contrib/garbage_picture/model</w:t>
      </w:r>
    </w:p>
    <w:p w14:paraId="7CF34EAC" w14:textId="77777777" w:rsidR="008E70C8" w:rsidRPr="00984AF3" w:rsidRDefault="008E70C8" w:rsidP="008E70C8">
      <w:pPr>
        <w:pStyle w:val="2f2"/>
        <w:rPr>
          <w:rFonts w:cs="Huawei Sans"/>
          <w:lang w:eastAsia="zh-CN"/>
        </w:rPr>
      </w:pPr>
      <w:r w:rsidRPr="00984AF3">
        <w:rPr>
          <w:rFonts w:cs="Huawei Sans"/>
          <w:lang w:eastAsia="zh-CN"/>
        </w:rPr>
        <w:t xml:space="preserve">├—data   # </w:t>
      </w:r>
      <w:r w:rsidRPr="00984AF3">
        <w:rPr>
          <w:rFonts w:cs="Huawei Sans"/>
          <w:lang w:eastAsia="zh-CN"/>
        </w:rPr>
        <w:t>需创建</w:t>
      </w:r>
    </w:p>
    <w:p w14:paraId="1D1E114D" w14:textId="77777777" w:rsidR="008E70C8" w:rsidRPr="00984AF3" w:rsidRDefault="008E70C8" w:rsidP="008E70C8">
      <w:pPr>
        <w:pStyle w:val="2f2"/>
        <w:rPr>
          <w:rFonts w:cs="Huawei Sans"/>
          <w:lang w:eastAsia="zh-CN"/>
        </w:rPr>
      </w:pPr>
      <w:r w:rsidRPr="00984AF3">
        <w:rPr>
          <w:rFonts w:cs="Huawei Sans"/>
          <w:lang w:eastAsia="zh-CN"/>
        </w:rPr>
        <w:t xml:space="preserve">    │     # </w:t>
      </w:r>
      <w:r w:rsidRPr="00984AF3">
        <w:rPr>
          <w:rFonts w:cs="Huawei Sans"/>
          <w:lang w:eastAsia="zh-CN"/>
        </w:rPr>
        <w:t>测试图片</w:t>
      </w:r>
    </w:p>
    <w:p w14:paraId="258A7158" w14:textId="77777777" w:rsidR="008E70C8" w:rsidRPr="00984AF3" w:rsidRDefault="008E70C8" w:rsidP="008E70C8">
      <w:pPr>
        <w:pStyle w:val="2f2"/>
        <w:rPr>
          <w:rFonts w:cs="Huawei Sans"/>
          <w:lang w:eastAsia="zh-CN"/>
        </w:rPr>
      </w:pPr>
      <w:r w:rsidRPr="00984AF3">
        <w:rPr>
          <w:rFonts w:cs="Huawei Sans"/>
          <w:lang w:eastAsia="zh-CN"/>
        </w:rPr>
        <w:t>└─model</w:t>
      </w:r>
    </w:p>
    <w:p w14:paraId="4B2B038D" w14:textId="77777777" w:rsidR="008E70C8" w:rsidRPr="00984AF3" w:rsidRDefault="008E70C8" w:rsidP="008E70C8">
      <w:pPr>
        <w:pStyle w:val="2f2"/>
        <w:rPr>
          <w:rFonts w:cs="Huawei Sans"/>
          <w:lang w:eastAsia="zh-CN"/>
        </w:rPr>
      </w:pPr>
      <w:r w:rsidRPr="00984AF3">
        <w:rPr>
          <w:rFonts w:cs="Huawei Sans"/>
          <w:lang w:eastAsia="zh-CN"/>
        </w:rPr>
        <w:t xml:space="preserve">    │     # </w:t>
      </w:r>
      <w:r w:rsidRPr="00984AF3">
        <w:rPr>
          <w:rFonts w:cs="Huawei Sans"/>
          <w:lang w:eastAsia="zh-CN"/>
        </w:rPr>
        <w:t>推理模型</w:t>
      </w:r>
    </w:p>
    <w:p w14:paraId="4C34161B" w14:textId="77777777" w:rsidR="008E70C8" w:rsidRPr="00984AF3" w:rsidRDefault="008E70C8" w:rsidP="008E70C8">
      <w:pPr>
        <w:pStyle w:val="2f2"/>
        <w:rPr>
          <w:rFonts w:cs="Huawei Sans"/>
          <w:lang w:eastAsia="zh-CN"/>
        </w:rPr>
      </w:pPr>
      <w:r w:rsidRPr="00984AF3">
        <w:rPr>
          <w:rFonts w:cs="Huawei Sans"/>
          <w:lang w:eastAsia="zh-CN"/>
        </w:rPr>
        <w:t>└─src</w:t>
      </w:r>
    </w:p>
    <w:p w14:paraId="0540FA81" w14:textId="29EEDE94" w:rsidR="008E70C8" w:rsidRPr="00984AF3" w:rsidRDefault="008E70C8" w:rsidP="008E70C8">
      <w:pPr>
        <w:pStyle w:val="2f2"/>
        <w:ind w:firstLineChars="200" w:firstLine="360"/>
        <w:rPr>
          <w:rFonts w:cs="Huawei Sans"/>
          <w:lang w:eastAsia="zh-CN"/>
        </w:rPr>
      </w:pPr>
      <w:r w:rsidRPr="00984AF3">
        <w:rPr>
          <w:rFonts w:cs="Huawei Sans"/>
          <w:lang w:eastAsia="zh-CN"/>
        </w:rPr>
        <w:t xml:space="preserve">│  </w:t>
      </w:r>
      <w:r w:rsidR="002F7323" w:rsidRPr="00984AF3">
        <w:rPr>
          <w:rFonts w:cs="Huawei Sans"/>
          <w:lang w:eastAsia="zh-CN"/>
        </w:rPr>
        <w:t>classify_test.py</w:t>
      </w:r>
      <w:r w:rsidRPr="00984AF3">
        <w:rPr>
          <w:rFonts w:cs="Huawei Sans"/>
          <w:lang w:eastAsia="zh-CN"/>
        </w:rPr>
        <w:t xml:space="preserve">   # </w:t>
      </w:r>
      <w:r w:rsidRPr="00984AF3">
        <w:rPr>
          <w:rFonts w:cs="Huawei Sans"/>
          <w:lang w:eastAsia="zh-CN"/>
        </w:rPr>
        <w:t>推理代码</w:t>
      </w:r>
    </w:p>
    <w:p w14:paraId="35E99465" w14:textId="39AC1323" w:rsidR="00F2429C" w:rsidRPr="00984AF3" w:rsidRDefault="00F2429C" w:rsidP="00887D0E">
      <w:pPr>
        <w:pStyle w:val="30"/>
        <w:rPr>
          <w:rFonts w:cs="Huawei Sans"/>
        </w:rPr>
      </w:pPr>
      <w:r w:rsidRPr="00984AF3">
        <w:rPr>
          <w:rFonts w:cs="Huawei Sans"/>
        </w:rPr>
        <w:t>上传</w:t>
      </w:r>
      <w:r w:rsidRPr="00984AF3">
        <w:rPr>
          <w:rFonts w:cs="Huawei Sans"/>
        </w:rPr>
        <w:t>mobilenetv2.</w:t>
      </w:r>
      <w:r w:rsidR="007A1B97">
        <w:rPr>
          <w:rFonts w:cs="Huawei Sans"/>
        </w:rPr>
        <w:t>mindir</w:t>
      </w:r>
      <w:r w:rsidRPr="00984AF3">
        <w:rPr>
          <w:rFonts w:cs="Huawei Sans"/>
        </w:rPr>
        <w:t>模型</w:t>
      </w:r>
    </w:p>
    <w:p w14:paraId="7A08EBAF" w14:textId="4A1913F4" w:rsidR="008E70C8" w:rsidRPr="00984AF3" w:rsidRDefault="00806F30" w:rsidP="007A1B97">
      <w:pPr>
        <w:pStyle w:val="1e"/>
        <w:rPr>
          <w:rFonts w:cs="Huawei Sans"/>
        </w:rPr>
      </w:pPr>
      <w:r w:rsidRPr="00984AF3">
        <w:rPr>
          <w:rFonts w:cs="Huawei Sans"/>
        </w:rPr>
        <w:t>将</w:t>
      </w:r>
      <w:r w:rsidR="00BB057A" w:rsidRPr="00984AF3">
        <w:rPr>
          <w:rFonts w:cs="Huawei Sans"/>
        </w:rPr>
        <w:t>导出</w:t>
      </w:r>
      <w:r w:rsidR="007A1B97">
        <w:rPr>
          <w:rFonts w:cs="Huawei Sans"/>
        </w:rPr>
        <w:t>mindir</w:t>
      </w:r>
      <w:r w:rsidR="00BB057A" w:rsidRPr="00984AF3">
        <w:rPr>
          <w:rFonts w:cs="Huawei Sans"/>
        </w:rPr>
        <w:t>模型文件</w:t>
      </w:r>
      <w:r w:rsidR="00D72B21" w:rsidRPr="00984AF3">
        <w:rPr>
          <w:rFonts w:cs="Huawei Sans"/>
        </w:rPr>
        <w:t>传至</w:t>
      </w:r>
      <w:r w:rsidR="005879EC">
        <w:rPr>
          <w:rFonts w:cs="Huawei Sans" w:hint="eastAsia"/>
        </w:rPr>
        <w:t>/</w:t>
      </w:r>
      <w:r w:rsidR="00D33436" w:rsidRPr="00984AF3">
        <w:rPr>
          <w:rFonts w:cs="Huawei Sans"/>
        </w:rPr>
        <w:t>root/samples/python/contrib/garbage_picture/model</w:t>
      </w:r>
      <w:r w:rsidR="00D33436" w:rsidRPr="00984AF3">
        <w:rPr>
          <w:rFonts w:cs="Huawei Sans"/>
        </w:rPr>
        <w:t>目录</w:t>
      </w:r>
      <w:r w:rsidR="00246773" w:rsidRPr="00984AF3">
        <w:rPr>
          <w:rFonts w:cs="Huawei Sans"/>
        </w:rPr>
        <w:t>。</w:t>
      </w:r>
      <w:r w:rsidR="00D7453E" w:rsidRPr="00984AF3">
        <w:rPr>
          <w:rFonts w:cs="Huawei Sans"/>
        </w:rPr>
        <w:t xml:space="preserve"> </w:t>
      </w:r>
      <w:r w:rsidR="008E70C8" w:rsidRPr="00984AF3">
        <w:rPr>
          <w:rFonts w:cs="Huawei Sans"/>
        </w:rPr>
        <w:t xml:space="preserve">         </w:t>
      </w:r>
    </w:p>
    <w:p w14:paraId="43468AC4" w14:textId="77777777" w:rsidR="008E70C8" w:rsidRPr="00984AF3" w:rsidRDefault="008E70C8" w:rsidP="00887D0E">
      <w:pPr>
        <w:pStyle w:val="30"/>
        <w:rPr>
          <w:rFonts w:cs="Huawei Sans"/>
        </w:rPr>
      </w:pPr>
      <w:r w:rsidRPr="00984AF3">
        <w:rPr>
          <w:rFonts w:cs="Huawei Sans"/>
        </w:rPr>
        <w:t>创建</w:t>
      </w:r>
      <w:r w:rsidRPr="00984AF3">
        <w:rPr>
          <w:rFonts w:cs="Huawei Sans"/>
        </w:rPr>
        <w:t>data</w:t>
      </w:r>
      <w:r w:rsidRPr="00984AF3">
        <w:rPr>
          <w:rFonts w:cs="Huawei Sans"/>
        </w:rPr>
        <w:t>文件夹</w:t>
      </w:r>
    </w:p>
    <w:p w14:paraId="04465427" w14:textId="48C1B3BC" w:rsidR="008E70C8" w:rsidRPr="00984AF3" w:rsidRDefault="008E70C8" w:rsidP="008E70C8">
      <w:pPr>
        <w:pStyle w:val="2f2"/>
        <w:rPr>
          <w:rFonts w:cs="Huawei Sans"/>
        </w:rPr>
      </w:pPr>
      <w:r w:rsidRPr="00984AF3">
        <w:rPr>
          <w:rFonts w:cs="Huawei Sans"/>
          <w:lang w:eastAsia="zh-CN"/>
        </w:rPr>
        <w:t xml:space="preserve">mkdir </w:t>
      </w:r>
      <w:r w:rsidR="005879EC">
        <w:rPr>
          <w:rFonts w:cs="Huawei Sans"/>
        </w:rPr>
        <w:t>/root</w:t>
      </w:r>
      <w:r w:rsidR="002411C2" w:rsidRPr="00984AF3">
        <w:rPr>
          <w:rFonts w:cs="Huawei Sans"/>
        </w:rPr>
        <w:t>/samples/python/contrib/garbage_picture</w:t>
      </w:r>
      <w:r w:rsidRPr="00984AF3">
        <w:rPr>
          <w:rFonts w:cs="Huawei Sans"/>
        </w:rPr>
        <w:t>/data</w:t>
      </w:r>
    </w:p>
    <w:p w14:paraId="19171292" w14:textId="77777777" w:rsidR="008E70C8" w:rsidRPr="00984AF3" w:rsidRDefault="008E70C8" w:rsidP="00887D0E">
      <w:pPr>
        <w:pStyle w:val="30"/>
        <w:rPr>
          <w:rFonts w:cs="Huawei Sans"/>
        </w:rPr>
      </w:pPr>
      <w:r w:rsidRPr="00984AF3">
        <w:rPr>
          <w:rFonts w:cs="Huawei Sans"/>
        </w:rPr>
        <w:t>在</w:t>
      </w:r>
      <w:r w:rsidRPr="00984AF3">
        <w:rPr>
          <w:rFonts w:cs="Huawei Sans"/>
        </w:rPr>
        <w:t>data</w:t>
      </w:r>
      <w:r w:rsidRPr="00984AF3">
        <w:rPr>
          <w:rFonts w:cs="Huawei Sans"/>
        </w:rPr>
        <w:t>目录下载测试图片</w:t>
      </w:r>
    </w:p>
    <w:p w14:paraId="25301992" w14:textId="5A0E3E5C" w:rsidR="008E70C8" w:rsidRPr="00984AF3" w:rsidRDefault="008E70C8" w:rsidP="008E70C8">
      <w:pPr>
        <w:pStyle w:val="2f2"/>
        <w:rPr>
          <w:rFonts w:cs="Huawei Sans"/>
        </w:rPr>
      </w:pPr>
      <w:r w:rsidRPr="00984AF3">
        <w:rPr>
          <w:rFonts w:cs="Huawei Sans"/>
        </w:rPr>
        <w:t xml:space="preserve">cd </w:t>
      </w:r>
      <w:r w:rsidR="005F0083" w:rsidRPr="00984AF3">
        <w:rPr>
          <w:rFonts w:cs="Huawei Sans"/>
        </w:rPr>
        <w:t>$HOME/samples/python/contrib/garbage_picture/data</w:t>
      </w:r>
    </w:p>
    <w:p w14:paraId="4A2268F8" w14:textId="77777777" w:rsidR="00CB2F12" w:rsidRPr="00984AF3" w:rsidRDefault="00CB2F12" w:rsidP="00CB2F12">
      <w:pPr>
        <w:pStyle w:val="2f2"/>
        <w:rPr>
          <w:rFonts w:cs="Huawei Sans"/>
        </w:rPr>
      </w:pPr>
      <w:r w:rsidRPr="00984AF3">
        <w:rPr>
          <w:rFonts w:cs="Huawei Sans"/>
        </w:rPr>
        <w:t>wget https://obs-9be7.obs.cn-east-2.myhuaweicloud.com/models/garbage_picture/newspaper.jpg</w:t>
      </w:r>
    </w:p>
    <w:p w14:paraId="2521DE38" w14:textId="77777777" w:rsidR="00CB2F12" w:rsidRPr="00984AF3" w:rsidRDefault="00CB2F12" w:rsidP="00CB2F12">
      <w:pPr>
        <w:pStyle w:val="2f2"/>
        <w:rPr>
          <w:rFonts w:cs="Huawei Sans"/>
        </w:rPr>
      </w:pPr>
      <w:r w:rsidRPr="00984AF3">
        <w:rPr>
          <w:rFonts w:cs="Huawei Sans"/>
        </w:rPr>
        <w:t xml:space="preserve">wget https://obs-9be7.obs.cn-east-2.myhuaweicloud.com/models/garbage_picture/bottle.jpg    </w:t>
      </w:r>
    </w:p>
    <w:p w14:paraId="251446CC" w14:textId="1F56C1F1" w:rsidR="008E70C8" w:rsidRPr="00984AF3" w:rsidRDefault="00CB2F12" w:rsidP="00CB2F12">
      <w:pPr>
        <w:pStyle w:val="2f2"/>
        <w:rPr>
          <w:rFonts w:cs="Huawei Sans"/>
        </w:rPr>
      </w:pPr>
      <w:r w:rsidRPr="00984AF3">
        <w:rPr>
          <w:rFonts w:cs="Huawei Sans"/>
        </w:rPr>
        <w:t>wget https://obs-9be7.obs.cn-east-2.myhuaweicloud.com/models/garbage_picture/dirtycloth.jpg</w:t>
      </w:r>
      <w:r w:rsidR="008E70C8" w:rsidRPr="00984AF3">
        <w:rPr>
          <w:rFonts w:cs="Huawei Sans"/>
        </w:rPr>
        <w:t xml:space="preserve"> </w:t>
      </w:r>
    </w:p>
    <w:p w14:paraId="15ECCE43" w14:textId="4B529CDA" w:rsidR="008E70C8" w:rsidRPr="00984AF3" w:rsidRDefault="008E1093" w:rsidP="008E70C8">
      <w:pPr>
        <w:pStyle w:val="1e"/>
        <w:jc w:val="center"/>
        <w:rPr>
          <w:rFonts w:cs="Huawei Sans"/>
        </w:rPr>
      </w:pPr>
      <w:r w:rsidRPr="00984AF3">
        <w:rPr>
          <w:rFonts w:cs="Huawei Sans"/>
          <w:noProof/>
        </w:rPr>
        <w:drawing>
          <wp:inline distT="0" distB="0" distL="0" distR="0" wp14:anchorId="1B27C617" wp14:editId="0C20D9C0">
            <wp:extent cx="2930237" cy="2200707"/>
            <wp:effectExtent l="0" t="0" r="3810" b="9525"/>
            <wp:docPr id="13" name="图片 13" descr="https://obs-9be7.obs.cn-east-2.myhuaweicloud.com/models/garbage_picture/bott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obs-9be7.obs.cn-east-2.myhuaweicloud.com/models/garbage_picture/bottl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904" cy="222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A520" w14:textId="77777777" w:rsidR="008E70C8" w:rsidRPr="00984AF3" w:rsidRDefault="008E70C8" w:rsidP="008E70C8">
      <w:pPr>
        <w:pStyle w:val="9"/>
        <w:rPr>
          <w:rFonts w:cs="Huawei Sans"/>
        </w:rPr>
      </w:pPr>
      <w:r w:rsidRPr="00984AF3">
        <w:rPr>
          <w:rFonts w:cs="Huawei Sans"/>
        </w:rPr>
        <w:lastRenderedPageBreak/>
        <w:t>测试图片样例</w:t>
      </w:r>
    </w:p>
    <w:p w14:paraId="12188CBA" w14:textId="77777777" w:rsidR="008E70C8" w:rsidRPr="00984AF3" w:rsidRDefault="008E70C8" w:rsidP="008E70C8">
      <w:pPr>
        <w:pStyle w:val="3"/>
        <w:rPr>
          <w:rFonts w:cs="Huawei Sans"/>
        </w:rPr>
      </w:pPr>
      <w:bookmarkStart w:id="39" w:name="_Toc175989001"/>
      <w:r w:rsidRPr="00984AF3">
        <w:rPr>
          <w:rFonts w:cs="Huawei Sans"/>
        </w:rPr>
        <w:t>离线模型转换</w:t>
      </w:r>
      <w:bookmarkEnd w:id="39"/>
    </w:p>
    <w:p w14:paraId="52DB75B7" w14:textId="6ABC1DB2" w:rsidR="008E70C8" w:rsidRPr="00984AF3" w:rsidRDefault="008E70C8" w:rsidP="00887D0E">
      <w:pPr>
        <w:pStyle w:val="30"/>
        <w:numPr>
          <w:ilvl w:val="5"/>
          <w:numId w:val="19"/>
        </w:numPr>
        <w:rPr>
          <w:rFonts w:cs="Huawei Sans"/>
        </w:rPr>
      </w:pPr>
      <w:r w:rsidRPr="00984AF3">
        <w:rPr>
          <w:rFonts w:cs="Huawei Sans"/>
        </w:rPr>
        <w:t>离线模型转换</w:t>
      </w:r>
    </w:p>
    <w:p w14:paraId="13BDB115" w14:textId="77777777" w:rsidR="005879EC" w:rsidRPr="005879EC" w:rsidRDefault="005879EC" w:rsidP="005879EC">
      <w:pPr>
        <w:pStyle w:val="2f2"/>
        <w:rPr>
          <w:rFonts w:cs="Huawei Sans"/>
        </w:rPr>
      </w:pPr>
      <w:r w:rsidRPr="005879EC">
        <w:rPr>
          <w:rFonts w:cs="Huawei Sans" w:hint="eastAsia"/>
        </w:rPr>
        <w:t>#</w:t>
      </w:r>
      <w:r w:rsidRPr="005879EC">
        <w:rPr>
          <w:rFonts w:cs="Huawei Sans" w:hint="eastAsia"/>
        </w:rPr>
        <w:t>获取</w:t>
      </w:r>
      <w:r w:rsidRPr="005879EC">
        <w:rPr>
          <w:rFonts w:cs="Huawei Sans" w:hint="eastAsia"/>
        </w:rPr>
        <w:t>bash.sh</w:t>
      </w:r>
      <w:r w:rsidRPr="005879EC">
        <w:rPr>
          <w:rFonts w:cs="Huawei Sans" w:hint="eastAsia"/>
        </w:rPr>
        <w:t>文件</w:t>
      </w:r>
    </w:p>
    <w:p w14:paraId="6F3F3217" w14:textId="77777777" w:rsidR="005879EC" w:rsidRPr="005879EC" w:rsidRDefault="005879EC" w:rsidP="005879EC">
      <w:pPr>
        <w:pStyle w:val="2f2"/>
        <w:rPr>
          <w:rFonts w:cs="Huawei Sans"/>
        </w:rPr>
      </w:pPr>
      <w:r w:rsidRPr="005879EC">
        <w:rPr>
          <w:rFonts w:cs="Huawei Sans" w:hint="eastAsia"/>
        </w:rPr>
        <w:t>wget https://mindspore-courses.obs.cn-north-4.myhuaweicloud.com/orange-pi-mindspore/package/bash.sh</w:t>
      </w:r>
    </w:p>
    <w:p w14:paraId="667196C9" w14:textId="77777777" w:rsidR="005879EC" w:rsidRPr="005879EC" w:rsidRDefault="005879EC" w:rsidP="005879EC">
      <w:pPr>
        <w:pStyle w:val="2f2"/>
        <w:rPr>
          <w:rFonts w:cs="Huawei Sans"/>
        </w:rPr>
      </w:pPr>
      <w:r w:rsidRPr="005879EC">
        <w:rPr>
          <w:rFonts w:cs="Huawei Sans" w:hint="eastAsia"/>
        </w:rPr>
        <w:t>#</w:t>
      </w:r>
      <w:r w:rsidRPr="005879EC">
        <w:rPr>
          <w:rFonts w:cs="Huawei Sans" w:hint="eastAsia"/>
        </w:rPr>
        <w:t>执行</w:t>
      </w:r>
      <w:r w:rsidRPr="005879EC">
        <w:rPr>
          <w:rFonts w:cs="Huawei Sans" w:hint="eastAsia"/>
        </w:rPr>
        <w:t>bash.sh</w:t>
      </w:r>
      <w:r w:rsidRPr="005879EC">
        <w:rPr>
          <w:rFonts w:cs="Huawei Sans" w:hint="eastAsia"/>
        </w:rPr>
        <w:t>文件</w:t>
      </w:r>
    </w:p>
    <w:p w14:paraId="0E6BCF53" w14:textId="6F8FDFE4" w:rsidR="005879EC" w:rsidRDefault="005879EC" w:rsidP="005879EC">
      <w:pPr>
        <w:pStyle w:val="2f2"/>
        <w:rPr>
          <w:rFonts w:cs="Huawei Sans"/>
        </w:rPr>
      </w:pPr>
      <w:r w:rsidRPr="005879EC">
        <w:rPr>
          <w:rFonts w:cs="Huawei Sans" w:hint="eastAsia"/>
        </w:rPr>
        <w:t>source bash.sh /root/samples/python/contrib/garbage_picture/model</w:t>
      </w:r>
      <w:r>
        <w:rPr>
          <w:rFonts w:cs="Huawei Sans"/>
        </w:rPr>
        <w:t>/</w:t>
      </w:r>
      <w:r w:rsidRPr="00984AF3">
        <w:rPr>
          <w:rFonts w:cs="Huawei Sans"/>
        </w:rPr>
        <w:t>mobilenetv2.</w:t>
      </w:r>
      <w:r>
        <w:rPr>
          <w:rFonts w:cs="Huawei Sans"/>
        </w:rPr>
        <w:t>mindir</w:t>
      </w:r>
      <w:r w:rsidRPr="005879EC">
        <w:rPr>
          <w:rFonts w:cs="Huawei Sans" w:hint="eastAsia"/>
        </w:rPr>
        <w:t xml:space="preserve"> /root/samples/python/contrib/garbage_picture/model</w:t>
      </w:r>
      <w:r>
        <w:rPr>
          <w:rFonts w:cs="Huawei Sans"/>
        </w:rPr>
        <w:t>/</w:t>
      </w:r>
      <w:r w:rsidRPr="00984AF3">
        <w:rPr>
          <w:rFonts w:cs="Huawei Sans"/>
        </w:rPr>
        <w:t>mobilenetv2</w:t>
      </w:r>
    </w:p>
    <w:p w14:paraId="7822ABE6" w14:textId="36526858" w:rsidR="009038D6" w:rsidRPr="005879EC" w:rsidRDefault="008E70C8" w:rsidP="005879EC">
      <w:pPr>
        <w:pStyle w:val="1e"/>
        <w:rPr>
          <w:rFonts w:cs="Huawei Sans"/>
        </w:rPr>
      </w:pPr>
      <w:r w:rsidRPr="00984AF3">
        <w:rPr>
          <w:rFonts w:cs="Huawei Sans"/>
        </w:rPr>
        <w:t>输出</w:t>
      </w:r>
      <w:r w:rsidRPr="00984AF3">
        <w:rPr>
          <w:rFonts w:cs="Huawei Sans"/>
        </w:rPr>
        <w:t>“ S</w:t>
      </w:r>
      <w:r w:rsidR="005879EC">
        <w:rPr>
          <w:rFonts w:cs="Huawei Sans"/>
        </w:rPr>
        <w:t>UCCESS</w:t>
      </w:r>
      <w:r w:rsidRPr="00984AF3">
        <w:rPr>
          <w:rFonts w:cs="Huawei Sans"/>
        </w:rPr>
        <w:t>”</w:t>
      </w:r>
      <w:r w:rsidRPr="00984AF3">
        <w:rPr>
          <w:rFonts w:cs="Huawei Sans"/>
        </w:rPr>
        <w:t>代表模型转换成功</w:t>
      </w:r>
    </w:p>
    <w:p w14:paraId="04F9FFB7" w14:textId="234A78A2" w:rsidR="009038D6" w:rsidRDefault="009038D6" w:rsidP="008E70C8">
      <w:pPr>
        <w:pStyle w:val="1e"/>
        <w:rPr>
          <w:noProof/>
        </w:rPr>
      </w:pPr>
      <w:r>
        <w:rPr>
          <w:noProof/>
        </w:rPr>
        <w:drawing>
          <wp:inline distT="0" distB="0" distL="0" distR="0" wp14:anchorId="7B02B35E" wp14:editId="7B8C94B6">
            <wp:extent cx="5454000" cy="811479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81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CB41" w14:textId="38B7D3D4" w:rsidR="00582531" w:rsidRPr="00984AF3" w:rsidRDefault="009038D6" w:rsidP="00516FB3">
      <w:pPr>
        <w:pStyle w:val="1e"/>
        <w:rPr>
          <w:rFonts w:cs="Huawei Sans"/>
        </w:rPr>
      </w:pPr>
      <w:r>
        <w:rPr>
          <w:noProof/>
        </w:rPr>
        <w:drawing>
          <wp:inline distT="0" distB="0" distL="0" distR="0" wp14:anchorId="6F22B477" wp14:editId="4C4C59F6">
            <wp:extent cx="5454000" cy="928051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2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6E2B" w14:textId="77777777" w:rsidR="008E70C8" w:rsidRPr="00984AF3" w:rsidRDefault="008E70C8" w:rsidP="008E70C8">
      <w:pPr>
        <w:pStyle w:val="9"/>
        <w:rPr>
          <w:rFonts w:cs="Huawei Sans"/>
        </w:rPr>
      </w:pPr>
      <w:r w:rsidRPr="00984AF3">
        <w:rPr>
          <w:rFonts w:cs="Huawei Sans"/>
        </w:rPr>
        <w:t>模型转换成功</w:t>
      </w:r>
    </w:p>
    <w:p w14:paraId="67A81B8B" w14:textId="77777777" w:rsidR="008E70C8" w:rsidRPr="00984AF3" w:rsidRDefault="008E70C8" w:rsidP="008E70C8">
      <w:pPr>
        <w:pStyle w:val="3"/>
        <w:rPr>
          <w:rFonts w:cs="Huawei Sans"/>
        </w:rPr>
      </w:pPr>
      <w:bookmarkStart w:id="40" w:name="_Toc175989002"/>
      <w:r w:rsidRPr="00984AF3">
        <w:rPr>
          <w:rFonts w:cs="Huawei Sans"/>
        </w:rPr>
        <w:t>执行模型推理</w:t>
      </w:r>
      <w:bookmarkEnd w:id="40"/>
    </w:p>
    <w:p w14:paraId="0CFD3C03" w14:textId="57824E3B" w:rsidR="005879EC" w:rsidRDefault="005879EC" w:rsidP="00887D0E">
      <w:pPr>
        <w:pStyle w:val="30"/>
        <w:rPr>
          <w:rFonts w:cs="Huawei Sans"/>
        </w:rPr>
      </w:pPr>
      <w:r>
        <w:rPr>
          <w:rFonts w:cs="Huawei Sans" w:hint="eastAsia"/>
        </w:rPr>
        <w:t>上传</w:t>
      </w:r>
      <w:r w:rsidRPr="00984AF3">
        <w:rPr>
          <w:rFonts w:cs="Huawei Sans"/>
        </w:rPr>
        <w:t>classify_test.py</w:t>
      </w:r>
      <w:r>
        <w:rPr>
          <w:rFonts w:cs="Huawei Sans" w:hint="eastAsia"/>
        </w:rPr>
        <w:t>覆盖原脚本文件</w:t>
      </w:r>
    </w:p>
    <w:p w14:paraId="71ABD5E3" w14:textId="06D34CDB" w:rsidR="0051183A" w:rsidRDefault="0051183A" w:rsidP="0051183A">
      <w:pPr>
        <w:pStyle w:val="2f2"/>
        <w:rPr>
          <w:lang w:eastAsia="zh-CN"/>
        </w:rPr>
      </w:pPr>
      <w:r>
        <w:rPr>
          <w:rFonts w:hint="eastAsia"/>
          <w:lang w:eastAsia="zh-CN"/>
        </w:rPr>
        <w:t>#</w:t>
      </w:r>
      <w:r>
        <w:rPr>
          <w:lang w:eastAsia="zh-CN"/>
        </w:rPr>
        <w:t>classify_test.py</w:t>
      </w:r>
      <w:r>
        <w:rPr>
          <w:rFonts w:hint="eastAsia"/>
          <w:lang w:eastAsia="zh-CN"/>
        </w:rPr>
        <w:t>文件内容如下</w:t>
      </w:r>
    </w:p>
    <w:p w14:paraId="32AD17DD" w14:textId="76568EA9" w:rsidR="0051183A" w:rsidRDefault="0051183A" w:rsidP="0051183A">
      <w:pPr>
        <w:pStyle w:val="2f2"/>
      </w:pPr>
      <w:proofErr w:type="gramStart"/>
      <w:r>
        <w:rPr>
          <w:rFonts w:hint="eastAsia"/>
        </w:rPr>
        <w:t>#!/</w:t>
      </w:r>
      <w:proofErr w:type="gramEnd"/>
      <w:r>
        <w:rPr>
          <w:rFonts w:hint="eastAsia"/>
        </w:rPr>
        <w:t>usr/bin/env python</w:t>
      </w:r>
    </w:p>
    <w:p w14:paraId="35793694" w14:textId="77777777" w:rsidR="0051183A" w:rsidRDefault="0051183A" w:rsidP="0051183A">
      <w:pPr>
        <w:pStyle w:val="2f2"/>
      </w:pPr>
      <w:r>
        <w:rPr>
          <w:rFonts w:hint="eastAsia"/>
        </w:rPr>
        <w:t># encoding: utf-8</w:t>
      </w:r>
    </w:p>
    <w:p w14:paraId="062F9593" w14:textId="77777777" w:rsidR="0051183A" w:rsidRDefault="0051183A" w:rsidP="0051183A">
      <w:pPr>
        <w:pStyle w:val="2f2"/>
      </w:pPr>
      <w:r>
        <w:rPr>
          <w:rFonts w:hint="eastAsia"/>
        </w:rPr>
        <w:t>import sys</w:t>
      </w:r>
    </w:p>
    <w:p w14:paraId="6A89D8A7" w14:textId="77777777" w:rsidR="0051183A" w:rsidRDefault="0051183A" w:rsidP="0051183A">
      <w:pPr>
        <w:pStyle w:val="2f2"/>
      </w:pPr>
      <w:r>
        <w:rPr>
          <w:rFonts w:hint="eastAsia"/>
        </w:rPr>
        <w:t>import os</w:t>
      </w:r>
    </w:p>
    <w:p w14:paraId="45497DF9" w14:textId="77777777" w:rsidR="0051183A" w:rsidRDefault="0051183A" w:rsidP="0051183A">
      <w:pPr>
        <w:pStyle w:val="2f2"/>
      </w:pPr>
      <w:r>
        <w:rPr>
          <w:rFonts w:hint="eastAsia"/>
        </w:rPr>
        <w:t xml:space="preserve">path = </w:t>
      </w:r>
      <w:proofErr w:type="gramStart"/>
      <w:r>
        <w:rPr>
          <w:rFonts w:hint="eastAsia"/>
        </w:rPr>
        <w:t>os.path</w:t>
      </w:r>
      <w:proofErr w:type="gramEnd"/>
      <w:r>
        <w:rPr>
          <w:rFonts w:hint="eastAsia"/>
        </w:rPr>
        <w:t>.dirname(os.path.abspath(__file__))</w:t>
      </w:r>
    </w:p>
    <w:p w14:paraId="2F72843D" w14:textId="77777777" w:rsidR="0051183A" w:rsidRDefault="0051183A" w:rsidP="0051183A">
      <w:pPr>
        <w:pStyle w:val="2f2"/>
      </w:pPr>
      <w:proofErr w:type="gramStart"/>
      <w:r>
        <w:rPr>
          <w:rFonts w:hint="eastAsia"/>
        </w:rPr>
        <w:t>sys.path</w:t>
      </w:r>
      <w:proofErr w:type="gramEnd"/>
      <w:r>
        <w:rPr>
          <w:rFonts w:hint="eastAsia"/>
        </w:rPr>
        <w:t>.append(os.path.join(path, ".."))</w:t>
      </w:r>
    </w:p>
    <w:p w14:paraId="5747D646" w14:textId="77777777" w:rsidR="0051183A" w:rsidRDefault="0051183A" w:rsidP="0051183A">
      <w:pPr>
        <w:pStyle w:val="2f2"/>
      </w:pPr>
      <w:proofErr w:type="gramStart"/>
      <w:r>
        <w:rPr>
          <w:rFonts w:hint="eastAsia"/>
        </w:rPr>
        <w:t>sys.path</w:t>
      </w:r>
      <w:proofErr w:type="gramEnd"/>
      <w:r>
        <w:rPr>
          <w:rFonts w:hint="eastAsia"/>
        </w:rPr>
        <w:t>.append(os.path.join(path, "../../../common/"))</w:t>
      </w:r>
    </w:p>
    <w:p w14:paraId="79F42B85" w14:textId="77777777" w:rsidR="0051183A" w:rsidRDefault="0051183A" w:rsidP="0051183A">
      <w:pPr>
        <w:pStyle w:val="2f2"/>
      </w:pPr>
      <w:proofErr w:type="gramStart"/>
      <w:r>
        <w:rPr>
          <w:rFonts w:hint="eastAsia"/>
        </w:rPr>
        <w:t>sys.path</w:t>
      </w:r>
      <w:proofErr w:type="gramEnd"/>
      <w:r>
        <w:rPr>
          <w:rFonts w:hint="eastAsia"/>
        </w:rPr>
        <w:t>.append(os.path.join(path, "../../../common/acllite"))</w:t>
      </w:r>
    </w:p>
    <w:p w14:paraId="27368355" w14:textId="77777777" w:rsidR="0051183A" w:rsidRDefault="0051183A" w:rsidP="0051183A">
      <w:pPr>
        <w:pStyle w:val="2f2"/>
      </w:pPr>
    </w:p>
    <w:p w14:paraId="71590AA6" w14:textId="77777777" w:rsidR="0051183A" w:rsidRDefault="0051183A" w:rsidP="0051183A">
      <w:pPr>
        <w:pStyle w:val="2f2"/>
      </w:pPr>
      <w:r>
        <w:rPr>
          <w:rFonts w:hint="eastAsia"/>
        </w:rPr>
        <w:t>import numpy as np</w:t>
      </w:r>
    </w:p>
    <w:p w14:paraId="7FFA7A09" w14:textId="77777777" w:rsidR="0051183A" w:rsidRDefault="0051183A" w:rsidP="0051183A">
      <w:pPr>
        <w:pStyle w:val="2f2"/>
      </w:pPr>
      <w:r>
        <w:rPr>
          <w:rFonts w:hint="eastAsia"/>
        </w:rPr>
        <w:t>import acl</w:t>
      </w:r>
    </w:p>
    <w:p w14:paraId="4728B5A9" w14:textId="77777777" w:rsidR="0051183A" w:rsidRDefault="0051183A" w:rsidP="0051183A">
      <w:pPr>
        <w:pStyle w:val="2f2"/>
      </w:pPr>
      <w:r>
        <w:rPr>
          <w:rFonts w:hint="eastAsia"/>
        </w:rPr>
        <w:t>import base64</w:t>
      </w:r>
    </w:p>
    <w:p w14:paraId="7FCE011D" w14:textId="77777777" w:rsidR="0051183A" w:rsidRDefault="0051183A" w:rsidP="0051183A">
      <w:pPr>
        <w:pStyle w:val="2f2"/>
      </w:pPr>
      <w:r>
        <w:rPr>
          <w:rFonts w:hint="eastAsia"/>
        </w:rPr>
        <w:t>import acllite_utils as utils</w:t>
      </w:r>
    </w:p>
    <w:p w14:paraId="1D0DA4E2" w14:textId="77777777" w:rsidR="0051183A" w:rsidRDefault="0051183A" w:rsidP="0051183A">
      <w:pPr>
        <w:pStyle w:val="2f2"/>
      </w:pPr>
      <w:r>
        <w:rPr>
          <w:rFonts w:hint="eastAsia"/>
        </w:rPr>
        <w:t>from PIL import Image, ImageDraw, ImageFont</w:t>
      </w:r>
    </w:p>
    <w:p w14:paraId="2F7B2295" w14:textId="77777777" w:rsidR="0051183A" w:rsidRDefault="0051183A" w:rsidP="0051183A">
      <w:pPr>
        <w:pStyle w:val="2f2"/>
      </w:pPr>
      <w:r>
        <w:rPr>
          <w:rFonts w:hint="eastAsia"/>
        </w:rPr>
        <w:t>import constants as const</w:t>
      </w:r>
    </w:p>
    <w:p w14:paraId="21EA759D" w14:textId="77777777" w:rsidR="0051183A" w:rsidRDefault="0051183A" w:rsidP="0051183A">
      <w:pPr>
        <w:pStyle w:val="2f2"/>
      </w:pPr>
      <w:r>
        <w:rPr>
          <w:rFonts w:hint="eastAsia"/>
        </w:rPr>
        <w:t>from acllite_model import AclLiteModel</w:t>
      </w:r>
    </w:p>
    <w:p w14:paraId="3AAEC673" w14:textId="77777777" w:rsidR="0051183A" w:rsidRDefault="0051183A" w:rsidP="0051183A">
      <w:pPr>
        <w:pStyle w:val="2f2"/>
      </w:pPr>
      <w:r>
        <w:rPr>
          <w:rFonts w:hint="eastAsia"/>
        </w:rPr>
        <w:lastRenderedPageBreak/>
        <w:t>from acllite_resource import AclLiteResource</w:t>
      </w:r>
    </w:p>
    <w:p w14:paraId="5E000F61" w14:textId="77777777" w:rsidR="0051183A" w:rsidRDefault="0051183A" w:rsidP="0051183A">
      <w:pPr>
        <w:pStyle w:val="2f2"/>
      </w:pPr>
    </w:p>
    <w:p w14:paraId="435AE1C4" w14:textId="77777777" w:rsidR="0051183A" w:rsidRDefault="0051183A" w:rsidP="0051183A">
      <w:pPr>
        <w:pStyle w:val="2f2"/>
      </w:pPr>
      <w:r>
        <w:rPr>
          <w:rFonts w:hint="eastAsia"/>
        </w:rPr>
        <w:t>import mindspore as ms</w:t>
      </w:r>
    </w:p>
    <w:p w14:paraId="1093FAC4" w14:textId="77777777" w:rsidR="0051183A" w:rsidRDefault="0051183A" w:rsidP="0051183A">
      <w:pPr>
        <w:pStyle w:val="2f2"/>
      </w:pPr>
      <w:r>
        <w:rPr>
          <w:rFonts w:hint="eastAsia"/>
        </w:rPr>
        <w:t>from mindspore import Tensor</w:t>
      </w:r>
    </w:p>
    <w:p w14:paraId="1807ED86" w14:textId="77777777" w:rsidR="0051183A" w:rsidRDefault="0051183A" w:rsidP="0051183A">
      <w:pPr>
        <w:pStyle w:val="2f2"/>
      </w:pPr>
    </w:p>
    <w:p w14:paraId="032FE9A0" w14:textId="77777777" w:rsidR="0051183A" w:rsidRDefault="0051183A" w:rsidP="0051183A">
      <w:pPr>
        <w:pStyle w:val="2f2"/>
      </w:pPr>
      <w:r>
        <w:rPr>
          <w:rFonts w:hint="eastAsia"/>
        </w:rPr>
        <w:t xml:space="preserve">SRC_PATH = </w:t>
      </w:r>
      <w:proofErr w:type="gramStart"/>
      <w:r>
        <w:rPr>
          <w:rFonts w:hint="eastAsia"/>
        </w:rPr>
        <w:t>os.path</w:t>
      </w:r>
      <w:proofErr w:type="gramEnd"/>
      <w:r>
        <w:rPr>
          <w:rFonts w:hint="eastAsia"/>
        </w:rPr>
        <w:t>.realpath(__file__).rsplit("/", 1)[0]</w:t>
      </w:r>
    </w:p>
    <w:p w14:paraId="60225E96" w14:textId="77777777" w:rsidR="0051183A" w:rsidRDefault="0051183A" w:rsidP="0051183A">
      <w:pPr>
        <w:pStyle w:val="2f2"/>
      </w:pPr>
      <w:r>
        <w:rPr>
          <w:rFonts w:hint="eastAsia"/>
        </w:rPr>
        <w:t xml:space="preserve">MODEL_PATH = </w:t>
      </w:r>
      <w:proofErr w:type="gramStart"/>
      <w:r>
        <w:rPr>
          <w:rFonts w:hint="eastAsia"/>
        </w:rPr>
        <w:t>os.path</w:t>
      </w:r>
      <w:proofErr w:type="gramEnd"/>
      <w:r>
        <w:rPr>
          <w:rFonts w:hint="eastAsia"/>
        </w:rPr>
        <w:t>.join(SRC_PATH, "../model/garbage_yuv.om")</w:t>
      </w:r>
    </w:p>
    <w:p w14:paraId="21939AEE" w14:textId="77777777" w:rsidR="0051183A" w:rsidRDefault="0051183A" w:rsidP="0051183A">
      <w:pPr>
        <w:pStyle w:val="2f2"/>
      </w:pPr>
      <w:r>
        <w:rPr>
          <w:rFonts w:hint="eastAsia"/>
        </w:rPr>
        <w:t>MODEL_WIDTH = 224</w:t>
      </w:r>
    </w:p>
    <w:p w14:paraId="36AB5F4C" w14:textId="77777777" w:rsidR="0051183A" w:rsidRDefault="0051183A" w:rsidP="0051183A">
      <w:pPr>
        <w:pStyle w:val="2f2"/>
      </w:pPr>
      <w:r>
        <w:rPr>
          <w:rFonts w:hint="eastAsia"/>
        </w:rPr>
        <w:t>MODEL_HEIGHT = 224</w:t>
      </w:r>
    </w:p>
    <w:p w14:paraId="6773C158" w14:textId="77777777" w:rsidR="0051183A" w:rsidRDefault="0051183A" w:rsidP="0051183A">
      <w:pPr>
        <w:pStyle w:val="2f2"/>
      </w:pPr>
      <w:r>
        <w:rPr>
          <w:rFonts w:hint="eastAsia"/>
        </w:rPr>
        <w:t>image_net_classes = [</w:t>
      </w:r>
    </w:p>
    <w:p w14:paraId="5ECD4BE5" w14:textId="77777777" w:rsidR="0051183A" w:rsidRDefault="0051183A" w:rsidP="0051183A">
      <w:pPr>
        <w:pStyle w:val="2f2"/>
      </w:pPr>
      <w:r>
        <w:rPr>
          <w:rFonts w:hint="eastAsia"/>
        </w:rPr>
        <w:t xml:space="preserve">   "Seashel", "Lighter","Old Mirror", "Broom","Ceramic Bowl", "Toothbrush","Disposable Chopsticks","Dirty Cloth",</w:t>
      </w:r>
    </w:p>
    <w:p w14:paraId="04E584DC" w14:textId="77777777" w:rsidR="0051183A" w:rsidRDefault="0051183A" w:rsidP="0051183A">
      <w:pPr>
        <w:pStyle w:val="2f2"/>
      </w:pPr>
      <w:r>
        <w:rPr>
          <w:rFonts w:hint="eastAsia"/>
        </w:rPr>
        <w:t xml:space="preserve">     "Newspaper", "Glassware", "Basketball", "Plastic Bottle", "Cardboard","Glass Bottle", "Metalware", "Hats", "Cans", "Paper",</w:t>
      </w:r>
    </w:p>
    <w:p w14:paraId="74269847" w14:textId="77777777" w:rsidR="0051183A" w:rsidRDefault="0051183A" w:rsidP="0051183A">
      <w:pPr>
        <w:pStyle w:val="2f2"/>
      </w:pPr>
      <w:r>
        <w:rPr>
          <w:rFonts w:hint="eastAsia"/>
        </w:rPr>
        <w:t xml:space="preserve">      "Vegetable Leaf","Orange Peel", "Eggshell","Banana Peel",</w:t>
      </w:r>
    </w:p>
    <w:p w14:paraId="07ACCA04" w14:textId="77777777" w:rsidR="0051183A" w:rsidRDefault="0051183A" w:rsidP="0051183A">
      <w:pPr>
        <w:pStyle w:val="2f2"/>
      </w:pPr>
      <w:r>
        <w:rPr>
          <w:rFonts w:hint="eastAsia"/>
        </w:rPr>
        <w:t xml:space="preserve">    "Battery", "Tablet capsules","Fluorescent lamp", "Paint bucket"]</w:t>
      </w:r>
    </w:p>
    <w:p w14:paraId="0ACEB66D" w14:textId="77777777" w:rsidR="0051183A" w:rsidRDefault="0051183A" w:rsidP="0051183A">
      <w:pPr>
        <w:pStyle w:val="2f2"/>
      </w:pPr>
    </w:p>
    <w:p w14:paraId="37392533" w14:textId="77777777" w:rsidR="0051183A" w:rsidRDefault="0051183A" w:rsidP="0051183A">
      <w:pPr>
        <w:pStyle w:val="2f2"/>
      </w:pPr>
      <w:r>
        <w:rPr>
          <w:rFonts w:hint="eastAsia"/>
        </w:rPr>
        <w:t>def get_image_net_class(class_id):</w:t>
      </w:r>
    </w:p>
    <w:p w14:paraId="2654F8CF" w14:textId="77777777" w:rsidR="0051183A" w:rsidRDefault="0051183A" w:rsidP="0051183A">
      <w:pPr>
        <w:pStyle w:val="2f2"/>
      </w:pPr>
      <w:r>
        <w:rPr>
          <w:rFonts w:hint="eastAsia"/>
        </w:rPr>
        <w:t xml:space="preserve">    if class_id &gt;= len(image_net_classes):</w:t>
      </w:r>
    </w:p>
    <w:p w14:paraId="24D9EA87" w14:textId="77777777" w:rsidR="0051183A" w:rsidRDefault="0051183A" w:rsidP="0051183A">
      <w:pPr>
        <w:pStyle w:val="2f2"/>
      </w:pPr>
      <w:r>
        <w:rPr>
          <w:rFonts w:hint="eastAsia"/>
        </w:rPr>
        <w:t xml:space="preserve">        return "unknown"</w:t>
      </w:r>
    </w:p>
    <w:p w14:paraId="570701E7" w14:textId="77777777" w:rsidR="0051183A" w:rsidRDefault="0051183A" w:rsidP="0051183A">
      <w:pPr>
        <w:pStyle w:val="2f2"/>
      </w:pPr>
      <w:r>
        <w:rPr>
          <w:rFonts w:hint="eastAsia"/>
        </w:rPr>
        <w:t xml:space="preserve">    else:</w:t>
      </w:r>
    </w:p>
    <w:p w14:paraId="42E0D1FC" w14:textId="77777777" w:rsidR="0051183A" w:rsidRDefault="0051183A" w:rsidP="0051183A">
      <w:pPr>
        <w:pStyle w:val="2f2"/>
      </w:pPr>
      <w:r>
        <w:rPr>
          <w:rFonts w:hint="eastAsia"/>
        </w:rPr>
        <w:t xml:space="preserve">        return image_net_classes[class_id]</w:t>
      </w:r>
    </w:p>
    <w:p w14:paraId="45E48CEF" w14:textId="77777777" w:rsidR="0051183A" w:rsidRDefault="0051183A" w:rsidP="0051183A">
      <w:pPr>
        <w:pStyle w:val="2f2"/>
      </w:pPr>
    </w:p>
    <w:p w14:paraId="6BFF853D" w14:textId="77777777" w:rsidR="0051183A" w:rsidRDefault="0051183A" w:rsidP="0051183A">
      <w:pPr>
        <w:pStyle w:val="2f2"/>
      </w:pPr>
      <w:r>
        <w:rPr>
          <w:rFonts w:hint="eastAsia"/>
        </w:rPr>
        <w:t>def pre_</w:t>
      </w:r>
      <w:proofErr w:type="gramStart"/>
      <w:r>
        <w:rPr>
          <w:rFonts w:hint="eastAsia"/>
        </w:rPr>
        <w:t>process(</w:t>
      </w:r>
      <w:proofErr w:type="gramEnd"/>
      <w:r>
        <w:rPr>
          <w:rFonts w:hint="eastAsia"/>
        </w:rPr>
        <w:t>image_path, MODEL_HEIGHT, MODEL_WIDTH):</w:t>
      </w:r>
    </w:p>
    <w:p w14:paraId="44A75BE3" w14:textId="77777777" w:rsidR="0051183A" w:rsidRDefault="0051183A" w:rsidP="0051183A">
      <w:pPr>
        <w:pStyle w:val="2f2"/>
      </w:pPr>
      <w:r>
        <w:rPr>
          <w:rFonts w:hint="eastAsia"/>
        </w:rPr>
        <w:t xml:space="preserve">    """preprocess"""</w:t>
      </w:r>
    </w:p>
    <w:p w14:paraId="637CEE80" w14:textId="77777777" w:rsidR="0051183A" w:rsidRDefault="0051183A" w:rsidP="0051183A">
      <w:pPr>
        <w:pStyle w:val="2f2"/>
      </w:pPr>
      <w:r>
        <w:rPr>
          <w:rFonts w:hint="eastAsia"/>
        </w:rPr>
        <w:t xml:space="preserve">    </w:t>
      </w:r>
    </w:p>
    <w:p w14:paraId="4AD698F0" w14:textId="77777777" w:rsidR="0051183A" w:rsidRDefault="0051183A" w:rsidP="0051183A">
      <w:pPr>
        <w:pStyle w:val="2f2"/>
      </w:pPr>
      <w:r>
        <w:rPr>
          <w:rFonts w:hint="eastAsia"/>
        </w:rPr>
        <w:t xml:space="preserve">    """Precess one image per time.</w:t>
      </w:r>
    </w:p>
    <w:p w14:paraId="25B6135E" w14:textId="77777777" w:rsidR="0051183A" w:rsidRDefault="0051183A" w:rsidP="0051183A">
      <w:pPr>
        <w:pStyle w:val="2f2"/>
      </w:pPr>
      <w:r>
        <w:rPr>
          <w:rFonts w:hint="eastAsia"/>
        </w:rPr>
        <w:t xml:space="preserve">    </w:t>
      </w:r>
    </w:p>
    <w:p w14:paraId="5511D15E" w14:textId="77777777" w:rsidR="0051183A" w:rsidRDefault="0051183A" w:rsidP="0051183A">
      <w:pPr>
        <w:pStyle w:val="2f2"/>
      </w:pPr>
      <w:r>
        <w:rPr>
          <w:rFonts w:hint="eastAsia"/>
        </w:rPr>
        <w:t xml:space="preserve">    Args:</w:t>
      </w:r>
    </w:p>
    <w:p w14:paraId="2799E349" w14:textId="77777777" w:rsidR="0051183A" w:rsidRDefault="0051183A" w:rsidP="0051183A">
      <w:pPr>
        <w:pStyle w:val="2f2"/>
      </w:pPr>
      <w:r>
        <w:rPr>
          <w:rFonts w:hint="eastAsia"/>
        </w:rPr>
        <w:t xml:space="preserve">        image: shape (H, W, C)</w:t>
      </w:r>
    </w:p>
    <w:p w14:paraId="55B11CB8" w14:textId="77777777" w:rsidR="0051183A" w:rsidRDefault="0051183A" w:rsidP="0051183A">
      <w:pPr>
        <w:pStyle w:val="2f2"/>
      </w:pPr>
      <w:r>
        <w:rPr>
          <w:rFonts w:hint="eastAsia"/>
        </w:rPr>
        <w:t xml:space="preserve">    """</w:t>
      </w:r>
    </w:p>
    <w:p w14:paraId="06A79756" w14:textId="77777777" w:rsidR="0051183A" w:rsidRDefault="0051183A" w:rsidP="0051183A">
      <w:pPr>
        <w:pStyle w:val="2f2"/>
      </w:pPr>
      <w:r>
        <w:rPr>
          <w:rFonts w:hint="eastAsia"/>
        </w:rPr>
        <w:t xml:space="preserve">    image_input = Image.open(image_path)</w:t>
      </w:r>
    </w:p>
    <w:p w14:paraId="66658592" w14:textId="77777777" w:rsidR="0051183A" w:rsidRDefault="0051183A" w:rsidP="0051183A">
      <w:pPr>
        <w:pStyle w:val="2f2"/>
      </w:pPr>
      <w:r>
        <w:rPr>
          <w:rFonts w:hint="eastAsia"/>
        </w:rPr>
        <w:t xml:space="preserve">    image_input = image_</w:t>
      </w:r>
      <w:proofErr w:type="gramStart"/>
      <w:r>
        <w:rPr>
          <w:rFonts w:hint="eastAsia"/>
        </w:rPr>
        <w:t>input.resize</w:t>
      </w:r>
      <w:proofErr w:type="gramEnd"/>
      <w:r>
        <w:rPr>
          <w:rFonts w:hint="eastAsia"/>
        </w:rPr>
        <w:t>((MODEL_HEIGHT, MODEL_WIDTH))</w:t>
      </w:r>
    </w:p>
    <w:p w14:paraId="5FC22F3E" w14:textId="77777777" w:rsidR="0051183A" w:rsidRDefault="0051183A" w:rsidP="0051183A">
      <w:pPr>
        <w:pStyle w:val="2f2"/>
      </w:pPr>
      <w:r>
        <w:rPr>
          <w:rFonts w:hint="eastAsia"/>
        </w:rPr>
        <w:t xml:space="preserve">    mean</w:t>
      </w:r>
      <w:proofErr w:type="gramStart"/>
      <w:r>
        <w:rPr>
          <w:rFonts w:hint="eastAsia"/>
        </w:rPr>
        <w:t>=[</w:t>
      </w:r>
      <w:proofErr w:type="gramEnd"/>
      <w:r>
        <w:rPr>
          <w:rFonts w:hint="eastAsia"/>
        </w:rPr>
        <w:t>0.485*255, 0.456*255, 0.406*255]</w:t>
      </w:r>
    </w:p>
    <w:p w14:paraId="379B4B5F" w14:textId="77777777" w:rsidR="0051183A" w:rsidRDefault="0051183A" w:rsidP="0051183A">
      <w:pPr>
        <w:pStyle w:val="2f2"/>
      </w:pPr>
      <w:r>
        <w:rPr>
          <w:rFonts w:hint="eastAsia"/>
        </w:rPr>
        <w:t xml:space="preserve">    std</w:t>
      </w:r>
      <w:proofErr w:type="gramStart"/>
      <w:r>
        <w:rPr>
          <w:rFonts w:hint="eastAsia"/>
        </w:rPr>
        <w:t>=[</w:t>
      </w:r>
      <w:proofErr w:type="gramEnd"/>
      <w:r>
        <w:rPr>
          <w:rFonts w:hint="eastAsia"/>
        </w:rPr>
        <w:t>0.229*255, 0.224*255, 0.225*255]</w:t>
      </w:r>
    </w:p>
    <w:p w14:paraId="5BA739ED" w14:textId="77777777" w:rsidR="0051183A" w:rsidRDefault="0051183A" w:rsidP="0051183A">
      <w:pPr>
        <w:pStyle w:val="2f2"/>
      </w:pPr>
      <w:r>
        <w:rPr>
          <w:rFonts w:hint="eastAsia"/>
        </w:rPr>
        <w:t xml:space="preserve">    image = (</w:t>
      </w:r>
      <w:proofErr w:type="gramStart"/>
      <w:r>
        <w:rPr>
          <w:rFonts w:hint="eastAsia"/>
        </w:rPr>
        <w:t>np.array</w:t>
      </w:r>
      <w:proofErr w:type="gramEnd"/>
      <w:r>
        <w:rPr>
          <w:rFonts w:hint="eastAsia"/>
        </w:rPr>
        <w:t>(image_input) - mean) / std</w:t>
      </w:r>
    </w:p>
    <w:p w14:paraId="39661EB3" w14:textId="77777777" w:rsidR="0051183A" w:rsidRDefault="0051183A" w:rsidP="0051183A">
      <w:pPr>
        <w:pStyle w:val="2f2"/>
      </w:pPr>
      <w:r>
        <w:rPr>
          <w:rFonts w:hint="eastAsia"/>
        </w:rPr>
        <w:t xml:space="preserve">    image = </w:t>
      </w:r>
      <w:proofErr w:type="gramStart"/>
      <w:r>
        <w:rPr>
          <w:rFonts w:hint="eastAsia"/>
        </w:rPr>
        <w:t>image.transpose</w:t>
      </w:r>
      <w:proofErr w:type="gramEnd"/>
      <w:r>
        <w:rPr>
          <w:rFonts w:hint="eastAsia"/>
        </w:rPr>
        <w:t>((2,0,1))</w:t>
      </w:r>
    </w:p>
    <w:p w14:paraId="1DB49E8F" w14:textId="77777777" w:rsidR="0051183A" w:rsidRDefault="0051183A" w:rsidP="0051183A">
      <w:pPr>
        <w:pStyle w:val="2f2"/>
      </w:pPr>
      <w:r>
        <w:rPr>
          <w:rFonts w:hint="eastAsia"/>
        </w:rPr>
        <w:t xml:space="preserve">    img_tensor = Tensor(</w:t>
      </w:r>
      <w:proofErr w:type="gramStart"/>
      <w:r>
        <w:rPr>
          <w:rFonts w:hint="eastAsia"/>
        </w:rPr>
        <w:t>np.array</w:t>
      </w:r>
      <w:proofErr w:type="gramEnd"/>
      <w:r>
        <w:rPr>
          <w:rFonts w:hint="eastAsia"/>
        </w:rPr>
        <w:t>([image], np.float32))</w:t>
      </w:r>
    </w:p>
    <w:p w14:paraId="35338C25" w14:textId="77777777" w:rsidR="0051183A" w:rsidRDefault="0051183A" w:rsidP="0051183A">
      <w:pPr>
        <w:pStyle w:val="2f2"/>
      </w:pPr>
      <w:r>
        <w:rPr>
          <w:rFonts w:hint="eastAsia"/>
        </w:rPr>
        <w:t xml:space="preserve">    return img_tensor</w:t>
      </w:r>
    </w:p>
    <w:p w14:paraId="15944A20" w14:textId="77777777" w:rsidR="0051183A" w:rsidRDefault="0051183A" w:rsidP="0051183A">
      <w:pPr>
        <w:pStyle w:val="2f2"/>
      </w:pPr>
    </w:p>
    <w:p w14:paraId="74EC6991" w14:textId="77777777" w:rsidR="0051183A" w:rsidRDefault="0051183A" w:rsidP="0051183A">
      <w:pPr>
        <w:pStyle w:val="2f2"/>
      </w:pPr>
      <w:r>
        <w:rPr>
          <w:rFonts w:hint="eastAsia"/>
        </w:rPr>
        <w:t>def post_</w:t>
      </w:r>
      <w:proofErr w:type="gramStart"/>
      <w:r>
        <w:rPr>
          <w:rFonts w:hint="eastAsia"/>
        </w:rPr>
        <w:t>process(</w:t>
      </w:r>
      <w:proofErr w:type="gramEnd"/>
      <w:r>
        <w:rPr>
          <w:rFonts w:hint="eastAsia"/>
        </w:rPr>
        <w:t>infer_output, image_file):</w:t>
      </w:r>
    </w:p>
    <w:p w14:paraId="2C9AC581" w14:textId="77777777" w:rsidR="0051183A" w:rsidRDefault="0051183A" w:rsidP="0051183A">
      <w:pPr>
        <w:pStyle w:val="2f2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print(</w:t>
      </w:r>
      <w:proofErr w:type="gramEnd"/>
      <w:r>
        <w:rPr>
          <w:rFonts w:hint="eastAsia"/>
        </w:rPr>
        <w:t>"post process")</w:t>
      </w:r>
    </w:p>
    <w:p w14:paraId="4897BA02" w14:textId="77777777" w:rsidR="0051183A" w:rsidRDefault="0051183A" w:rsidP="0051183A">
      <w:pPr>
        <w:pStyle w:val="2f2"/>
      </w:pPr>
      <w:r>
        <w:rPr>
          <w:rFonts w:hint="eastAsia"/>
        </w:rPr>
        <w:t xml:space="preserve">    data = infer_</w:t>
      </w:r>
      <w:proofErr w:type="gramStart"/>
      <w:r>
        <w:rPr>
          <w:rFonts w:hint="eastAsia"/>
        </w:rPr>
        <w:t>output[</w:t>
      </w:r>
      <w:proofErr w:type="gramEnd"/>
      <w:r>
        <w:rPr>
          <w:rFonts w:hint="eastAsia"/>
        </w:rPr>
        <w:t>0]</w:t>
      </w:r>
    </w:p>
    <w:p w14:paraId="7FC7B7E3" w14:textId="77777777" w:rsidR="0051183A" w:rsidRDefault="0051183A" w:rsidP="0051183A">
      <w:pPr>
        <w:pStyle w:val="2f2"/>
      </w:pPr>
      <w:r>
        <w:rPr>
          <w:rFonts w:hint="eastAsia"/>
        </w:rPr>
        <w:t xml:space="preserve">    vals = </w:t>
      </w:r>
      <w:proofErr w:type="gramStart"/>
      <w:r>
        <w:rPr>
          <w:rFonts w:hint="eastAsia"/>
        </w:rPr>
        <w:t>data.flatten</w:t>
      </w:r>
      <w:proofErr w:type="gramEnd"/>
      <w:r>
        <w:rPr>
          <w:rFonts w:hint="eastAsia"/>
        </w:rPr>
        <w:t>()</w:t>
      </w:r>
    </w:p>
    <w:p w14:paraId="2BE68583" w14:textId="77777777" w:rsidR="0051183A" w:rsidRDefault="0051183A" w:rsidP="0051183A">
      <w:pPr>
        <w:pStyle w:val="2f2"/>
      </w:pPr>
      <w:r>
        <w:rPr>
          <w:rFonts w:hint="eastAsia"/>
        </w:rPr>
        <w:t xml:space="preserve">    top_k = </w:t>
      </w:r>
      <w:proofErr w:type="gramStart"/>
      <w:r>
        <w:rPr>
          <w:rFonts w:hint="eastAsia"/>
        </w:rPr>
        <w:t>vals.argsort</w:t>
      </w:r>
      <w:proofErr w:type="gramEnd"/>
      <w:r>
        <w:rPr>
          <w:rFonts w:hint="eastAsia"/>
        </w:rPr>
        <w:t>()[-1:-6:-1]</w:t>
      </w:r>
    </w:p>
    <w:p w14:paraId="459CCAC8" w14:textId="77777777" w:rsidR="0051183A" w:rsidRDefault="0051183A" w:rsidP="0051183A">
      <w:pPr>
        <w:pStyle w:val="2f2"/>
      </w:pPr>
      <w:r>
        <w:rPr>
          <w:rFonts w:hint="eastAsia"/>
        </w:rPr>
        <w:t xml:space="preserve">    object_class = get_image_net_class(top_</w:t>
      </w:r>
      <w:proofErr w:type="gramStart"/>
      <w:r>
        <w:rPr>
          <w:rFonts w:hint="eastAsia"/>
        </w:rPr>
        <w:t>k[</w:t>
      </w:r>
      <w:proofErr w:type="gramEnd"/>
      <w:r>
        <w:rPr>
          <w:rFonts w:hint="eastAsia"/>
        </w:rPr>
        <w:t>0])</w:t>
      </w:r>
    </w:p>
    <w:p w14:paraId="2B1C2C7B" w14:textId="77777777" w:rsidR="0051183A" w:rsidRDefault="0051183A" w:rsidP="0051183A">
      <w:pPr>
        <w:pStyle w:val="2f2"/>
      </w:pPr>
      <w:r>
        <w:rPr>
          <w:rFonts w:hint="eastAsia"/>
        </w:rPr>
        <w:t xml:space="preserve">    output_path = </w:t>
      </w:r>
      <w:proofErr w:type="gramStart"/>
      <w:r>
        <w:rPr>
          <w:rFonts w:hint="eastAsia"/>
        </w:rPr>
        <w:t>os.path</w:t>
      </w:r>
      <w:proofErr w:type="gramEnd"/>
      <w:r>
        <w:rPr>
          <w:rFonts w:hint="eastAsia"/>
        </w:rPr>
        <w:t>.join(os.path.join(SRC_PATH, "../out"), os.path.basename(image_file))</w:t>
      </w:r>
    </w:p>
    <w:p w14:paraId="72E32BA5" w14:textId="77777777" w:rsidR="0051183A" w:rsidRDefault="0051183A" w:rsidP="0051183A">
      <w:pPr>
        <w:pStyle w:val="2f2"/>
      </w:pPr>
      <w:r>
        <w:rPr>
          <w:rFonts w:hint="eastAsia"/>
        </w:rPr>
        <w:t xml:space="preserve">    origin_image = Image.open(image_file)</w:t>
      </w:r>
    </w:p>
    <w:p w14:paraId="100E454A" w14:textId="77777777" w:rsidR="0051183A" w:rsidRDefault="0051183A" w:rsidP="0051183A">
      <w:pPr>
        <w:pStyle w:val="2f2"/>
      </w:pPr>
      <w:r>
        <w:rPr>
          <w:rFonts w:hint="eastAsia"/>
        </w:rPr>
        <w:lastRenderedPageBreak/>
        <w:t xml:space="preserve">    draw = ImageDraw.Draw(origin_image)</w:t>
      </w:r>
    </w:p>
    <w:p w14:paraId="0E84F48A" w14:textId="77777777" w:rsidR="0051183A" w:rsidRDefault="0051183A" w:rsidP="0051183A">
      <w:pPr>
        <w:pStyle w:val="2f2"/>
      </w:pPr>
      <w:r>
        <w:rPr>
          <w:rFonts w:hint="eastAsia"/>
        </w:rPr>
        <w:t xml:space="preserve">    font = ImageFont.truetype("/usr/share/fonts/truetype/dejavu/DejaVuSans-Bold.ttf", size=20)</w:t>
      </w:r>
    </w:p>
    <w:p w14:paraId="1DA5FEA5" w14:textId="77777777" w:rsidR="0051183A" w:rsidRDefault="0051183A" w:rsidP="0051183A">
      <w:pPr>
        <w:pStyle w:val="2f2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font.size</w:t>
      </w:r>
      <w:proofErr w:type="gramEnd"/>
      <w:r>
        <w:rPr>
          <w:rFonts w:hint="eastAsia"/>
        </w:rPr>
        <w:t xml:space="preserve"> =50</w:t>
      </w:r>
    </w:p>
    <w:p w14:paraId="0426AF60" w14:textId="77777777" w:rsidR="0051183A" w:rsidRDefault="0051183A" w:rsidP="0051183A">
      <w:pPr>
        <w:pStyle w:val="2f2"/>
      </w:pPr>
      <w:r>
        <w:rPr>
          <w:rFonts w:hint="eastAsia"/>
        </w:rPr>
        <w:t xml:space="preserve">    draw.</w:t>
      </w:r>
      <w:proofErr w:type="gramStart"/>
      <w:r>
        <w:rPr>
          <w:rFonts w:hint="eastAsia"/>
        </w:rPr>
        <w:t>text(</w:t>
      </w:r>
      <w:proofErr w:type="gramEnd"/>
      <w:r>
        <w:rPr>
          <w:rFonts w:hint="eastAsia"/>
        </w:rPr>
        <w:t>(10, 50), object_class, font=font, fill=255)</w:t>
      </w:r>
    </w:p>
    <w:p w14:paraId="5B22A886" w14:textId="77777777" w:rsidR="0051183A" w:rsidRDefault="0051183A" w:rsidP="0051183A">
      <w:pPr>
        <w:pStyle w:val="2f2"/>
      </w:pPr>
      <w:r>
        <w:rPr>
          <w:rFonts w:hint="eastAsia"/>
        </w:rPr>
        <w:t xml:space="preserve">    origin_</w:t>
      </w:r>
      <w:proofErr w:type="gramStart"/>
      <w:r>
        <w:rPr>
          <w:rFonts w:hint="eastAsia"/>
        </w:rPr>
        <w:t>image.save</w:t>
      </w:r>
      <w:proofErr w:type="gramEnd"/>
      <w:r>
        <w:rPr>
          <w:rFonts w:hint="eastAsia"/>
        </w:rPr>
        <w:t>(output_path)</w:t>
      </w:r>
    </w:p>
    <w:p w14:paraId="5BA814CA" w14:textId="77777777" w:rsidR="0051183A" w:rsidRDefault="0051183A" w:rsidP="0051183A">
      <w:pPr>
        <w:pStyle w:val="2f2"/>
      </w:pPr>
      <w:r>
        <w:rPr>
          <w:rFonts w:hint="eastAsia"/>
        </w:rPr>
        <w:t xml:space="preserve">    object_class = get_image_net_class(top_</w:t>
      </w:r>
      <w:proofErr w:type="gramStart"/>
      <w:r>
        <w:rPr>
          <w:rFonts w:hint="eastAsia"/>
        </w:rPr>
        <w:t>k[</w:t>
      </w:r>
      <w:proofErr w:type="gramEnd"/>
      <w:r>
        <w:rPr>
          <w:rFonts w:hint="eastAsia"/>
        </w:rPr>
        <w:t xml:space="preserve">0])        </w:t>
      </w:r>
    </w:p>
    <w:p w14:paraId="5A3269BD" w14:textId="77777777" w:rsidR="0051183A" w:rsidRDefault="0051183A" w:rsidP="0051183A">
      <w:pPr>
        <w:pStyle w:val="2f2"/>
      </w:pPr>
      <w:r>
        <w:rPr>
          <w:rFonts w:hint="eastAsia"/>
        </w:rPr>
        <w:t xml:space="preserve">    return </w:t>
      </w:r>
    </w:p>
    <w:p w14:paraId="5B0F6820" w14:textId="77777777" w:rsidR="0051183A" w:rsidRDefault="0051183A" w:rsidP="0051183A">
      <w:pPr>
        <w:pStyle w:val="2f2"/>
      </w:pPr>
    </w:p>
    <w:p w14:paraId="791A861D" w14:textId="77777777" w:rsidR="0051183A" w:rsidRDefault="0051183A" w:rsidP="0051183A">
      <w:pPr>
        <w:pStyle w:val="2f2"/>
      </w:pPr>
    </w:p>
    <w:p w14:paraId="0997F55C" w14:textId="77777777" w:rsidR="0051183A" w:rsidRDefault="0051183A" w:rsidP="0051183A">
      <w:pPr>
        <w:pStyle w:val="2f2"/>
      </w:pPr>
      <w:r>
        <w:rPr>
          <w:rFonts w:hint="eastAsia"/>
        </w:rPr>
        <w:t xml:space="preserve">def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 xml:space="preserve">):    </w:t>
      </w:r>
    </w:p>
    <w:p w14:paraId="25AC706A" w14:textId="77777777" w:rsidR="0051183A" w:rsidRDefault="0051183A" w:rsidP="0051183A">
      <w:pPr>
        <w:pStyle w:val="2f2"/>
      </w:pPr>
      <w:r>
        <w:rPr>
          <w:rFonts w:hint="eastAsia"/>
        </w:rPr>
        <w:t xml:space="preserve">    if (len(</w:t>
      </w:r>
      <w:proofErr w:type="gramStart"/>
      <w:r>
        <w:rPr>
          <w:rFonts w:hint="eastAsia"/>
        </w:rPr>
        <w:t>sys.argv</w:t>
      </w:r>
      <w:proofErr w:type="gramEnd"/>
      <w:r>
        <w:rPr>
          <w:rFonts w:hint="eastAsia"/>
        </w:rPr>
        <w:t>) != 2):</w:t>
      </w:r>
    </w:p>
    <w:p w14:paraId="63614981" w14:textId="77777777" w:rsidR="0051183A" w:rsidRDefault="0051183A" w:rsidP="0051183A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print(</w:t>
      </w:r>
      <w:proofErr w:type="gramEnd"/>
      <w:r>
        <w:rPr>
          <w:rFonts w:hint="eastAsia"/>
        </w:rPr>
        <w:t>"The App arg is invalid")</w:t>
      </w:r>
    </w:p>
    <w:p w14:paraId="264DC024" w14:textId="77777777" w:rsidR="0051183A" w:rsidRDefault="0051183A" w:rsidP="0051183A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exit(</w:t>
      </w:r>
      <w:proofErr w:type="gramEnd"/>
      <w:r>
        <w:rPr>
          <w:rFonts w:hint="eastAsia"/>
        </w:rPr>
        <w:t>1)</w:t>
      </w:r>
    </w:p>
    <w:p w14:paraId="0FD0FC99" w14:textId="77777777" w:rsidR="0051183A" w:rsidRDefault="0051183A" w:rsidP="0051183A">
      <w:pPr>
        <w:pStyle w:val="2f2"/>
      </w:pPr>
    </w:p>
    <w:p w14:paraId="5F77330D" w14:textId="77777777" w:rsidR="0051183A" w:rsidRDefault="0051183A" w:rsidP="0051183A">
      <w:pPr>
        <w:pStyle w:val="2f2"/>
      </w:pPr>
      <w:r>
        <w:rPr>
          <w:rFonts w:hint="eastAsia"/>
        </w:rPr>
        <w:t xml:space="preserve">    acl_resource = </w:t>
      </w:r>
      <w:proofErr w:type="gramStart"/>
      <w:r>
        <w:rPr>
          <w:rFonts w:hint="eastAsia"/>
        </w:rPr>
        <w:t>AclLiteResource(</w:t>
      </w:r>
      <w:proofErr w:type="gramEnd"/>
      <w:r>
        <w:rPr>
          <w:rFonts w:hint="eastAsia"/>
        </w:rPr>
        <w:t>)</w:t>
      </w:r>
    </w:p>
    <w:p w14:paraId="7AEE5FC6" w14:textId="77777777" w:rsidR="0051183A" w:rsidRDefault="0051183A" w:rsidP="0051183A">
      <w:pPr>
        <w:pStyle w:val="2f2"/>
      </w:pPr>
      <w:r>
        <w:rPr>
          <w:rFonts w:hint="eastAsia"/>
        </w:rPr>
        <w:t xml:space="preserve">    acl_</w:t>
      </w:r>
      <w:proofErr w:type="gramStart"/>
      <w:r>
        <w:rPr>
          <w:rFonts w:hint="eastAsia"/>
        </w:rPr>
        <w:t>resource.init</w:t>
      </w:r>
      <w:proofErr w:type="gramEnd"/>
      <w:r>
        <w:rPr>
          <w:rFonts w:hint="eastAsia"/>
        </w:rPr>
        <w:t>()</w:t>
      </w:r>
    </w:p>
    <w:p w14:paraId="25DD17E8" w14:textId="77777777" w:rsidR="0051183A" w:rsidRDefault="0051183A" w:rsidP="0051183A">
      <w:pPr>
        <w:pStyle w:val="2f2"/>
      </w:pPr>
      <w:r>
        <w:rPr>
          <w:rFonts w:hint="eastAsia"/>
        </w:rPr>
        <w:t xml:space="preserve">    model = </w:t>
      </w:r>
      <w:proofErr w:type="gramStart"/>
      <w:r>
        <w:rPr>
          <w:rFonts w:hint="eastAsia"/>
        </w:rPr>
        <w:t>AclLiteModel(</w:t>
      </w:r>
      <w:proofErr w:type="gramEnd"/>
      <w:r>
        <w:rPr>
          <w:rFonts w:hint="eastAsia"/>
        </w:rPr>
        <w:t>MODEL_PATH)</w:t>
      </w:r>
    </w:p>
    <w:p w14:paraId="2DEAE531" w14:textId="77777777" w:rsidR="0051183A" w:rsidRDefault="0051183A" w:rsidP="0051183A">
      <w:pPr>
        <w:pStyle w:val="2f2"/>
      </w:pPr>
      <w:r>
        <w:rPr>
          <w:rFonts w:hint="eastAsia"/>
        </w:rPr>
        <w:t xml:space="preserve">            </w:t>
      </w:r>
    </w:p>
    <w:p w14:paraId="27674E56" w14:textId="77777777" w:rsidR="0051183A" w:rsidRDefault="0051183A" w:rsidP="0051183A">
      <w:pPr>
        <w:pStyle w:val="2f2"/>
      </w:pPr>
      <w:r>
        <w:rPr>
          <w:rFonts w:hint="eastAsia"/>
        </w:rPr>
        <w:t xml:space="preserve">    image_dir = </w:t>
      </w:r>
      <w:proofErr w:type="gramStart"/>
      <w:r>
        <w:rPr>
          <w:rFonts w:hint="eastAsia"/>
        </w:rPr>
        <w:t>sys.argv</w:t>
      </w:r>
      <w:proofErr w:type="gramEnd"/>
      <w:r>
        <w:rPr>
          <w:rFonts w:hint="eastAsia"/>
        </w:rPr>
        <w:t>[1]</w:t>
      </w:r>
    </w:p>
    <w:p w14:paraId="4135024C" w14:textId="77777777" w:rsidR="0051183A" w:rsidRDefault="0051183A" w:rsidP="0051183A">
      <w:pPr>
        <w:pStyle w:val="2f2"/>
      </w:pPr>
      <w:r>
        <w:rPr>
          <w:rFonts w:hint="eastAsia"/>
        </w:rPr>
        <w:t xml:space="preserve">    images_list = [</w:t>
      </w:r>
      <w:proofErr w:type="gramStart"/>
      <w:r>
        <w:rPr>
          <w:rFonts w:hint="eastAsia"/>
        </w:rPr>
        <w:t>os.path</w:t>
      </w:r>
      <w:proofErr w:type="gramEnd"/>
      <w:r>
        <w:rPr>
          <w:rFonts w:hint="eastAsia"/>
        </w:rPr>
        <w:t>.join(image_dir, img)</w:t>
      </w:r>
    </w:p>
    <w:p w14:paraId="29A5FB45" w14:textId="77777777" w:rsidR="0051183A" w:rsidRDefault="0051183A" w:rsidP="0051183A">
      <w:pPr>
        <w:pStyle w:val="2f2"/>
      </w:pPr>
      <w:r>
        <w:rPr>
          <w:rFonts w:hint="eastAsia"/>
        </w:rPr>
        <w:t xml:space="preserve">                   for img in </w:t>
      </w:r>
      <w:proofErr w:type="gramStart"/>
      <w:r>
        <w:rPr>
          <w:rFonts w:hint="eastAsia"/>
        </w:rPr>
        <w:t>os.listdir</w:t>
      </w:r>
      <w:proofErr w:type="gramEnd"/>
      <w:r>
        <w:rPr>
          <w:rFonts w:hint="eastAsia"/>
        </w:rPr>
        <w:t>(image_dir)</w:t>
      </w:r>
    </w:p>
    <w:p w14:paraId="5FA561DA" w14:textId="77777777" w:rsidR="0051183A" w:rsidRDefault="0051183A" w:rsidP="0051183A">
      <w:pPr>
        <w:pStyle w:val="2f2"/>
      </w:pPr>
      <w:r>
        <w:rPr>
          <w:rFonts w:hint="eastAsia"/>
        </w:rPr>
        <w:t xml:space="preserve">                   if </w:t>
      </w:r>
      <w:proofErr w:type="gramStart"/>
      <w:r>
        <w:rPr>
          <w:rFonts w:hint="eastAsia"/>
        </w:rPr>
        <w:t>os.path</w:t>
      </w:r>
      <w:proofErr w:type="gramEnd"/>
      <w:r>
        <w:rPr>
          <w:rFonts w:hint="eastAsia"/>
        </w:rPr>
        <w:t>.splitext(img)[1] in const.IMG_EXT]</w:t>
      </w:r>
    </w:p>
    <w:p w14:paraId="66A7D597" w14:textId="77777777" w:rsidR="0051183A" w:rsidRDefault="0051183A" w:rsidP="0051183A">
      <w:pPr>
        <w:pStyle w:val="2f2"/>
      </w:pPr>
      <w:r>
        <w:rPr>
          <w:rFonts w:hint="eastAsia"/>
        </w:rPr>
        <w:t xml:space="preserve">    # Create a directory to store the inference results</w:t>
      </w:r>
    </w:p>
    <w:p w14:paraId="4FB9E330" w14:textId="77777777" w:rsidR="0051183A" w:rsidRDefault="0051183A" w:rsidP="0051183A">
      <w:pPr>
        <w:pStyle w:val="2f2"/>
      </w:pPr>
      <w:r>
        <w:rPr>
          <w:rFonts w:hint="eastAsia"/>
        </w:rPr>
        <w:t xml:space="preserve">    if not </w:t>
      </w:r>
      <w:proofErr w:type="gramStart"/>
      <w:r>
        <w:rPr>
          <w:rFonts w:hint="eastAsia"/>
        </w:rPr>
        <w:t>os.path</w:t>
      </w:r>
      <w:proofErr w:type="gramEnd"/>
      <w:r>
        <w:rPr>
          <w:rFonts w:hint="eastAsia"/>
        </w:rPr>
        <w:t>.isdir(os.path.join(SRC_PATH, "../out")):</w:t>
      </w:r>
    </w:p>
    <w:p w14:paraId="294D8068" w14:textId="77777777" w:rsidR="0051183A" w:rsidRDefault="0051183A" w:rsidP="0051183A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os.mkdir</w:t>
      </w:r>
      <w:proofErr w:type="gramEnd"/>
      <w:r>
        <w:rPr>
          <w:rFonts w:hint="eastAsia"/>
        </w:rPr>
        <w:t>(os.path.join(SRC_PATH, "../out"))</w:t>
      </w:r>
    </w:p>
    <w:p w14:paraId="1D43D2B3" w14:textId="77777777" w:rsidR="0051183A" w:rsidRDefault="0051183A" w:rsidP="0051183A">
      <w:pPr>
        <w:pStyle w:val="2f2"/>
      </w:pPr>
    </w:p>
    <w:p w14:paraId="4DF6EA5A" w14:textId="77777777" w:rsidR="0051183A" w:rsidRDefault="0051183A" w:rsidP="0051183A">
      <w:pPr>
        <w:pStyle w:val="2f2"/>
      </w:pPr>
      <w:r>
        <w:rPr>
          <w:rFonts w:hint="eastAsia"/>
        </w:rPr>
        <w:t xml:space="preserve">    for image_file in images_list:                  </w:t>
      </w:r>
    </w:p>
    <w:p w14:paraId="148969EC" w14:textId="77777777" w:rsidR="0051183A" w:rsidRDefault="0051183A" w:rsidP="0051183A">
      <w:pPr>
        <w:pStyle w:val="2f2"/>
      </w:pPr>
      <w:r>
        <w:rPr>
          <w:rFonts w:hint="eastAsia"/>
        </w:rPr>
        <w:t xml:space="preserve">        resized_image = pre_</w:t>
      </w:r>
      <w:proofErr w:type="gramStart"/>
      <w:r>
        <w:rPr>
          <w:rFonts w:hint="eastAsia"/>
        </w:rPr>
        <w:t>process(</w:t>
      </w:r>
      <w:proofErr w:type="gramEnd"/>
      <w:r>
        <w:rPr>
          <w:rFonts w:hint="eastAsia"/>
        </w:rPr>
        <w:t>image_file, MODEL_HEIGHT, MODEL_WIDTH)</w:t>
      </w:r>
    </w:p>
    <w:p w14:paraId="76B1336F" w14:textId="77777777" w:rsidR="0051183A" w:rsidRDefault="0051183A" w:rsidP="0051183A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print(</w:t>
      </w:r>
      <w:proofErr w:type="gramEnd"/>
      <w:r>
        <w:rPr>
          <w:rFonts w:hint="eastAsia"/>
        </w:rPr>
        <w:t>"pre process end")</w:t>
      </w:r>
    </w:p>
    <w:p w14:paraId="070F2C14" w14:textId="77777777" w:rsidR="0051183A" w:rsidRDefault="0051183A" w:rsidP="0051183A">
      <w:pPr>
        <w:pStyle w:val="2f2"/>
      </w:pPr>
      <w:r>
        <w:rPr>
          <w:rFonts w:hint="eastAsia"/>
        </w:rPr>
        <w:t xml:space="preserve">        </w:t>
      </w:r>
    </w:p>
    <w:p w14:paraId="6C1AAD64" w14:textId="77777777" w:rsidR="0051183A" w:rsidRDefault="0051183A" w:rsidP="0051183A">
      <w:pPr>
        <w:pStyle w:val="2f2"/>
      </w:pPr>
      <w:r>
        <w:rPr>
          <w:rFonts w:hint="eastAsia"/>
        </w:rPr>
        <w:t xml:space="preserve">        result = </w:t>
      </w:r>
      <w:proofErr w:type="gramStart"/>
      <w:r>
        <w:rPr>
          <w:rFonts w:hint="eastAsia"/>
        </w:rPr>
        <w:t>model.execute</w:t>
      </w:r>
      <w:proofErr w:type="gramEnd"/>
      <w:r>
        <w:rPr>
          <w:rFonts w:hint="eastAsia"/>
        </w:rPr>
        <w:t>([resized_image.asnumpy(), ])</w:t>
      </w:r>
    </w:p>
    <w:p w14:paraId="567AC306" w14:textId="77777777" w:rsidR="0051183A" w:rsidRDefault="0051183A" w:rsidP="0051183A">
      <w:pPr>
        <w:pStyle w:val="2f2"/>
      </w:pPr>
      <w:r>
        <w:rPr>
          <w:rFonts w:hint="eastAsia"/>
        </w:rPr>
        <w:t xml:space="preserve">        post_</w:t>
      </w:r>
      <w:proofErr w:type="gramStart"/>
      <w:r>
        <w:rPr>
          <w:rFonts w:hint="eastAsia"/>
        </w:rPr>
        <w:t>process(</w:t>
      </w:r>
      <w:proofErr w:type="gramEnd"/>
      <w:r>
        <w:rPr>
          <w:rFonts w:hint="eastAsia"/>
        </w:rPr>
        <w:t xml:space="preserve">result, image_file)    </w:t>
      </w:r>
    </w:p>
    <w:p w14:paraId="3E989406" w14:textId="77777777" w:rsidR="0051183A" w:rsidRDefault="0051183A" w:rsidP="0051183A">
      <w:pPr>
        <w:pStyle w:val="2f2"/>
      </w:pPr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>print(</w:t>
      </w:r>
      <w:proofErr w:type="gramEnd"/>
      <w:r>
        <w:rPr>
          <w:rFonts w:hint="eastAsia"/>
        </w:rPr>
        <w:t>"process "+image_file+" end")</w:t>
      </w:r>
    </w:p>
    <w:p w14:paraId="7E7371A8" w14:textId="77777777" w:rsidR="0051183A" w:rsidRDefault="0051183A" w:rsidP="0051183A">
      <w:pPr>
        <w:pStyle w:val="2f2"/>
      </w:pPr>
      <w:r>
        <w:rPr>
          <w:rFonts w:hint="eastAsia"/>
        </w:rPr>
        <w:t>if __name__ == '__main__':</w:t>
      </w:r>
    </w:p>
    <w:p w14:paraId="3D00022E" w14:textId="2DDC452D" w:rsidR="000F7853" w:rsidRDefault="0051183A" w:rsidP="0051183A">
      <w:pPr>
        <w:pStyle w:val="2f2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main(</w:t>
      </w:r>
      <w:proofErr w:type="gramEnd"/>
      <w:r>
        <w:rPr>
          <w:rFonts w:hint="eastAsia"/>
        </w:rPr>
        <w:t>)</w:t>
      </w:r>
    </w:p>
    <w:p w14:paraId="37359EFB" w14:textId="28242070" w:rsidR="008E70C8" w:rsidRPr="00984AF3" w:rsidRDefault="008E70C8" w:rsidP="00887D0E">
      <w:pPr>
        <w:pStyle w:val="30"/>
        <w:rPr>
          <w:rFonts w:cs="Huawei Sans"/>
        </w:rPr>
      </w:pPr>
      <w:r w:rsidRPr="00984AF3">
        <w:rPr>
          <w:rFonts w:cs="Huawei Sans"/>
        </w:rPr>
        <w:t>执行模型推理</w:t>
      </w:r>
    </w:p>
    <w:p w14:paraId="1F20C3D9" w14:textId="20AC6CB2" w:rsidR="008E70C8" w:rsidRPr="00984AF3" w:rsidRDefault="0082213E" w:rsidP="008E70C8">
      <w:pPr>
        <w:pStyle w:val="1e"/>
        <w:rPr>
          <w:rFonts w:cs="Huawei Sans"/>
        </w:rPr>
      </w:pPr>
      <w:r w:rsidRPr="00984AF3">
        <w:rPr>
          <w:rFonts w:cs="Huawei Sans"/>
        </w:rPr>
        <w:t>classify_test.py</w:t>
      </w:r>
      <w:r w:rsidR="008E70C8" w:rsidRPr="00984AF3">
        <w:rPr>
          <w:rFonts w:cs="Huawei Sans"/>
        </w:rPr>
        <w:t>为模型推理代码，对</w:t>
      </w:r>
      <w:r w:rsidR="008E70C8" w:rsidRPr="00984AF3">
        <w:rPr>
          <w:rFonts w:cs="Huawei Sans"/>
        </w:rPr>
        <w:t>data</w:t>
      </w:r>
      <w:r w:rsidR="008E70C8" w:rsidRPr="00984AF3">
        <w:rPr>
          <w:rFonts w:cs="Huawei Sans"/>
        </w:rPr>
        <w:t>文件夹内的图片进行推理。</w:t>
      </w:r>
    </w:p>
    <w:p w14:paraId="47062C4E" w14:textId="312C4924" w:rsidR="008E70C8" w:rsidRPr="00984AF3" w:rsidRDefault="00B839FC" w:rsidP="008E70C8">
      <w:pPr>
        <w:pStyle w:val="2f2"/>
        <w:rPr>
          <w:rFonts w:cs="Huawei Sans"/>
        </w:rPr>
      </w:pPr>
      <w:r w:rsidRPr="00984AF3">
        <w:rPr>
          <w:rFonts w:cs="Huawei Sans"/>
        </w:rPr>
        <w:t>cd ${HOME}/samples/python/contrib/garbage_picture/</w:t>
      </w:r>
      <w:r w:rsidR="008E70C8" w:rsidRPr="00984AF3">
        <w:rPr>
          <w:rFonts w:cs="Huawei Sans"/>
        </w:rPr>
        <w:t>src</w:t>
      </w:r>
    </w:p>
    <w:p w14:paraId="3E46F897" w14:textId="30CDDB7A" w:rsidR="008E70C8" w:rsidRPr="00A70C10" w:rsidRDefault="00350EE5" w:rsidP="00A70C10">
      <w:pPr>
        <w:pStyle w:val="2f2"/>
        <w:rPr>
          <w:rFonts w:cs="Huawei Sans"/>
        </w:rPr>
      </w:pPr>
      <w:r w:rsidRPr="00984AF3">
        <w:rPr>
          <w:rFonts w:cs="Huawei Sans"/>
        </w:rPr>
        <w:t>python classify_test.py</w:t>
      </w:r>
      <w:proofErr w:type="gramStart"/>
      <w:r w:rsidRPr="00984AF3">
        <w:rPr>
          <w:rFonts w:cs="Huawei Sans"/>
        </w:rPr>
        <w:t xml:space="preserve"> ..</w:t>
      </w:r>
      <w:proofErr w:type="gramEnd"/>
      <w:r w:rsidRPr="00984AF3">
        <w:rPr>
          <w:rFonts w:cs="Huawei Sans"/>
        </w:rPr>
        <w:t>/data/</w:t>
      </w:r>
    </w:p>
    <w:p w14:paraId="48FE4DCE" w14:textId="0486B918" w:rsidR="009038D6" w:rsidRPr="00984AF3" w:rsidRDefault="009038D6" w:rsidP="008E70C8">
      <w:pPr>
        <w:pStyle w:val="1e"/>
        <w:rPr>
          <w:rFonts w:cs="Huawei Sans"/>
        </w:rPr>
      </w:pPr>
      <w:r>
        <w:rPr>
          <w:noProof/>
        </w:rPr>
        <w:lastRenderedPageBreak/>
        <w:drawing>
          <wp:inline distT="0" distB="0" distL="0" distR="0" wp14:anchorId="3F77828B" wp14:editId="5ECA1E4F">
            <wp:extent cx="5454000" cy="3052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7E9D" w14:textId="77777777" w:rsidR="008E70C8" w:rsidRPr="00984AF3" w:rsidRDefault="008E70C8" w:rsidP="008E70C8">
      <w:pPr>
        <w:pStyle w:val="9"/>
        <w:rPr>
          <w:rFonts w:cs="Huawei Sans"/>
        </w:rPr>
      </w:pPr>
      <w:r w:rsidRPr="00984AF3">
        <w:rPr>
          <w:rFonts w:cs="Huawei Sans"/>
        </w:rPr>
        <w:t>模型推理结果</w:t>
      </w:r>
    </w:p>
    <w:p w14:paraId="0AF52B00" w14:textId="77777777" w:rsidR="008E70C8" w:rsidRPr="00984AF3" w:rsidRDefault="008E70C8" w:rsidP="00887D0E">
      <w:pPr>
        <w:pStyle w:val="30"/>
        <w:rPr>
          <w:rFonts w:cs="Huawei Sans"/>
          <w:noProof/>
        </w:rPr>
      </w:pPr>
      <w:r w:rsidRPr="00984AF3">
        <w:rPr>
          <w:rFonts w:cs="Huawei Sans"/>
          <w:noProof/>
        </w:rPr>
        <w:t>查看推理结果</w:t>
      </w:r>
    </w:p>
    <w:p w14:paraId="7A7F49EE" w14:textId="77777777" w:rsidR="008E70C8" w:rsidRPr="00984AF3" w:rsidRDefault="008E70C8" w:rsidP="008E70C8">
      <w:pPr>
        <w:pStyle w:val="1e"/>
        <w:rPr>
          <w:rFonts w:cs="Huawei Sans"/>
        </w:rPr>
      </w:pPr>
      <w:r w:rsidRPr="00984AF3">
        <w:rPr>
          <w:rFonts w:cs="Huawei Sans"/>
        </w:rPr>
        <w:t>推理完成后在</w:t>
      </w:r>
      <w:r w:rsidRPr="00984AF3">
        <w:rPr>
          <w:rFonts w:cs="Huawei Sans"/>
        </w:rPr>
        <w:t>out</w:t>
      </w:r>
      <w:r w:rsidRPr="00984AF3">
        <w:rPr>
          <w:rFonts w:cs="Huawei Sans"/>
        </w:rPr>
        <w:t>文件夹内得到推理结果图片：</w:t>
      </w:r>
    </w:p>
    <w:p w14:paraId="360281B6" w14:textId="3DE46035" w:rsidR="00503F94" w:rsidRPr="00984AF3" w:rsidRDefault="008C5634" w:rsidP="00503F94">
      <w:pPr>
        <w:pStyle w:val="1e"/>
        <w:jc w:val="center"/>
        <w:rPr>
          <w:rFonts w:cs="Huawei Sans"/>
        </w:rPr>
      </w:pPr>
      <w:r w:rsidRPr="00984AF3">
        <w:rPr>
          <w:rFonts w:cs="Huawei Sans"/>
          <w:noProof/>
        </w:rPr>
        <w:drawing>
          <wp:inline distT="0" distB="0" distL="0" distR="0" wp14:anchorId="6BD8EFB2" wp14:editId="744A3067">
            <wp:extent cx="2639291" cy="1979468"/>
            <wp:effectExtent l="0" t="0" r="889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568" cy="198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EA14" w14:textId="77777777" w:rsidR="00503F94" w:rsidRPr="00984AF3" w:rsidRDefault="00503F94" w:rsidP="00503F94">
      <w:pPr>
        <w:pStyle w:val="9"/>
        <w:rPr>
          <w:rFonts w:cs="Huawei Sans"/>
        </w:rPr>
      </w:pPr>
      <w:r w:rsidRPr="00984AF3">
        <w:rPr>
          <w:rFonts w:cs="Huawei Sans"/>
        </w:rPr>
        <w:t>推理结果图片</w:t>
      </w:r>
    </w:p>
    <w:p w14:paraId="6ABEB543" w14:textId="50DAE9E5" w:rsidR="00503F94" w:rsidRPr="00984AF3" w:rsidRDefault="00503F94" w:rsidP="00503F94">
      <w:pPr>
        <w:pStyle w:val="2"/>
        <w:rPr>
          <w:rFonts w:cs="Huawei Sans"/>
        </w:rPr>
      </w:pPr>
      <w:bookmarkStart w:id="41" w:name="_Toc68104328"/>
      <w:bookmarkStart w:id="42" w:name="_Toc175989003"/>
      <w:bookmarkEnd w:id="34"/>
      <w:r w:rsidRPr="00984AF3">
        <w:rPr>
          <w:rFonts w:cs="Huawei Sans"/>
        </w:rPr>
        <w:t>实验小结</w:t>
      </w:r>
      <w:bookmarkEnd w:id="41"/>
      <w:bookmarkEnd w:id="42"/>
    </w:p>
    <w:p w14:paraId="313CCDCB" w14:textId="6A90B3E5" w:rsidR="00503F94" w:rsidRPr="00984AF3" w:rsidRDefault="004D6E9B" w:rsidP="00503F94">
      <w:pPr>
        <w:pStyle w:val="1e"/>
        <w:rPr>
          <w:rFonts w:cs="Huawei Sans"/>
        </w:rPr>
      </w:pPr>
      <w:r w:rsidRPr="00984AF3">
        <w:rPr>
          <w:rFonts w:cs="Huawei Sans"/>
        </w:rPr>
        <w:t>本实验</w:t>
      </w:r>
      <w:r w:rsidR="004A0BA0" w:rsidRPr="00984AF3">
        <w:rPr>
          <w:rFonts w:cs="Huawei Sans"/>
        </w:rPr>
        <w:t>是</w:t>
      </w:r>
      <w:r w:rsidR="0029326D" w:rsidRPr="00984AF3">
        <w:rPr>
          <w:rFonts w:cs="Huawei Sans"/>
        </w:rPr>
        <w:t>基于</w:t>
      </w:r>
      <w:r w:rsidR="00E148A6" w:rsidRPr="00984AF3">
        <w:rPr>
          <w:rFonts w:cs="Huawei Sans"/>
        </w:rPr>
        <w:t>Ascend910</w:t>
      </w:r>
      <w:r w:rsidR="00E148A6" w:rsidRPr="00984AF3">
        <w:rPr>
          <w:rFonts w:cs="Huawei Sans"/>
        </w:rPr>
        <w:t>和</w:t>
      </w:r>
      <w:r w:rsidR="00E148A6" w:rsidRPr="00984AF3">
        <w:rPr>
          <w:rFonts w:cs="Huawei Sans"/>
        </w:rPr>
        <w:t>Ascend310B</w:t>
      </w:r>
      <w:proofErr w:type="gramStart"/>
      <w:r w:rsidR="00E148A6" w:rsidRPr="00984AF3">
        <w:rPr>
          <w:rFonts w:cs="Huawei Sans"/>
        </w:rPr>
        <w:t>算力平台</w:t>
      </w:r>
      <w:proofErr w:type="gramEnd"/>
      <w:r w:rsidR="0029326D" w:rsidRPr="00984AF3">
        <w:rPr>
          <w:rFonts w:cs="Huawei Sans"/>
        </w:rPr>
        <w:t>，实现垃圾分类模型训练</w:t>
      </w:r>
      <w:r w:rsidR="0029326D" w:rsidRPr="00984AF3">
        <w:rPr>
          <w:rFonts w:cs="Huawei Sans"/>
        </w:rPr>
        <w:t>+</w:t>
      </w:r>
      <w:r w:rsidR="0029326D" w:rsidRPr="00984AF3">
        <w:rPr>
          <w:rFonts w:cs="Huawei Sans"/>
        </w:rPr>
        <w:t>推理部署的全流程实验。在</w:t>
      </w:r>
      <w:r w:rsidR="0029326D" w:rsidRPr="00984AF3">
        <w:rPr>
          <w:rFonts w:cs="Huawei Sans"/>
        </w:rPr>
        <w:t>Ascend910</w:t>
      </w:r>
      <w:proofErr w:type="gramStart"/>
      <w:r w:rsidR="0029326D" w:rsidRPr="00984AF3">
        <w:rPr>
          <w:rFonts w:cs="Huawei Sans"/>
        </w:rPr>
        <w:t>算力平台</w:t>
      </w:r>
      <w:proofErr w:type="gramEnd"/>
      <w:r w:rsidR="0029326D" w:rsidRPr="00984AF3">
        <w:rPr>
          <w:rFonts w:cs="Huawei Sans"/>
        </w:rPr>
        <w:t>使用迁移学习训练得到</w:t>
      </w:r>
      <w:r w:rsidR="0029326D" w:rsidRPr="00984AF3">
        <w:rPr>
          <w:rFonts w:cs="Huawei Sans"/>
        </w:rPr>
        <w:t>MobileNetv2</w:t>
      </w:r>
      <w:r w:rsidR="0029326D" w:rsidRPr="00984AF3">
        <w:rPr>
          <w:rFonts w:cs="Huawei Sans"/>
        </w:rPr>
        <w:t>的垃圾分类模型，将其部署在</w:t>
      </w:r>
      <w:r w:rsidR="00087AEC">
        <w:rPr>
          <w:rFonts w:cs="Huawei Sans"/>
        </w:rPr>
        <w:t>香橙派</w:t>
      </w:r>
      <w:r w:rsidR="00087AEC">
        <w:rPr>
          <w:rFonts w:cs="Huawei Sans"/>
        </w:rPr>
        <w:t xml:space="preserve"> AI Pro</w:t>
      </w:r>
      <w:r w:rsidR="0029326D" w:rsidRPr="00984AF3">
        <w:rPr>
          <w:rFonts w:cs="Huawei Sans"/>
        </w:rPr>
        <w:t>上，使用</w:t>
      </w:r>
      <w:r w:rsidR="0029326D" w:rsidRPr="00984AF3">
        <w:rPr>
          <w:rFonts w:cs="Huawei Sans"/>
        </w:rPr>
        <w:t>Ascend310B</w:t>
      </w:r>
      <w:proofErr w:type="gramStart"/>
      <w:r w:rsidR="0029326D" w:rsidRPr="00984AF3">
        <w:rPr>
          <w:rFonts w:cs="Huawei Sans"/>
        </w:rPr>
        <w:t>算力平</w:t>
      </w:r>
      <w:proofErr w:type="gramEnd"/>
      <w:r w:rsidR="0029326D" w:rsidRPr="00984AF3">
        <w:rPr>
          <w:rFonts w:cs="Huawei Sans"/>
        </w:rPr>
        <w:t>台</w:t>
      </w:r>
      <w:proofErr w:type="gramStart"/>
      <w:r w:rsidR="0029326D" w:rsidRPr="00984AF3">
        <w:rPr>
          <w:rFonts w:cs="Huawei Sans"/>
        </w:rPr>
        <w:t>实现端侧推</w:t>
      </w:r>
      <w:proofErr w:type="gramEnd"/>
      <w:r w:rsidR="0029326D" w:rsidRPr="00984AF3">
        <w:rPr>
          <w:rFonts w:cs="Huawei Sans"/>
        </w:rPr>
        <w:t>理。</w:t>
      </w:r>
      <w:r w:rsidR="00585837" w:rsidRPr="00984AF3">
        <w:rPr>
          <w:rFonts w:cs="Huawei Sans"/>
        </w:rPr>
        <w:t>通过本实验使学员掌握</w:t>
      </w:r>
      <w:r w:rsidR="00585837" w:rsidRPr="00984AF3">
        <w:rPr>
          <w:rFonts w:cs="Huawei Sans"/>
        </w:rPr>
        <w:t>MindSpore</w:t>
      </w:r>
      <w:r w:rsidR="00585837" w:rsidRPr="00984AF3">
        <w:rPr>
          <w:rFonts w:cs="Huawei Sans"/>
        </w:rPr>
        <w:t>的</w:t>
      </w:r>
      <w:r w:rsidR="00924E6C" w:rsidRPr="00984AF3">
        <w:rPr>
          <w:rFonts w:cs="Huawei Sans"/>
        </w:rPr>
        <w:t>算法开发</w:t>
      </w:r>
      <w:r w:rsidR="00585837" w:rsidRPr="00984AF3">
        <w:rPr>
          <w:rFonts w:cs="Huawei Sans"/>
        </w:rPr>
        <w:t>，</w:t>
      </w:r>
      <w:r w:rsidR="00585837" w:rsidRPr="00984AF3">
        <w:rPr>
          <w:rFonts w:eastAsia="宋体" w:cs="Huawei Sans"/>
        </w:rPr>
        <w:t>昇</w:t>
      </w:r>
      <w:r w:rsidR="00585837" w:rsidRPr="00984AF3">
        <w:rPr>
          <w:rFonts w:cs="Huawei Sans"/>
        </w:rPr>
        <w:t>腾</w:t>
      </w:r>
      <w:r w:rsidR="00585837" w:rsidRPr="00984AF3">
        <w:rPr>
          <w:rFonts w:cs="Huawei Sans"/>
        </w:rPr>
        <w:t>CANN</w:t>
      </w:r>
      <w:r w:rsidR="00585837" w:rsidRPr="00984AF3">
        <w:rPr>
          <w:rFonts w:cs="Huawei Sans"/>
        </w:rPr>
        <w:t>的</w:t>
      </w:r>
      <w:r w:rsidR="00E00B73" w:rsidRPr="00984AF3">
        <w:rPr>
          <w:rFonts w:cs="Huawei Sans"/>
        </w:rPr>
        <w:t>推理应用开发</w:t>
      </w:r>
      <w:r w:rsidR="00A93959" w:rsidRPr="00984AF3">
        <w:rPr>
          <w:rFonts w:cs="Huawei Sans"/>
        </w:rPr>
        <w:t>，</w:t>
      </w:r>
      <w:r w:rsidR="00E148A6" w:rsidRPr="00984AF3">
        <w:rPr>
          <w:rFonts w:cs="Huawei Sans"/>
        </w:rPr>
        <w:t>Ascend910</w:t>
      </w:r>
      <w:r w:rsidR="00E148A6" w:rsidRPr="00984AF3">
        <w:rPr>
          <w:rFonts w:cs="Huawei Sans"/>
        </w:rPr>
        <w:t>和</w:t>
      </w:r>
      <w:r w:rsidR="00E148A6" w:rsidRPr="00984AF3">
        <w:rPr>
          <w:rFonts w:cs="Huawei Sans"/>
        </w:rPr>
        <w:t>Ascend310B</w:t>
      </w:r>
      <w:proofErr w:type="gramStart"/>
      <w:r w:rsidR="00E148A6" w:rsidRPr="00984AF3">
        <w:rPr>
          <w:rFonts w:cs="Huawei Sans"/>
        </w:rPr>
        <w:t>算力平台</w:t>
      </w:r>
      <w:proofErr w:type="gramEnd"/>
      <w:r w:rsidR="00E148A6" w:rsidRPr="00984AF3">
        <w:rPr>
          <w:rFonts w:cs="Huawei Sans"/>
        </w:rPr>
        <w:t>的使用</w:t>
      </w:r>
      <w:r w:rsidR="00E00B73" w:rsidRPr="00984AF3">
        <w:rPr>
          <w:rFonts w:cs="Huawei Sans"/>
        </w:rPr>
        <w:t>。</w:t>
      </w:r>
    </w:p>
    <w:p w14:paraId="4CA8B2D8" w14:textId="1CBB78A7" w:rsidR="00503F94" w:rsidRPr="00984AF3" w:rsidRDefault="00503F94" w:rsidP="004444EF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  <w:sz w:val="21"/>
        </w:rPr>
      </w:pPr>
    </w:p>
    <w:sectPr w:rsidR="00503F94" w:rsidRPr="00984AF3" w:rsidSect="00033B54">
      <w:headerReference w:type="default" r:id="rId33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6D8E56" w14:textId="77777777" w:rsidR="00D72B5F" w:rsidRDefault="00D72B5F" w:rsidP="00940D2A">
      <w:pPr>
        <w:spacing w:before="0"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1AC15FC9" w14:textId="77777777" w:rsidR="00D72B5F" w:rsidRDefault="00D72B5F" w:rsidP="00940D2A">
      <w:pPr>
        <w:spacing w:before="0"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orbel"/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Arial Unicode MS"/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165B84" w:rsidRPr="005A4563" w14:paraId="285A1C34" w14:textId="77777777">
      <w:trPr>
        <w:trHeight w:val="468"/>
      </w:trPr>
      <w:tc>
        <w:tcPr>
          <w:tcW w:w="3224" w:type="dxa"/>
        </w:tcPr>
        <w:p w14:paraId="1BA09B5D" w14:textId="77777777" w:rsidR="00165B84" w:rsidRPr="005A4563" w:rsidRDefault="00165B84" w:rsidP="00790CE5">
          <w:pPr>
            <w:pStyle w:val="HeadingLeft"/>
            <w:jc w:val="both"/>
            <w:rPr>
              <w:rFonts w:ascii="Huawei Sans" w:hAnsi="Huawei Sans"/>
            </w:rPr>
          </w:pPr>
        </w:p>
      </w:tc>
      <w:tc>
        <w:tcPr>
          <w:tcW w:w="3224" w:type="dxa"/>
        </w:tcPr>
        <w:p w14:paraId="7B74F94D" w14:textId="77777777" w:rsidR="00165B84" w:rsidRPr="005A4563" w:rsidRDefault="00165B84" w:rsidP="00790CE5">
          <w:pPr>
            <w:pStyle w:val="HeadingMiddle"/>
            <w:rPr>
              <w:rFonts w:ascii="Huawei Sans" w:hAnsi="Huawei Sans"/>
            </w:rPr>
          </w:pPr>
        </w:p>
      </w:tc>
      <w:tc>
        <w:tcPr>
          <w:tcW w:w="3225" w:type="dxa"/>
        </w:tcPr>
        <w:p w14:paraId="518CF9DB" w14:textId="77777777" w:rsidR="00165B84" w:rsidRPr="005A4563" w:rsidRDefault="00165B84" w:rsidP="00D55A0F">
          <w:pPr>
            <w:pStyle w:val="HeadingRight"/>
            <w:ind w:right="200"/>
            <w:rPr>
              <w:rFonts w:ascii="Huawei Sans" w:hAnsi="Huawei Sans"/>
            </w:rPr>
          </w:pPr>
        </w:p>
      </w:tc>
    </w:tr>
  </w:tbl>
  <w:p w14:paraId="23F8C1F9" w14:textId="77777777" w:rsidR="00165B84" w:rsidRPr="005A4563" w:rsidRDefault="00165B84" w:rsidP="00790CE5">
    <w:pPr>
      <w:pStyle w:val="HeadingRight"/>
      <w:rPr>
        <w:rFonts w:ascii="Huawei Sans" w:hAnsi="Huawei San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B29379" w14:textId="77777777" w:rsidR="00D72B5F" w:rsidRDefault="00D72B5F" w:rsidP="00940D2A">
      <w:pPr>
        <w:spacing w:before="0"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055D77FB" w14:textId="77777777" w:rsidR="00D72B5F" w:rsidRDefault="00D72B5F" w:rsidP="00940D2A">
      <w:pPr>
        <w:spacing w:before="0"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7439D" w14:textId="77777777" w:rsidR="00165B84" w:rsidRPr="009D4127" w:rsidRDefault="00165B84" w:rsidP="00033B54">
    <w:pPr>
      <w:pStyle w:val="a7"/>
      <w:rPr>
        <w:rFonts w:ascii="Huawei Sans" w:eastAsia="方正兰亭黑简体" w:hAnsi="Huawei Sans"/>
      </w:rPr>
    </w:pPr>
  </w:p>
  <w:p w14:paraId="6619D47F" w14:textId="77777777" w:rsidR="00165B84" w:rsidRPr="009D4127" w:rsidRDefault="00165B84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165B84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165B84" w:rsidRPr="009D4127" w:rsidRDefault="00165B84" w:rsidP="00854769">
          <w:pPr>
            <w:pStyle w:val="afffc"/>
            <w:jc w:val="left"/>
            <w:rPr>
              <w:rFonts w:ascii="Huawei Sans" w:hAnsi="Huawei Sans"/>
            </w:rPr>
          </w:pPr>
          <w:r w:rsidRPr="009D4127">
            <w:rPr>
              <w:rFonts w:ascii="Huawei Sans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165B84" w:rsidRPr="009D4127" w:rsidRDefault="00165B84" w:rsidP="00033B54">
          <w:pPr>
            <w:spacing w:before="120"/>
            <w:rPr>
              <w:rFonts w:ascii="Huawei Sans" w:hAnsi="Huawei Sans"/>
            </w:rPr>
          </w:pPr>
        </w:p>
      </w:tc>
      <w:tc>
        <w:tcPr>
          <w:tcW w:w="7371" w:type="dxa"/>
          <w:vAlign w:val="bottom"/>
        </w:tcPr>
        <w:p w14:paraId="541AEA52" w14:textId="38D480FD" w:rsidR="00165B84" w:rsidRPr="009D4127" w:rsidRDefault="003031E5" w:rsidP="00297F67">
          <w:pPr>
            <w:pStyle w:val="TableNote"/>
            <w:ind w:left="0"/>
            <w:jc w:val="center"/>
            <w:rPr>
              <w:rFonts w:ascii="Huawei Sans" w:hAnsi="Huawei Sans"/>
              <w:noProof/>
            </w:rPr>
          </w:pPr>
          <w:r w:rsidRPr="003031E5">
            <w:rPr>
              <w:rFonts w:ascii="Huawei Sans" w:hAnsi="Huawei Sans" w:hint="eastAsia"/>
              <w:noProof/>
            </w:rPr>
            <w:t>基于</w:t>
          </w:r>
          <w:r w:rsidRPr="003031E5">
            <w:rPr>
              <w:rFonts w:ascii="Huawei Sans" w:hAnsi="Huawei Sans" w:hint="eastAsia"/>
              <w:noProof/>
            </w:rPr>
            <w:t>MindSpore+Orangepi AIpro</w:t>
          </w:r>
          <w:r w:rsidRPr="003031E5">
            <w:rPr>
              <w:rFonts w:ascii="Huawei Sans" w:hAnsi="Huawei Sans" w:hint="eastAsia"/>
              <w:noProof/>
            </w:rPr>
            <w:t>的</w:t>
          </w:r>
          <w:r w:rsidRPr="003031E5">
            <w:rPr>
              <w:rFonts w:ascii="Huawei Sans" w:hAnsi="Huawei Sans" w:hint="eastAsia"/>
              <w:noProof/>
            </w:rPr>
            <w:t>MobileNetv2</w:t>
          </w:r>
          <w:r w:rsidRPr="003031E5">
            <w:rPr>
              <w:rFonts w:ascii="Huawei Sans" w:hAnsi="Huawei Sans" w:hint="eastAsia"/>
              <w:noProof/>
            </w:rPr>
            <w:t>垃圾分类训推全流程</w:t>
          </w:r>
        </w:p>
      </w:tc>
      <w:tc>
        <w:tcPr>
          <w:tcW w:w="1134" w:type="dxa"/>
          <w:vAlign w:val="bottom"/>
        </w:tcPr>
        <w:p w14:paraId="279C3BBC" w14:textId="1A924E70" w:rsidR="00165B84" w:rsidRPr="009D4127" w:rsidRDefault="00165B84" w:rsidP="00033B54">
          <w:pPr>
            <w:pStyle w:val="TableNote"/>
            <w:ind w:left="0"/>
            <w:jc w:val="right"/>
            <w:rPr>
              <w:rFonts w:ascii="Huawei Sans" w:hAnsi="Huawei Sans"/>
              <w:noProof/>
            </w:rPr>
          </w:pPr>
          <w:r w:rsidRPr="009D4127">
            <w:rPr>
              <w:rFonts w:ascii="Huawei Sans" w:hAnsi="Huawei Sans"/>
            </w:rPr>
            <w:t>第</w:t>
          </w:r>
          <w:r w:rsidRPr="009D4127">
            <w:rPr>
              <w:rFonts w:ascii="Huawei Sans" w:hAnsi="Huawei Sans"/>
            </w:rPr>
            <w:fldChar w:fldCharType="begin"/>
          </w:r>
          <w:r w:rsidRPr="009D4127">
            <w:rPr>
              <w:rFonts w:ascii="Huawei Sans" w:hAnsi="Huawei Sans"/>
            </w:rPr>
            <w:instrText xml:space="preserve"> PAGE </w:instrText>
          </w:r>
          <w:r w:rsidRPr="009D4127">
            <w:rPr>
              <w:rFonts w:ascii="Huawei Sans" w:hAnsi="Huawei Sans"/>
            </w:rPr>
            <w:fldChar w:fldCharType="separate"/>
          </w:r>
          <w:r>
            <w:rPr>
              <w:rFonts w:ascii="Huawei Sans" w:hAnsi="Huawei Sans"/>
              <w:noProof/>
            </w:rPr>
            <w:t>34</w:t>
          </w:r>
          <w:r w:rsidRPr="009D4127">
            <w:rPr>
              <w:rFonts w:ascii="Huawei Sans" w:hAnsi="Huawei Sans"/>
              <w:noProof/>
            </w:rPr>
            <w:fldChar w:fldCharType="end"/>
          </w:r>
          <w:r w:rsidRPr="009D4127">
            <w:rPr>
              <w:rFonts w:ascii="Huawei Sans" w:hAnsi="Huawei Sans"/>
              <w:noProof/>
            </w:rPr>
            <w:t>页</w:t>
          </w:r>
        </w:p>
      </w:tc>
    </w:tr>
  </w:tbl>
  <w:p w14:paraId="0278FB09" w14:textId="77777777" w:rsidR="00165B84" w:rsidRPr="009D4127" w:rsidRDefault="00165B84" w:rsidP="00033B54">
    <w:pPr>
      <w:pStyle w:val="a7"/>
      <w:rPr>
        <w:rFonts w:ascii="Huawei Sans" w:eastAsia="方正兰亭黑简体" w:hAnsi="Huawei Sans"/>
      </w:rPr>
    </w:pPr>
  </w:p>
  <w:p w14:paraId="76432B8F" w14:textId="77777777" w:rsidR="00165B84" w:rsidRPr="009D4127" w:rsidRDefault="00165B84" w:rsidP="00033B54">
    <w:pPr>
      <w:pStyle w:val="a7"/>
      <w:rPr>
        <w:rFonts w:ascii="Huawei Sans" w:eastAsia="方正兰亭黑简体" w:hAnsi="Huawei Sans"/>
      </w:rPr>
    </w:pPr>
  </w:p>
  <w:p w14:paraId="2CCE42D9" w14:textId="77777777" w:rsidR="00165B84" w:rsidRPr="009D4127" w:rsidRDefault="00165B84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0A0CEFB2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sz w:val="21"/>
        <w:szCs w:val="21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9920DC94"/>
    <w:lvl w:ilvl="0" w:tplc="B1B4CC1A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7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1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2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3" w15:restartNumberingAfterBreak="0">
    <w:nsid w:val="4A304631"/>
    <w:multiLevelType w:val="hybridMultilevel"/>
    <w:tmpl w:val="14B8227C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6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4E45CB2"/>
    <w:multiLevelType w:val="hybridMultilevel"/>
    <w:tmpl w:val="EA6248E8"/>
    <w:lvl w:ilvl="0" w:tplc="04090011">
      <w:start w:val="1"/>
      <w:numFmt w:val="decimal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18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20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8CC240D"/>
    <w:multiLevelType w:val="hybridMultilevel"/>
    <w:tmpl w:val="87A89CC4"/>
    <w:lvl w:ilvl="0" w:tplc="04090011">
      <w:start w:val="1"/>
      <w:numFmt w:val="decimal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22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5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3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10"/>
  </w:num>
  <w:num w:numId="7">
    <w:abstractNumId w:val="16"/>
  </w:num>
  <w:num w:numId="8">
    <w:abstractNumId w:val="12"/>
  </w:num>
  <w:num w:numId="9">
    <w:abstractNumId w:val="18"/>
  </w:num>
  <w:num w:numId="10">
    <w:abstractNumId w:val="0"/>
  </w:num>
  <w:num w:numId="11">
    <w:abstractNumId w:val="2"/>
  </w:num>
  <w:num w:numId="12">
    <w:abstractNumId w:val="3"/>
  </w:num>
  <w:num w:numId="13">
    <w:abstractNumId w:val="22"/>
  </w:num>
  <w:num w:numId="14">
    <w:abstractNumId w:val="19"/>
  </w:num>
  <w:num w:numId="15">
    <w:abstractNumId w:val="17"/>
  </w:num>
  <w:num w:numId="16">
    <w:abstractNumId w:val="21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2"/>
    </w:lvlOverride>
    <w:lvlOverride w:ilvl="1">
      <w:startOverride w:val="4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3"/>
  </w:num>
  <w:num w:numId="21">
    <w:abstractNumId w:val="11"/>
  </w:num>
  <w:num w:numId="22">
    <w:abstractNumId w:val="7"/>
  </w:num>
  <w:num w:numId="23">
    <w:abstractNumId w:val="15"/>
  </w:num>
  <w:num w:numId="24">
    <w:abstractNumId w:val="24"/>
  </w:num>
  <w:num w:numId="25">
    <w:abstractNumId w:val="14"/>
  </w:num>
  <w:num w:numId="26">
    <w:abstractNumId w:val="25"/>
  </w:num>
  <w:num w:numId="27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8"/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9"/>
  </w:num>
  <w:num w:numId="36">
    <w:abstractNumId w:val="20"/>
  </w:num>
  <w:num w:numId="37">
    <w:abstractNumId w:val="6"/>
  </w:num>
  <w:num w:numId="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"/>
    <w:lvlOverride w:ilvl="0">
      <w:startOverride w:val="2"/>
    </w:lvlOverride>
    <w:lvlOverride w:ilvl="1">
      <w:startOverride w:val="4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01"/>
    <w:rsid w:val="00000724"/>
    <w:rsid w:val="00000A7B"/>
    <w:rsid w:val="00000DFD"/>
    <w:rsid w:val="00000FD1"/>
    <w:rsid w:val="0000118E"/>
    <w:rsid w:val="000011CE"/>
    <w:rsid w:val="0000120B"/>
    <w:rsid w:val="00001904"/>
    <w:rsid w:val="00001ADE"/>
    <w:rsid w:val="00001C28"/>
    <w:rsid w:val="00001D29"/>
    <w:rsid w:val="000025F6"/>
    <w:rsid w:val="00002614"/>
    <w:rsid w:val="00002E68"/>
    <w:rsid w:val="000034CD"/>
    <w:rsid w:val="0000480C"/>
    <w:rsid w:val="00004C51"/>
    <w:rsid w:val="00005F9A"/>
    <w:rsid w:val="00006212"/>
    <w:rsid w:val="00006228"/>
    <w:rsid w:val="00007325"/>
    <w:rsid w:val="0001069D"/>
    <w:rsid w:val="00010C0A"/>
    <w:rsid w:val="00010E0E"/>
    <w:rsid w:val="00011629"/>
    <w:rsid w:val="00011630"/>
    <w:rsid w:val="00011962"/>
    <w:rsid w:val="00011968"/>
    <w:rsid w:val="00011B50"/>
    <w:rsid w:val="00011F1D"/>
    <w:rsid w:val="00013155"/>
    <w:rsid w:val="00013795"/>
    <w:rsid w:val="00013AD0"/>
    <w:rsid w:val="0001415E"/>
    <w:rsid w:val="00014276"/>
    <w:rsid w:val="000145D8"/>
    <w:rsid w:val="000147F5"/>
    <w:rsid w:val="00014C0D"/>
    <w:rsid w:val="000153D9"/>
    <w:rsid w:val="00016746"/>
    <w:rsid w:val="000171EC"/>
    <w:rsid w:val="0001737C"/>
    <w:rsid w:val="00017C40"/>
    <w:rsid w:val="00020BDB"/>
    <w:rsid w:val="00020FA1"/>
    <w:rsid w:val="000210D2"/>
    <w:rsid w:val="00021B31"/>
    <w:rsid w:val="00021CE2"/>
    <w:rsid w:val="0002214D"/>
    <w:rsid w:val="0002276F"/>
    <w:rsid w:val="000227B3"/>
    <w:rsid w:val="00023295"/>
    <w:rsid w:val="000245F0"/>
    <w:rsid w:val="00024682"/>
    <w:rsid w:val="00024836"/>
    <w:rsid w:val="00024D1B"/>
    <w:rsid w:val="0002558E"/>
    <w:rsid w:val="00025EA7"/>
    <w:rsid w:val="00026437"/>
    <w:rsid w:val="00027A6E"/>
    <w:rsid w:val="00027F46"/>
    <w:rsid w:val="00030293"/>
    <w:rsid w:val="00030682"/>
    <w:rsid w:val="00030BB4"/>
    <w:rsid w:val="000318E0"/>
    <w:rsid w:val="000321CB"/>
    <w:rsid w:val="000326D9"/>
    <w:rsid w:val="00032DF4"/>
    <w:rsid w:val="00032E44"/>
    <w:rsid w:val="00033243"/>
    <w:rsid w:val="00033454"/>
    <w:rsid w:val="00033854"/>
    <w:rsid w:val="00033B54"/>
    <w:rsid w:val="00033ED6"/>
    <w:rsid w:val="00033F84"/>
    <w:rsid w:val="000352E8"/>
    <w:rsid w:val="00035568"/>
    <w:rsid w:val="00035958"/>
    <w:rsid w:val="000375E9"/>
    <w:rsid w:val="00037F89"/>
    <w:rsid w:val="000400F1"/>
    <w:rsid w:val="00041545"/>
    <w:rsid w:val="00041907"/>
    <w:rsid w:val="0004397F"/>
    <w:rsid w:val="00043B1A"/>
    <w:rsid w:val="00043BAA"/>
    <w:rsid w:val="000443F6"/>
    <w:rsid w:val="00045533"/>
    <w:rsid w:val="0004584F"/>
    <w:rsid w:val="000466B3"/>
    <w:rsid w:val="0004762C"/>
    <w:rsid w:val="000502C1"/>
    <w:rsid w:val="00050311"/>
    <w:rsid w:val="000504DB"/>
    <w:rsid w:val="000507F4"/>
    <w:rsid w:val="00050906"/>
    <w:rsid w:val="0005157D"/>
    <w:rsid w:val="000518FD"/>
    <w:rsid w:val="00051A7C"/>
    <w:rsid w:val="00051CA2"/>
    <w:rsid w:val="00052608"/>
    <w:rsid w:val="00052999"/>
    <w:rsid w:val="000535E5"/>
    <w:rsid w:val="00054DE4"/>
    <w:rsid w:val="00054E5E"/>
    <w:rsid w:val="0005661F"/>
    <w:rsid w:val="00056FD7"/>
    <w:rsid w:val="00057680"/>
    <w:rsid w:val="00057821"/>
    <w:rsid w:val="000601CA"/>
    <w:rsid w:val="00061054"/>
    <w:rsid w:val="00061B43"/>
    <w:rsid w:val="00061BEC"/>
    <w:rsid w:val="00061D7F"/>
    <w:rsid w:val="0006240B"/>
    <w:rsid w:val="00062A99"/>
    <w:rsid w:val="00064DE7"/>
    <w:rsid w:val="00064F80"/>
    <w:rsid w:val="000660E5"/>
    <w:rsid w:val="0006678D"/>
    <w:rsid w:val="0006684D"/>
    <w:rsid w:val="00066A44"/>
    <w:rsid w:val="00066F4D"/>
    <w:rsid w:val="0006715C"/>
    <w:rsid w:val="00067184"/>
    <w:rsid w:val="0006739E"/>
    <w:rsid w:val="0006751F"/>
    <w:rsid w:val="00070957"/>
    <w:rsid w:val="00071923"/>
    <w:rsid w:val="00072087"/>
    <w:rsid w:val="000722E3"/>
    <w:rsid w:val="0007236C"/>
    <w:rsid w:val="00072AAD"/>
    <w:rsid w:val="00072BCA"/>
    <w:rsid w:val="000732C9"/>
    <w:rsid w:val="0007363B"/>
    <w:rsid w:val="00073A2C"/>
    <w:rsid w:val="00074B6E"/>
    <w:rsid w:val="00075058"/>
    <w:rsid w:val="0007553D"/>
    <w:rsid w:val="000762BF"/>
    <w:rsid w:val="00076440"/>
    <w:rsid w:val="00076475"/>
    <w:rsid w:val="00076AFE"/>
    <w:rsid w:val="0007735F"/>
    <w:rsid w:val="000777E5"/>
    <w:rsid w:val="0008037B"/>
    <w:rsid w:val="0008048D"/>
    <w:rsid w:val="0008059F"/>
    <w:rsid w:val="00080838"/>
    <w:rsid w:val="00080C0A"/>
    <w:rsid w:val="00080D2F"/>
    <w:rsid w:val="000817BD"/>
    <w:rsid w:val="000821F7"/>
    <w:rsid w:val="00082C9D"/>
    <w:rsid w:val="00082F3F"/>
    <w:rsid w:val="000833AD"/>
    <w:rsid w:val="000834DE"/>
    <w:rsid w:val="00083704"/>
    <w:rsid w:val="00083A51"/>
    <w:rsid w:val="00084BE0"/>
    <w:rsid w:val="00084C6D"/>
    <w:rsid w:val="0008503A"/>
    <w:rsid w:val="000854EA"/>
    <w:rsid w:val="00085A4A"/>
    <w:rsid w:val="00085A6D"/>
    <w:rsid w:val="000862CE"/>
    <w:rsid w:val="00086AA6"/>
    <w:rsid w:val="0008783E"/>
    <w:rsid w:val="00087AEC"/>
    <w:rsid w:val="00087B38"/>
    <w:rsid w:val="00090BA4"/>
    <w:rsid w:val="0009129A"/>
    <w:rsid w:val="00091B19"/>
    <w:rsid w:val="00091C69"/>
    <w:rsid w:val="0009245B"/>
    <w:rsid w:val="000934F1"/>
    <w:rsid w:val="000935AF"/>
    <w:rsid w:val="00093E83"/>
    <w:rsid w:val="00094F3E"/>
    <w:rsid w:val="0009536E"/>
    <w:rsid w:val="00095772"/>
    <w:rsid w:val="0009612C"/>
    <w:rsid w:val="0009621C"/>
    <w:rsid w:val="00096488"/>
    <w:rsid w:val="00096A63"/>
    <w:rsid w:val="00097458"/>
    <w:rsid w:val="0009792A"/>
    <w:rsid w:val="00097A4B"/>
    <w:rsid w:val="00097A9D"/>
    <w:rsid w:val="00097DE7"/>
    <w:rsid w:val="000A0022"/>
    <w:rsid w:val="000A18C7"/>
    <w:rsid w:val="000A1AFA"/>
    <w:rsid w:val="000A2674"/>
    <w:rsid w:val="000A284C"/>
    <w:rsid w:val="000A3D7F"/>
    <w:rsid w:val="000A585E"/>
    <w:rsid w:val="000A5CB3"/>
    <w:rsid w:val="000A5E01"/>
    <w:rsid w:val="000A5EFF"/>
    <w:rsid w:val="000A5FF3"/>
    <w:rsid w:val="000A6E55"/>
    <w:rsid w:val="000A793C"/>
    <w:rsid w:val="000A7FBA"/>
    <w:rsid w:val="000B1368"/>
    <w:rsid w:val="000B1370"/>
    <w:rsid w:val="000B1E79"/>
    <w:rsid w:val="000B1F79"/>
    <w:rsid w:val="000B245B"/>
    <w:rsid w:val="000B279C"/>
    <w:rsid w:val="000B31CD"/>
    <w:rsid w:val="000B39BE"/>
    <w:rsid w:val="000B3D72"/>
    <w:rsid w:val="000B4060"/>
    <w:rsid w:val="000B55AA"/>
    <w:rsid w:val="000B5EE1"/>
    <w:rsid w:val="000B6384"/>
    <w:rsid w:val="000B659D"/>
    <w:rsid w:val="000B6B0D"/>
    <w:rsid w:val="000B6B7E"/>
    <w:rsid w:val="000B7C6A"/>
    <w:rsid w:val="000B7EFF"/>
    <w:rsid w:val="000C01F7"/>
    <w:rsid w:val="000C06CE"/>
    <w:rsid w:val="000C0814"/>
    <w:rsid w:val="000C0963"/>
    <w:rsid w:val="000C0A74"/>
    <w:rsid w:val="000C0A9B"/>
    <w:rsid w:val="000C3C88"/>
    <w:rsid w:val="000C3F98"/>
    <w:rsid w:val="000C4002"/>
    <w:rsid w:val="000C62CD"/>
    <w:rsid w:val="000C7185"/>
    <w:rsid w:val="000D0045"/>
    <w:rsid w:val="000D0502"/>
    <w:rsid w:val="000D0838"/>
    <w:rsid w:val="000D0C0E"/>
    <w:rsid w:val="000D14E5"/>
    <w:rsid w:val="000D1E8C"/>
    <w:rsid w:val="000D2513"/>
    <w:rsid w:val="000D3273"/>
    <w:rsid w:val="000D41DD"/>
    <w:rsid w:val="000D4210"/>
    <w:rsid w:val="000D475F"/>
    <w:rsid w:val="000D51F9"/>
    <w:rsid w:val="000D534E"/>
    <w:rsid w:val="000D57E7"/>
    <w:rsid w:val="000D601E"/>
    <w:rsid w:val="000D79DE"/>
    <w:rsid w:val="000E046A"/>
    <w:rsid w:val="000E0BD5"/>
    <w:rsid w:val="000E12FE"/>
    <w:rsid w:val="000E16AA"/>
    <w:rsid w:val="000E2226"/>
    <w:rsid w:val="000E2B9B"/>
    <w:rsid w:val="000E3396"/>
    <w:rsid w:val="000E3FA8"/>
    <w:rsid w:val="000E4573"/>
    <w:rsid w:val="000E48ED"/>
    <w:rsid w:val="000E5876"/>
    <w:rsid w:val="000E5B3B"/>
    <w:rsid w:val="000E605E"/>
    <w:rsid w:val="000E6B65"/>
    <w:rsid w:val="000E7353"/>
    <w:rsid w:val="000E7DBC"/>
    <w:rsid w:val="000F0DE6"/>
    <w:rsid w:val="000F21A1"/>
    <w:rsid w:val="000F41F5"/>
    <w:rsid w:val="000F443B"/>
    <w:rsid w:val="000F4683"/>
    <w:rsid w:val="000F536E"/>
    <w:rsid w:val="000F5E5B"/>
    <w:rsid w:val="000F5FAC"/>
    <w:rsid w:val="000F6AA5"/>
    <w:rsid w:val="000F6F39"/>
    <w:rsid w:val="000F73A2"/>
    <w:rsid w:val="000F7853"/>
    <w:rsid w:val="000F7D46"/>
    <w:rsid w:val="001007FB"/>
    <w:rsid w:val="00100955"/>
    <w:rsid w:val="001017DC"/>
    <w:rsid w:val="0010187A"/>
    <w:rsid w:val="00101AE3"/>
    <w:rsid w:val="00101D1E"/>
    <w:rsid w:val="00101F41"/>
    <w:rsid w:val="001020BB"/>
    <w:rsid w:val="0010214D"/>
    <w:rsid w:val="0010341A"/>
    <w:rsid w:val="00103C75"/>
    <w:rsid w:val="0010410B"/>
    <w:rsid w:val="00104ADC"/>
    <w:rsid w:val="00106460"/>
    <w:rsid w:val="00106A4A"/>
    <w:rsid w:val="00107072"/>
    <w:rsid w:val="00107286"/>
    <w:rsid w:val="00107629"/>
    <w:rsid w:val="001078ED"/>
    <w:rsid w:val="00107DA6"/>
    <w:rsid w:val="00110F4C"/>
    <w:rsid w:val="001113EC"/>
    <w:rsid w:val="0011199D"/>
    <w:rsid w:val="0011361D"/>
    <w:rsid w:val="001139B7"/>
    <w:rsid w:val="001139F6"/>
    <w:rsid w:val="00113C9E"/>
    <w:rsid w:val="00114A3D"/>
    <w:rsid w:val="00116164"/>
    <w:rsid w:val="0011636E"/>
    <w:rsid w:val="00116DBF"/>
    <w:rsid w:val="001178C7"/>
    <w:rsid w:val="00117C30"/>
    <w:rsid w:val="00117F74"/>
    <w:rsid w:val="00117FB2"/>
    <w:rsid w:val="00120C0B"/>
    <w:rsid w:val="0012112D"/>
    <w:rsid w:val="001212CC"/>
    <w:rsid w:val="00121419"/>
    <w:rsid w:val="00121FDB"/>
    <w:rsid w:val="00122060"/>
    <w:rsid w:val="001227D5"/>
    <w:rsid w:val="00122A8A"/>
    <w:rsid w:val="001250C1"/>
    <w:rsid w:val="00125657"/>
    <w:rsid w:val="00126C7F"/>
    <w:rsid w:val="00130167"/>
    <w:rsid w:val="001301CE"/>
    <w:rsid w:val="0013034C"/>
    <w:rsid w:val="00131CAC"/>
    <w:rsid w:val="001325EA"/>
    <w:rsid w:val="001330DD"/>
    <w:rsid w:val="001333FC"/>
    <w:rsid w:val="0013387D"/>
    <w:rsid w:val="001338D5"/>
    <w:rsid w:val="00134805"/>
    <w:rsid w:val="00134D85"/>
    <w:rsid w:val="001350DE"/>
    <w:rsid w:val="00135B97"/>
    <w:rsid w:val="00135C53"/>
    <w:rsid w:val="00136347"/>
    <w:rsid w:val="00137704"/>
    <w:rsid w:val="00137DE1"/>
    <w:rsid w:val="00140925"/>
    <w:rsid w:val="0014106D"/>
    <w:rsid w:val="00141351"/>
    <w:rsid w:val="0014145E"/>
    <w:rsid w:val="0014154F"/>
    <w:rsid w:val="0014164C"/>
    <w:rsid w:val="001421E2"/>
    <w:rsid w:val="00142926"/>
    <w:rsid w:val="00142F34"/>
    <w:rsid w:val="0014332B"/>
    <w:rsid w:val="0014385B"/>
    <w:rsid w:val="0014435F"/>
    <w:rsid w:val="0014448D"/>
    <w:rsid w:val="001445FA"/>
    <w:rsid w:val="00144691"/>
    <w:rsid w:val="0014498F"/>
    <w:rsid w:val="001453BD"/>
    <w:rsid w:val="001454CD"/>
    <w:rsid w:val="001454D1"/>
    <w:rsid w:val="001459C2"/>
    <w:rsid w:val="00145A38"/>
    <w:rsid w:val="00146259"/>
    <w:rsid w:val="00147742"/>
    <w:rsid w:val="00150967"/>
    <w:rsid w:val="00150F78"/>
    <w:rsid w:val="00151569"/>
    <w:rsid w:val="00151838"/>
    <w:rsid w:val="00151E44"/>
    <w:rsid w:val="00152BB4"/>
    <w:rsid w:val="00153362"/>
    <w:rsid w:val="00154ACF"/>
    <w:rsid w:val="00154DF3"/>
    <w:rsid w:val="00155665"/>
    <w:rsid w:val="00156F51"/>
    <w:rsid w:val="0015767B"/>
    <w:rsid w:val="00157F7C"/>
    <w:rsid w:val="0016030E"/>
    <w:rsid w:val="00160729"/>
    <w:rsid w:val="00160810"/>
    <w:rsid w:val="001612A9"/>
    <w:rsid w:val="00161BC3"/>
    <w:rsid w:val="00162547"/>
    <w:rsid w:val="001633FF"/>
    <w:rsid w:val="00163B8A"/>
    <w:rsid w:val="00163D02"/>
    <w:rsid w:val="00163EE4"/>
    <w:rsid w:val="00165B84"/>
    <w:rsid w:val="001666C5"/>
    <w:rsid w:val="001678B8"/>
    <w:rsid w:val="00167D93"/>
    <w:rsid w:val="0017023B"/>
    <w:rsid w:val="00170D57"/>
    <w:rsid w:val="00170E72"/>
    <w:rsid w:val="00170EF4"/>
    <w:rsid w:val="00170F9E"/>
    <w:rsid w:val="00171216"/>
    <w:rsid w:val="00172027"/>
    <w:rsid w:val="001720B3"/>
    <w:rsid w:val="001723CE"/>
    <w:rsid w:val="00172E55"/>
    <w:rsid w:val="0017327A"/>
    <w:rsid w:val="001734F8"/>
    <w:rsid w:val="00174014"/>
    <w:rsid w:val="0017451A"/>
    <w:rsid w:val="00174D07"/>
    <w:rsid w:val="00174F7C"/>
    <w:rsid w:val="00176B45"/>
    <w:rsid w:val="00176CED"/>
    <w:rsid w:val="00176E17"/>
    <w:rsid w:val="0017794D"/>
    <w:rsid w:val="00180259"/>
    <w:rsid w:val="0018080D"/>
    <w:rsid w:val="00180E3E"/>
    <w:rsid w:val="00181143"/>
    <w:rsid w:val="00182851"/>
    <w:rsid w:val="001828FB"/>
    <w:rsid w:val="00185231"/>
    <w:rsid w:val="00185AA1"/>
    <w:rsid w:val="00185EEE"/>
    <w:rsid w:val="00187508"/>
    <w:rsid w:val="00187C7A"/>
    <w:rsid w:val="00187DEF"/>
    <w:rsid w:val="00190A41"/>
    <w:rsid w:val="00191323"/>
    <w:rsid w:val="00191D15"/>
    <w:rsid w:val="001921A9"/>
    <w:rsid w:val="00192E36"/>
    <w:rsid w:val="001951F2"/>
    <w:rsid w:val="00195A68"/>
    <w:rsid w:val="00195CF7"/>
    <w:rsid w:val="001964B5"/>
    <w:rsid w:val="0019686B"/>
    <w:rsid w:val="00196AC1"/>
    <w:rsid w:val="00196C9F"/>
    <w:rsid w:val="00197385"/>
    <w:rsid w:val="001A0585"/>
    <w:rsid w:val="001A0901"/>
    <w:rsid w:val="001A0A0E"/>
    <w:rsid w:val="001A14C4"/>
    <w:rsid w:val="001A1F56"/>
    <w:rsid w:val="001A24AF"/>
    <w:rsid w:val="001A3029"/>
    <w:rsid w:val="001A36AA"/>
    <w:rsid w:val="001A3936"/>
    <w:rsid w:val="001A42A4"/>
    <w:rsid w:val="001A4649"/>
    <w:rsid w:val="001A55FA"/>
    <w:rsid w:val="001A6F0B"/>
    <w:rsid w:val="001A7684"/>
    <w:rsid w:val="001A7817"/>
    <w:rsid w:val="001A7B88"/>
    <w:rsid w:val="001B0FF2"/>
    <w:rsid w:val="001B1241"/>
    <w:rsid w:val="001B1484"/>
    <w:rsid w:val="001B18BF"/>
    <w:rsid w:val="001B20C3"/>
    <w:rsid w:val="001B38FF"/>
    <w:rsid w:val="001B3964"/>
    <w:rsid w:val="001B3B2E"/>
    <w:rsid w:val="001B3D0E"/>
    <w:rsid w:val="001B4094"/>
    <w:rsid w:val="001B4737"/>
    <w:rsid w:val="001B47CC"/>
    <w:rsid w:val="001B4E0A"/>
    <w:rsid w:val="001B5346"/>
    <w:rsid w:val="001B5574"/>
    <w:rsid w:val="001B5D02"/>
    <w:rsid w:val="001B6A67"/>
    <w:rsid w:val="001B6FAC"/>
    <w:rsid w:val="001B70B6"/>
    <w:rsid w:val="001B7457"/>
    <w:rsid w:val="001C0180"/>
    <w:rsid w:val="001C0851"/>
    <w:rsid w:val="001C0E12"/>
    <w:rsid w:val="001C0F7A"/>
    <w:rsid w:val="001C19BD"/>
    <w:rsid w:val="001C1CE1"/>
    <w:rsid w:val="001C2B4D"/>
    <w:rsid w:val="001C31EA"/>
    <w:rsid w:val="001C33E2"/>
    <w:rsid w:val="001C3909"/>
    <w:rsid w:val="001C3D41"/>
    <w:rsid w:val="001C3F12"/>
    <w:rsid w:val="001C4487"/>
    <w:rsid w:val="001C5A59"/>
    <w:rsid w:val="001C687B"/>
    <w:rsid w:val="001D001D"/>
    <w:rsid w:val="001D0149"/>
    <w:rsid w:val="001D0278"/>
    <w:rsid w:val="001D18DC"/>
    <w:rsid w:val="001D220F"/>
    <w:rsid w:val="001D250B"/>
    <w:rsid w:val="001D2601"/>
    <w:rsid w:val="001D669F"/>
    <w:rsid w:val="001D6842"/>
    <w:rsid w:val="001D7247"/>
    <w:rsid w:val="001D7530"/>
    <w:rsid w:val="001D7A2A"/>
    <w:rsid w:val="001D7ACF"/>
    <w:rsid w:val="001D7DDA"/>
    <w:rsid w:val="001D7E41"/>
    <w:rsid w:val="001E0E94"/>
    <w:rsid w:val="001E208B"/>
    <w:rsid w:val="001E2C7F"/>
    <w:rsid w:val="001E30B9"/>
    <w:rsid w:val="001E382D"/>
    <w:rsid w:val="001E3A5B"/>
    <w:rsid w:val="001E3DCF"/>
    <w:rsid w:val="001E4592"/>
    <w:rsid w:val="001E471B"/>
    <w:rsid w:val="001E55C7"/>
    <w:rsid w:val="001E5B72"/>
    <w:rsid w:val="001E5FFF"/>
    <w:rsid w:val="001E6211"/>
    <w:rsid w:val="001E6ABB"/>
    <w:rsid w:val="001E71BD"/>
    <w:rsid w:val="001E7556"/>
    <w:rsid w:val="001F0100"/>
    <w:rsid w:val="001F079F"/>
    <w:rsid w:val="001F11D0"/>
    <w:rsid w:val="001F1718"/>
    <w:rsid w:val="001F17F7"/>
    <w:rsid w:val="001F1D00"/>
    <w:rsid w:val="001F1EB5"/>
    <w:rsid w:val="001F23FF"/>
    <w:rsid w:val="001F2631"/>
    <w:rsid w:val="001F2E1C"/>
    <w:rsid w:val="001F3661"/>
    <w:rsid w:val="001F4E48"/>
    <w:rsid w:val="001F54BE"/>
    <w:rsid w:val="001F5684"/>
    <w:rsid w:val="001F600F"/>
    <w:rsid w:val="001F60DB"/>
    <w:rsid w:val="001F6BA7"/>
    <w:rsid w:val="001F7F87"/>
    <w:rsid w:val="00200429"/>
    <w:rsid w:val="002004D8"/>
    <w:rsid w:val="00200836"/>
    <w:rsid w:val="0020153C"/>
    <w:rsid w:val="00201E43"/>
    <w:rsid w:val="00201E8A"/>
    <w:rsid w:val="00202C27"/>
    <w:rsid w:val="00203771"/>
    <w:rsid w:val="00203870"/>
    <w:rsid w:val="002038CC"/>
    <w:rsid w:val="00203E5B"/>
    <w:rsid w:val="002044DD"/>
    <w:rsid w:val="002056D1"/>
    <w:rsid w:val="00205FB0"/>
    <w:rsid w:val="00207017"/>
    <w:rsid w:val="00207F93"/>
    <w:rsid w:val="00210300"/>
    <w:rsid w:val="002107EE"/>
    <w:rsid w:val="00210AA0"/>
    <w:rsid w:val="00210E5F"/>
    <w:rsid w:val="00210F52"/>
    <w:rsid w:val="002116A0"/>
    <w:rsid w:val="0021235C"/>
    <w:rsid w:val="0021252A"/>
    <w:rsid w:val="0021270F"/>
    <w:rsid w:val="00212B16"/>
    <w:rsid w:val="002134C0"/>
    <w:rsid w:val="0021362D"/>
    <w:rsid w:val="00213E96"/>
    <w:rsid w:val="002148FC"/>
    <w:rsid w:val="00214D75"/>
    <w:rsid w:val="00215433"/>
    <w:rsid w:val="00215F94"/>
    <w:rsid w:val="00216298"/>
    <w:rsid w:val="0021660D"/>
    <w:rsid w:val="00216D88"/>
    <w:rsid w:val="00216FE5"/>
    <w:rsid w:val="002175BC"/>
    <w:rsid w:val="00217D84"/>
    <w:rsid w:val="00220C70"/>
    <w:rsid w:val="00220D06"/>
    <w:rsid w:val="00220E34"/>
    <w:rsid w:val="00220F59"/>
    <w:rsid w:val="002213B8"/>
    <w:rsid w:val="00221A43"/>
    <w:rsid w:val="00221C22"/>
    <w:rsid w:val="00222581"/>
    <w:rsid w:val="002226E2"/>
    <w:rsid w:val="00222B5A"/>
    <w:rsid w:val="00223611"/>
    <w:rsid w:val="002245F2"/>
    <w:rsid w:val="00224702"/>
    <w:rsid w:val="002247BC"/>
    <w:rsid w:val="00225DA0"/>
    <w:rsid w:val="00226A8F"/>
    <w:rsid w:val="00227426"/>
    <w:rsid w:val="00227692"/>
    <w:rsid w:val="00227D56"/>
    <w:rsid w:val="002310D1"/>
    <w:rsid w:val="002315E3"/>
    <w:rsid w:val="0023220D"/>
    <w:rsid w:val="00232D1D"/>
    <w:rsid w:val="002334FD"/>
    <w:rsid w:val="002339EB"/>
    <w:rsid w:val="00233F2E"/>
    <w:rsid w:val="00234812"/>
    <w:rsid w:val="00234CC4"/>
    <w:rsid w:val="00234FBC"/>
    <w:rsid w:val="00235215"/>
    <w:rsid w:val="002352DE"/>
    <w:rsid w:val="00236A73"/>
    <w:rsid w:val="00236C69"/>
    <w:rsid w:val="00236FEB"/>
    <w:rsid w:val="0023724D"/>
    <w:rsid w:val="002373F5"/>
    <w:rsid w:val="002375BA"/>
    <w:rsid w:val="002376A5"/>
    <w:rsid w:val="00237CF0"/>
    <w:rsid w:val="002408C5"/>
    <w:rsid w:val="00240937"/>
    <w:rsid w:val="002411C2"/>
    <w:rsid w:val="00242039"/>
    <w:rsid w:val="00242D9E"/>
    <w:rsid w:val="00244EA6"/>
    <w:rsid w:val="002457D8"/>
    <w:rsid w:val="002461C9"/>
    <w:rsid w:val="00246773"/>
    <w:rsid w:val="00246798"/>
    <w:rsid w:val="002467EE"/>
    <w:rsid w:val="00246E3D"/>
    <w:rsid w:val="002502A5"/>
    <w:rsid w:val="002508E5"/>
    <w:rsid w:val="00250EC8"/>
    <w:rsid w:val="002512A2"/>
    <w:rsid w:val="00251FCE"/>
    <w:rsid w:val="00253234"/>
    <w:rsid w:val="00253707"/>
    <w:rsid w:val="00253877"/>
    <w:rsid w:val="00253895"/>
    <w:rsid w:val="00253B14"/>
    <w:rsid w:val="00253B8B"/>
    <w:rsid w:val="002541B3"/>
    <w:rsid w:val="002548E3"/>
    <w:rsid w:val="00254C83"/>
    <w:rsid w:val="00254E8A"/>
    <w:rsid w:val="00254FAD"/>
    <w:rsid w:val="002557D2"/>
    <w:rsid w:val="00255887"/>
    <w:rsid w:val="00255910"/>
    <w:rsid w:val="00257718"/>
    <w:rsid w:val="00257921"/>
    <w:rsid w:val="002605B0"/>
    <w:rsid w:val="00260775"/>
    <w:rsid w:val="00261B4D"/>
    <w:rsid w:val="00262167"/>
    <w:rsid w:val="00262636"/>
    <w:rsid w:val="00262C6B"/>
    <w:rsid w:val="00262D38"/>
    <w:rsid w:val="00263612"/>
    <w:rsid w:val="00263F37"/>
    <w:rsid w:val="00264059"/>
    <w:rsid w:val="002651A8"/>
    <w:rsid w:val="002652D5"/>
    <w:rsid w:val="00266DDC"/>
    <w:rsid w:val="00266DF4"/>
    <w:rsid w:val="00267F2B"/>
    <w:rsid w:val="002711F9"/>
    <w:rsid w:val="00271653"/>
    <w:rsid w:val="00271AF9"/>
    <w:rsid w:val="00272919"/>
    <w:rsid w:val="00273D2B"/>
    <w:rsid w:val="00273DF1"/>
    <w:rsid w:val="00274696"/>
    <w:rsid w:val="0027491E"/>
    <w:rsid w:val="00274DC5"/>
    <w:rsid w:val="002751F7"/>
    <w:rsid w:val="0027570C"/>
    <w:rsid w:val="00276852"/>
    <w:rsid w:val="0027689A"/>
    <w:rsid w:val="002768A2"/>
    <w:rsid w:val="00276B83"/>
    <w:rsid w:val="00276BD2"/>
    <w:rsid w:val="00280FE1"/>
    <w:rsid w:val="002819BC"/>
    <w:rsid w:val="0028234F"/>
    <w:rsid w:val="00282C8C"/>
    <w:rsid w:val="00284CBB"/>
    <w:rsid w:val="002863D8"/>
    <w:rsid w:val="002867B5"/>
    <w:rsid w:val="002867C1"/>
    <w:rsid w:val="00286D37"/>
    <w:rsid w:val="00286DFA"/>
    <w:rsid w:val="00287854"/>
    <w:rsid w:val="00287B6B"/>
    <w:rsid w:val="00287E2E"/>
    <w:rsid w:val="0029064D"/>
    <w:rsid w:val="0029076F"/>
    <w:rsid w:val="002907EC"/>
    <w:rsid w:val="00290F85"/>
    <w:rsid w:val="00291D09"/>
    <w:rsid w:val="00292365"/>
    <w:rsid w:val="00292408"/>
    <w:rsid w:val="0029255E"/>
    <w:rsid w:val="00292F3E"/>
    <w:rsid w:val="0029314A"/>
    <w:rsid w:val="0029326D"/>
    <w:rsid w:val="0029340B"/>
    <w:rsid w:val="002935E0"/>
    <w:rsid w:val="00293CA4"/>
    <w:rsid w:val="00293DD5"/>
    <w:rsid w:val="002941EB"/>
    <w:rsid w:val="002945F8"/>
    <w:rsid w:val="00294C23"/>
    <w:rsid w:val="002950AD"/>
    <w:rsid w:val="00295908"/>
    <w:rsid w:val="00295E0D"/>
    <w:rsid w:val="00296E4D"/>
    <w:rsid w:val="00296F27"/>
    <w:rsid w:val="00297606"/>
    <w:rsid w:val="002978F8"/>
    <w:rsid w:val="00297AEF"/>
    <w:rsid w:val="00297F67"/>
    <w:rsid w:val="002A09D3"/>
    <w:rsid w:val="002A0A21"/>
    <w:rsid w:val="002A14E9"/>
    <w:rsid w:val="002A1A9F"/>
    <w:rsid w:val="002A1B3F"/>
    <w:rsid w:val="002A1E8A"/>
    <w:rsid w:val="002A2995"/>
    <w:rsid w:val="002A2E79"/>
    <w:rsid w:val="002A2F8F"/>
    <w:rsid w:val="002A3147"/>
    <w:rsid w:val="002A33AF"/>
    <w:rsid w:val="002A39A2"/>
    <w:rsid w:val="002A3B1A"/>
    <w:rsid w:val="002A3E84"/>
    <w:rsid w:val="002A3E94"/>
    <w:rsid w:val="002A4478"/>
    <w:rsid w:val="002A486C"/>
    <w:rsid w:val="002A51CD"/>
    <w:rsid w:val="002A559F"/>
    <w:rsid w:val="002A571E"/>
    <w:rsid w:val="002A584A"/>
    <w:rsid w:val="002A5DEE"/>
    <w:rsid w:val="002A6C04"/>
    <w:rsid w:val="002A6E44"/>
    <w:rsid w:val="002A7425"/>
    <w:rsid w:val="002A7E08"/>
    <w:rsid w:val="002A7EB7"/>
    <w:rsid w:val="002B0014"/>
    <w:rsid w:val="002B07A3"/>
    <w:rsid w:val="002B12E7"/>
    <w:rsid w:val="002B22AB"/>
    <w:rsid w:val="002B3A45"/>
    <w:rsid w:val="002B3B8E"/>
    <w:rsid w:val="002B3D74"/>
    <w:rsid w:val="002B479B"/>
    <w:rsid w:val="002B5115"/>
    <w:rsid w:val="002B5643"/>
    <w:rsid w:val="002B586E"/>
    <w:rsid w:val="002B6276"/>
    <w:rsid w:val="002B6686"/>
    <w:rsid w:val="002B6979"/>
    <w:rsid w:val="002B77D7"/>
    <w:rsid w:val="002B7D8E"/>
    <w:rsid w:val="002C0294"/>
    <w:rsid w:val="002C0543"/>
    <w:rsid w:val="002C13CF"/>
    <w:rsid w:val="002C189D"/>
    <w:rsid w:val="002C1DB5"/>
    <w:rsid w:val="002C22D4"/>
    <w:rsid w:val="002C2318"/>
    <w:rsid w:val="002C2323"/>
    <w:rsid w:val="002C2B9D"/>
    <w:rsid w:val="002C3278"/>
    <w:rsid w:val="002C3365"/>
    <w:rsid w:val="002C3771"/>
    <w:rsid w:val="002C4067"/>
    <w:rsid w:val="002C41E9"/>
    <w:rsid w:val="002C4407"/>
    <w:rsid w:val="002C48D7"/>
    <w:rsid w:val="002C49A9"/>
    <w:rsid w:val="002C5BEE"/>
    <w:rsid w:val="002C5DCC"/>
    <w:rsid w:val="002C5EE9"/>
    <w:rsid w:val="002C6505"/>
    <w:rsid w:val="002C6BFA"/>
    <w:rsid w:val="002D04EF"/>
    <w:rsid w:val="002D062A"/>
    <w:rsid w:val="002D10F5"/>
    <w:rsid w:val="002D1272"/>
    <w:rsid w:val="002D14CA"/>
    <w:rsid w:val="002D1728"/>
    <w:rsid w:val="002D1AAB"/>
    <w:rsid w:val="002D221E"/>
    <w:rsid w:val="002D3675"/>
    <w:rsid w:val="002D4812"/>
    <w:rsid w:val="002D489E"/>
    <w:rsid w:val="002D4A45"/>
    <w:rsid w:val="002D5932"/>
    <w:rsid w:val="002D5B1A"/>
    <w:rsid w:val="002D5BF8"/>
    <w:rsid w:val="002D66E2"/>
    <w:rsid w:val="002D68AE"/>
    <w:rsid w:val="002D6C54"/>
    <w:rsid w:val="002D6D8F"/>
    <w:rsid w:val="002D728C"/>
    <w:rsid w:val="002D75B3"/>
    <w:rsid w:val="002D7948"/>
    <w:rsid w:val="002E00E3"/>
    <w:rsid w:val="002E0191"/>
    <w:rsid w:val="002E0A5A"/>
    <w:rsid w:val="002E1F50"/>
    <w:rsid w:val="002E2432"/>
    <w:rsid w:val="002E292D"/>
    <w:rsid w:val="002E2F5B"/>
    <w:rsid w:val="002E3193"/>
    <w:rsid w:val="002E3B42"/>
    <w:rsid w:val="002E48D0"/>
    <w:rsid w:val="002E5399"/>
    <w:rsid w:val="002E6F0B"/>
    <w:rsid w:val="002E7DB2"/>
    <w:rsid w:val="002F0011"/>
    <w:rsid w:val="002F014B"/>
    <w:rsid w:val="002F034F"/>
    <w:rsid w:val="002F164E"/>
    <w:rsid w:val="002F16D9"/>
    <w:rsid w:val="002F2B3F"/>
    <w:rsid w:val="002F41B8"/>
    <w:rsid w:val="002F4605"/>
    <w:rsid w:val="002F496F"/>
    <w:rsid w:val="002F5427"/>
    <w:rsid w:val="002F6142"/>
    <w:rsid w:val="002F6437"/>
    <w:rsid w:val="002F64F1"/>
    <w:rsid w:val="002F6788"/>
    <w:rsid w:val="002F692D"/>
    <w:rsid w:val="002F6A34"/>
    <w:rsid w:val="002F71A4"/>
    <w:rsid w:val="002F723A"/>
    <w:rsid w:val="002F7323"/>
    <w:rsid w:val="002F7722"/>
    <w:rsid w:val="002F79EE"/>
    <w:rsid w:val="002F7B08"/>
    <w:rsid w:val="00300685"/>
    <w:rsid w:val="003009D1"/>
    <w:rsid w:val="00302245"/>
    <w:rsid w:val="00302254"/>
    <w:rsid w:val="0030233A"/>
    <w:rsid w:val="003031E5"/>
    <w:rsid w:val="00303D9D"/>
    <w:rsid w:val="003041A0"/>
    <w:rsid w:val="00304D5C"/>
    <w:rsid w:val="00304E44"/>
    <w:rsid w:val="00305BEB"/>
    <w:rsid w:val="00305FB3"/>
    <w:rsid w:val="00306280"/>
    <w:rsid w:val="00306BE9"/>
    <w:rsid w:val="00307DBA"/>
    <w:rsid w:val="0031041F"/>
    <w:rsid w:val="003105CF"/>
    <w:rsid w:val="0031079C"/>
    <w:rsid w:val="00311171"/>
    <w:rsid w:val="0031144A"/>
    <w:rsid w:val="00311607"/>
    <w:rsid w:val="00311C44"/>
    <w:rsid w:val="00311FE3"/>
    <w:rsid w:val="00312DF1"/>
    <w:rsid w:val="003141CC"/>
    <w:rsid w:val="0031427B"/>
    <w:rsid w:val="003142C9"/>
    <w:rsid w:val="00314574"/>
    <w:rsid w:val="003145DD"/>
    <w:rsid w:val="00315175"/>
    <w:rsid w:val="003162AE"/>
    <w:rsid w:val="0031692E"/>
    <w:rsid w:val="00316C8E"/>
    <w:rsid w:val="00316FE0"/>
    <w:rsid w:val="003178A3"/>
    <w:rsid w:val="00317CF3"/>
    <w:rsid w:val="00320117"/>
    <w:rsid w:val="00321154"/>
    <w:rsid w:val="00322063"/>
    <w:rsid w:val="00322191"/>
    <w:rsid w:val="003234A0"/>
    <w:rsid w:val="003237C9"/>
    <w:rsid w:val="00323FCB"/>
    <w:rsid w:val="00324115"/>
    <w:rsid w:val="003241AF"/>
    <w:rsid w:val="00325029"/>
    <w:rsid w:val="00325863"/>
    <w:rsid w:val="003267BB"/>
    <w:rsid w:val="00326CEC"/>
    <w:rsid w:val="00327645"/>
    <w:rsid w:val="00327963"/>
    <w:rsid w:val="00327A89"/>
    <w:rsid w:val="00330E11"/>
    <w:rsid w:val="003316FF"/>
    <w:rsid w:val="00331B42"/>
    <w:rsid w:val="00331C5C"/>
    <w:rsid w:val="00332E12"/>
    <w:rsid w:val="0033358B"/>
    <w:rsid w:val="00333FC8"/>
    <w:rsid w:val="003343E5"/>
    <w:rsid w:val="003344D9"/>
    <w:rsid w:val="00334600"/>
    <w:rsid w:val="003361AA"/>
    <w:rsid w:val="003372EA"/>
    <w:rsid w:val="003377FB"/>
    <w:rsid w:val="00337A16"/>
    <w:rsid w:val="00337B1D"/>
    <w:rsid w:val="00340839"/>
    <w:rsid w:val="00340C4B"/>
    <w:rsid w:val="00342110"/>
    <w:rsid w:val="003425AE"/>
    <w:rsid w:val="0034282B"/>
    <w:rsid w:val="00344573"/>
    <w:rsid w:val="00344926"/>
    <w:rsid w:val="003449B6"/>
    <w:rsid w:val="00344B63"/>
    <w:rsid w:val="00344FCF"/>
    <w:rsid w:val="003452D8"/>
    <w:rsid w:val="00345758"/>
    <w:rsid w:val="00345CA8"/>
    <w:rsid w:val="003460BF"/>
    <w:rsid w:val="003461B0"/>
    <w:rsid w:val="0034741F"/>
    <w:rsid w:val="00350893"/>
    <w:rsid w:val="00350A7D"/>
    <w:rsid w:val="00350EE5"/>
    <w:rsid w:val="00352F23"/>
    <w:rsid w:val="003535C7"/>
    <w:rsid w:val="003539B9"/>
    <w:rsid w:val="00354F26"/>
    <w:rsid w:val="0035509D"/>
    <w:rsid w:val="003554BB"/>
    <w:rsid w:val="00355556"/>
    <w:rsid w:val="00355ABB"/>
    <w:rsid w:val="00357624"/>
    <w:rsid w:val="0035785D"/>
    <w:rsid w:val="003579F6"/>
    <w:rsid w:val="00360713"/>
    <w:rsid w:val="00360EA2"/>
    <w:rsid w:val="003610EF"/>
    <w:rsid w:val="00361792"/>
    <w:rsid w:val="00361F14"/>
    <w:rsid w:val="00362546"/>
    <w:rsid w:val="00362652"/>
    <w:rsid w:val="003629C9"/>
    <w:rsid w:val="003629CB"/>
    <w:rsid w:val="00362BAD"/>
    <w:rsid w:val="00362ECF"/>
    <w:rsid w:val="0036361D"/>
    <w:rsid w:val="00363B15"/>
    <w:rsid w:val="00365C76"/>
    <w:rsid w:val="0036631D"/>
    <w:rsid w:val="003663BF"/>
    <w:rsid w:val="00366E4B"/>
    <w:rsid w:val="003703CC"/>
    <w:rsid w:val="003704C6"/>
    <w:rsid w:val="00370DC3"/>
    <w:rsid w:val="003714CB"/>
    <w:rsid w:val="00372C5C"/>
    <w:rsid w:val="00372CB2"/>
    <w:rsid w:val="0037310D"/>
    <w:rsid w:val="003733E6"/>
    <w:rsid w:val="00373B2C"/>
    <w:rsid w:val="00374383"/>
    <w:rsid w:val="00375EAD"/>
    <w:rsid w:val="00376CE1"/>
    <w:rsid w:val="00377272"/>
    <w:rsid w:val="0037780A"/>
    <w:rsid w:val="003818E7"/>
    <w:rsid w:val="00381A8F"/>
    <w:rsid w:val="00381D17"/>
    <w:rsid w:val="00382427"/>
    <w:rsid w:val="00382C74"/>
    <w:rsid w:val="00382DA9"/>
    <w:rsid w:val="00383C67"/>
    <w:rsid w:val="00383DB9"/>
    <w:rsid w:val="00383FD5"/>
    <w:rsid w:val="003842A7"/>
    <w:rsid w:val="00384F48"/>
    <w:rsid w:val="003860AA"/>
    <w:rsid w:val="0038612C"/>
    <w:rsid w:val="00386230"/>
    <w:rsid w:val="0038624B"/>
    <w:rsid w:val="003864D3"/>
    <w:rsid w:val="003869FB"/>
    <w:rsid w:val="00387289"/>
    <w:rsid w:val="00387686"/>
    <w:rsid w:val="00387E75"/>
    <w:rsid w:val="00390D3B"/>
    <w:rsid w:val="0039116B"/>
    <w:rsid w:val="00391806"/>
    <w:rsid w:val="00391A56"/>
    <w:rsid w:val="00391DF2"/>
    <w:rsid w:val="003925C2"/>
    <w:rsid w:val="003937ED"/>
    <w:rsid w:val="003938C4"/>
    <w:rsid w:val="00393BE6"/>
    <w:rsid w:val="00394440"/>
    <w:rsid w:val="003944FC"/>
    <w:rsid w:val="003959B9"/>
    <w:rsid w:val="00395E30"/>
    <w:rsid w:val="00396D61"/>
    <w:rsid w:val="00396DCE"/>
    <w:rsid w:val="0039711D"/>
    <w:rsid w:val="00397404"/>
    <w:rsid w:val="003A0E89"/>
    <w:rsid w:val="003A104F"/>
    <w:rsid w:val="003A1B43"/>
    <w:rsid w:val="003A1EA1"/>
    <w:rsid w:val="003A230C"/>
    <w:rsid w:val="003A27F5"/>
    <w:rsid w:val="003A339B"/>
    <w:rsid w:val="003A3E26"/>
    <w:rsid w:val="003A3E7D"/>
    <w:rsid w:val="003A43E9"/>
    <w:rsid w:val="003A49B8"/>
    <w:rsid w:val="003A4C9D"/>
    <w:rsid w:val="003A5055"/>
    <w:rsid w:val="003A539B"/>
    <w:rsid w:val="003A5BE8"/>
    <w:rsid w:val="003A5FE1"/>
    <w:rsid w:val="003A6664"/>
    <w:rsid w:val="003A6960"/>
    <w:rsid w:val="003A7186"/>
    <w:rsid w:val="003A7260"/>
    <w:rsid w:val="003A7C9C"/>
    <w:rsid w:val="003B0C21"/>
    <w:rsid w:val="003B12E0"/>
    <w:rsid w:val="003B1485"/>
    <w:rsid w:val="003B1CDC"/>
    <w:rsid w:val="003B22E9"/>
    <w:rsid w:val="003B2CEF"/>
    <w:rsid w:val="003B49A7"/>
    <w:rsid w:val="003B6883"/>
    <w:rsid w:val="003B6F29"/>
    <w:rsid w:val="003C08CB"/>
    <w:rsid w:val="003C13DE"/>
    <w:rsid w:val="003C1978"/>
    <w:rsid w:val="003C198D"/>
    <w:rsid w:val="003C1E9E"/>
    <w:rsid w:val="003C2E2D"/>
    <w:rsid w:val="003C30C3"/>
    <w:rsid w:val="003C35F0"/>
    <w:rsid w:val="003C39E6"/>
    <w:rsid w:val="003C46FC"/>
    <w:rsid w:val="003C4CC2"/>
    <w:rsid w:val="003C5BE1"/>
    <w:rsid w:val="003C5F67"/>
    <w:rsid w:val="003C6117"/>
    <w:rsid w:val="003C7531"/>
    <w:rsid w:val="003D0187"/>
    <w:rsid w:val="003D0765"/>
    <w:rsid w:val="003D0AE7"/>
    <w:rsid w:val="003D2573"/>
    <w:rsid w:val="003D2786"/>
    <w:rsid w:val="003D27C6"/>
    <w:rsid w:val="003D3203"/>
    <w:rsid w:val="003D4638"/>
    <w:rsid w:val="003E06CC"/>
    <w:rsid w:val="003E0D5D"/>
    <w:rsid w:val="003E115D"/>
    <w:rsid w:val="003E1712"/>
    <w:rsid w:val="003E1CCE"/>
    <w:rsid w:val="003E1E18"/>
    <w:rsid w:val="003E1E2E"/>
    <w:rsid w:val="003E1E94"/>
    <w:rsid w:val="003E1F27"/>
    <w:rsid w:val="003E1F44"/>
    <w:rsid w:val="003E20B8"/>
    <w:rsid w:val="003E211E"/>
    <w:rsid w:val="003E300E"/>
    <w:rsid w:val="003E3A83"/>
    <w:rsid w:val="003E4293"/>
    <w:rsid w:val="003E47FF"/>
    <w:rsid w:val="003E4B88"/>
    <w:rsid w:val="003E5019"/>
    <w:rsid w:val="003E5313"/>
    <w:rsid w:val="003E63EC"/>
    <w:rsid w:val="003E7A4F"/>
    <w:rsid w:val="003E7FEC"/>
    <w:rsid w:val="003F05B5"/>
    <w:rsid w:val="003F0B45"/>
    <w:rsid w:val="003F0BE1"/>
    <w:rsid w:val="003F0EE3"/>
    <w:rsid w:val="003F0F18"/>
    <w:rsid w:val="003F20CB"/>
    <w:rsid w:val="003F25CF"/>
    <w:rsid w:val="003F2ED4"/>
    <w:rsid w:val="003F393E"/>
    <w:rsid w:val="003F3A47"/>
    <w:rsid w:val="003F3AA4"/>
    <w:rsid w:val="003F3D2A"/>
    <w:rsid w:val="003F4170"/>
    <w:rsid w:val="003F43CE"/>
    <w:rsid w:val="003F49C8"/>
    <w:rsid w:val="003F4FCF"/>
    <w:rsid w:val="003F6282"/>
    <w:rsid w:val="003F7075"/>
    <w:rsid w:val="003F7555"/>
    <w:rsid w:val="003F7DB8"/>
    <w:rsid w:val="00400500"/>
    <w:rsid w:val="00400F61"/>
    <w:rsid w:val="00401182"/>
    <w:rsid w:val="00401957"/>
    <w:rsid w:val="00401967"/>
    <w:rsid w:val="00401D9B"/>
    <w:rsid w:val="00402A24"/>
    <w:rsid w:val="00403032"/>
    <w:rsid w:val="0040332D"/>
    <w:rsid w:val="00403B19"/>
    <w:rsid w:val="004040EF"/>
    <w:rsid w:val="004047E4"/>
    <w:rsid w:val="00404AC9"/>
    <w:rsid w:val="004053CB"/>
    <w:rsid w:val="00405F3C"/>
    <w:rsid w:val="00405FA6"/>
    <w:rsid w:val="00406B27"/>
    <w:rsid w:val="00406B29"/>
    <w:rsid w:val="00407FDF"/>
    <w:rsid w:val="0041039A"/>
    <w:rsid w:val="0041116D"/>
    <w:rsid w:val="00411791"/>
    <w:rsid w:val="00412A34"/>
    <w:rsid w:val="00413400"/>
    <w:rsid w:val="004136A5"/>
    <w:rsid w:val="00413BAE"/>
    <w:rsid w:val="00413F81"/>
    <w:rsid w:val="0041409F"/>
    <w:rsid w:val="00414842"/>
    <w:rsid w:val="00414ADF"/>
    <w:rsid w:val="00414FE6"/>
    <w:rsid w:val="00415BB1"/>
    <w:rsid w:val="00416439"/>
    <w:rsid w:val="00416E2E"/>
    <w:rsid w:val="0041719F"/>
    <w:rsid w:val="00417D36"/>
    <w:rsid w:val="00420B72"/>
    <w:rsid w:val="00421070"/>
    <w:rsid w:val="004210EF"/>
    <w:rsid w:val="00421F4C"/>
    <w:rsid w:val="00422748"/>
    <w:rsid w:val="004246F4"/>
    <w:rsid w:val="004250AC"/>
    <w:rsid w:val="00425CA3"/>
    <w:rsid w:val="0042785A"/>
    <w:rsid w:val="004278B5"/>
    <w:rsid w:val="00427C5E"/>
    <w:rsid w:val="00427C64"/>
    <w:rsid w:val="004300F4"/>
    <w:rsid w:val="00430740"/>
    <w:rsid w:val="00430A92"/>
    <w:rsid w:val="004314CE"/>
    <w:rsid w:val="00431CC4"/>
    <w:rsid w:val="00432030"/>
    <w:rsid w:val="00432CB4"/>
    <w:rsid w:val="004341EC"/>
    <w:rsid w:val="004344A4"/>
    <w:rsid w:val="004346AD"/>
    <w:rsid w:val="00434931"/>
    <w:rsid w:val="00435496"/>
    <w:rsid w:val="004356EB"/>
    <w:rsid w:val="00435977"/>
    <w:rsid w:val="00435FAE"/>
    <w:rsid w:val="0043602D"/>
    <w:rsid w:val="0043675F"/>
    <w:rsid w:val="00436804"/>
    <w:rsid w:val="00436B92"/>
    <w:rsid w:val="00436DD5"/>
    <w:rsid w:val="00440AA8"/>
    <w:rsid w:val="00441892"/>
    <w:rsid w:val="00441D72"/>
    <w:rsid w:val="004444EF"/>
    <w:rsid w:val="00445979"/>
    <w:rsid w:val="00446532"/>
    <w:rsid w:val="00447103"/>
    <w:rsid w:val="00447376"/>
    <w:rsid w:val="0044762D"/>
    <w:rsid w:val="00447E20"/>
    <w:rsid w:val="00447FCB"/>
    <w:rsid w:val="0045062B"/>
    <w:rsid w:val="00450E12"/>
    <w:rsid w:val="00451CF6"/>
    <w:rsid w:val="004530CC"/>
    <w:rsid w:val="0045366D"/>
    <w:rsid w:val="004547B4"/>
    <w:rsid w:val="00454C5B"/>
    <w:rsid w:val="00454C7C"/>
    <w:rsid w:val="00455497"/>
    <w:rsid w:val="0045562E"/>
    <w:rsid w:val="00455F89"/>
    <w:rsid w:val="00457348"/>
    <w:rsid w:val="004577D0"/>
    <w:rsid w:val="00457D56"/>
    <w:rsid w:val="004601C8"/>
    <w:rsid w:val="004601F1"/>
    <w:rsid w:val="004603A2"/>
    <w:rsid w:val="00461065"/>
    <w:rsid w:val="004622AB"/>
    <w:rsid w:val="00462D8A"/>
    <w:rsid w:val="00462D8E"/>
    <w:rsid w:val="00462D97"/>
    <w:rsid w:val="00462DB9"/>
    <w:rsid w:val="0046363A"/>
    <w:rsid w:val="00463820"/>
    <w:rsid w:val="00464DCE"/>
    <w:rsid w:val="00464E48"/>
    <w:rsid w:val="004658F5"/>
    <w:rsid w:val="00465E71"/>
    <w:rsid w:val="00466677"/>
    <w:rsid w:val="0046676C"/>
    <w:rsid w:val="00466E8E"/>
    <w:rsid w:val="00470A8F"/>
    <w:rsid w:val="004722EF"/>
    <w:rsid w:val="00473CB2"/>
    <w:rsid w:val="00473FEF"/>
    <w:rsid w:val="00474B6B"/>
    <w:rsid w:val="00474EA1"/>
    <w:rsid w:val="00475B24"/>
    <w:rsid w:val="0047649D"/>
    <w:rsid w:val="00476FB1"/>
    <w:rsid w:val="0047756C"/>
    <w:rsid w:val="00477655"/>
    <w:rsid w:val="004778D7"/>
    <w:rsid w:val="00477927"/>
    <w:rsid w:val="00477B8B"/>
    <w:rsid w:val="00480D0F"/>
    <w:rsid w:val="00481659"/>
    <w:rsid w:val="004821F6"/>
    <w:rsid w:val="00483145"/>
    <w:rsid w:val="004832FC"/>
    <w:rsid w:val="0048347D"/>
    <w:rsid w:val="00483F9A"/>
    <w:rsid w:val="00484172"/>
    <w:rsid w:val="00484BDE"/>
    <w:rsid w:val="00484F41"/>
    <w:rsid w:val="00485D03"/>
    <w:rsid w:val="00486E75"/>
    <w:rsid w:val="0048705F"/>
    <w:rsid w:val="00487A1C"/>
    <w:rsid w:val="00487E35"/>
    <w:rsid w:val="00490EDD"/>
    <w:rsid w:val="00491A2E"/>
    <w:rsid w:val="004927FD"/>
    <w:rsid w:val="004933CE"/>
    <w:rsid w:val="00493846"/>
    <w:rsid w:val="00494256"/>
    <w:rsid w:val="004957AB"/>
    <w:rsid w:val="00495C89"/>
    <w:rsid w:val="00496E4C"/>
    <w:rsid w:val="004970A6"/>
    <w:rsid w:val="0049753B"/>
    <w:rsid w:val="00497656"/>
    <w:rsid w:val="00497B16"/>
    <w:rsid w:val="00497F73"/>
    <w:rsid w:val="00497FE3"/>
    <w:rsid w:val="004A0BA0"/>
    <w:rsid w:val="004A0BE9"/>
    <w:rsid w:val="004A1074"/>
    <w:rsid w:val="004A1A7C"/>
    <w:rsid w:val="004A2642"/>
    <w:rsid w:val="004A2673"/>
    <w:rsid w:val="004A31D9"/>
    <w:rsid w:val="004A3992"/>
    <w:rsid w:val="004A3A88"/>
    <w:rsid w:val="004A4005"/>
    <w:rsid w:val="004A45EB"/>
    <w:rsid w:val="004A45F1"/>
    <w:rsid w:val="004A46EF"/>
    <w:rsid w:val="004A4A1B"/>
    <w:rsid w:val="004A5237"/>
    <w:rsid w:val="004A6353"/>
    <w:rsid w:val="004B0D41"/>
    <w:rsid w:val="004B0FA8"/>
    <w:rsid w:val="004B29CD"/>
    <w:rsid w:val="004B3531"/>
    <w:rsid w:val="004B38F1"/>
    <w:rsid w:val="004B3D5C"/>
    <w:rsid w:val="004B47B0"/>
    <w:rsid w:val="004B4C7A"/>
    <w:rsid w:val="004B556B"/>
    <w:rsid w:val="004B5B41"/>
    <w:rsid w:val="004B5BEF"/>
    <w:rsid w:val="004B6114"/>
    <w:rsid w:val="004B6AA4"/>
    <w:rsid w:val="004B7087"/>
    <w:rsid w:val="004B70ED"/>
    <w:rsid w:val="004B77E3"/>
    <w:rsid w:val="004B7A61"/>
    <w:rsid w:val="004C0466"/>
    <w:rsid w:val="004C0CEE"/>
    <w:rsid w:val="004C28C6"/>
    <w:rsid w:val="004C3208"/>
    <w:rsid w:val="004C3C35"/>
    <w:rsid w:val="004C41B3"/>
    <w:rsid w:val="004C4981"/>
    <w:rsid w:val="004C4C46"/>
    <w:rsid w:val="004C4CC0"/>
    <w:rsid w:val="004C5356"/>
    <w:rsid w:val="004C7563"/>
    <w:rsid w:val="004D2A82"/>
    <w:rsid w:val="004D2AC9"/>
    <w:rsid w:val="004D2AE8"/>
    <w:rsid w:val="004D2B08"/>
    <w:rsid w:val="004D2C13"/>
    <w:rsid w:val="004D3D0D"/>
    <w:rsid w:val="004D40E9"/>
    <w:rsid w:val="004D426F"/>
    <w:rsid w:val="004D58BD"/>
    <w:rsid w:val="004D5B66"/>
    <w:rsid w:val="004D5CF1"/>
    <w:rsid w:val="004D5DC8"/>
    <w:rsid w:val="004D6349"/>
    <w:rsid w:val="004D643F"/>
    <w:rsid w:val="004D69D2"/>
    <w:rsid w:val="004D6E9B"/>
    <w:rsid w:val="004D789F"/>
    <w:rsid w:val="004E058B"/>
    <w:rsid w:val="004E0662"/>
    <w:rsid w:val="004E0672"/>
    <w:rsid w:val="004E1362"/>
    <w:rsid w:val="004E2040"/>
    <w:rsid w:val="004E2448"/>
    <w:rsid w:val="004E292D"/>
    <w:rsid w:val="004E2A9A"/>
    <w:rsid w:val="004E2DD3"/>
    <w:rsid w:val="004E2FEA"/>
    <w:rsid w:val="004E305E"/>
    <w:rsid w:val="004E37E9"/>
    <w:rsid w:val="004E3973"/>
    <w:rsid w:val="004E42D2"/>
    <w:rsid w:val="004E578E"/>
    <w:rsid w:val="004E57DF"/>
    <w:rsid w:val="004E6EC6"/>
    <w:rsid w:val="004E7402"/>
    <w:rsid w:val="004E7881"/>
    <w:rsid w:val="004E7C79"/>
    <w:rsid w:val="004F06FA"/>
    <w:rsid w:val="004F0A41"/>
    <w:rsid w:val="004F1A3D"/>
    <w:rsid w:val="004F1BAE"/>
    <w:rsid w:val="004F2967"/>
    <w:rsid w:val="004F38AE"/>
    <w:rsid w:val="004F3C7C"/>
    <w:rsid w:val="004F3E1C"/>
    <w:rsid w:val="004F5DFA"/>
    <w:rsid w:val="004F6280"/>
    <w:rsid w:val="004F697C"/>
    <w:rsid w:val="004F6CED"/>
    <w:rsid w:val="004F7296"/>
    <w:rsid w:val="004F7E0E"/>
    <w:rsid w:val="005016A8"/>
    <w:rsid w:val="005019A3"/>
    <w:rsid w:val="00501B07"/>
    <w:rsid w:val="00501B86"/>
    <w:rsid w:val="00501EA8"/>
    <w:rsid w:val="005020DC"/>
    <w:rsid w:val="0050266C"/>
    <w:rsid w:val="0050306A"/>
    <w:rsid w:val="00503848"/>
    <w:rsid w:val="00503D14"/>
    <w:rsid w:val="00503F94"/>
    <w:rsid w:val="00504789"/>
    <w:rsid w:val="0050497C"/>
    <w:rsid w:val="00504B55"/>
    <w:rsid w:val="0050614A"/>
    <w:rsid w:val="005062F7"/>
    <w:rsid w:val="00507318"/>
    <w:rsid w:val="00507E2A"/>
    <w:rsid w:val="00510B4E"/>
    <w:rsid w:val="0051116C"/>
    <w:rsid w:val="0051183A"/>
    <w:rsid w:val="00512C88"/>
    <w:rsid w:val="00513534"/>
    <w:rsid w:val="005135D9"/>
    <w:rsid w:val="0051448D"/>
    <w:rsid w:val="0051497B"/>
    <w:rsid w:val="00515375"/>
    <w:rsid w:val="00515713"/>
    <w:rsid w:val="00515F08"/>
    <w:rsid w:val="0051604A"/>
    <w:rsid w:val="005165DA"/>
    <w:rsid w:val="00516FB3"/>
    <w:rsid w:val="005214A7"/>
    <w:rsid w:val="00521C9F"/>
    <w:rsid w:val="00522166"/>
    <w:rsid w:val="0052219E"/>
    <w:rsid w:val="00522580"/>
    <w:rsid w:val="00522AE6"/>
    <w:rsid w:val="00523C28"/>
    <w:rsid w:val="0052466B"/>
    <w:rsid w:val="0052474E"/>
    <w:rsid w:val="00524765"/>
    <w:rsid w:val="00524F86"/>
    <w:rsid w:val="00526102"/>
    <w:rsid w:val="00526952"/>
    <w:rsid w:val="00526BBC"/>
    <w:rsid w:val="00527AFB"/>
    <w:rsid w:val="00530302"/>
    <w:rsid w:val="005308CB"/>
    <w:rsid w:val="00530D24"/>
    <w:rsid w:val="00531682"/>
    <w:rsid w:val="0053194D"/>
    <w:rsid w:val="005320DE"/>
    <w:rsid w:val="00532BEC"/>
    <w:rsid w:val="00533309"/>
    <w:rsid w:val="00533708"/>
    <w:rsid w:val="0053488E"/>
    <w:rsid w:val="005350A0"/>
    <w:rsid w:val="00536900"/>
    <w:rsid w:val="00536D4D"/>
    <w:rsid w:val="00537472"/>
    <w:rsid w:val="00540159"/>
    <w:rsid w:val="0054026E"/>
    <w:rsid w:val="00540753"/>
    <w:rsid w:val="0054093E"/>
    <w:rsid w:val="00541F48"/>
    <w:rsid w:val="00543071"/>
    <w:rsid w:val="00543953"/>
    <w:rsid w:val="00543A76"/>
    <w:rsid w:val="00543D2F"/>
    <w:rsid w:val="00543D63"/>
    <w:rsid w:val="00543FDE"/>
    <w:rsid w:val="005453A7"/>
    <w:rsid w:val="00545A3D"/>
    <w:rsid w:val="00545B86"/>
    <w:rsid w:val="005467B4"/>
    <w:rsid w:val="005476F7"/>
    <w:rsid w:val="00547873"/>
    <w:rsid w:val="00547D6E"/>
    <w:rsid w:val="00551696"/>
    <w:rsid w:val="00551C96"/>
    <w:rsid w:val="00551EB1"/>
    <w:rsid w:val="005520B2"/>
    <w:rsid w:val="0055428A"/>
    <w:rsid w:val="00554793"/>
    <w:rsid w:val="00555150"/>
    <w:rsid w:val="0055520C"/>
    <w:rsid w:val="0055538A"/>
    <w:rsid w:val="0055595D"/>
    <w:rsid w:val="00555AED"/>
    <w:rsid w:val="00555D6B"/>
    <w:rsid w:val="00556058"/>
    <w:rsid w:val="005565AC"/>
    <w:rsid w:val="00556794"/>
    <w:rsid w:val="005567FC"/>
    <w:rsid w:val="00556DB2"/>
    <w:rsid w:val="0055743C"/>
    <w:rsid w:val="005578B6"/>
    <w:rsid w:val="005607FC"/>
    <w:rsid w:val="005612BF"/>
    <w:rsid w:val="005623E8"/>
    <w:rsid w:val="00562A0B"/>
    <w:rsid w:val="00562E3E"/>
    <w:rsid w:val="00563999"/>
    <w:rsid w:val="0056598C"/>
    <w:rsid w:val="00566089"/>
    <w:rsid w:val="0056610D"/>
    <w:rsid w:val="00566BBF"/>
    <w:rsid w:val="00567642"/>
    <w:rsid w:val="005706B5"/>
    <w:rsid w:val="00571B40"/>
    <w:rsid w:val="00572A28"/>
    <w:rsid w:val="00573C39"/>
    <w:rsid w:val="005741FD"/>
    <w:rsid w:val="0057476C"/>
    <w:rsid w:val="0057502B"/>
    <w:rsid w:val="005750C8"/>
    <w:rsid w:val="005750DE"/>
    <w:rsid w:val="00576AB8"/>
    <w:rsid w:val="00576D72"/>
    <w:rsid w:val="00577A5F"/>
    <w:rsid w:val="00577A8B"/>
    <w:rsid w:val="00577CBD"/>
    <w:rsid w:val="00577CDF"/>
    <w:rsid w:val="0058051E"/>
    <w:rsid w:val="00580883"/>
    <w:rsid w:val="00581446"/>
    <w:rsid w:val="00581962"/>
    <w:rsid w:val="00582531"/>
    <w:rsid w:val="005826BF"/>
    <w:rsid w:val="0058332A"/>
    <w:rsid w:val="00584AEC"/>
    <w:rsid w:val="00584E58"/>
    <w:rsid w:val="00585681"/>
    <w:rsid w:val="005857CA"/>
    <w:rsid w:val="00585837"/>
    <w:rsid w:val="00585E01"/>
    <w:rsid w:val="00586A03"/>
    <w:rsid w:val="00586D12"/>
    <w:rsid w:val="005879EC"/>
    <w:rsid w:val="00591B30"/>
    <w:rsid w:val="00591F0C"/>
    <w:rsid w:val="00592A85"/>
    <w:rsid w:val="00592E1B"/>
    <w:rsid w:val="00592EA9"/>
    <w:rsid w:val="00593E02"/>
    <w:rsid w:val="00593E81"/>
    <w:rsid w:val="00594091"/>
    <w:rsid w:val="00594186"/>
    <w:rsid w:val="0059499E"/>
    <w:rsid w:val="00594E0E"/>
    <w:rsid w:val="00594F59"/>
    <w:rsid w:val="00595A00"/>
    <w:rsid w:val="00596A4E"/>
    <w:rsid w:val="00596A92"/>
    <w:rsid w:val="005977E5"/>
    <w:rsid w:val="00597F7D"/>
    <w:rsid w:val="005A0AAD"/>
    <w:rsid w:val="005A1A80"/>
    <w:rsid w:val="005A1BCD"/>
    <w:rsid w:val="005A1E6F"/>
    <w:rsid w:val="005A2249"/>
    <w:rsid w:val="005A23F7"/>
    <w:rsid w:val="005A23FB"/>
    <w:rsid w:val="005A26CE"/>
    <w:rsid w:val="005A2C91"/>
    <w:rsid w:val="005A2E5E"/>
    <w:rsid w:val="005A30E4"/>
    <w:rsid w:val="005A348F"/>
    <w:rsid w:val="005A34D7"/>
    <w:rsid w:val="005A43E7"/>
    <w:rsid w:val="005A49BE"/>
    <w:rsid w:val="005A4D90"/>
    <w:rsid w:val="005A4F3F"/>
    <w:rsid w:val="005A4F9E"/>
    <w:rsid w:val="005A53D7"/>
    <w:rsid w:val="005A5F09"/>
    <w:rsid w:val="005A6169"/>
    <w:rsid w:val="005A6871"/>
    <w:rsid w:val="005A74FD"/>
    <w:rsid w:val="005A751D"/>
    <w:rsid w:val="005B0949"/>
    <w:rsid w:val="005B1036"/>
    <w:rsid w:val="005B1188"/>
    <w:rsid w:val="005B11F5"/>
    <w:rsid w:val="005B130C"/>
    <w:rsid w:val="005B1723"/>
    <w:rsid w:val="005B1A0A"/>
    <w:rsid w:val="005B2518"/>
    <w:rsid w:val="005B270C"/>
    <w:rsid w:val="005B2BFD"/>
    <w:rsid w:val="005B30B2"/>
    <w:rsid w:val="005B310A"/>
    <w:rsid w:val="005B3DDC"/>
    <w:rsid w:val="005B45E1"/>
    <w:rsid w:val="005B47D7"/>
    <w:rsid w:val="005B5054"/>
    <w:rsid w:val="005B5970"/>
    <w:rsid w:val="005B5A27"/>
    <w:rsid w:val="005B68AE"/>
    <w:rsid w:val="005B6D8C"/>
    <w:rsid w:val="005B71B6"/>
    <w:rsid w:val="005B755C"/>
    <w:rsid w:val="005B7DC2"/>
    <w:rsid w:val="005B7E6C"/>
    <w:rsid w:val="005C0458"/>
    <w:rsid w:val="005C0799"/>
    <w:rsid w:val="005C0E5F"/>
    <w:rsid w:val="005C3698"/>
    <w:rsid w:val="005C46E9"/>
    <w:rsid w:val="005C4B55"/>
    <w:rsid w:val="005C4E64"/>
    <w:rsid w:val="005C52C4"/>
    <w:rsid w:val="005C58DA"/>
    <w:rsid w:val="005C64DF"/>
    <w:rsid w:val="005C6DE1"/>
    <w:rsid w:val="005C77FC"/>
    <w:rsid w:val="005C7F70"/>
    <w:rsid w:val="005C7FAB"/>
    <w:rsid w:val="005D01F6"/>
    <w:rsid w:val="005D0212"/>
    <w:rsid w:val="005D0951"/>
    <w:rsid w:val="005D0BA9"/>
    <w:rsid w:val="005D135F"/>
    <w:rsid w:val="005D203C"/>
    <w:rsid w:val="005D2A15"/>
    <w:rsid w:val="005D2DB6"/>
    <w:rsid w:val="005D3093"/>
    <w:rsid w:val="005D3660"/>
    <w:rsid w:val="005D404E"/>
    <w:rsid w:val="005D4160"/>
    <w:rsid w:val="005D419D"/>
    <w:rsid w:val="005D4549"/>
    <w:rsid w:val="005D499C"/>
    <w:rsid w:val="005D4B94"/>
    <w:rsid w:val="005D4C6C"/>
    <w:rsid w:val="005D513A"/>
    <w:rsid w:val="005D641F"/>
    <w:rsid w:val="005D6CBD"/>
    <w:rsid w:val="005D6FF7"/>
    <w:rsid w:val="005D75BB"/>
    <w:rsid w:val="005D7D65"/>
    <w:rsid w:val="005E004F"/>
    <w:rsid w:val="005E0257"/>
    <w:rsid w:val="005E08C3"/>
    <w:rsid w:val="005E0A7B"/>
    <w:rsid w:val="005E0FDB"/>
    <w:rsid w:val="005E22E2"/>
    <w:rsid w:val="005E266B"/>
    <w:rsid w:val="005E2BA8"/>
    <w:rsid w:val="005E2DD2"/>
    <w:rsid w:val="005E33AD"/>
    <w:rsid w:val="005E373E"/>
    <w:rsid w:val="005E38B1"/>
    <w:rsid w:val="005E3B1B"/>
    <w:rsid w:val="005E4335"/>
    <w:rsid w:val="005E43A7"/>
    <w:rsid w:val="005E4B56"/>
    <w:rsid w:val="005E5310"/>
    <w:rsid w:val="005E564B"/>
    <w:rsid w:val="005E76DD"/>
    <w:rsid w:val="005E7768"/>
    <w:rsid w:val="005E77E1"/>
    <w:rsid w:val="005E7BBA"/>
    <w:rsid w:val="005F0083"/>
    <w:rsid w:val="005F10B1"/>
    <w:rsid w:val="005F1194"/>
    <w:rsid w:val="005F19DB"/>
    <w:rsid w:val="005F26D0"/>
    <w:rsid w:val="005F2A12"/>
    <w:rsid w:val="005F2A85"/>
    <w:rsid w:val="005F3E0B"/>
    <w:rsid w:val="005F4C21"/>
    <w:rsid w:val="005F4E82"/>
    <w:rsid w:val="005F5536"/>
    <w:rsid w:val="005F7173"/>
    <w:rsid w:val="005F7410"/>
    <w:rsid w:val="005F783E"/>
    <w:rsid w:val="005F7C60"/>
    <w:rsid w:val="00600FA3"/>
    <w:rsid w:val="0060106F"/>
    <w:rsid w:val="006014A4"/>
    <w:rsid w:val="0060150C"/>
    <w:rsid w:val="00601682"/>
    <w:rsid w:val="00602012"/>
    <w:rsid w:val="00602B73"/>
    <w:rsid w:val="00602D60"/>
    <w:rsid w:val="006036AA"/>
    <w:rsid w:val="00603BBD"/>
    <w:rsid w:val="00603BDE"/>
    <w:rsid w:val="00603DCA"/>
    <w:rsid w:val="0060544D"/>
    <w:rsid w:val="00606353"/>
    <w:rsid w:val="00606A3B"/>
    <w:rsid w:val="00606A84"/>
    <w:rsid w:val="006072A9"/>
    <w:rsid w:val="00607A81"/>
    <w:rsid w:val="00610482"/>
    <w:rsid w:val="00610814"/>
    <w:rsid w:val="00610C3F"/>
    <w:rsid w:val="00611D80"/>
    <w:rsid w:val="00611F13"/>
    <w:rsid w:val="006120E1"/>
    <w:rsid w:val="006137CA"/>
    <w:rsid w:val="00613AE6"/>
    <w:rsid w:val="00613D31"/>
    <w:rsid w:val="00614699"/>
    <w:rsid w:val="00614715"/>
    <w:rsid w:val="006174FF"/>
    <w:rsid w:val="006175E3"/>
    <w:rsid w:val="0061787C"/>
    <w:rsid w:val="00620673"/>
    <w:rsid w:val="00620B4A"/>
    <w:rsid w:val="00621B0C"/>
    <w:rsid w:val="00621FE8"/>
    <w:rsid w:val="0062265C"/>
    <w:rsid w:val="00622AD7"/>
    <w:rsid w:val="00622D88"/>
    <w:rsid w:val="00622EE5"/>
    <w:rsid w:val="006231E6"/>
    <w:rsid w:val="00623396"/>
    <w:rsid w:val="0062436B"/>
    <w:rsid w:val="00624F47"/>
    <w:rsid w:val="006259EC"/>
    <w:rsid w:val="00625E24"/>
    <w:rsid w:val="0062649D"/>
    <w:rsid w:val="006267D4"/>
    <w:rsid w:val="006270B0"/>
    <w:rsid w:val="00627321"/>
    <w:rsid w:val="00627617"/>
    <w:rsid w:val="00627C3D"/>
    <w:rsid w:val="00627CAC"/>
    <w:rsid w:val="00627FC2"/>
    <w:rsid w:val="00631319"/>
    <w:rsid w:val="00631584"/>
    <w:rsid w:val="006316B3"/>
    <w:rsid w:val="00631B2F"/>
    <w:rsid w:val="006320F1"/>
    <w:rsid w:val="00632A2C"/>
    <w:rsid w:val="00633087"/>
    <w:rsid w:val="0063351F"/>
    <w:rsid w:val="00633BCE"/>
    <w:rsid w:val="00634469"/>
    <w:rsid w:val="0063468D"/>
    <w:rsid w:val="00634D1C"/>
    <w:rsid w:val="00634DF4"/>
    <w:rsid w:val="00634F9A"/>
    <w:rsid w:val="00635C59"/>
    <w:rsid w:val="00636190"/>
    <w:rsid w:val="00636666"/>
    <w:rsid w:val="00637625"/>
    <w:rsid w:val="00637C4F"/>
    <w:rsid w:val="0064022C"/>
    <w:rsid w:val="00640FAB"/>
    <w:rsid w:val="00641667"/>
    <w:rsid w:val="00641A7B"/>
    <w:rsid w:val="00641CCA"/>
    <w:rsid w:val="00641F46"/>
    <w:rsid w:val="00641FC7"/>
    <w:rsid w:val="006420EA"/>
    <w:rsid w:val="0064346F"/>
    <w:rsid w:val="00643535"/>
    <w:rsid w:val="0064384A"/>
    <w:rsid w:val="0064404C"/>
    <w:rsid w:val="00644768"/>
    <w:rsid w:val="00644912"/>
    <w:rsid w:val="00644B90"/>
    <w:rsid w:val="00645229"/>
    <w:rsid w:val="00645E71"/>
    <w:rsid w:val="00645EBE"/>
    <w:rsid w:val="006468D2"/>
    <w:rsid w:val="006469E4"/>
    <w:rsid w:val="00647891"/>
    <w:rsid w:val="00647C1B"/>
    <w:rsid w:val="00647F49"/>
    <w:rsid w:val="00650A91"/>
    <w:rsid w:val="00651090"/>
    <w:rsid w:val="0065181D"/>
    <w:rsid w:val="00651AD4"/>
    <w:rsid w:val="00651DB7"/>
    <w:rsid w:val="006521BE"/>
    <w:rsid w:val="00652A23"/>
    <w:rsid w:val="00652FDB"/>
    <w:rsid w:val="0065532D"/>
    <w:rsid w:val="00655365"/>
    <w:rsid w:val="00655959"/>
    <w:rsid w:val="00656A2E"/>
    <w:rsid w:val="00656D35"/>
    <w:rsid w:val="00656DFB"/>
    <w:rsid w:val="00657E99"/>
    <w:rsid w:val="00660259"/>
    <w:rsid w:val="0066050A"/>
    <w:rsid w:val="006606B6"/>
    <w:rsid w:val="00660D7A"/>
    <w:rsid w:val="006611CD"/>
    <w:rsid w:val="00661235"/>
    <w:rsid w:val="0066180C"/>
    <w:rsid w:val="00661AF8"/>
    <w:rsid w:val="006623EC"/>
    <w:rsid w:val="00662E2B"/>
    <w:rsid w:val="006646A8"/>
    <w:rsid w:val="00664D52"/>
    <w:rsid w:val="006651F6"/>
    <w:rsid w:val="006657DA"/>
    <w:rsid w:val="00665B0E"/>
    <w:rsid w:val="00666571"/>
    <w:rsid w:val="00666824"/>
    <w:rsid w:val="00670476"/>
    <w:rsid w:val="00670E68"/>
    <w:rsid w:val="0067139E"/>
    <w:rsid w:val="006719EF"/>
    <w:rsid w:val="00671D2C"/>
    <w:rsid w:val="00672951"/>
    <w:rsid w:val="00672976"/>
    <w:rsid w:val="00673561"/>
    <w:rsid w:val="00674A4C"/>
    <w:rsid w:val="006751FC"/>
    <w:rsid w:val="00675D21"/>
    <w:rsid w:val="006763FA"/>
    <w:rsid w:val="006765F5"/>
    <w:rsid w:val="006768AE"/>
    <w:rsid w:val="00676C2A"/>
    <w:rsid w:val="00680302"/>
    <w:rsid w:val="00680366"/>
    <w:rsid w:val="0068054B"/>
    <w:rsid w:val="00680585"/>
    <w:rsid w:val="00680A80"/>
    <w:rsid w:val="00680B76"/>
    <w:rsid w:val="00680DFD"/>
    <w:rsid w:val="00680F59"/>
    <w:rsid w:val="00681061"/>
    <w:rsid w:val="006811DB"/>
    <w:rsid w:val="006822C3"/>
    <w:rsid w:val="00682C9A"/>
    <w:rsid w:val="0068319B"/>
    <w:rsid w:val="00683953"/>
    <w:rsid w:val="00683C78"/>
    <w:rsid w:val="0068422F"/>
    <w:rsid w:val="00684FAF"/>
    <w:rsid w:val="00687426"/>
    <w:rsid w:val="00687E86"/>
    <w:rsid w:val="00691C48"/>
    <w:rsid w:val="00691CA6"/>
    <w:rsid w:val="00692240"/>
    <w:rsid w:val="006927B1"/>
    <w:rsid w:val="00692D07"/>
    <w:rsid w:val="006930B0"/>
    <w:rsid w:val="00694678"/>
    <w:rsid w:val="0069499F"/>
    <w:rsid w:val="00695036"/>
    <w:rsid w:val="0069554C"/>
    <w:rsid w:val="00695D19"/>
    <w:rsid w:val="00695F32"/>
    <w:rsid w:val="00697D2C"/>
    <w:rsid w:val="006A03E2"/>
    <w:rsid w:val="006A11F6"/>
    <w:rsid w:val="006A144A"/>
    <w:rsid w:val="006A22A1"/>
    <w:rsid w:val="006A25D7"/>
    <w:rsid w:val="006A39E4"/>
    <w:rsid w:val="006A39FD"/>
    <w:rsid w:val="006A3E6F"/>
    <w:rsid w:val="006A405E"/>
    <w:rsid w:val="006A40FC"/>
    <w:rsid w:val="006A458E"/>
    <w:rsid w:val="006A571C"/>
    <w:rsid w:val="006A6397"/>
    <w:rsid w:val="006A698B"/>
    <w:rsid w:val="006A71A2"/>
    <w:rsid w:val="006A7A53"/>
    <w:rsid w:val="006A7AB4"/>
    <w:rsid w:val="006B1189"/>
    <w:rsid w:val="006B19DA"/>
    <w:rsid w:val="006B2C1B"/>
    <w:rsid w:val="006B38D3"/>
    <w:rsid w:val="006B4BE0"/>
    <w:rsid w:val="006B4FA1"/>
    <w:rsid w:val="006B58EE"/>
    <w:rsid w:val="006B5D0A"/>
    <w:rsid w:val="006B5E3F"/>
    <w:rsid w:val="006B5E98"/>
    <w:rsid w:val="006B6A79"/>
    <w:rsid w:val="006C0116"/>
    <w:rsid w:val="006C0EDE"/>
    <w:rsid w:val="006C1038"/>
    <w:rsid w:val="006C1E0B"/>
    <w:rsid w:val="006C205F"/>
    <w:rsid w:val="006C28ED"/>
    <w:rsid w:val="006C31B9"/>
    <w:rsid w:val="006C420F"/>
    <w:rsid w:val="006C425F"/>
    <w:rsid w:val="006C4329"/>
    <w:rsid w:val="006C445E"/>
    <w:rsid w:val="006C559F"/>
    <w:rsid w:val="006C5C6D"/>
    <w:rsid w:val="006C65AA"/>
    <w:rsid w:val="006C66F3"/>
    <w:rsid w:val="006C756C"/>
    <w:rsid w:val="006C79A3"/>
    <w:rsid w:val="006D0924"/>
    <w:rsid w:val="006D0B05"/>
    <w:rsid w:val="006D189F"/>
    <w:rsid w:val="006D2762"/>
    <w:rsid w:val="006D29C9"/>
    <w:rsid w:val="006D2EBE"/>
    <w:rsid w:val="006D319B"/>
    <w:rsid w:val="006D38D4"/>
    <w:rsid w:val="006D46A5"/>
    <w:rsid w:val="006D4984"/>
    <w:rsid w:val="006D4CE6"/>
    <w:rsid w:val="006D4D71"/>
    <w:rsid w:val="006D4E06"/>
    <w:rsid w:val="006D5420"/>
    <w:rsid w:val="006D59A5"/>
    <w:rsid w:val="006D622A"/>
    <w:rsid w:val="006D6D5D"/>
    <w:rsid w:val="006E056D"/>
    <w:rsid w:val="006E0824"/>
    <w:rsid w:val="006E0BF7"/>
    <w:rsid w:val="006E1635"/>
    <w:rsid w:val="006E17E3"/>
    <w:rsid w:val="006E2A0D"/>
    <w:rsid w:val="006E2DF2"/>
    <w:rsid w:val="006E2F9F"/>
    <w:rsid w:val="006E4762"/>
    <w:rsid w:val="006E573F"/>
    <w:rsid w:val="006E70B8"/>
    <w:rsid w:val="006E7679"/>
    <w:rsid w:val="006E774A"/>
    <w:rsid w:val="006E7856"/>
    <w:rsid w:val="006F06A1"/>
    <w:rsid w:val="006F0C57"/>
    <w:rsid w:val="006F206B"/>
    <w:rsid w:val="006F23AF"/>
    <w:rsid w:val="006F2A6C"/>
    <w:rsid w:val="006F3081"/>
    <w:rsid w:val="006F30BD"/>
    <w:rsid w:val="006F3210"/>
    <w:rsid w:val="006F35A2"/>
    <w:rsid w:val="006F3FFB"/>
    <w:rsid w:val="006F4046"/>
    <w:rsid w:val="006F4835"/>
    <w:rsid w:val="006F4A8D"/>
    <w:rsid w:val="006F58F0"/>
    <w:rsid w:val="006F5B90"/>
    <w:rsid w:val="006F6B63"/>
    <w:rsid w:val="006F7245"/>
    <w:rsid w:val="006F79F5"/>
    <w:rsid w:val="00701436"/>
    <w:rsid w:val="0070146E"/>
    <w:rsid w:val="00701833"/>
    <w:rsid w:val="007028C2"/>
    <w:rsid w:val="007029D0"/>
    <w:rsid w:val="0070345E"/>
    <w:rsid w:val="0070376F"/>
    <w:rsid w:val="00703E93"/>
    <w:rsid w:val="007042AA"/>
    <w:rsid w:val="007043C1"/>
    <w:rsid w:val="007048F5"/>
    <w:rsid w:val="00704E84"/>
    <w:rsid w:val="00705017"/>
    <w:rsid w:val="0070636C"/>
    <w:rsid w:val="00706564"/>
    <w:rsid w:val="0070659F"/>
    <w:rsid w:val="00706DBF"/>
    <w:rsid w:val="00707753"/>
    <w:rsid w:val="007077B8"/>
    <w:rsid w:val="007078A9"/>
    <w:rsid w:val="007079FC"/>
    <w:rsid w:val="00707F57"/>
    <w:rsid w:val="00710649"/>
    <w:rsid w:val="00711503"/>
    <w:rsid w:val="00711749"/>
    <w:rsid w:val="007117AB"/>
    <w:rsid w:val="00711AA7"/>
    <w:rsid w:val="00713707"/>
    <w:rsid w:val="007138E8"/>
    <w:rsid w:val="00714077"/>
    <w:rsid w:val="00714351"/>
    <w:rsid w:val="00714AAC"/>
    <w:rsid w:val="00714C88"/>
    <w:rsid w:val="007153FB"/>
    <w:rsid w:val="00715AD3"/>
    <w:rsid w:val="00715ADB"/>
    <w:rsid w:val="00715EF5"/>
    <w:rsid w:val="007163A7"/>
    <w:rsid w:val="007163CC"/>
    <w:rsid w:val="00716916"/>
    <w:rsid w:val="00716F24"/>
    <w:rsid w:val="00716F58"/>
    <w:rsid w:val="007173C9"/>
    <w:rsid w:val="00721200"/>
    <w:rsid w:val="0072122A"/>
    <w:rsid w:val="0072170F"/>
    <w:rsid w:val="0072251B"/>
    <w:rsid w:val="00722684"/>
    <w:rsid w:val="00723A5F"/>
    <w:rsid w:val="0072526D"/>
    <w:rsid w:val="007252C1"/>
    <w:rsid w:val="00725CB7"/>
    <w:rsid w:val="00725F76"/>
    <w:rsid w:val="0072774E"/>
    <w:rsid w:val="00727A1A"/>
    <w:rsid w:val="0073084B"/>
    <w:rsid w:val="007308D9"/>
    <w:rsid w:val="007308F4"/>
    <w:rsid w:val="007313A1"/>
    <w:rsid w:val="007317BB"/>
    <w:rsid w:val="00731863"/>
    <w:rsid w:val="00731ADC"/>
    <w:rsid w:val="0073326B"/>
    <w:rsid w:val="00733628"/>
    <w:rsid w:val="00733BDB"/>
    <w:rsid w:val="00734978"/>
    <w:rsid w:val="0073530A"/>
    <w:rsid w:val="007369BD"/>
    <w:rsid w:val="00737D63"/>
    <w:rsid w:val="00737E11"/>
    <w:rsid w:val="00737EF0"/>
    <w:rsid w:val="007402E3"/>
    <w:rsid w:val="007405C1"/>
    <w:rsid w:val="007405F1"/>
    <w:rsid w:val="007422D4"/>
    <w:rsid w:val="00742883"/>
    <w:rsid w:val="00742A75"/>
    <w:rsid w:val="00742D5E"/>
    <w:rsid w:val="00742EFC"/>
    <w:rsid w:val="0074365E"/>
    <w:rsid w:val="007439D2"/>
    <w:rsid w:val="00743EAB"/>
    <w:rsid w:val="007447E3"/>
    <w:rsid w:val="00744C3A"/>
    <w:rsid w:val="007455B8"/>
    <w:rsid w:val="0074589A"/>
    <w:rsid w:val="00745CF6"/>
    <w:rsid w:val="0074627D"/>
    <w:rsid w:val="0074648A"/>
    <w:rsid w:val="00746F8C"/>
    <w:rsid w:val="0074750B"/>
    <w:rsid w:val="007476D8"/>
    <w:rsid w:val="007478E1"/>
    <w:rsid w:val="00750BD2"/>
    <w:rsid w:val="007511FB"/>
    <w:rsid w:val="007513EB"/>
    <w:rsid w:val="00752A10"/>
    <w:rsid w:val="00752B9C"/>
    <w:rsid w:val="00754036"/>
    <w:rsid w:val="00754AB4"/>
    <w:rsid w:val="00754CB2"/>
    <w:rsid w:val="0075561F"/>
    <w:rsid w:val="0075691C"/>
    <w:rsid w:val="0075693A"/>
    <w:rsid w:val="00756FCA"/>
    <w:rsid w:val="00757266"/>
    <w:rsid w:val="007578B3"/>
    <w:rsid w:val="00760824"/>
    <w:rsid w:val="00760A46"/>
    <w:rsid w:val="00760AD1"/>
    <w:rsid w:val="00762127"/>
    <w:rsid w:val="00762BAF"/>
    <w:rsid w:val="0076312D"/>
    <w:rsid w:val="0076362A"/>
    <w:rsid w:val="00763757"/>
    <w:rsid w:val="007638B2"/>
    <w:rsid w:val="00764139"/>
    <w:rsid w:val="00765EF4"/>
    <w:rsid w:val="00765F00"/>
    <w:rsid w:val="007666CF"/>
    <w:rsid w:val="0076671D"/>
    <w:rsid w:val="0076735B"/>
    <w:rsid w:val="007673B1"/>
    <w:rsid w:val="0077022B"/>
    <w:rsid w:val="007706DF"/>
    <w:rsid w:val="00770F51"/>
    <w:rsid w:val="00771A37"/>
    <w:rsid w:val="00771F53"/>
    <w:rsid w:val="00773D00"/>
    <w:rsid w:val="00774DDB"/>
    <w:rsid w:val="007750B2"/>
    <w:rsid w:val="00775422"/>
    <w:rsid w:val="0077685B"/>
    <w:rsid w:val="00777543"/>
    <w:rsid w:val="00777A15"/>
    <w:rsid w:val="00777B77"/>
    <w:rsid w:val="00780864"/>
    <w:rsid w:val="00781B39"/>
    <w:rsid w:val="007821FF"/>
    <w:rsid w:val="007822BC"/>
    <w:rsid w:val="0078266A"/>
    <w:rsid w:val="007828D7"/>
    <w:rsid w:val="00782A40"/>
    <w:rsid w:val="00782EB6"/>
    <w:rsid w:val="00783626"/>
    <w:rsid w:val="0078422C"/>
    <w:rsid w:val="00785358"/>
    <w:rsid w:val="00785A9E"/>
    <w:rsid w:val="00785B56"/>
    <w:rsid w:val="00785ECF"/>
    <w:rsid w:val="00787543"/>
    <w:rsid w:val="00790918"/>
    <w:rsid w:val="00790CE5"/>
    <w:rsid w:val="00791CC2"/>
    <w:rsid w:val="00792F48"/>
    <w:rsid w:val="007944DA"/>
    <w:rsid w:val="007946B0"/>
    <w:rsid w:val="00796312"/>
    <w:rsid w:val="00796426"/>
    <w:rsid w:val="007970B1"/>
    <w:rsid w:val="007971D8"/>
    <w:rsid w:val="00797FC9"/>
    <w:rsid w:val="007A0830"/>
    <w:rsid w:val="007A0C9B"/>
    <w:rsid w:val="007A1649"/>
    <w:rsid w:val="007A1B97"/>
    <w:rsid w:val="007A276D"/>
    <w:rsid w:val="007A2999"/>
    <w:rsid w:val="007A2E34"/>
    <w:rsid w:val="007A3AE3"/>
    <w:rsid w:val="007A3B21"/>
    <w:rsid w:val="007A3CB0"/>
    <w:rsid w:val="007A40F2"/>
    <w:rsid w:val="007A4B89"/>
    <w:rsid w:val="007A5098"/>
    <w:rsid w:val="007A5A0E"/>
    <w:rsid w:val="007A637C"/>
    <w:rsid w:val="007B02CC"/>
    <w:rsid w:val="007B0B11"/>
    <w:rsid w:val="007B1662"/>
    <w:rsid w:val="007B16D0"/>
    <w:rsid w:val="007B1E9D"/>
    <w:rsid w:val="007B23DD"/>
    <w:rsid w:val="007B24A7"/>
    <w:rsid w:val="007B2BD1"/>
    <w:rsid w:val="007B3EEE"/>
    <w:rsid w:val="007B43DA"/>
    <w:rsid w:val="007B4C78"/>
    <w:rsid w:val="007B570C"/>
    <w:rsid w:val="007B5BB9"/>
    <w:rsid w:val="007B5ED8"/>
    <w:rsid w:val="007B5F15"/>
    <w:rsid w:val="007B63F6"/>
    <w:rsid w:val="007B656E"/>
    <w:rsid w:val="007B6E70"/>
    <w:rsid w:val="007B7AF4"/>
    <w:rsid w:val="007C058A"/>
    <w:rsid w:val="007C0C8B"/>
    <w:rsid w:val="007C11BC"/>
    <w:rsid w:val="007C16D6"/>
    <w:rsid w:val="007C24CD"/>
    <w:rsid w:val="007C2611"/>
    <w:rsid w:val="007C330A"/>
    <w:rsid w:val="007C3CAA"/>
    <w:rsid w:val="007C47A6"/>
    <w:rsid w:val="007C4DA6"/>
    <w:rsid w:val="007C4F18"/>
    <w:rsid w:val="007C58EA"/>
    <w:rsid w:val="007C59C0"/>
    <w:rsid w:val="007C671F"/>
    <w:rsid w:val="007C747A"/>
    <w:rsid w:val="007C7E7D"/>
    <w:rsid w:val="007D0686"/>
    <w:rsid w:val="007D0C15"/>
    <w:rsid w:val="007D0F25"/>
    <w:rsid w:val="007D1776"/>
    <w:rsid w:val="007D1AD5"/>
    <w:rsid w:val="007D1DFD"/>
    <w:rsid w:val="007D2824"/>
    <w:rsid w:val="007D2A02"/>
    <w:rsid w:val="007D2A46"/>
    <w:rsid w:val="007D369B"/>
    <w:rsid w:val="007D370D"/>
    <w:rsid w:val="007D410C"/>
    <w:rsid w:val="007D4C9F"/>
    <w:rsid w:val="007D519B"/>
    <w:rsid w:val="007D64F6"/>
    <w:rsid w:val="007D66D7"/>
    <w:rsid w:val="007E021F"/>
    <w:rsid w:val="007E05E4"/>
    <w:rsid w:val="007E0EF7"/>
    <w:rsid w:val="007E1945"/>
    <w:rsid w:val="007E1E0D"/>
    <w:rsid w:val="007E27AB"/>
    <w:rsid w:val="007E2B96"/>
    <w:rsid w:val="007E2D6A"/>
    <w:rsid w:val="007E2F3F"/>
    <w:rsid w:val="007E30DF"/>
    <w:rsid w:val="007E4F2E"/>
    <w:rsid w:val="007E561F"/>
    <w:rsid w:val="007E59F2"/>
    <w:rsid w:val="007E5E20"/>
    <w:rsid w:val="007E6778"/>
    <w:rsid w:val="007E699F"/>
    <w:rsid w:val="007F0082"/>
    <w:rsid w:val="007F027D"/>
    <w:rsid w:val="007F0D97"/>
    <w:rsid w:val="007F12E2"/>
    <w:rsid w:val="007F19B7"/>
    <w:rsid w:val="007F1CDC"/>
    <w:rsid w:val="007F1ED9"/>
    <w:rsid w:val="007F2ED8"/>
    <w:rsid w:val="007F349E"/>
    <w:rsid w:val="007F371D"/>
    <w:rsid w:val="007F4025"/>
    <w:rsid w:val="007F5A96"/>
    <w:rsid w:val="007F5C46"/>
    <w:rsid w:val="007F6ADD"/>
    <w:rsid w:val="007F72E4"/>
    <w:rsid w:val="007F7430"/>
    <w:rsid w:val="007F7999"/>
    <w:rsid w:val="007F79DF"/>
    <w:rsid w:val="007F7AA3"/>
    <w:rsid w:val="007F7C01"/>
    <w:rsid w:val="007F7C13"/>
    <w:rsid w:val="008002AA"/>
    <w:rsid w:val="008019B8"/>
    <w:rsid w:val="00802CB6"/>
    <w:rsid w:val="00803565"/>
    <w:rsid w:val="00803612"/>
    <w:rsid w:val="00803665"/>
    <w:rsid w:val="00803B86"/>
    <w:rsid w:val="00803DF5"/>
    <w:rsid w:val="008054F9"/>
    <w:rsid w:val="00805D54"/>
    <w:rsid w:val="00806486"/>
    <w:rsid w:val="00806744"/>
    <w:rsid w:val="00806D41"/>
    <w:rsid w:val="00806F30"/>
    <w:rsid w:val="0080704A"/>
    <w:rsid w:val="00807F84"/>
    <w:rsid w:val="008100FA"/>
    <w:rsid w:val="00810E74"/>
    <w:rsid w:val="00811280"/>
    <w:rsid w:val="00811B8B"/>
    <w:rsid w:val="00811EA4"/>
    <w:rsid w:val="00811EBF"/>
    <w:rsid w:val="0081257B"/>
    <w:rsid w:val="00812F6B"/>
    <w:rsid w:val="00813F59"/>
    <w:rsid w:val="0081444E"/>
    <w:rsid w:val="00814811"/>
    <w:rsid w:val="00814B59"/>
    <w:rsid w:val="00814F14"/>
    <w:rsid w:val="0081556A"/>
    <w:rsid w:val="00815E6B"/>
    <w:rsid w:val="008170F5"/>
    <w:rsid w:val="00817623"/>
    <w:rsid w:val="008178E2"/>
    <w:rsid w:val="0082028F"/>
    <w:rsid w:val="00820D56"/>
    <w:rsid w:val="0082115F"/>
    <w:rsid w:val="008213D3"/>
    <w:rsid w:val="00821C6D"/>
    <w:rsid w:val="00821D24"/>
    <w:rsid w:val="00822054"/>
    <w:rsid w:val="0082213E"/>
    <w:rsid w:val="0082215D"/>
    <w:rsid w:val="00822279"/>
    <w:rsid w:val="008222C3"/>
    <w:rsid w:val="008226AF"/>
    <w:rsid w:val="008237CD"/>
    <w:rsid w:val="00823835"/>
    <w:rsid w:val="00823E44"/>
    <w:rsid w:val="00824BD3"/>
    <w:rsid w:val="00824BDF"/>
    <w:rsid w:val="008250D7"/>
    <w:rsid w:val="008251CB"/>
    <w:rsid w:val="00825757"/>
    <w:rsid w:val="00825B98"/>
    <w:rsid w:val="00826AC1"/>
    <w:rsid w:val="008322C6"/>
    <w:rsid w:val="00832875"/>
    <w:rsid w:val="00832C1C"/>
    <w:rsid w:val="00832E6B"/>
    <w:rsid w:val="00832F4E"/>
    <w:rsid w:val="008330FA"/>
    <w:rsid w:val="008334FF"/>
    <w:rsid w:val="00834A0E"/>
    <w:rsid w:val="00835301"/>
    <w:rsid w:val="008354A3"/>
    <w:rsid w:val="00835FF1"/>
    <w:rsid w:val="00836E01"/>
    <w:rsid w:val="00837CCF"/>
    <w:rsid w:val="00837E80"/>
    <w:rsid w:val="008403A1"/>
    <w:rsid w:val="0084058A"/>
    <w:rsid w:val="008410FB"/>
    <w:rsid w:val="008413AA"/>
    <w:rsid w:val="00841556"/>
    <w:rsid w:val="00842201"/>
    <w:rsid w:val="00842381"/>
    <w:rsid w:val="00842A43"/>
    <w:rsid w:val="00843274"/>
    <w:rsid w:val="0084363F"/>
    <w:rsid w:val="00843817"/>
    <w:rsid w:val="00844385"/>
    <w:rsid w:val="0084475E"/>
    <w:rsid w:val="00844D14"/>
    <w:rsid w:val="00844FAF"/>
    <w:rsid w:val="00844FF5"/>
    <w:rsid w:val="008454C7"/>
    <w:rsid w:val="00845602"/>
    <w:rsid w:val="0084655B"/>
    <w:rsid w:val="00846BB0"/>
    <w:rsid w:val="00850B14"/>
    <w:rsid w:val="00851383"/>
    <w:rsid w:val="00851563"/>
    <w:rsid w:val="00851688"/>
    <w:rsid w:val="00851DB9"/>
    <w:rsid w:val="00851F82"/>
    <w:rsid w:val="008522B4"/>
    <w:rsid w:val="008522C4"/>
    <w:rsid w:val="00852C97"/>
    <w:rsid w:val="00852EDF"/>
    <w:rsid w:val="00853586"/>
    <w:rsid w:val="0085371C"/>
    <w:rsid w:val="00854769"/>
    <w:rsid w:val="0085517C"/>
    <w:rsid w:val="008558AA"/>
    <w:rsid w:val="00855C14"/>
    <w:rsid w:val="00856EDA"/>
    <w:rsid w:val="00857D66"/>
    <w:rsid w:val="0086134D"/>
    <w:rsid w:val="008619CD"/>
    <w:rsid w:val="00861AD4"/>
    <w:rsid w:val="00861F96"/>
    <w:rsid w:val="0086456A"/>
    <w:rsid w:val="008646D0"/>
    <w:rsid w:val="00864F67"/>
    <w:rsid w:val="00865C51"/>
    <w:rsid w:val="008661C0"/>
    <w:rsid w:val="00866B56"/>
    <w:rsid w:val="00866CFB"/>
    <w:rsid w:val="008707FA"/>
    <w:rsid w:val="00870F0E"/>
    <w:rsid w:val="008711C0"/>
    <w:rsid w:val="0087131F"/>
    <w:rsid w:val="00871345"/>
    <w:rsid w:val="0087270E"/>
    <w:rsid w:val="00872A19"/>
    <w:rsid w:val="008731B3"/>
    <w:rsid w:val="008732E5"/>
    <w:rsid w:val="008734C4"/>
    <w:rsid w:val="00873DF7"/>
    <w:rsid w:val="008742D6"/>
    <w:rsid w:val="00874398"/>
    <w:rsid w:val="0087575D"/>
    <w:rsid w:val="008763C5"/>
    <w:rsid w:val="008763E4"/>
    <w:rsid w:val="0087650D"/>
    <w:rsid w:val="0087789B"/>
    <w:rsid w:val="00877B70"/>
    <w:rsid w:val="00877F78"/>
    <w:rsid w:val="00877FDF"/>
    <w:rsid w:val="00880102"/>
    <w:rsid w:val="00880BA7"/>
    <w:rsid w:val="00880F87"/>
    <w:rsid w:val="008814B6"/>
    <w:rsid w:val="008815FE"/>
    <w:rsid w:val="00881A8C"/>
    <w:rsid w:val="00881C1F"/>
    <w:rsid w:val="008822C0"/>
    <w:rsid w:val="00882F6D"/>
    <w:rsid w:val="00883CD8"/>
    <w:rsid w:val="00883E98"/>
    <w:rsid w:val="008845C4"/>
    <w:rsid w:val="00884B45"/>
    <w:rsid w:val="00884E3B"/>
    <w:rsid w:val="00885A2F"/>
    <w:rsid w:val="00885C02"/>
    <w:rsid w:val="00886267"/>
    <w:rsid w:val="008871A7"/>
    <w:rsid w:val="008873E8"/>
    <w:rsid w:val="00887D0E"/>
    <w:rsid w:val="00887F79"/>
    <w:rsid w:val="00887FB6"/>
    <w:rsid w:val="00890300"/>
    <w:rsid w:val="00890E6E"/>
    <w:rsid w:val="0089106F"/>
    <w:rsid w:val="008913C6"/>
    <w:rsid w:val="0089144E"/>
    <w:rsid w:val="00892728"/>
    <w:rsid w:val="00892A58"/>
    <w:rsid w:val="00892B76"/>
    <w:rsid w:val="00892ED7"/>
    <w:rsid w:val="0089309C"/>
    <w:rsid w:val="008930AD"/>
    <w:rsid w:val="008932AD"/>
    <w:rsid w:val="008938AC"/>
    <w:rsid w:val="00894601"/>
    <w:rsid w:val="00894B1A"/>
    <w:rsid w:val="008950F0"/>
    <w:rsid w:val="008961EE"/>
    <w:rsid w:val="0089638E"/>
    <w:rsid w:val="00896E8D"/>
    <w:rsid w:val="00897757"/>
    <w:rsid w:val="008A08C6"/>
    <w:rsid w:val="008A0CDC"/>
    <w:rsid w:val="008A1D72"/>
    <w:rsid w:val="008A288E"/>
    <w:rsid w:val="008A3B32"/>
    <w:rsid w:val="008A3C19"/>
    <w:rsid w:val="008A48CB"/>
    <w:rsid w:val="008A4ADD"/>
    <w:rsid w:val="008A4BDD"/>
    <w:rsid w:val="008A4D88"/>
    <w:rsid w:val="008A4EDA"/>
    <w:rsid w:val="008A5256"/>
    <w:rsid w:val="008A5A77"/>
    <w:rsid w:val="008A5E89"/>
    <w:rsid w:val="008A675F"/>
    <w:rsid w:val="008B0066"/>
    <w:rsid w:val="008B037F"/>
    <w:rsid w:val="008B0BC8"/>
    <w:rsid w:val="008B0E3E"/>
    <w:rsid w:val="008B106C"/>
    <w:rsid w:val="008B17EE"/>
    <w:rsid w:val="008B1EEE"/>
    <w:rsid w:val="008B24C7"/>
    <w:rsid w:val="008B29A0"/>
    <w:rsid w:val="008B2A46"/>
    <w:rsid w:val="008B2B0B"/>
    <w:rsid w:val="008B2CDF"/>
    <w:rsid w:val="008B34F2"/>
    <w:rsid w:val="008B4D70"/>
    <w:rsid w:val="008B5835"/>
    <w:rsid w:val="008B5A65"/>
    <w:rsid w:val="008B5CDF"/>
    <w:rsid w:val="008B6D57"/>
    <w:rsid w:val="008B7B9B"/>
    <w:rsid w:val="008C01FF"/>
    <w:rsid w:val="008C0438"/>
    <w:rsid w:val="008C09F3"/>
    <w:rsid w:val="008C129F"/>
    <w:rsid w:val="008C1CE0"/>
    <w:rsid w:val="008C2705"/>
    <w:rsid w:val="008C2A08"/>
    <w:rsid w:val="008C2E4D"/>
    <w:rsid w:val="008C30F4"/>
    <w:rsid w:val="008C3413"/>
    <w:rsid w:val="008C4AD8"/>
    <w:rsid w:val="008C5037"/>
    <w:rsid w:val="008C5634"/>
    <w:rsid w:val="008C587A"/>
    <w:rsid w:val="008C6BC1"/>
    <w:rsid w:val="008C71C3"/>
    <w:rsid w:val="008C79D1"/>
    <w:rsid w:val="008C7F85"/>
    <w:rsid w:val="008D097A"/>
    <w:rsid w:val="008D0C04"/>
    <w:rsid w:val="008D2C22"/>
    <w:rsid w:val="008D3163"/>
    <w:rsid w:val="008D37BA"/>
    <w:rsid w:val="008D3A67"/>
    <w:rsid w:val="008D41C5"/>
    <w:rsid w:val="008D59C5"/>
    <w:rsid w:val="008D76B5"/>
    <w:rsid w:val="008E0285"/>
    <w:rsid w:val="008E1093"/>
    <w:rsid w:val="008E307B"/>
    <w:rsid w:val="008E322E"/>
    <w:rsid w:val="008E3284"/>
    <w:rsid w:val="008E6235"/>
    <w:rsid w:val="008E645D"/>
    <w:rsid w:val="008E6804"/>
    <w:rsid w:val="008E68BA"/>
    <w:rsid w:val="008E69A8"/>
    <w:rsid w:val="008E70C8"/>
    <w:rsid w:val="008E72B4"/>
    <w:rsid w:val="008E7686"/>
    <w:rsid w:val="008F0738"/>
    <w:rsid w:val="008F170E"/>
    <w:rsid w:val="008F2081"/>
    <w:rsid w:val="008F22FF"/>
    <w:rsid w:val="008F2E74"/>
    <w:rsid w:val="008F3A56"/>
    <w:rsid w:val="008F5DB1"/>
    <w:rsid w:val="008F5EFA"/>
    <w:rsid w:val="008F6401"/>
    <w:rsid w:val="008F70C0"/>
    <w:rsid w:val="008F7187"/>
    <w:rsid w:val="008F71BD"/>
    <w:rsid w:val="008F7305"/>
    <w:rsid w:val="008F7FF9"/>
    <w:rsid w:val="00900AEF"/>
    <w:rsid w:val="00900C81"/>
    <w:rsid w:val="0090171C"/>
    <w:rsid w:val="009017E5"/>
    <w:rsid w:val="009022A2"/>
    <w:rsid w:val="00902B2B"/>
    <w:rsid w:val="00903192"/>
    <w:rsid w:val="009038D6"/>
    <w:rsid w:val="00903D97"/>
    <w:rsid w:val="00903F93"/>
    <w:rsid w:val="0090434A"/>
    <w:rsid w:val="009043E8"/>
    <w:rsid w:val="00904443"/>
    <w:rsid w:val="009058A8"/>
    <w:rsid w:val="00907A51"/>
    <w:rsid w:val="00907F52"/>
    <w:rsid w:val="009125A6"/>
    <w:rsid w:val="00912A6C"/>
    <w:rsid w:val="00914937"/>
    <w:rsid w:val="00914C31"/>
    <w:rsid w:val="00914EBF"/>
    <w:rsid w:val="0091628A"/>
    <w:rsid w:val="0091646A"/>
    <w:rsid w:val="0091669C"/>
    <w:rsid w:val="00916B28"/>
    <w:rsid w:val="009171BC"/>
    <w:rsid w:val="009172A0"/>
    <w:rsid w:val="0092083F"/>
    <w:rsid w:val="00920FEC"/>
    <w:rsid w:val="00921BE6"/>
    <w:rsid w:val="00922569"/>
    <w:rsid w:val="009227DD"/>
    <w:rsid w:val="00922DD3"/>
    <w:rsid w:val="00923BA6"/>
    <w:rsid w:val="00923F55"/>
    <w:rsid w:val="0092482D"/>
    <w:rsid w:val="00924E6C"/>
    <w:rsid w:val="00925318"/>
    <w:rsid w:val="0092579A"/>
    <w:rsid w:val="00925BEC"/>
    <w:rsid w:val="00925EA4"/>
    <w:rsid w:val="00926791"/>
    <w:rsid w:val="00926D89"/>
    <w:rsid w:val="00926DE5"/>
    <w:rsid w:val="00927EFB"/>
    <w:rsid w:val="0093015D"/>
    <w:rsid w:val="009301F6"/>
    <w:rsid w:val="0093113E"/>
    <w:rsid w:val="00931412"/>
    <w:rsid w:val="009319E8"/>
    <w:rsid w:val="00933701"/>
    <w:rsid w:val="0093371F"/>
    <w:rsid w:val="00933F5F"/>
    <w:rsid w:val="00934070"/>
    <w:rsid w:val="00934336"/>
    <w:rsid w:val="00934483"/>
    <w:rsid w:val="00934BB3"/>
    <w:rsid w:val="00934EEC"/>
    <w:rsid w:val="00935209"/>
    <w:rsid w:val="00935290"/>
    <w:rsid w:val="00935B8F"/>
    <w:rsid w:val="009372D1"/>
    <w:rsid w:val="00937764"/>
    <w:rsid w:val="009378C3"/>
    <w:rsid w:val="009379C2"/>
    <w:rsid w:val="0094089C"/>
    <w:rsid w:val="00940D0E"/>
    <w:rsid w:val="00940D2A"/>
    <w:rsid w:val="00941295"/>
    <w:rsid w:val="00941655"/>
    <w:rsid w:val="00941CE0"/>
    <w:rsid w:val="0094214F"/>
    <w:rsid w:val="00942438"/>
    <w:rsid w:val="00943C39"/>
    <w:rsid w:val="00943F7A"/>
    <w:rsid w:val="00944DCD"/>
    <w:rsid w:val="00947A35"/>
    <w:rsid w:val="00947DEE"/>
    <w:rsid w:val="00950387"/>
    <w:rsid w:val="00950A31"/>
    <w:rsid w:val="00950B81"/>
    <w:rsid w:val="00951BE1"/>
    <w:rsid w:val="00951F14"/>
    <w:rsid w:val="009525B5"/>
    <w:rsid w:val="0095274A"/>
    <w:rsid w:val="0095371C"/>
    <w:rsid w:val="00953A80"/>
    <w:rsid w:val="009540D2"/>
    <w:rsid w:val="00955208"/>
    <w:rsid w:val="009570F3"/>
    <w:rsid w:val="009574FE"/>
    <w:rsid w:val="00957738"/>
    <w:rsid w:val="00957DA1"/>
    <w:rsid w:val="009603A3"/>
    <w:rsid w:val="00961160"/>
    <w:rsid w:val="00961F84"/>
    <w:rsid w:val="0096261A"/>
    <w:rsid w:val="00962845"/>
    <w:rsid w:val="00963BC9"/>
    <w:rsid w:val="00964217"/>
    <w:rsid w:val="009642C5"/>
    <w:rsid w:val="009644C0"/>
    <w:rsid w:val="00964964"/>
    <w:rsid w:val="00964E90"/>
    <w:rsid w:val="00965B42"/>
    <w:rsid w:val="00966CDF"/>
    <w:rsid w:val="00967068"/>
    <w:rsid w:val="00967337"/>
    <w:rsid w:val="00967407"/>
    <w:rsid w:val="00967511"/>
    <w:rsid w:val="0096779F"/>
    <w:rsid w:val="00970148"/>
    <w:rsid w:val="00970D02"/>
    <w:rsid w:val="00970DA5"/>
    <w:rsid w:val="00971316"/>
    <w:rsid w:val="00971F82"/>
    <w:rsid w:val="00971F8D"/>
    <w:rsid w:val="0097211B"/>
    <w:rsid w:val="00972482"/>
    <w:rsid w:val="00972BB4"/>
    <w:rsid w:val="00972FD7"/>
    <w:rsid w:val="00973C3C"/>
    <w:rsid w:val="00974B3D"/>
    <w:rsid w:val="009753FB"/>
    <w:rsid w:val="009756F8"/>
    <w:rsid w:val="009761C5"/>
    <w:rsid w:val="009763D7"/>
    <w:rsid w:val="0097664E"/>
    <w:rsid w:val="00977547"/>
    <w:rsid w:val="00977DD6"/>
    <w:rsid w:val="00980F37"/>
    <w:rsid w:val="0098204A"/>
    <w:rsid w:val="009823A1"/>
    <w:rsid w:val="00982BE1"/>
    <w:rsid w:val="00982C3E"/>
    <w:rsid w:val="00982D39"/>
    <w:rsid w:val="00982F18"/>
    <w:rsid w:val="0098313F"/>
    <w:rsid w:val="00983660"/>
    <w:rsid w:val="00983F2E"/>
    <w:rsid w:val="00984378"/>
    <w:rsid w:val="0098476A"/>
    <w:rsid w:val="00984AF3"/>
    <w:rsid w:val="00984F4D"/>
    <w:rsid w:val="00985042"/>
    <w:rsid w:val="009858B0"/>
    <w:rsid w:val="00985E36"/>
    <w:rsid w:val="00986B3A"/>
    <w:rsid w:val="0098700B"/>
    <w:rsid w:val="00987A94"/>
    <w:rsid w:val="00987F76"/>
    <w:rsid w:val="009904E8"/>
    <w:rsid w:val="0099118D"/>
    <w:rsid w:val="00991782"/>
    <w:rsid w:val="009920E8"/>
    <w:rsid w:val="00993624"/>
    <w:rsid w:val="00993979"/>
    <w:rsid w:val="009951C6"/>
    <w:rsid w:val="0099614E"/>
    <w:rsid w:val="00997EF2"/>
    <w:rsid w:val="009A00CC"/>
    <w:rsid w:val="009A0D55"/>
    <w:rsid w:val="009A1177"/>
    <w:rsid w:val="009A14D6"/>
    <w:rsid w:val="009A2162"/>
    <w:rsid w:val="009A2185"/>
    <w:rsid w:val="009A4DFB"/>
    <w:rsid w:val="009A6363"/>
    <w:rsid w:val="009A65E8"/>
    <w:rsid w:val="009A6947"/>
    <w:rsid w:val="009A6B73"/>
    <w:rsid w:val="009A72CE"/>
    <w:rsid w:val="009A7644"/>
    <w:rsid w:val="009A770F"/>
    <w:rsid w:val="009B014A"/>
    <w:rsid w:val="009B0882"/>
    <w:rsid w:val="009B0DFB"/>
    <w:rsid w:val="009B19E2"/>
    <w:rsid w:val="009B1EBA"/>
    <w:rsid w:val="009B2AEB"/>
    <w:rsid w:val="009B2E12"/>
    <w:rsid w:val="009B3E85"/>
    <w:rsid w:val="009B499C"/>
    <w:rsid w:val="009B49A4"/>
    <w:rsid w:val="009B4FF1"/>
    <w:rsid w:val="009B5723"/>
    <w:rsid w:val="009B614F"/>
    <w:rsid w:val="009B6A19"/>
    <w:rsid w:val="009B7234"/>
    <w:rsid w:val="009B7760"/>
    <w:rsid w:val="009C0817"/>
    <w:rsid w:val="009C1B72"/>
    <w:rsid w:val="009C1BE8"/>
    <w:rsid w:val="009C1C74"/>
    <w:rsid w:val="009C1F90"/>
    <w:rsid w:val="009C1FFF"/>
    <w:rsid w:val="009C3436"/>
    <w:rsid w:val="009C35D6"/>
    <w:rsid w:val="009C3747"/>
    <w:rsid w:val="009C3DB8"/>
    <w:rsid w:val="009C4383"/>
    <w:rsid w:val="009C439A"/>
    <w:rsid w:val="009C4F82"/>
    <w:rsid w:val="009C4FD1"/>
    <w:rsid w:val="009C5DB4"/>
    <w:rsid w:val="009C6DA7"/>
    <w:rsid w:val="009C6EF4"/>
    <w:rsid w:val="009C730E"/>
    <w:rsid w:val="009C7331"/>
    <w:rsid w:val="009C7EB4"/>
    <w:rsid w:val="009D0212"/>
    <w:rsid w:val="009D048B"/>
    <w:rsid w:val="009D0D2A"/>
    <w:rsid w:val="009D0FB0"/>
    <w:rsid w:val="009D1176"/>
    <w:rsid w:val="009D19D5"/>
    <w:rsid w:val="009D1BBF"/>
    <w:rsid w:val="009D1ED5"/>
    <w:rsid w:val="009D2C7C"/>
    <w:rsid w:val="009D4127"/>
    <w:rsid w:val="009D4C1D"/>
    <w:rsid w:val="009D5593"/>
    <w:rsid w:val="009D586E"/>
    <w:rsid w:val="009D5E37"/>
    <w:rsid w:val="009D5F4B"/>
    <w:rsid w:val="009D744F"/>
    <w:rsid w:val="009D7B26"/>
    <w:rsid w:val="009D7BCA"/>
    <w:rsid w:val="009D7E45"/>
    <w:rsid w:val="009E198C"/>
    <w:rsid w:val="009E1B18"/>
    <w:rsid w:val="009E1F10"/>
    <w:rsid w:val="009E1F33"/>
    <w:rsid w:val="009E2157"/>
    <w:rsid w:val="009E2C46"/>
    <w:rsid w:val="009E2E0A"/>
    <w:rsid w:val="009E4508"/>
    <w:rsid w:val="009E58E3"/>
    <w:rsid w:val="009E6892"/>
    <w:rsid w:val="009E6966"/>
    <w:rsid w:val="009E6D66"/>
    <w:rsid w:val="009E6F8B"/>
    <w:rsid w:val="009E7B91"/>
    <w:rsid w:val="009F1B4F"/>
    <w:rsid w:val="009F1BE2"/>
    <w:rsid w:val="009F1FD8"/>
    <w:rsid w:val="009F358D"/>
    <w:rsid w:val="009F3595"/>
    <w:rsid w:val="009F43B5"/>
    <w:rsid w:val="009F4AF8"/>
    <w:rsid w:val="009F5451"/>
    <w:rsid w:val="009F56AA"/>
    <w:rsid w:val="009F5C88"/>
    <w:rsid w:val="009F5D6B"/>
    <w:rsid w:val="009F6313"/>
    <w:rsid w:val="009F675F"/>
    <w:rsid w:val="009F7024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3C8E"/>
    <w:rsid w:val="00A03FA3"/>
    <w:rsid w:val="00A0405B"/>
    <w:rsid w:val="00A0603D"/>
    <w:rsid w:val="00A06748"/>
    <w:rsid w:val="00A06CE4"/>
    <w:rsid w:val="00A07B73"/>
    <w:rsid w:val="00A07BBF"/>
    <w:rsid w:val="00A07C67"/>
    <w:rsid w:val="00A07CC4"/>
    <w:rsid w:val="00A07D4B"/>
    <w:rsid w:val="00A07EFA"/>
    <w:rsid w:val="00A07FFB"/>
    <w:rsid w:val="00A103A7"/>
    <w:rsid w:val="00A12301"/>
    <w:rsid w:val="00A123F1"/>
    <w:rsid w:val="00A12A43"/>
    <w:rsid w:val="00A13D67"/>
    <w:rsid w:val="00A142D6"/>
    <w:rsid w:val="00A1459A"/>
    <w:rsid w:val="00A15244"/>
    <w:rsid w:val="00A15503"/>
    <w:rsid w:val="00A15F28"/>
    <w:rsid w:val="00A167E5"/>
    <w:rsid w:val="00A175BF"/>
    <w:rsid w:val="00A2001A"/>
    <w:rsid w:val="00A20093"/>
    <w:rsid w:val="00A2025C"/>
    <w:rsid w:val="00A207D3"/>
    <w:rsid w:val="00A20DAD"/>
    <w:rsid w:val="00A21DEF"/>
    <w:rsid w:val="00A221D9"/>
    <w:rsid w:val="00A22743"/>
    <w:rsid w:val="00A22BAD"/>
    <w:rsid w:val="00A22EF2"/>
    <w:rsid w:val="00A24A27"/>
    <w:rsid w:val="00A25571"/>
    <w:rsid w:val="00A26DC1"/>
    <w:rsid w:val="00A27105"/>
    <w:rsid w:val="00A27502"/>
    <w:rsid w:val="00A279AB"/>
    <w:rsid w:val="00A27E60"/>
    <w:rsid w:val="00A30296"/>
    <w:rsid w:val="00A314A9"/>
    <w:rsid w:val="00A319B7"/>
    <w:rsid w:val="00A32195"/>
    <w:rsid w:val="00A32A25"/>
    <w:rsid w:val="00A3398E"/>
    <w:rsid w:val="00A35977"/>
    <w:rsid w:val="00A35BE3"/>
    <w:rsid w:val="00A36ACA"/>
    <w:rsid w:val="00A371AF"/>
    <w:rsid w:val="00A373C2"/>
    <w:rsid w:val="00A37BAA"/>
    <w:rsid w:val="00A37E79"/>
    <w:rsid w:val="00A4015F"/>
    <w:rsid w:val="00A40B3C"/>
    <w:rsid w:val="00A41D2E"/>
    <w:rsid w:val="00A42333"/>
    <w:rsid w:val="00A424D4"/>
    <w:rsid w:val="00A427FD"/>
    <w:rsid w:val="00A43AD4"/>
    <w:rsid w:val="00A43B0F"/>
    <w:rsid w:val="00A441F8"/>
    <w:rsid w:val="00A459BD"/>
    <w:rsid w:val="00A46A89"/>
    <w:rsid w:val="00A47302"/>
    <w:rsid w:val="00A47728"/>
    <w:rsid w:val="00A47DD3"/>
    <w:rsid w:val="00A47EFF"/>
    <w:rsid w:val="00A47F43"/>
    <w:rsid w:val="00A50265"/>
    <w:rsid w:val="00A510AF"/>
    <w:rsid w:val="00A51965"/>
    <w:rsid w:val="00A51A89"/>
    <w:rsid w:val="00A5245A"/>
    <w:rsid w:val="00A52EF9"/>
    <w:rsid w:val="00A531D2"/>
    <w:rsid w:val="00A531EC"/>
    <w:rsid w:val="00A53288"/>
    <w:rsid w:val="00A53344"/>
    <w:rsid w:val="00A539FD"/>
    <w:rsid w:val="00A53AC0"/>
    <w:rsid w:val="00A5523D"/>
    <w:rsid w:val="00A554B5"/>
    <w:rsid w:val="00A55772"/>
    <w:rsid w:val="00A55B19"/>
    <w:rsid w:val="00A55F0C"/>
    <w:rsid w:val="00A56BF4"/>
    <w:rsid w:val="00A573B0"/>
    <w:rsid w:val="00A57961"/>
    <w:rsid w:val="00A57DD6"/>
    <w:rsid w:val="00A60F0E"/>
    <w:rsid w:val="00A61F42"/>
    <w:rsid w:val="00A621E5"/>
    <w:rsid w:val="00A636BD"/>
    <w:rsid w:val="00A643B0"/>
    <w:rsid w:val="00A6460B"/>
    <w:rsid w:val="00A65D87"/>
    <w:rsid w:val="00A65E23"/>
    <w:rsid w:val="00A66889"/>
    <w:rsid w:val="00A669E0"/>
    <w:rsid w:val="00A67072"/>
    <w:rsid w:val="00A672D8"/>
    <w:rsid w:val="00A6736F"/>
    <w:rsid w:val="00A673A0"/>
    <w:rsid w:val="00A6741B"/>
    <w:rsid w:val="00A6744F"/>
    <w:rsid w:val="00A70239"/>
    <w:rsid w:val="00A70A17"/>
    <w:rsid w:val="00A70A70"/>
    <w:rsid w:val="00A70C10"/>
    <w:rsid w:val="00A71DBF"/>
    <w:rsid w:val="00A720A6"/>
    <w:rsid w:val="00A72397"/>
    <w:rsid w:val="00A727E4"/>
    <w:rsid w:val="00A72B82"/>
    <w:rsid w:val="00A73AC6"/>
    <w:rsid w:val="00A73D37"/>
    <w:rsid w:val="00A73FA6"/>
    <w:rsid w:val="00A74A32"/>
    <w:rsid w:val="00A7532F"/>
    <w:rsid w:val="00A759D5"/>
    <w:rsid w:val="00A75ACB"/>
    <w:rsid w:val="00A76456"/>
    <w:rsid w:val="00A76CCA"/>
    <w:rsid w:val="00A76E5D"/>
    <w:rsid w:val="00A81AF3"/>
    <w:rsid w:val="00A81F41"/>
    <w:rsid w:val="00A82F82"/>
    <w:rsid w:val="00A82FBC"/>
    <w:rsid w:val="00A834C0"/>
    <w:rsid w:val="00A836A5"/>
    <w:rsid w:val="00A838F8"/>
    <w:rsid w:val="00A83E06"/>
    <w:rsid w:val="00A843DF"/>
    <w:rsid w:val="00A84CC7"/>
    <w:rsid w:val="00A84F31"/>
    <w:rsid w:val="00A85571"/>
    <w:rsid w:val="00A85AE1"/>
    <w:rsid w:val="00A8666B"/>
    <w:rsid w:val="00A86CB6"/>
    <w:rsid w:val="00A873F1"/>
    <w:rsid w:val="00A87702"/>
    <w:rsid w:val="00A87B01"/>
    <w:rsid w:val="00A91900"/>
    <w:rsid w:val="00A919B2"/>
    <w:rsid w:val="00A92AB8"/>
    <w:rsid w:val="00A92BB4"/>
    <w:rsid w:val="00A93959"/>
    <w:rsid w:val="00A93FAC"/>
    <w:rsid w:val="00A94D1E"/>
    <w:rsid w:val="00A95102"/>
    <w:rsid w:val="00A95F4C"/>
    <w:rsid w:val="00A965B7"/>
    <w:rsid w:val="00A9727B"/>
    <w:rsid w:val="00A97A77"/>
    <w:rsid w:val="00A97BB6"/>
    <w:rsid w:val="00A97E4A"/>
    <w:rsid w:val="00A97F73"/>
    <w:rsid w:val="00AA0054"/>
    <w:rsid w:val="00AA03B9"/>
    <w:rsid w:val="00AA0425"/>
    <w:rsid w:val="00AA0E57"/>
    <w:rsid w:val="00AA16B2"/>
    <w:rsid w:val="00AA1C68"/>
    <w:rsid w:val="00AA282D"/>
    <w:rsid w:val="00AA2952"/>
    <w:rsid w:val="00AA29AA"/>
    <w:rsid w:val="00AA2C9A"/>
    <w:rsid w:val="00AA31C3"/>
    <w:rsid w:val="00AA35BF"/>
    <w:rsid w:val="00AA3B07"/>
    <w:rsid w:val="00AA3C19"/>
    <w:rsid w:val="00AA428C"/>
    <w:rsid w:val="00AA4EBD"/>
    <w:rsid w:val="00AA5866"/>
    <w:rsid w:val="00AA5A33"/>
    <w:rsid w:val="00AA5CD8"/>
    <w:rsid w:val="00AA66AA"/>
    <w:rsid w:val="00AA67F9"/>
    <w:rsid w:val="00AA695C"/>
    <w:rsid w:val="00AA754A"/>
    <w:rsid w:val="00AA76F9"/>
    <w:rsid w:val="00AA777A"/>
    <w:rsid w:val="00AA7FD9"/>
    <w:rsid w:val="00AB06D3"/>
    <w:rsid w:val="00AB0B93"/>
    <w:rsid w:val="00AB0F86"/>
    <w:rsid w:val="00AB1479"/>
    <w:rsid w:val="00AB16DD"/>
    <w:rsid w:val="00AB28D9"/>
    <w:rsid w:val="00AB3B4E"/>
    <w:rsid w:val="00AB3DED"/>
    <w:rsid w:val="00AB3FE3"/>
    <w:rsid w:val="00AB4205"/>
    <w:rsid w:val="00AB4692"/>
    <w:rsid w:val="00AB4B6A"/>
    <w:rsid w:val="00AB4E49"/>
    <w:rsid w:val="00AB6DFE"/>
    <w:rsid w:val="00AB7668"/>
    <w:rsid w:val="00AC0FE4"/>
    <w:rsid w:val="00AC1264"/>
    <w:rsid w:val="00AC1D46"/>
    <w:rsid w:val="00AC1F82"/>
    <w:rsid w:val="00AC248F"/>
    <w:rsid w:val="00AC263C"/>
    <w:rsid w:val="00AC28B9"/>
    <w:rsid w:val="00AC293F"/>
    <w:rsid w:val="00AC2E70"/>
    <w:rsid w:val="00AC2F29"/>
    <w:rsid w:val="00AC3192"/>
    <w:rsid w:val="00AC33AE"/>
    <w:rsid w:val="00AC39E2"/>
    <w:rsid w:val="00AC3B01"/>
    <w:rsid w:val="00AC3F87"/>
    <w:rsid w:val="00AC40C5"/>
    <w:rsid w:val="00AC41F4"/>
    <w:rsid w:val="00AC424A"/>
    <w:rsid w:val="00AC457E"/>
    <w:rsid w:val="00AC4746"/>
    <w:rsid w:val="00AC53F7"/>
    <w:rsid w:val="00AC6AD5"/>
    <w:rsid w:val="00AC7ED2"/>
    <w:rsid w:val="00AC7F0E"/>
    <w:rsid w:val="00AD0444"/>
    <w:rsid w:val="00AD0914"/>
    <w:rsid w:val="00AD0AAB"/>
    <w:rsid w:val="00AD13B0"/>
    <w:rsid w:val="00AD1C1B"/>
    <w:rsid w:val="00AD1EE1"/>
    <w:rsid w:val="00AD3733"/>
    <w:rsid w:val="00AD3F29"/>
    <w:rsid w:val="00AD442D"/>
    <w:rsid w:val="00AD482A"/>
    <w:rsid w:val="00AD48F7"/>
    <w:rsid w:val="00AD585D"/>
    <w:rsid w:val="00AD6648"/>
    <w:rsid w:val="00AD673D"/>
    <w:rsid w:val="00AD682C"/>
    <w:rsid w:val="00AD685C"/>
    <w:rsid w:val="00AD6D1A"/>
    <w:rsid w:val="00AD6D29"/>
    <w:rsid w:val="00AD7A12"/>
    <w:rsid w:val="00AD7D83"/>
    <w:rsid w:val="00AE138C"/>
    <w:rsid w:val="00AE16DF"/>
    <w:rsid w:val="00AE16FF"/>
    <w:rsid w:val="00AE174F"/>
    <w:rsid w:val="00AE175C"/>
    <w:rsid w:val="00AE2696"/>
    <w:rsid w:val="00AE2F6B"/>
    <w:rsid w:val="00AE32C5"/>
    <w:rsid w:val="00AE38D9"/>
    <w:rsid w:val="00AE4447"/>
    <w:rsid w:val="00AE447B"/>
    <w:rsid w:val="00AE44CB"/>
    <w:rsid w:val="00AE4774"/>
    <w:rsid w:val="00AE4CE2"/>
    <w:rsid w:val="00AE5AB6"/>
    <w:rsid w:val="00AE5B48"/>
    <w:rsid w:val="00AE5B8E"/>
    <w:rsid w:val="00AE6172"/>
    <w:rsid w:val="00AE63BF"/>
    <w:rsid w:val="00AE7553"/>
    <w:rsid w:val="00AE784D"/>
    <w:rsid w:val="00AE7C3E"/>
    <w:rsid w:val="00AF10C3"/>
    <w:rsid w:val="00AF18DD"/>
    <w:rsid w:val="00AF1AA8"/>
    <w:rsid w:val="00AF2E9B"/>
    <w:rsid w:val="00AF437C"/>
    <w:rsid w:val="00AF4841"/>
    <w:rsid w:val="00AF5827"/>
    <w:rsid w:val="00AF63C5"/>
    <w:rsid w:val="00AF65FD"/>
    <w:rsid w:val="00AF6B60"/>
    <w:rsid w:val="00AF79D0"/>
    <w:rsid w:val="00AF7E66"/>
    <w:rsid w:val="00B0131B"/>
    <w:rsid w:val="00B019CA"/>
    <w:rsid w:val="00B0343B"/>
    <w:rsid w:val="00B039AF"/>
    <w:rsid w:val="00B03E5E"/>
    <w:rsid w:val="00B03F48"/>
    <w:rsid w:val="00B04550"/>
    <w:rsid w:val="00B04A7C"/>
    <w:rsid w:val="00B050A1"/>
    <w:rsid w:val="00B0531F"/>
    <w:rsid w:val="00B0626D"/>
    <w:rsid w:val="00B062AB"/>
    <w:rsid w:val="00B109A6"/>
    <w:rsid w:val="00B10FF9"/>
    <w:rsid w:val="00B117EB"/>
    <w:rsid w:val="00B11C4F"/>
    <w:rsid w:val="00B12152"/>
    <w:rsid w:val="00B121F3"/>
    <w:rsid w:val="00B122B9"/>
    <w:rsid w:val="00B12767"/>
    <w:rsid w:val="00B12C0F"/>
    <w:rsid w:val="00B1346D"/>
    <w:rsid w:val="00B13EB0"/>
    <w:rsid w:val="00B13F73"/>
    <w:rsid w:val="00B14B8D"/>
    <w:rsid w:val="00B16343"/>
    <w:rsid w:val="00B1725D"/>
    <w:rsid w:val="00B17F48"/>
    <w:rsid w:val="00B201C9"/>
    <w:rsid w:val="00B2047C"/>
    <w:rsid w:val="00B20FBF"/>
    <w:rsid w:val="00B21331"/>
    <w:rsid w:val="00B21B50"/>
    <w:rsid w:val="00B2273D"/>
    <w:rsid w:val="00B22966"/>
    <w:rsid w:val="00B22BAC"/>
    <w:rsid w:val="00B23A0F"/>
    <w:rsid w:val="00B23E35"/>
    <w:rsid w:val="00B25343"/>
    <w:rsid w:val="00B253B1"/>
    <w:rsid w:val="00B27401"/>
    <w:rsid w:val="00B27534"/>
    <w:rsid w:val="00B3026B"/>
    <w:rsid w:val="00B3123B"/>
    <w:rsid w:val="00B3219D"/>
    <w:rsid w:val="00B3254B"/>
    <w:rsid w:val="00B32B98"/>
    <w:rsid w:val="00B32C83"/>
    <w:rsid w:val="00B33F4C"/>
    <w:rsid w:val="00B354C0"/>
    <w:rsid w:val="00B358E3"/>
    <w:rsid w:val="00B35C9A"/>
    <w:rsid w:val="00B3672F"/>
    <w:rsid w:val="00B37664"/>
    <w:rsid w:val="00B37A3E"/>
    <w:rsid w:val="00B37A45"/>
    <w:rsid w:val="00B37FBB"/>
    <w:rsid w:val="00B405C4"/>
    <w:rsid w:val="00B40687"/>
    <w:rsid w:val="00B40D7A"/>
    <w:rsid w:val="00B41051"/>
    <w:rsid w:val="00B41FF4"/>
    <w:rsid w:val="00B4225D"/>
    <w:rsid w:val="00B42713"/>
    <w:rsid w:val="00B434B0"/>
    <w:rsid w:val="00B43B01"/>
    <w:rsid w:val="00B4484F"/>
    <w:rsid w:val="00B475B8"/>
    <w:rsid w:val="00B476CD"/>
    <w:rsid w:val="00B4779B"/>
    <w:rsid w:val="00B50D83"/>
    <w:rsid w:val="00B50DC0"/>
    <w:rsid w:val="00B51FE4"/>
    <w:rsid w:val="00B52D8B"/>
    <w:rsid w:val="00B53096"/>
    <w:rsid w:val="00B534B2"/>
    <w:rsid w:val="00B53E6F"/>
    <w:rsid w:val="00B5451A"/>
    <w:rsid w:val="00B546C4"/>
    <w:rsid w:val="00B5474C"/>
    <w:rsid w:val="00B55F9B"/>
    <w:rsid w:val="00B5617A"/>
    <w:rsid w:val="00B56EBF"/>
    <w:rsid w:val="00B578D5"/>
    <w:rsid w:val="00B602CD"/>
    <w:rsid w:val="00B60A7A"/>
    <w:rsid w:val="00B60EC4"/>
    <w:rsid w:val="00B614A6"/>
    <w:rsid w:val="00B617D6"/>
    <w:rsid w:val="00B62C97"/>
    <w:rsid w:val="00B62F16"/>
    <w:rsid w:val="00B6476C"/>
    <w:rsid w:val="00B64BF0"/>
    <w:rsid w:val="00B655A6"/>
    <w:rsid w:val="00B658C5"/>
    <w:rsid w:val="00B661C4"/>
    <w:rsid w:val="00B663FD"/>
    <w:rsid w:val="00B66DA1"/>
    <w:rsid w:val="00B6735C"/>
    <w:rsid w:val="00B7008D"/>
    <w:rsid w:val="00B70566"/>
    <w:rsid w:val="00B70D1D"/>
    <w:rsid w:val="00B725E4"/>
    <w:rsid w:val="00B72ACC"/>
    <w:rsid w:val="00B73595"/>
    <w:rsid w:val="00B736C2"/>
    <w:rsid w:val="00B7447B"/>
    <w:rsid w:val="00B75A84"/>
    <w:rsid w:val="00B7702A"/>
    <w:rsid w:val="00B7750C"/>
    <w:rsid w:val="00B77897"/>
    <w:rsid w:val="00B80918"/>
    <w:rsid w:val="00B80C61"/>
    <w:rsid w:val="00B81C46"/>
    <w:rsid w:val="00B81DEF"/>
    <w:rsid w:val="00B82061"/>
    <w:rsid w:val="00B82F1B"/>
    <w:rsid w:val="00B83916"/>
    <w:rsid w:val="00B839FC"/>
    <w:rsid w:val="00B83DFF"/>
    <w:rsid w:val="00B84AC6"/>
    <w:rsid w:val="00B8503A"/>
    <w:rsid w:val="00B85B2E"/>
    <w:rsid w:val="00B90195"/>
    <w:rsid w:val="00B901A0"/>
    <w:rsid w:val="00B9069C"/>
    <w:rsid w:val="00B908FF"/>
    <w:rsid w:val="00B90926"/>
    <w:rsid w:val="00B90C54"/>
    <w:rsid w:val="00B90E9B"/>
    <w:rsid w:val="00B9179E"/>
    <w:rsid w:val="00B919A9"/>
    <w:rsid w:val="00B919CB"/>
    <w:rsid w:val="00B92A1B"/>
    <w:rsid w:val="00B93BB3"/>
    <w:rsid w:val="00B93D50"/>
    <w:rsid w:val="00B93D8F"/>
    <w:rsid w:val="00B93E99"/>
    <w:rsid w:val="00B93F91"/>
    <w:rsid w:val="00B94D8C"/>
    <w:rsid w:val="00B94F37"/>
    <w:rsid w:val="00B94FB4"/>
    <w:rsid w:val="00B95392"/>
    <w:rsid w:val="00B9558A"/>
    <w:rsid w:val="00B95A54"/>
    <w:rsid w:val="00B95AC7"/>
    <w:rsid w:val="00B95E78"/>
    <w:rsid w:val="00B95F8D"/>
    <w:rsid w:val="00B9624E"/>
    <w:rsid w:val="00B96C7D"/>
    <w:rsid w:val="00B974FC"/>
    <w:rsid w:val="00BA056E"/>
    <w:rsid w:val="00BA0776"/>
    <w:rsid w:val="00BA0F4E"/>
    <w:rsid w:val="00BA1BDD"/>
    <w:rsid w:val="00BA2E26"/>
    <w:rsid w:val="00BA33D5"/>
    <w:rsid w:val="00BA44EC"/>
    <w:rsid w:val="00BA4830"/>
    <w:rsid w:val="00BA49EA"/>
    <w:rsid w:val="00BA4BBE"/>
    <w:rsid w:val="00BA4FF1"/>
    <w:rsid w:val="00BA528E"/>
    <w:rsid w:val="00BA662C"/>
    <w:rsid w:val="00BA67CE"/>
    <w:rsid w:val="00BA6A02"/>
    <w:rsid w:val="00BA7494"/>
    <w:rsid w:val="00BA777D"/>
    <w:rsid w:val="00BA7A8D"/>
    <w:rsid w:val="00BB057A"/>
    <w:rsid w:val="00BB09EC"/>
    <w:rsid w:val="00BB0D26"/>
    <w:rsid w:val="00BB1121"/>
    <w:rsid w:val="00BB13B1"/>
    <w:rsid w:val="00BB18B3"/>
    <w:rsid w:val="00BB1B45"/>
    <w:rsid w:val="00BB2D1A"/>
    <w:rsid w:val="00BB3A14"/>
    <w:rsid w:val="00BB3AB0"/>
    <w:rsid w:val="00BB5C14"/>
    <w:rsid w:val="00BB6649"/>
    <w:rsid w:val="00BB7A7C"/>
    <w:rsid w:val="00BC05ED"/>
    <w:rsid w:val="00BC0B78"/>
    <w:rsid w:val="00BC0B94"/>
    <w:rsid w:val="00BC128B"/>
    <w:rsid w:val="00BC14E1"/>
    <w:rsid w:val="00BC19DC"/>
    <w:rsid w:val="00BC20F1"/>
    <w:rsid w:val="00BC23D0"/>
    <w:rsid w:val="00BC2B3E"/>
    <w:rsid w:val="00BC2D85"/>
    <w:rsid w:val="00BC365E"/>
    <w:rsid w:val="00BC45D9"/>
    <w:rsid w:val="00BC50B6"/>
    <w:rsid w:val="00BC5896"/>
    <w:rsid w:val="00BC5A6C"/>
    <w:rsid w:val="00BC5C02"/>
    <w:rsid w:val="00BC6023"/>
    <w:rsid w:val="00BC608C"/>
    <w:rsid w:val="00BC64A8"/>
    <w:rsid w:val="00BC693E"/>
    <w:rsid w:val="00BC6AAE"/>
    <w:rsid w:val="00BC6EC9"/>
    <w:rsid w:val="00BC7C8F"/>
    <w:rsid w:val="00BD0135"/>
    <w:rsid w:val="00BD05C2"/>
    <w:rsid w:val="00BD070A"/>
    <w:rsid w:val="00BD0B27"/>
    <w:rsid w:val="00BD108A"/>
    <w:rsid w:val="00BD15AD"/>
    <w:rsid w:val="00BD1AAD"/>
    <w:rsid w:val="00BD2C98"/>
    <w:rsid w:val="00BD38BD"/>
    <w:rsid w:val="00BD3A9C"/>
    <w:rsid w:val="00BD3D0B"/>
    <w:rsid w:val="00BD5309"/>
    <w:rsid w:val="00BD5C99"/>
    <w:rsid w:val="00BD6DE7"/>
    <w:rsid w:val="00BD74A2"/>
    <w:rsid w:val="00BD7BB0"/>
    <w:rsid w:val="00BE05AF"/>
    <w:rsid w:val="00BE09E4"/>
    <w:rsid w:val="00BE1492"/>
    <w:rsid w:val="00BE14A3"/>
    <w:rsid w:val="00BE16B1"/>
    <w:rsid w:val="00BE174A"/>
    <w:rsid w:val="00BE194F"/>
    <w:rsid w:val="00BE1C44"/>
    <w:rsid w:val="00BE1C47"/>
    <w:rsid w:val="00BE1DA9"/>
    <w:rsid w:val="00BE3849"/>
    <w:rsid w:val="00BE3B30"/>
    <w:rsid w:val="00BE45EF"/>
    <w:rsid w:val="00BE5A13"/>
    <w:rsid w:val="00BE5E5F"/>
    <w:rsid w:val="00BE5FF4"/>
    <w:rsid w:val="00BE688D"/>
    <w:rsid w:val="00BE6A13"/>
    <w:rsid w:val="00BE7402"/>
    <w:rsid w:val="00BE78A7"/>
    <w:rsid w:val="00BF046A"/>
    <w:rsid w:val="00BF157C"/>
    <w:rsid w:val="00BF17B9"/>
    <w:rsid w:val="00BF1B54"/>
    <w:rsid w:val="00BF1C93"/>
    <w:rsid w:val="00BF27F2"/>
    <w:rsid w:val="00BF2CEA"/>
    <w:rsid w:val="00BF36C0"/>
    <w:rsid w:val="00BF3A01"/>
    <w:rsid w:val="00BF43B0"/>
    <w:rsid w:val="00BF5F12"/>
    <w:rsid w:val="00BF6169"/>
    <w:rsid w:val="00BF64F4"/>
    <w:rsid w:val="00BF6D0B"/>
    <w:rsid w:val="00BF73B0"/>
    <w:rsid w:val="00C010B6"/>
    <w:rsid w:val="00C01CD5"/>
    <w:rsid w:val="00C02750"/>
    <w:rsid w:val="00C03A93"/>
    <w:rsid w:val="00C04ECB"/>
    <w:rsid w:val="00C052EA"/>
    <w:rsid w:val="00C05792"/>
    <w:rsid w:val="00C060BC"/>
    <w:rsid w:val="00C066BC"/>
    <w:rsid w:val="00C06F68"/>
    <w:rsid w:val="00C0722D"/>
    <w:rsid w:val="00C0748C"/>
    <w:rsid w:val="00C0789C"/>
    <w:rsid w:val="00C07C21"/>
    <w:rsid w:val="00C07E78"/>
    <w:rsid w:val="00C117EF"/>
    <w:rsid w:val="00C11E5E"/>
    <w:rsid w:val="00C12837"/>
    <w:rsid w:val="00C128B1"/>
    <w:rsid w:val="00C128F5"/>
    <w:rsid w:val="00C13C2F"/>
    <w:rsid w:val="00C13D6D"/>
    <w:rsid w:val="00C14F84"/>
    <w:rsid w:val="00C1569C"/>
    <w:rsid w:val="00C159AF"/>
    <w:rsid w:val="00C15D9E"/>
    <w:rsid w:val="00C165A1"/>
    <w:rsid w:val="00C1668F"/>
    <w:rsid w:val="00C167BB"/>
    <w:rsid w:val="00C173C9"/>
    <w:rsid w:val="00C1742D"/>
    <w:rsid w:val="00C1767A"/>
    <w:rsid w:val="00C20B50"/>
    <w:rsid w:val="00C20F4E"/>
    <w:rsid w:val="00C21972"/>
    <w:rsid w:val="00C229E3"/>
    <w:rsid w:val="00C231E4"/>
    <w:rsid w:val="00C232F4"/>
    <w:rsid w:val="00C23CF1"/>
    <w:rsid w:val="00C243D2"/>
    <w:rsid w:val="00C24D2E"/>
    <w:rsid w:val="00C24EFE"/>
    <w:rsid w:val="00C2541A"/>
    <w:rsid w:val="00C2595D"/>
    <w:rsid w:val="00C25B6D"/>
    <w:rsid w:val="00C25FEA"/>
    <w:rsid w:val="00C261D1"/>
    <w:rsid w:val="00C264E9"/>
    <w:rsid w:val="00C266F5"/>
    <w:rsid w:val="00C26A17"/>
    <w:rsid w:val="00C2704F"/>
    <w:rsid w:val="00C27C6C"/>
    <w:rsid w:val="00C311DB"/>
    <w:rsid w:val="00C315D5"/>
    <w:rsid w:val="00C326B0"/>
    <w:rsid w:val="00C329B9"/>
    <w:rsid w:val="00C32D87"/>
    <w:rsid w:val="00C330D6"/>
    <w:rsid w:val="00C332FE"/>
    <w:rsid w:val="00C33B25"/>
    <w:rsid w:val="00C33FB2"/>
    <w:rsid w:val="00C34088"/>
    <w:rsid w:val="00C340CA"/>
    <w:rsid w:val="00C34DF1"/>
    <w:rsid w:val="00C36615"/>
    <w:rsid w:val="00C3675B"/>
    <w:rsid w:val="00C36EDB"/>
    <w:rsid w:val="00C3753D"/>
    <w:rsid w:val="00C37A4B"/>
    <w:rsid w:val="00C4011F"/>
    <w:rsid w:val="00C40614"/>
    <w:rsid w:val="00C40969"/>
    <w:rsid w:val="00C40A5E"/>
    <w:rsid w:val="00C40B9D"/>
    <w:rsid w:val="00C41742"/>
    <w:rsid w:val="00C41B58"/>
    <w:rsid w:val="00C41D23"/>
    <w:rsid w:val="00C438DD"/>
    <w:rsid w:val="00C445BE"/>
    <w:rsid w:val="00C44E38"/>
    <w:rsid w:val="00C45D3C"/>
    <w:rsid w:val="00C45E97"/>
    <w:rsid w:val="00C460DE"/>
    <w:rsid w:val="00C46510"/>
    <w:rsid w:val="00C4666A"/>
    <w:rsid w:val="00C46B24"/>
    <w:rsid w:val="00C47AFF"/>
    <w:rsid w:val="00C47CDB"/>
    <w:rsid w:val="00C50344"/>
    <w:rsid w:val="00C5100B"/>
    <w:rsid w:val="00C51127"/>
    <w:rsid w:val="00C5153D"/>
    <w:rsid w:val="00C5274C"/>
    <w:rsid w:val="00C5363D"/>
    <w:rsid w:val="00C54293"/>
    <w:rsid w:val="00C55BCF"/>
    <w:rsid w:val="00C57360"/>
    <w:rsid w:val="00C5775C"/>
    <w:rsid w:val="00C57AA7"/>
    <w:rsid w:val="00C57E7D"/>
    <w:rsid w:val="00C602AF"/>
    <w:rsid w:val="00C60FDB"/>
    <w:rsid w:val="00C626D0"/>
    <w:rsid w:val="00C62E59"/>
    <w:rsid w:val="00C632B6"/>
    <w:rsid w:val="00C63397"/>
    <w:rsid w:val="00C63412"/>
    <w:rsid w:val="00C64260"/>
    <w:rsid w:val="00C64E91"/>
    <w:rsid w:val="00C664B0"/>
    <w:rsid w:val="00C66775"/>
    <w:rsid w:val="00C6679F"/>
    <w:rsid w:val="00C67061"/>
    <w:rsid w:val="00C672C6"/>
    <w:rsid w:val="00C676BB"/>
    <w:rsid w:val="00C7007B"/>
    <w:rsid w:val="00C70571"/>
    <w:rsid w:val="00C70B98"/>
    <w:rsid w:val="00C71844"/>
    <w:rsid w:val="00C72048"/>
    <w:rsid w:val="00C72174"/>
    <w:rsid w:val="00C72410"/>
    <w:rsid w:val="00C72E0B"/>
    <w:rsid w:val="00C73635"/>
    <w:rsid w:val="00C7376F"/>
    <w:rsid w:val="00C75C41"/>
    <w:rsid w:val="00C75D2C"/>
    <w:rsid w:val="00C80571"/>
    <w:rsid w:val="00C809C3"/>
    <w:rsid w:val="00C82BCB"/>
    <w:rsid w:val="00C82FB3"/>
    <w:rsid w:val="00C84622"/>
    <w:rsid w:val="00C84841"/>
    <w:rsid w:val="00C849B2"/>
    <w:rsid w:val="00C8521B"/>
    <w:rsid w:val="00C854D4"/>
    <w:rsid w:val="00C85C44"/>
    <w:rsid w:val="00C85E9D"/>
    <w:rsid w:val="00C86239"/>
    <w:rsid w:val="00C8631A"/>
    <w:rsid w:val="00C87587"/>
    <w:rsid w:val="00C876EA"/>
    <w:rsid w:val="00C902EB"/>
    <w:rsid w:val="00C9043E"/>
    <w:rsid w:val="00C90B46"/>
    <w:rsid w:val="00C90BEA"/>
    <w:rsid w:val="00C919E6"/>
    <w:rsid w:val="00C91B13"/>
    <w:rsid w:val="00C91D8E"/>
    <w:rsid w:val="00C92832"/>
    <w:rsid w:val="00C92BC4"/>
    <w:rsid w:val="00C94A87"/>
    <w:rsid w:val="00C95961"/>
    <w:rsid w:val="00C9640F"/>
    <w:rsid w:val="00CA18F2"/>
    <w:rsid w:val="00CA20A7"/>
    <w:rsid w:val="00CA21A8"/>
    <w:rsid w:val="00CA21BE"/>
    <w:rsid w:val="00CA2624"/>
    <w:rsid w:val="00CA2800"/>
    <w:rsid w:val="00CA29F8"/>
    <w:rsid w:val="00CA332F"/>
    <w:rsid w:val="00CA451C"/>
    <w:rsid w:val="00CA520E"/>
    <w:rsid w:val="00CA563B"/>
    <w:rsid w:val="00CA5672"/>
    <w:rsid w:val="00CA5994"/>
    <w:rsid w:val="00CA5B38"/>
    <w:rsid w:val="00CA5EB8"/>
    <w:rsid w:val="00CA64E4"/>
    <w:rsid w:val="00CA6AB9"/>
    <w:rsid w:val="00CA7232"/>
    <w:rsid w:val="00CA72E6"/>
    <w:rsid w:val="00CA73CE"/>
    <w:rsid w:val="00CA7FAF"/>
    <w:rsid w:val="00CB00A4"/>
    <w:rsid w:val="00CB043F"/>
    <w:rsid w:val="00CB10DA"/>
    <w:rsid w:val="00CB1166"/>
    <w:rsid w:val="00CB12B5"/>
    <w:rsid w:val="00CB279E"/>
    <w:rsid w:val="00CB2F12"/>
    <w:rsid w:val="00CB32ED"/>
    <w:rsid w:val="00CB367A"/>
    <w:rsid w:val="00CB3916"/>
    <w:rsid w:val="00CB3E20"/>
    <w:rsid w:val="00CB472C"/>
    <w:rsid w:val="00CB473F"/>
    <w:rsid w:val="00CB4CC0"/>
    <w:rsid w:val="00CB535C"/>
    <w:rsid w:val="00CB54F7"/>
    <w:rsid w:val="00CB6134"/>
    <w:rsid w:val="00CB63CA"/>
    <w:rsid w:val="00CB76A4"/>
    <w:rsid w:val="00CC04BF"/>
    <w:rsid w:val="00CC0FB5"/>
    <w:rsid w:val="00CC233C"/>
    <w:rsid w:val="00CC242F"/>
    <w:rsid w:val="00CC4F24"/>
    <w:rsid w:val="00CC5335"/>
    <w:rsid w:val="00CC53A3"/>
    <w:rsid w:val="00CC53B3"/>
    <w:rsid w:val="00CC632D"/>
    <w:rsid w:val="00CC7F17"/>
    <w:rsid w:val="00CD0EB2"/>
    <w:rsid w:val="00CD1F3E"/>
    <w:rsid w:val="00CD306E"/>
    <w:rsid w:val="00CD43C5"/>
    <w:rsid w:val="00CD46DE"/>
    <w:rsid w:val="00CD486F"/>
    <w:rsid w:val="00CD510E"/>
    <w:rsid w:val="00CD5637"/>
    <w:rsid w:val="00CD5FCA"/>
    <w:rsid w:val="00CD6C8C"/>
    <w:rsid w:val="00CD7055"/>
    <w:rsid w:val="00CE04EF"/>
    <w:rsid w:val="00CE0ECC"/>
    <w:rsid w:val="00CE13AD"/>
    <w:rsid w:val="00CE1EBF"/>
    <w:rsid w:val="00CE2087"/>
    <w:rsid w:val="00CE313D"/>
    <w:rsid w:val="00CE31C9"/>
    <w:rsid w:val="00CE3D84"/>
    <w:rsid w:val="00CE4471"/>
    <w:rsid w:val="00CE4899"/>
    <w:rsid w:val="00CE4BA5"/>
    <w:rsid w:val="00CE4D13"/>
    <w:rsid w:val="00CE5B2F"/>
    <w:rsid w:val="00CE5DF7"/>
    <w:rsid w:val="00CE7829"/>
    <w:rsid w:val="00CE7CCC"/>
    <w:rsid w:val="00CF0772"/>
    <w:rsid w:val="00CF0A56"/>
    <w:rsid w:val="00CF0A83"/>
    <w:rsid w:val="00CF120A"/>
    <w:rsid w:val="00CF12BE"/>
    <w:rsid w:val="00CF1A3C"/>
    <w:rsid w:val="00CF1D76"/>
    <w:rsid w:val="00CF272D"/>
    <w:rsid w:val="00CF277B"/>
    <w:rsid w:val="00CF29BC"/>
    <w:rsid w:val="00CF2BE3"/>
    <w:rsid w:val="00CF60E2"/>
    <w:rsid w:val="00CF674E"/>
    <w:rsid w:val="00CF6FE1"/>
    <w:rsid w:val="00D00219"/>
    <w:rsid w:val="00D008F7"/>
    <w:rsid w:val="00D009F1"/>
    <w:rsid w:val="00D00B2D"/>
    <w:rsid w:val="00D00EB1"/>
    <w:rsid w:val="00D0104C"/>
    <w:rsid w:val="00D01EA7"/>
    <w:rsid w:val="00D01F3E"/>
    <w:rsid w:val="00D020C5"/>
    <w:rsid w:val="00D02D23"/>
    <w:rsid w:val="00D03557"/>
    <w:rsid w:val="00D03E08"/>
    <w:rsid w:val="00D06295"/>
    <w:rsid w:val="00D063A8"/>
    <w:rsid w:val="00D06442"/>
    <w:rsid w:val="00D064FF"/>
    <w:rsid w:val="00D065EA"/>
    <w:rsid w:val="00D069B3"/>
    <w:rsid w:val="00D07622"/>
    <w:rsid w:val="00D07E88"/>
    <w:rsid w:val="00D1005F"/>
    <w:rsid w:val="00D100E0"/>
    <w:rsid w:val="00D10C99"/>
    <w:rsid w:val="00D1137E"/>
    <w:rsid w:val="00D115B9"/>
    <w:rsid w:val="00D11A8C"/>
    <w:rsid w:val="00D11A9B"/>
    <w:rsid w:val="00D11BC7"/>
    <w:rsid w:val="00D12254"/>
    <w:rsid w:val="00D12A88"/>
    <w:rsid w:val="00D12DFD"/>
    <w:rsid w:val="00D12FC8"/>
    <w:rsid w:val="00D13439"/>
    <w:rsid w:val="00D134B2"/>
    <w:rsid w:val="00D13EBB"/>
    <w:rsid w:val="00D14B03"/>
    <w:rsid w:val="00D157DD"/>
    <w:rsid w:val="00D1685E"/>
    <w:rsid w:val="00D173F3"/>
    <w:rsid w:val="00D17608"/>
    <w:rsid w:val="00D17CE2"/>
    <w:rsid w:val="00D209FF"/>
    <w:rsid w:val="00D210A9"/>
    <w:rsid w:val="00D2159A"/>
    <w:rsid w:val="00D2174E"/>
    <w:rsid w:val="00D2299C"/>
    <w:rsid w:val="00D22B29"/>
    <w:rsid w:val="00D22D4E"/>
    <w:rsid w:val="00D23189"/>
    <w:rsid w:val="00D2469E"/>
    <w:rsid w:val="00D24ADC"/>
    <w:rsid w:val="00D256C4"/>
    <w:rsid w:val="00D25C84"/>
    <w:rsid w:val="00D261B9"/>
    <w:rsid w:val="00D26553"/>
    <w:rsid w:val="00D26648"/>
    <w:rsid w:val="00D26DAA"/>
    <w:rsid w:val="00D26F70"/>
    <w:rsid w:val="00D27659"/>
    <w:rsid w:val="00D277C9"/>
    <w:rsid w:val="00D30CFF"/>
    <w:rsid w:val="00D30D17"/>
    <w:rsid w:val="00D30FA2"/>
    <w:rsid w:val="00D3130D"/>
    <w:rsid w:val="00D31358"/>
    <w:rsid w:val="00D31E13"/>
    <w:rsid w:val="00D321AD"/>
    <w:rsid w:val="00D32A81"/>
    <w:rsid w:val="00D32D89"/>
    <w:rsid w:val="00D33436"/>
    <w:rsid w:val="00D34087"/>
    <w:rsid w:val="00D34627"/>
    <w:rsid w:val="00D3465F"/>
    <w:rsid w:val="00D3574A"/>
    <w:rsid w:val="00D368E7"/>
    <w:rsid w:val="00D369B0"/>
    <w:rsid w:val="00D36AE0"/>
    <w:rsid w:val="00D372D9"/>
    <w:rsid w:val="00D4006B"/>
    <w:rsid w:val="00D40CEF"/>
    <w:rsid w:val="00D41398"/>
    <w:rsid w:val="00D41603"/>
    <w:rsid w:val="00D416D7"/>
    <w:rsid w:val="00D41E71"/>
    <w:rsid w:val="00D42AC5"/>
    <w:rsid w:val="00D4346D"/>
    <w:rsid w:val="00D4348E"/>
    <w:rsid w:val="00D43650"/>
    <w:rsid w:val="00D44FDB"/>
    <w:rsid w:val="00D455C2"/>
    <w:rsid w:val="00D46064"/>
    <w:rsid w:val="00D507E6"/>
    <w:rsid w:val="00D51E32"/>
    <w:rsid w:val="00D5306D"/>
    <w:rsid w:val="00D5311D"/>
    <w:rsid w:val="00D531B5"/>
    <w:rsid w:val="00D5376A"/>
    <w:rsid w:val="00D546F0"/>
    <w:rsid w:val="00D54AAB"/>
    <w:rsid w:val="00D54DA0"/>
    <w:rsid w:val="00D5597A"/>
    <w:rsid w:val="00D55A0F"/>
    <w:rsid w:val="00D56881"/>
    <w:rsid w:val="00D56A0D"/>
    <w:rsid w:val="00D56ABF"/>
    <w:rsid w:val="00D56C58"/>
    <w:rsid w:val="00D570F3"/>
    <w:rsid w:val="00D57448"/>
    <w:rsid w:val="00D57460"/>
    <w:rsid w:val="00D575A1"/>
    <w:rsid w:val="00D576E4"/>
    <w:rsid w:val="00D57831"/>
    <w:rsid w:val="00D5783F"/>
    <w:rsid w:val="00D57894"/>
    <w:rsid w:val="00D60062"/>
    <w:rsid w:val="00D61710"/>
    <w:rsid w:val="00D61762"/>
    <w:rsid w:val="00D6196E"/>
    <w:rsid w:val="00D627E7"/>
    <w:rsid w:val="00D63330"/>
    <w:rsid w:val="00D639D9"/>
    <w:rsid w:val="00D63A27"/>
    <w:rsid w:val="00D63AD5"/>
    <w:rsid w:val="00D63AF2"/>
    <w:rsid w:val="00D64224"/>
    <w:rsid w:val="00D64E3A"/>
    <w:rsid w:val="00D65514"/>
    <w:rsid w:val="00D65689"/>
    <w:rsid w:val="00D65C31"/>
    <w:rsid w:val="00D661A8"/>
    <w:rsid w:val="00D66D85"/>
    <w:rsid w:val="00D67D46"/>
    <w:rsid w:val="00D705F1"/>
    <w:rsid w:val="00D711C3"/>
    <w:rsid w:val="00D71B32"/>
    <w:rsid w:val="00D71E98"/>
    <w:rsid w:val="00D72B21"/>
    <w:rsid w:val="00D72B5F"/>
    <w:rsid w:val="00D72DB1"/>
    <w:rsid w:val="00D73E92"/>
    <w:rsid w:val="00D7434C"/>
    <w:rsid w:val="00D7453E"/>
    <w:rsid w:val="00D747A4"/>
    <w:rsid w:val="00D74B8C"/>
    <w:rsid w:val="00D74B92"/>
    <w:rsid w:val="00D7503D"/>
    <w:rsid w:val="00D75582"/>
    <w:rsid w:val="00D75A81"/>
    <w:rsid w:val="00D75BE6"/>
    <w:rsid w:val="00D7635B"/>
    <w:rsid w:val="00D7687D"/>
    <w:rsid w:val="00D76967"/>
    <w:rsid w:val="00D76A65"/>
    <w:rsid w:val="00D76B18"/>
    <w:rsid w:val="00D76B66"/>
    <w:rsid w:val="00D76BE1"/>
    <w:rsid w:val="00D7702E"/>
    <w:rsid w:val="00D77C72"/>
    <w:rsid w:val="00D80CC7"/>
    <w:rsid w:val="00D81ADB"/>
    <w:rsid w:val="00D81FB5"/>
    <w:rsid w:val="00D8202A"/>
    <w:rsid w:val="00D8281F"/>
    <w:rsid w:val="00D831FC"/>
    <w:rsid w:val="00D83693"/>
    <w:rsid w:val="00D84170"/>
    <w:rsid w:val="00D844BA"/>
    <w:rsid w:val="00D84AC2"/>
    <w:rsid w:val="00D84ACF"/>
    <w:rsid w:val="00D850FF"/>
    <w:rsid w:val="00D8581C"/>
    <w:rsid w:val="00D8584C"/>
    <w:rsid w:val="00D85B3A"/>
    <w:rsid w:val="00D863F3"/>
    <w:rsid w:val="00D8678D"/>
    <w:rsid w:val="00D87A93"/>
    <w:rsid w:val="00D87F8D"/>
    <w:rsid w:val="00D9006B"/>
    <w:rsid w:val="00D90198"/>
    <w:rsid w:val="00D90755"/>
    <w:rsid w:val="00D90A74"/>
    <w:rsid w:val="00D91397"/>
    <w:rsid w:val="00D916B4"/>
    <w:rsid w:val="00D91854"/>
    <w:rsid w:val="00D919AA"/>
    <w:rsid w:val="00D91BE5"/>
    <w:rsid w:val="00D91CEE"/>
    <w:rsid w:val="00D924C0"/>
    <w:rsid w:val="00D92849"/>
    <w:rsid w:val="00D928AD"/>
    <w:rsid w:val="00D92ED5"/>
    <w:rsid w:val="00D93007"/>
    <w:rsid w:val="00D93321"/>
    <w:rsid w:val="00D9376B"/>
    <w:rsid w:val="00D93CF0"/>
    <w:rsid w:val="00D94261"/>
    <w:rsid w:val="00D94299"/>
    <w:rsid w:val="00D94588"/>
    <w:rsid w:val="00D94C23"/>
    <w:rsid w:val="00D94C28"/>
    <w:rsid w:val="00D95A2B"/>
    <w:rsid w:val="00D9686F"/>
    <w:rsid w:val="00D974AD"/>
    <w:rsid w:val="00D97949"/>
    <w:rsid w:val="00DA0015"/>
    <w:rsid w:val="00DA1452"/>
    <w:rsid w:val="00DA16AE"/>
    <w:rsid w:val="00DA20E8"/>
    <w:rsid w:val="00DA2254"/>
    <w:rsid w:val="00DA23CF"/>
    <w:rsid w:val="00DA2EEF"/>
    <w:rsid w:val="00DA37A8"/>
    <w:rsid w:val="00DA3CE9"/>
    <w:rsid w:val="00DA4D1E"/>
    <w:rsid w:val="00DA58B2"/>
    <w:rsid w:val="00DA58E1"/>
    <w:rsid w:val="00DA63F1"/>
    <w:rsid w:val="00DA649B"/>
    <w:rsid w:val="00DA7B74"/>
    <w:rsid w:val="00DB00E6"/>
    <w:rsid w:val="00DB020C"/>
    <w:rsid w:val="00DB0EA3"/>
    <w:rsid w:val="00DB25EC"/>
    <w:rsid w:val="00DB2748"/>
    <w:rsid w:val="00DB3166"/>
    <w:rsid w:val="00DB34E4"/>
    <w:rsid w:val="00DB415C"/>
    <w:rsid w:val="00DB4352"/>
    <w:rsid w:val="00DB4516"/>
    <w:rsid w:val="00DB48AA"/>
    <w:rsid w:val="00DB53C2"/>
    <w:rsid w:val="00DB6279"/>
    <w:rsid w:val="00DB7765"/>
    <w:rsid w:val="00DB7842"/>
    <w:rsid w:val="00DB794B"/>
    <w:rsid w:val="00DC1F6C"/>
    <w:rsid w:val="00DC1FBE"/>
    <w:rsid w:val="00DC2761"/>
    <w:rsid w:val="00DC2C3A"/>
    <w:rsid w:val="00DC300C"/>
    <w:rsid w:val="00DC31E6"/>
    <w:rsid w:val="00DC33B4"/>
    <w:rsid w:val="00DC5960"/>
    <w:rsid w:val="00DC5C27"/>
    <w:rsid w:val="00DC6966"/>
    <w:rsid w:val="00DC6C15"/>
    <w:rsid w:val="00DC6DD9"/>
    <w:rsid w:val="00DC78D8"/>
    <w:rsid w:val="00DC7A65"/>
    <w:rsid w:val="00DC7AC6"/>
    <w:rsid w:val="00DC7AF3"/>
    <w:rsid w:val="00DC7C6B"/>
    <w:rsid w:val="00DD0015"/>
    <w:rsid w:val="00DD0BC6"/>
    <w:rsid w:val="00DD12E4"/>
    <w:rsid w:val="00DD1933"/>
    <w:rsid w:val="00DD1C58"/>
    <w:rsid w:val="00DD2D28"/>
    <w:rsid w:val="00DD36DF"/>
    <w:rsid w:val="00DD370A"/>
    <w:rsid w:val="00DD3ABB"/>
    <w:rsid w:val="00DD5460"/>
    <w:rsid w:val="00DD5B11"/>
    <w:rsid w:val="00DD69F6"/>
    <w:rsid w:val="00DD7033"/>
    <w:rsid w:val="00DD7BE0"/>
    <w:rsid w:val="00DD7DCF"/>
    <w:rsid w:val="00DD7EA6"/>
    <w:rsid w:val="00DE0181"/>
    <w:rsid w:val="00DE0374"/>
    <w:rsid w:val="00DE0A81"/>
    <w:rsid w:val="00DE2607"/>
    <w:rsid w:val="00DE26CF"/>
    <w:rsid w:val="00DE2D12"/>
    <w:rsid w:val="00DE3827"/>
    <w:rsid w:val="00DE3E92"/>
    <w:rsid w:val="00DE40B1"/>
    <w:rsid w:val="00DE428D"/>
    <w:rsid w:val="00DE58FA"/>
    <w:rsid w:val="00DE6573"/>
    <w:rsid w:val="00DE6816"/>
    <w:rsid w:val="00DE7537"/>
    <w:rsid w:val="00DF0619"/>
    <w:rsid w:val="00DF074B"/>
    <w:rsid w:val="00DF35E2"/>
    <w:rsid w:val="00DF3973"/>
    <w:rsid w:val="00DF3D47"/>
    <w:rsid w:val="00DF3F16"/>
    <w:rsid w:val="00DF4164"/>
    <w:rsid w:val="00DF4F03"/>
    <w:rsid w:val="00DF588F"/>
    <w:rsid w:val="00DF596C"/>
    <w:rsid w:val="00DF6479"/>
    <w:rsid w:val="00DF7819"/>
    <w:rsid w:val="00E00406"/>
    <w:rsid w:val="00E00B73"/>
    <w:rsid w:val="00E00E5E"/>
    <w:rsid w:val="00E00F49"/>
    <w:rsid w:val="00E00FE7"/>
    <w:rsid w:val="00E018B6"/>
    <w:rsid w:val="00E01D44"/>
    <w:rsid w:val="00E01F77"/>
    <w:rsid w:val="00E02ED6"/>
    <w:rsid w:val="00E03DB0"/>
    <w:rsid w:val="00E04699"/>
    <w:rsid w:val="00E0481C"/>
    <w:rsid w:val="00E04EEA"/>
    <w:rsid w:val="00E0527F"/>
    <w:rsid w:val="00E059F3"/>
    <w:rsid w:val="00E05B7B"/>
    <w:rsid w:val="00E05C54"/>
    <w:rsid w:val="00E05F59"/>
    <w:rsid w:val="00E06232"/>
    <w:rsid w:val="00E07977"/>
    <w:rsid w:val="00E07ACA"/>
    <w:rsid w:val="00E10340"/>
    <w:rsid w:val="00E10490"/>
    <w:rsid w:val="00E107EC"/>
    <w:rsid w:val="00E11ECD"/>
    <w:rsid w:val="00E1312C"/>
    <w:rsid w:val="00E132AD"/>
    <w:rsid w:val="00E134B9"/>
    <w:rsid w:val="00E1373D"/>
    <w:rsid w:val="00E13A8D"/>
    <w:rsid w:val="00E13F7D"/>
    <w:rsid w:val="00E14227"/>
    <w:rsid w:val="00E148A6"/>
    <w:rsid w:val="00E148D3"/>
    <w:rsid w:val="00E15089"/>
    <w:rsid w:val="00E154A0"/>
    <w:rsid w:val="00E15DEE"/>
    <w:rsid w:val="00E1647F"/>
    <w:rsid w:val="00E165B0"/>
    <w:rsid w:val="00E165E9"/>
    <w:rsid w:val="00E16E97"/>
    <w:rsid w:val="00E17315"/>
    <w:rsid w:val="00E20991"/>
    <w:rsid w:val="00E212E1"/>
    <w:rsid w:val="00E21945"/>
    <w:rsid w:val="00E219D5"/>
    <w:rsid w:val="00E21B24"/>
    <w:rsid w:val="00E2309E"/>
    <w:rsid w:val="00E236C7"/>
    <w:rsid w:val="00E23AEA"/>
    <w:rsid w:val="00E246C8"/>
    <w:rsid w:val="00E24747"/>
    <w:rsid w:val="00E25026"/>
    <w:rsid w:val="00E25239"/>
    <w:rsid w:val="00E25A43"/>
    <w:rsid w:val="00E260FB"/>
    <w:rsid w:val="00E263D0"/>
    <w:rsid w:val="00E3083B"/>
    <w:rsid w:val="00E31ED1"/>
    <w:rsid w:val="00E31F8F"/>
    <w:rsid w:val="00E32B18"/>
    <w:rsid w:val="00E32E0F"/>
    <w:rsid w:val="00E330A8"/>
    <w:rsid w:val="00E33371"/>
    <w:rsid w:val="00E333B9"/>
    <w:rsid w:val="00E33920"/>
    <w:rsid w:val="00E3459F"/>
    <w:rsid w:val="00E34B37"/>
    <w:rsid w:val="00E34D25"/>
    <w:rsid w:val="00E34F91"/>
    <w:rsid w:val="00E352C6"/>
    <w:rsid w:val="00E3630A"/>
    <w:rsid w:val="00E36444"/>
    <w:rsid w:val="00E36581"/>
    <w:rsid w:val="00E36630"/>
    <w:rsid w:val="00E36635"/>
    <w:rsid w:val="00E36848"/>
    <w:rsid w:val="00E37736"/>
    <w:rsid w:val="00E37EB5"/>
    <w:rsid w:val="00E40671"/>
    <w:rsid w:val="00E40E5E"/>
    <w:rsid w:val="00E415C0"/>
    <w:rsid w:val="00E418C3"/>
    <w:rsid w:val="00E41FC7"/>
    <w:rsid w:val="00E42E9D"/>
    <w:rsid w:val="00E43082"/>
    <w:rsid w:val="00E43ED6"/>
    <w:rsid w:val="00E445BF"/>
    <w:rsid w:val="00E44B38"/>
    <w:rsid w:val="00E4512D"/>
    <w:rsid w:val="00E457CE"/>
    <w:rsid w:val="00E4638F"/>
    <w:rsid w:val="00E46542"/>
    <w:rsid w:val="00E47041"/>
    <w:rsid w:val="00E47910"/>
    <w:rsid w:val="00E47CF2"/>
    <w:rsid w:val="00E509FF"/>
    <w:rsid w:val="00E50BDF"/>
    <w:rsid w:val="00E51806"/>
    <w:rsid w:val="00E51DEA"/>
    <w:rsid w:val="00E51F41"/>
    <w:rsid w:val="00E5304E"/>
    <w:rsid w:val="00E53059"/>
    <w:rsid w:val="00E534AF"/>
    <w:rsid w:val="00E53D67"/>
    <w:rsid w:val="00E53FDB"/>
    <w:rsid w:val="00E54273"/>
    <w:rsid w:val="00E545D3"/>
    <w:rsid w:val="00E5485B"/>
    <w:rsid w:val="00E54FB1"/>
    <w:rsid w:val="00E5630F"/>
    <w:rsid w:val="00E564B7"/>
    <w:rsid w:val="00E56EC5"/>
    <w:rsid w:val="00E57F99"/>
    <w:rsid w:val="00E6006D"/>
    <w:rsid w:val="00E609C5"/>
    <w:rsid w:val="00E615C0"/>
    <w:rsid w:val="00E618CA"/>
    <w:rsid w:val="00E61B8E"/>
    <w:rsid w:val="00E62335"/>
    <w:rsid w:val="00E625A0"/>
    <w:rsid w:val="00E62687"/>
    <w:rsid w:val="00E63113"/>
    <w:rsid w:val="00E6313E"/>
    <w:rsid w:val="00E64FC1"/>
    <w:rsid w:val="00E650F7"/>
    <w:rsid w:val="00E65C68"/>
    <w:rsid w:val="00E66289"/>
    <w:rsid w:val="00E66978"/>
    <w:rsid w:val="00E66A56"/>
    <w:rsid w:val="00E66C17"/>
    <w:rsid w:val="00E66D13"/>
    <w:rsid w:val="00E670C2"/>
    <w:rsid w:val="00E701C1"/>
    <w:rsid w:val="00E70255"/>
    <w:rsid w:val="00E70534"/>
    <w:rsid w:val="00E708A0"/>
    <w:rsid w:val="00E724B0"/>
    <w:rsid w:val="00E73AE8"/>
    <w:rsid w:val="00E74316"/>
    <w:rsid w:val="00E7444B"/>
    <w:rsid w:val="00E75636"/>
    <w:rsid w:val="00E759E0"/>
    <w:rsid w:val="00E75EA5"/>
    <w:rsid w:val="00E760F2"/>
    <w:rsid w:val="00E76340"/>
    <w:rsid w:val="00E77AE5"/>
    <w:rsid w:val="00E77D47"/>
    <w:rsid w:val="00E8074C"/>
    <w:rsid w:val="00E80D45"/>
    <w:rsid w:val="00E8157D"/>
    <w:rsid w:val="00E81CDC"/>
    <w:rsid w:val="00E825B6"/>
    <w:rsid w:val="00E83667"/>
    <w:rsid w:val="00E83D67"/>
    <w:rsid w:val="00E8404C"/>
    <w:rsid w:val="00E84541"/>
    <w:rsid w:val="00E85261"/>
    <w:rsid w:val="00E8559C"/>
    <w:rsid w:val="00E8562D"/>
    <w:rsid w:val="00E857B6"/>
    <w:rsid w:val="00E85A93"/>
    <w:rsid w:val="00E866A9"/>
    <w:rsid w:val="00E86ACA"/>
    <w:rsid w:val="00E87194"/>
    <w:rsid w:val="00E87ABD"/>
    <w:rsid w:val="00E9080D"/>
    <w:rsid w:val="00E9111D"/>
    <w:rsid w:val="00E91CFC"/>
    <w:rsid w:val="00E933ED"/>
    <w:rsid w:val="00E93620"/>
    <w:rsid w:val="00E936FE"/>
    <w:rsid w:val="00E937DC"/>
    <w:rsid w:val="00E94BD6"/>
    <w:rsid w:val="00E94F6F"/>
    <w:rsid w:val="00E95C32"/>
    <w:rsid w:val="00E96A23"/>
    <w:rsid w:val="00E96E56"/>
    <w:rsid w:val="00E97254"/>
    <w:rsid w:val="00E9743A"/>
    <w:rsid w:val="00E974D5"/>
    <w:rsid w:val="00E976B1"/>
    <w:rsid w:val="00EA0933"/>
    <w:rsid w:val="00EA0975"/>
    <w:rsid w:val="00EA0AF8"/>
    <w:rsid w:val="00EA12A5"/>
    <w:rsid w:val="00EA1A75"/>
    <w:rsid w:val="00EA1DFE"/>
    <w:rsid w:val="00EA2A27"/>
    <w:rsid w:val="00EA2EA4"/>
    <w:rsid w:val="00EA31D3"/>
    <w:rsid w:val="00EA3235"/>
    <w:rsid w:val="00EA39C2"/>
    <w:rsid w:val="00EA39C4"/>
    <w:rsid w:val="00EA3B42"/>
    <w:rsid w:val="00EA3C8B"/>
    <w:rsid w:val="00EA3D0C"/>
    <w:rsid w:val="00EA585B"/>
    <w:rsid w:val="00EA6158"/>
    <w:rsid w:val="00EA6654"/>
    <w:rsid w:val="00EA73FF"/>
    <w:rsid w:val="00EB12DC"/>
    <w:rsid w:val="00EB19A3"/>
    <w:rsid w:val="00EB1D56"/>
    <w:rsid w:val="00EB33C2"/>
    <w:rsid w:val="00EB35E7"/>
    <w:rsid w:val="00EB3893"/>
    <w:rsid w:val="00EB4402"/>
    <w:rsid w:val="00EB4AF4"/>
    <w:rsid w:val="00EB4DC8"/>
    <w:rsid w:val="00EB5881"/>
    <w:rsid w:val="00EB74F9"/>
    <w:rsid w:val="00EB7D3E"/>
    <w:rsid w:val="00EB7F6C"/>
    <w:rsid w:val="00EC077F"/>
    <w:rsid w:val="00EC1753"/>
    <w:rsid w:val="00EC1CC0"/>
    <w:rsid w:val="00EC2199"/>
    <w:rsid w:val="00EC2807"/>
    <w:rsid w:val="00EC2C02"/>
    <w:rsid w:val="00EC2E32"/>
    <w:rsid w:val="00EC392B"/>
    <w:rsid w:val="00EC3C1B"/>
    <w:rsid w:val="00EC3C72"/>
    <w:rsid w:val="00EC44EF"/>
    <w:rsid w:val="00EC4DC0"/>
    <w:rsid w:val="00EC4EA2"/>
    <w:rsid w:val="00EC5E26"/>
    <w:rsid w:val="00EC7DC8"/>
    <w:rsid w:val="00ED1A6D"/>
    <w:rsid w:val="00ED220B"/>
    <w:rsid w:val="00ED23AD"/>
    <w:rsid w:val="00ED23F1"/>
    <w:rsid w:val="00ED330C"/>
    <w:rsid w:val="00ED3AA8"/>
    <w:rsid w:val="00ED5269"/>
    <w:rsid w:val="00ED5773"/>
    <w:rsid w:val="00ED5A32"/>
    <w:rsid w:val="00ED6254"/>
    <w:rsid w:val="00ED65BB"/>
    <w:rsid w:val="00ED68EE"/>
    <w:rsid w:val="00ED6C19"/>
    <w:rsid w:val="00ED784F"/>
    <w:rsid w:val="00ED7BF8"/>
    <w:rsid w:val="00ED7F03"/>
    <w:rsid w:val="00EE024B"/>
    <w:rsid w:val="00EE0441"/>
    <w:rsid w:val="00EE12AB"/>
    <w:rsid w:val="00EE1E09"/>
    <w:rsid w:val="00EE1FB8"/>
    <w:rsid w:val="00EE2035"/>
    <w:rsid w:val="00EE2196"/>
    <w:rsid w:val="00EE2404"/>
    <w:rsid w:val="00EE2454"/>
    <w:rsid w:val="00EE2DF2"/>
    <w:rsid w:val="00EE337B"/>
    <w:rsid w:val="00EE3F1C"/>
    <w:rsid w:val="00EE51F2"/>
    <w:rsid w:val="00EE5E68"/>
    <w:rsid w:val="00EE644A"/>
    <w:rsid w:val="00EE65BC"/>
    <w:rsid w:val="00EE73CE"/>
    <w:rsid w:val="00EE7C55"/>
    <w:rsid w:val="00EF0B3B"/>
    <w:rsid w:val="00EF0CD8"/>
    <w:rsid w:val="00EF35B1"/>
    <w:rsid w:val="00EF4A63"/>
    <w:rsid w:val="00EF4C60"/>
    <w:rsid w:val="00EF58B3"/>
    <w:rsid w:val="00EF599B"/>
    <w:rsid w:val="00EF5A16"/>
    <w:rsid w:val="00EF6554"/>
    <w:rsid w:val="00EF6757"/>
    <w:rsid w:val="00EF67DA"/>
    <w:rsid w:val="00EF6A0B"/>
    <w:rsid w:val="00EF74EE"/>
    <w:rsid w:val="00F00051"/>
    <w:rsid w:val="00F00288"/>
    <w:rsid w:val="00F014C6"/>
    <w:rsid w:val="00F015DB"/>
    <w:rsid w:val="00F01776"/>
    <w:rsid w:val="00F01D55"/>
    <w:rsid w:val="00F0267A"/>
    <w:rsid w:val="00F028DE"/>
    <w:rsid w:val="00F02C4C"/>
    <w:rsid w:val="00F030AE"/>
    <w:rsid w:val="00F033AC"/>
    <w:rsid w:val="00F03997"/>
    <w:rsid w:val="00F03FF8"/>
    <w:rsid w:val="00F04521"/>
    <w:rsid w:val="00F04810"/>
    <w:rsid w:val="00F04A3F"/>
    <w:rsid w:val="00F04CAE"/>
    <w:rsid w:val="00F05913"/>
    <w:rsid w:val="00F064EA"/>
    <w:rsid w:val="00F06AF8"/>
    <w:rsid w:val="00F06E9C"/>
    <w:rsid w:val="00F073BE"/>
    <w:rsid w:val="00F103C6"/>
    <w:rsid w:val="00F1087F"/>
    <w:rsid w:val="00F110B8"/>
    <w:rsid w:val="00F11616"/>
    <w:rsid w:val="00F11A16"/>
    <w:rsid w:val="00F11E82"/>
    <w:rsid w:val="00F1237A"/>
    <w:rsid w:val="00F12554"/>
    <w:rsid w:val="00F12D77"/>
    <w:rsid w:val="00F13B19"/>
    <w:rsid w:val="00F14B13"/>
    <w:rsid w:val="00F14EF2"/>
    <w:rsid w:val="00F14F58"/>
    <w:rsid w:val="00F150DF"/>
    <w:rsid w:val="00F15E32"/>
    <w:rsid w:val="00F16573"/>
    <w:rsid w:val="00F16804"/>
    <w:rsid w:val="00F20933"/>
    <w:rsid w:val="00F211EE"/>
    <w:rsid w:val="00F21A7A"/>
    <w:rsid w:val="00F22DAE"/>
    <w:rsid w:val="00F22E0F"/>
    <w:rsid w:val="00F2374C"/>
    <w:rsid w:val="00F237A5"/>
    <w:rsid w:val="00F2384F"/>
    <w:rsid w:val="00F239B6"/>
    <w:rsid w:val="00F2429C"/>
    <w:rsid w:val="00F2439C"/>
    <w:rsid w:val="00F24F4D"/>
    <w:rsid w:val="00F25194"/>
    <w:rsid w:val="00F26732"/>
    <w:rsid w:val="00F30347"/>
    <w:rsid w:val="00F3074E"/>
    <w:rsid w:val="00F30A7E"/>
    <w:rsid w:val="00F30B1E"/>
    <w:rsid w:val="00F30B54"/>
    <w:rsid w:val="00F31E38"/>
    <w:rsid w:val="00F320DF"/>
    <w:rsid w:val="00F3226F"/>
    <w:rsid w:val="00F32672"/>
    <w:rsid w:val="00F33F84"/>
    <w:rsid w:val="00F3414D"/>
    <w:rsid w:val="00F341DD"/>
    <w:rsid w:val="00F34999"/>
    <w:rsid w:val="00F34A41"/>
    <w:rsid w:val="00F34B30"/>
    <w:rsid w:val="00F34D8C"/>
    <w:rsid w:val="00F35791"/>
    <w:rsid w:val="00F35ECD"/>
    <w:rsid w:val="00F36169"/>
    <w:rsid w:val="00F36970"/>
    <w:rsid w:val="00F36ED2"/>
    <w:rsid w:val="00F37818"/>
    <w:rsid w:val="00F37DD0"/>
    <w:rsid w:val="00F4079D"/>
    <w:rsid w:val="00F41950"/>
    <w:rsid w:val="00F41C79"/>
    <w:rsid w:val="00F42053"/>
    <w:rsid w:val="00F42F96"/>
    <w:rsid w:val="00F43835"/>
    <w:rsid w:val="00F43E0A"/>
    <w:rsid w:val="00F44089"/>
    <w:rsid w:val="00F448F4"/>
    <w:rsid w:val="00F44AB0"/>
    <w:rsid w:val="00F45242"/>
    <w:rsid w:val="00F45C23"/>
    <w:rsid w:val="00F45FC0"/>
    <w:rsid w:val="00F46351"/>
    <w:rsid w:val="00F46D70"/>
    <w:rsid w:val="00F46F92"/>
    <w:rsid w:val="00F46FA3"/>
    <w:rsid w:val="00F47143"/>
    <w:rsid w:val="00F47F09"/>
    <w:rsid w:val="00F50371"/>
    <w:rsid w:val="00F50425"/>
    <w:rsid w:val="00F5170C"/>
    <w:rsid w:val="00F51EF9"/>
    <w:rsid w:val="00F52DF7"/>
    <w:rsid w:val="00F52F62"/>
    <w:rsid w:val="00F5382A"/>
    <w:rsid w:val="00F53A66"/>
    <w:rsid w:val="00F53ACE"/>
    <w:rsid w:val="00F5492C"/>
    <w:rsid w:val="00F54AD1"/>
    <w:rsid w:val="00F54ADB"/>
    <w:rsid w:val="00F54CD2"/>
    <w:rsid w:val="00F551C7"/>
    <w:rsid w:val="00F55CCB"/>
    <w:rsid w:val="00F56732"/>
    <w:rsid w:val="00F56BEC"/>
    <w:rsid w:val="00F56E66"/>
    <w:rsid w:val="00F571C8"/>
    <w:rsid w:val="00F57728"/>
    <w:rsid w:val="00F60708"/>
    <w:rsid w:val="00F60D1E"/>
    <w:rsid w:val="00F60D3E"/>
    <w:rsid w:val="00F6108A"/>
    <w:rsid w:val="00F61D70"/>
    <w:rsid w:val="00F62169"/>
    <w:rsid w:val="00F6223F"/>
    <w:rsid w:val="00F63758"/>
    <w:rsid w:val="00F63911"/>
    <w:rsid w:val="00F6403C"/>
    <w:rsid w:val="00F64567"/>
    <w:rsid w:val="00F6457E"/>
    <w:rsid w:val="00F64E13"/>
    <w:rsid w:val="00F65271"/>
    <w:rsid w:val="00F65914"/>
    <w:rsid w:val="00F66804"/>
    <w:rsid w:val="00F67622"/>
    <w:rsid w:val="00F67946"/>
    <w:rsid w:val="00F70B27"/>
    <w:rsid w:val="00F719DD"/>
    <w:rsid w:val="00F7205E"/>
    <w:rsid w:val="00F721F8"/>
    <w:rsid w:val="00F725F3"/>
    <w:rsid w:val="00F72C3B"/>
    <w:rsid w:val="00F7304E"/>
    <w:rsid w:val="00F73117"/>
    <w:rsid w:val="00F73215"/>
    <w:rsid w:val="00F7329C"/>
    <w:rsid w:val="00F738F5"/>
    <w:rsid w:val="00F739A7"/>
    <w:rsid w:val="00F73BE4"/>
    <w:rsid w:val="00F73F7D"/>
    <w:rsid w:val="00F749B0"/>
    <w:rsid w:val="00F75204"/>
    <w:rsid w:val="00F7529E"/>
    <w:rsid w:val="00F75803"/>
    <w:rsid w:val="00F75C29"/>
    <w:rsid w:val="00F77175"/>
    <w:rsid w:val="00F7723F"/>
    <w:rsid w:val="00F8031E"/>
    <w:rsid w:val="00F806B0"/>
    <w:rsid w:val="00F81C2F"/>
    <w:rsid w:val="00F82207"/>
    <w:rsid w:val="00F8338E"/>
    <w:rsid w:val="00F8357D"/>
    <w:rsid w:val="00F8364E"/>
    <w:rsid w:val="00F84A74"/>
    <w:rsid w:val="00F84E0C"/>
    <w:rsid w:val="00F8589B"/>
    <w:rsid w:val="00F85AF1"/>
    <w:rsid w:val="00F85E60"/>
    <w:rsid w:val="00F86F5B"/>
    <w:rsid w:val="00F875F1"/>
    <w:rsid w:val="00F90632"/>
    <w:rsid w:val="00F90BA4"/>
    <w:rsid w:val="00F913E8"/>
    <w:rsid w:val="00F922D2"/>
    <w:rsid w:val="00F92322"/>
    <w:rsid w:val="00F936A3"/>
    <w:rsid w:val="00F9417D"/>
    <w:rsid w:val="00F94452"/>
    <w:rsid w:val="00F945EB"/>
    <w:rsid w:val="00F959A4"/>
    <w:rsid w:val="00F959FD"/>
    <w:rsid w:val="00F95E42"/>
    <w:rsid w:val="00F95FB4"/>
    <w:rsid w:val="00F96B24"/>
    <w:rsid w:val="00F96BA0"/>
    <w:rsid w:val="00F970AA"/>
    <w:rsid w:val="00F97B19"/>
    <w:rsid w:val="00F97B9A"/>
    <w:rsid w:val="00FA0105"/>
    <w:rsid w:val="00FA0954"/>
    <w:rsid w:val="00FA1991"/>
    <w:rsid w:val="00FA1E12"/>
    <w:rsid w:val="00FA264A"/>
    <w:rsid w:val="00FA33FB"/>
    <w:rsid w:val="00FA435D"/>
    <w:rsid w:val="00FA451B"/>
    <w:rsid w:val="00FA4D3F"/>
    <w:rsid w:val="00FA4EE4"/>
    <w:rsid w:val="00FA501A"/>
    <w:rsid w:val="00FA58E7"/>
    <w:rsid w:val="00FA5CD5"/>
    <w:rsid w:val="00FA61B4"/>
    <w:rsid w:val="00FA6A91"/>
    <w:rsid w:val="00FA6BAD"/>
    <w:rsid w:val="00FA6E32"/>
    <w:rsid w:val="00FA7295"/>
    <w:rsid w:val="00FA7CF6"/>
    <w:rsid w:val="00FB0D5E"/>
    <w:rsid w:val="00FB1848"/>
    <w:rsid w:val="00FB2EA7"/>
    <w:rsid w:val="00FB3A39"/>
    <w:rsid w:val="00FB3A49"/>
    <w:rsid w:val="00FB4062"/>
    <w:rsid w:val="00FB4076"/>
    <w:rsid w:val="00FB4114"/>
    <w:rsid w:val="00FB4214"/>
    <w:rsid w:val="00FB42AD"/>
    <w:rsid w:val="00FB494A"/>
    <w:rsid w:val="00FB5073"/>
    <w:rsid w:val="00FB51DD"/>
    <w:rsid w:val="00FB52C9"/>
    <w:rsid w:val="00FB5754"/>
    <w:rsid w:val="00FB5E23"/>
    <w:rsid w:val="00FB6679"/>
    <w:rsid w:val="00FB66F0"/>
    <w:rsid w:val="00FB6A19"/>
    <w:rsid w:val="00FB6BDB"/>
    <w:rsid w:val="00FB7086"/>
    <w:rsid w:val="00FB7599"/>
    <w:rsid w:val="00FB7D0E"/>
    <w:rsid w:val="00FC0236"/>
    <w:rsid w:val="00FC1443"/>
    <w:rsid w:val="00FC188E"/>
    <w:rsid w:val="00FC1A31"/>
    <w:rsid w:val="00FC1EFE"/>
    <w:rsid w:val="00FC2465"/>
    <w:rsid w:val="00FC26FB"/>
    <w:rsid w:val="00FC2E33"/>
    <w:rsid w:val="00FC2E70"/>
    <w:rsid w:val="00FC3250"/>
    <w:rsid w:val="00FC3431"/>
    <w:rsid w:val="00FC3AAC"/>
    <w:rsid w:val="00FC3C62"/>
    <w:rsid w:val="00FC41DA"/>
    <w:rsid w:val="00FC498F"/>
    <w:rsid w:val="00FC54E8"/>
    <w:rsid w:val="00FC5B34"/>
    <w:rsid w:val="00FC5DD0"/>
    <w:rsid w:val="00FC5E37"/>
    <w:rsid w:val="00FC7574"/>
    <w:rsid w:val="00FC77D7"/>
    <w:rsid w:val="00FC7B31"/>
    <w:rsid w:val="00FC7B61"/>
    <w:rsid w:val="00FD0ED5"/>
    <w:rsid w:val="00FD15DD"/>
    <w:rsid w:val="00FD223E"/>
    <w:rsid w:val="00FD22AC"/>
    <w:rsid w:val="00FD27E6"/>
    <w:rsid w:val="00FD3044"/>
    <w:rsid w:val="00FD3373"/>
    <w:rsid w:val="00FD41EC"/>
    <w:rsid w:val="00FD450C"/>
    <w:rsid w:val="00FD4ACD"/>
    <w:rsid w:val="00FD4B22"/>
    <w:rsid w:val="00FD67D1"/>
    <w:rsid w:val="00FD6CD0"/>
    <w:rsid w:val="00FD733D"/>
    <w:rsid w:val="00FD73EA"/>
    <w:rsid w:val="00FD75FF"/>
    <w:rsid w:val="00FD7A39"/>
    <w:rsid w:val="00FE1267"/>
    <w:rsid w:val="00FE14C1"/>
    <w:rsid w:val="00FE58A3"/>
    <w:rsid w:val="00FE5DB0"/>
    <w:rsid w:val="00FE5E39"/>
    <w:rsid w:val="00FE5F7A"/>
    <w:rsid w:val="00FE6745"/>
    <w:rsid w:val="00FE71DC"/>
    <w:rsid w:val="00FE72C4"/>
    <w:rsid w:val="00FE74C3"/>
    <w:rsid w:val="00FE74CD"/>
    <w:rsid w:val="00FF02D6"/>
    <w:rsid w:val="00FF08F9"/>
    <w:rsid w:val="00FF0C7C"/>
    <w:rsid w:val="00FF0D35"/>
    <w:rsid w:val="00FF277D"/>
    <w:rsid w:val="00FF3BA0"/>
    <w:rsid w:val="00FF3C5C"/>
    <w:rsid w:val="00FF4540"/>
    <w:rsid w:val="00FF4F7E"/>
    <w:rsid w:val="00FF52AD"/>
    <w:rsid w:val="00FF5530"/>
    <w:rsid w:val="00FF580D"/>
    <w:rsid w:val="00FF6505"/>
    <w:rsid w:val="00FF7696"/>
    <w:rsid w:val="00FF774F"/>
    <w:rsid w:val="00FF7757"/>
    <w:rsid w:val="00FF7938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04584F"/>
    <w:pPr>
      <w:topLinePunct/>
      <w:adjustRightInd w:val="0"/>
      <w:snapToGrid w:val="0"/>
      <w:spacing w:before="80" w:after="80" w:line="240" w:lineRule="atLeast"/>
      <w:ind w:left="1134"/>
    </w:pPr>
    <w:rPr>
      <w:rFonts w:ascii="HuaweiSans-Regular" w:eastAsia="方正兰亭黑简体" w:hAnsi="HuaweiSans-Regular" w:cs="Arial"/>
      <w:sz w:val="32"/>
      <w:szCs w:val="32"/>
    </w:rPr>
  </w:style>
  <w:style w:type="paragraph" w:styleId="1">
    <w:name w:val="heading 1"/>
    <w:aliases w:val="ALT+1"/>
    <w:basedOn w:val="a2"/>
    <w:next w:val="2"/>
    <w:link w:val="10"/>
    <w:autoRedefine/>
    <w:qFormat/>
    <w:rsid w:val="0004584F"/>
    <w:pPr>
      <w:keepNext/>
      <w:numPr>
        <w:numId w:val="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04584F"/>
    <w:pPr>
      <w:keepNext/>
      <w:keepLines/>
      <w:numPr>
        <w:ilvl w:val="1"/>
        <w:numId w:val="3"/>
      </w:numPr>
      <w:spacing w:before="600"/>
      <w:outlineLvl w:val="1"/>
    </w:pPr>
    <w:rPr>
      <w:rFonts w:ascii="Huawei Sans" w:hAnsi="Huawei Sans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04584F"/>
    <w:pPr>
      <w:keepNext/>
      <w:keepLines/>
      <w:numPr>
        <w:ilvl w:val="2"/>
        <w:numId w:val="3"/>
      </w:numPr>
      <w:spacing w:before="200"/>
      <w:outlineLvl w:val="2"/>
    </w:pPr>
    <w:rPr>
      <w:rFonts w:ascii="Huawei Sans" w:hAnsi="Huawei Sans"/>
      <w:noProof/>
    </w:rPr>
  </w:style>
  <w:style w:type="paragraph" w:styleId="4">
    <w:name w:val="heading 4"/>
    <w:aliases w:val="ALT+4"/>
    <w:basedOn w:val="a2"/>
    <w:next w:val="5"/>
    <w:autoRedefine/>
    <w:qFormat/>
    <w:rsid w:val="0004584F"/>
    <w:pPr>
      <w:keepNext/>
      <w:keepLines/>
      <w:numPr>
        <w:ilvl w:val="3"/>
        <w:numId w:val="3"/>
      </w:numPr>
      <w:outlineLvl w:val="3"/>
    </w:pPr>
    <w:rPr>
      <w:rFonts w:ascii="Huawei Sans" w:hAnsi="Huawei Sans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04584F"/>
    <w:pPr>
      <w:keepNext/>
      <w:keepLines/>
      <w:numPr>
        <w:ilvl w:val="4"/>
        <w:numId w:val="3"/>
      </w:numPr>
      <w:outlineLvl w:val="4"/>
    </w:pPr>
    <w:rPr>
      <w:rFonts w:ascii="Huawei Sans" w:hAnsi="Huawei Sans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04584F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04584F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04584F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04584F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04584F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04584F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04584F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04584F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04584F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04584F"/>
  </w:style>
  <w:style w:type="paragraph" w:customStyle="1" w:styleId="FigureDescription">
    <w:name w:val="Figure Description"/>
    <w:next w:val="Figure"/>
    <w:link w:val="FigureDescription0"/>
    <w:rsid w:val="0004584F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HuaweiSans-Regular" w:eastAsia="黑体" w:hAnsi="HuaweiSans-Regular" w:cs="Arial"/>
      <w:spacing w:val="-4"/>
      <w:kern w:val="2"/>
      <w:sz w:val="21"/>
      <w:szCs w:val="21"/>
    </w:rPr>
  </w:style>
  <w:style w:type="paragraph" w:customStyle="1" w:styleId="FigureText">
    <w:name w:val="Figure Text"/>
    <w:rsid w:val="0004584F"/>
    <w:pPr>
      <w:widowControl w:val="0"/>
      <w:adjustRightInd w:val="0"/>
      <w:snapToGrid w:val="0"/>
      <w:spacing w:line="240" w:lineRule="atLeast"/>
    </w:pPr>
    <w:rPr>
      <w:rFonts w:ascii="HuaweiSans-Regular" w:eastAsia="方正兰亭黑简体" w:hAnsi="HuaweiSans-Regular"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04584F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04584F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link w:val="Heading1NoNumber0"/>
    <w:rsid w:val="0004584F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04584F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04584F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04584F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04584F"/>
    <w:pPr>
      <w:spacing w:after="560"/>
    </w:pPr>
  </w:style>
  <w:style w:type="numbering" w:styleId="111111">
    <w:name w:val="Outline List 2"/>
    <w:basedOn w:val="a5"/>
    <w:semiHidden/>
    <w:rsid w:val="0004584F"/>
  </w:style>
  <w:style w:type="paragraph" w:customStyle="1" w:styleId="ItemList">
    <w:name w:val="Item List"/>
    <w:link w:val="ItemList0"/>
    <w:rsid w:val="0004584F"/>
    <w:pPr>
      <w:numPr>
        <w:numId w:val="4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04584F"/>
    <w:pPr>
      <w:numPr>
        <w:numId w:val="7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04584F"/>
    <w:pPr>
      <w:adjustRightInd w:val="0"/>
      <w:snapToGrid w:val="0"/>
      <w:spacing w:before="80" w:after="80" w:line="240" w:lineRule="atLeast"/>
      <w:ind w:left="2126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customStyle="1" w:styleId="ItemStep">
    <w:name w:val="Item Step"/>
    <w:rsid w:val="0004584F"/>
    <w:pPr>
      <w:numPr>
        <w:ilvl w:val="6"/>
        <w:numId w:val="3"/>
      </w:numPr>
      <w:adjustRightInd w:val="0"/>
      <w:snapToGrid w:val="0"/>
      <w:spacing w:before="80" w:after="80" w:line="240" w:lineRule="atLeast"/>
      <w:outlineLvl w:val="6"/>
    </w:pPr>
    <w:rPr>
      <w:rFonts w:ascii="HuaweiSans-Regular" w:eastAsia="方正兰亭黑简体" w:hAnsi="HuaweiSans-Regular" w:cs="Arial"/>
      <w:sz w:val="21"/>
      <w:szCs w:val="21"/>
    </w:rPr>
  </w:style>
  <w:style w:type="paragraph" w:customStyle="1" w:styleId="ManualTitle1">
    <w:name w:val="Manual Title1"/>
    <w:semiHidden/>
    <w:rsid w:val="0004584F"/>
    <w:rPr>
      <w:rFonts w:ascii="Arial" w:eastAsia="黑体" w:hAnsi="Arial" w:cs="Arial"/>
      <w:noProof/>
      <w:sz w:val="30"/>
      <w:szCs w:val="32"/>
      <w:lang w:eastAsia="en-US"/>
    </w:rPr>
  </w:style>
  <w:style w:type="paragraph" w:customStyle="1" w:styleId="CAUTIONHeading">
    <w:name w:val="CAUTION Heading"/>
    <w:basedOn w:val="a2"/>
    <w:rsid w:val="0004584F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04584F"/>
    <w:pPr>
      <w:keepNext/>
      <w:adjustRightInd w:val="0"/>
      <w:snapToGrid w:val="0"/>
      <w:spacing w:before="80" w:after="40" w:line="240" w:lineRule="atLeast"/>
    </w:pPr>
    <w:rPr>
      <w:rFonts w:ascii="HuaweiSans-Regular" w:eastAsia="黑体" w:hAnsi="HuaweiSans-Regular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04584F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04584F"/>
    <w:pPr>
      <w:widowControl w:val="0"/>
      <w:adjustRightInd w:val="0"/>
      <w:snapToGrid w:val="0"/>
      <w:spacing w:before="40" w:after="80" w:line="240" w:lineRule="atLeast"/>
      <w:ind w:left="170"/>
    </w:pPr>
    <w:rPr>
      <w:rFonts w:ascii="HuaweiSans-Regular" w:eastAsia="楷体_GB2312" w:hAnsi="HuaweiSans-Regular" w:cs="Arial"/>
      <w:iCs/>
      <w:kern w:val="2"/>
      <w:sz w:val="32"/>
      <w:szCs w:val="18"/>
    </w:rPr>
  </w:style>
  <w:style w:type="paragraph" w:customStyle="1" w:styleId="CAUTIONTextList">
    <w:name w:val="CAUTION Text List"/>
    <w:basedOn w:val="CAUTIONText"/>
    <w:rsid w:val="0004584F"/>
    <w:pPr>
      <w:keepNext/>
      <w:numPr>
        <w:numId w:val="10"/>
      </w:numPr>
    </w:pPr>
  </w:style>
  <w:style w:type="paragraph" w:customStyle="1" w:styleId="11">
    <w:name w:val="表格1"/>
    <w:basedOn w:val="TableHeading"/>
    <w:link w:val="12"/>
    <w:rsid w:val="0004584F"/>
    <w:pPr>
      <w:jc w:val="center"/>
    </w:pPr>
    <w:rPr>
      <w:b/>
    </w:rPr>
  </w:style>
  <w:style w:type="table" w:styleId="a8">
    <w:name w:val="Table Grid"/>
    <w:basedOn w:val="a4"/>
    <w:rsid w:val="0004584F"/>
    <w:pPr>
      <w:widowControl w:val="0"/>
      <w:adjustRightInd w:val="0"/>
      <w:snapToGrid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Ind w:w="113" w:type="dxa"/>
    </w:tblPr>
  </w:style>
  <w:style w:type="paragraph" w:customStyle="1" w:styleId="Step">
    <w:name w:val="Step"/>
    <w:basedOn w:val="a2"/>
    <w:link w:val="Step0"/>
    <w:rsid w:val="0004584F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04584F"/>
    <w:pPr>
      <w:numPr>
        <w:numId w:val="5"/>
      </w:numPr>
    </w:pPr>
  </w:style>
  <w:style w:type="paragraph" w:customStyle="1" w:styleId="SubItemListText">
    <w:name w:val="Sub Item List Text"/>
    <w:rsid w:val="0004584F"/>
    <w:pPr>
      <w:adjustRightInd w:val="0"/>
      <w:snapToGrid w:val="0"/>
      <w:spacing w:before="80" w:after="80" w:line="240" w:lineRule="atLeast"/>
      <w:ind w:left="2410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styleId="a9">
    <w:name w:val="Title"/>
    <w:basedOn w:val="a2"/>
    <w:semiHidden/>
    <w:qFormat/>
    <w:rsid w:val="0004584F"/>
    <w:pPr>
      <w:spacing w:before="240" w:after="60"/>
      <w:jc w:val="center"/>
      <w:outlineLvl w:val="0"/>
    </w:pPr>
    <w:rPr>
      <w:rFonts w:ascii="Arial" w:hAnsi="Arial"/>
      <w:b/>
      <w:bCs/>
    </w:rPr>
  </w:style>
  <w:style w:type="table" w:styleId="aa">
    <w:name w:val="Table Professional"/>
    <w:basedOn w:val="a4"/>
    <w:semiHidden/>
    <w:rsid w:val="0004584F"/>
    <w:pPr>
      <w:widowControl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04584F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04584F"/>
    <w:rPr>
      <w:sz w:val="18"/>
      <w:szCs w:val="18"/>
    </w:rPr>
  </w:style>
  <w:style w:type="paragraph" w:customStyle="1" w:styleId="TerminalDisplay">
    <w:name w:val="Terminal Display"/>
    <w:rsid w:val="0004584F"/>
    <w:pPr>
      <w:snapToGrid w:val="0"/>
      <w:spacing w:line="240" w:lineRule="atLeast"/>
      <w:ind w:left="1701"/>
    </w:pPr>
    <w:rPr>
      <w:rFonts w:ascii="Courier New" w:eastAsia="方正兰亭黑简体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04584F"/>
    <w:pPr>
      <w:ind w:left="0"/>
    </w:pPr>
    <w:rPr>
      <w:rFonts w:ascii="Huawei Sans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autoRedefine/>
    <w:uiPriority w:val="39"/>
    <w:qFormat/>
    <w:rsid w:val="0004584F"/>
    <w:pPr>
      <w:ind w:left="0"/>
    </w:pPr>
    <w:rPr>
      <w:rFonts w:ascii="Huawei Sans" w:hAnsi="Huawei Sans"/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4584F"/>
    <w:pPr>
      <w:ind w:left="0"/>
    </w:pPr>
    <w:rPr>
      <w:rFonts w:ascii="Huawei Sans" w:hAnsi="Huawei Sans"/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04584F"/>
    <w:pPr>
      <w:ind w:left="0"/>
    </w:pPr>
    <w:rPr>
      <w:rFonts w:ascii="Huawei Sans" w:hAnsi="Huawei Sans"/>
      <w:sz w:val="20"/>
      <w:szCs w:val="20"/>
    </w:rPr>
  </w:style>
  <w:style w:type="paragraph" w:styleId="TOC5">
    <w:name w:val="toc 5"/>
    <w:basedOn w:val="a2"/>
    <w:next w:val="a2"/>
    <w:uiPriority w:val="39"/>
    <w:rsid w:val="0004584F"/>
    <w:pPr>
      <w:ind w:left="0"/>
    </w:pPr>
    <w:rPr>
      <w:rFonts w:ascii="Huawei Sans" w:hAnsi="Huawei Sans"/>
      <w:sz w:val="20"/>
    </w:rPr>
  </w:style>
  <w:style w:type="paragraph" w:styleId="TOC6">
    <w:name w:val="toc 6"/>
    <w:basedOn w:val="a2"/>
    <w:next w:val="a2"/>
    <w:autoRedefine/>
    <w:uiPriority w:val="39"/>
    <w:rsid w:val="0004584F"/>
    <w:pPr>
      <w:ind w:left="2100"/>
    </w:pPr>
    <w:rPr>
      <w:rFonts w:ascii="Huawei Sans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04584F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04584F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04584F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04584F"/>
    <w:rPr>
      <w:sz w:val="24"/>
    </w:rPr>
  </w:style>
  <w:style w:type="paragraph" w:styleId="21">
    <w:name w:val="index 2"/>
    <w:basedOn w:val="a2"/>
    <w:next w:val="a2"/>
    <w:autoRedefine/>
    <w:semiHidden/>
    <w:rsid w:val="0004584F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04584F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04584F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04584F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04584F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04584F"/>
    <w:pPr>
      <w:ind w:left="1680" w:hanging="210"/>
    </w:pPr>
    <w:rPr>
      <w:sz w:val="20"/>
      <w:szCs w:val="20"/>
    </w:rPr>
  </w:style>
  <w:style w:type="paragraph" w:styleId="91">
    <w:name w:val="index 9"/>
    <w:basedOn w:val="a2"/>
    <w:next w:val="a2"/>
    <w:autoRedefine/>
    <w:semiHidden/>
    <w:rsid w:val="0004584F"/>
    <w:pPr>
      <w:ind w:left="1890" w:hanging="210"/>
    </w:pPr>
    <w:rPr>
      <w:sz w:val="20"/>
      <w:szCs w:val="20"/>
    </w:rPr>
  </w:style>
  <w:style w:type="paragraph" w:styleId="ab">
    <w:name w:val="table of figures"/>
    <w:basedOn w:val="a2"/>
    <w:next w:val="a2"/>
    <w:semiHidden/>
    <w:rsid w:val="0004584F"/>
    <w:pPr>
      <w:spacing w:afterLines="50"/>
      <w:ind w:leftChars="300" w:left="300"/>
    </w:pPr>
    <w:rPr>
      <w:sz w:val="20"/>
      <w:szCs w:val="20"/>
    </w:rPr>
  </w:style>
  <w:style w:type="paragraph" w:styleId="ac">
    <w:name w:val="Document Map"/>
    <w:basedOn w:val="a2"/>
    <w:semiHidden/>
    <w:rsid w:val="0004584F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04584F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04584F"/>
    <w:pPr>
      <w:widowControl w:val="0"/>
      <w:adjustRightInd w:val="0"/>
      <w:snapToGrid w:val="0"/>
      <w:spacing w:before="80" w:after="80" w:line="240" w:lineRule="atLeast"/>
    </w:pPr>
    <w:rPr>
      <w:rFonts w:ascii="Courier New" w:eastAsia="方正兰亭黑简体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04584F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rFonts w:ascii="Times New Roman" w:eastAsia="宋体" w:hAnsi="Times New Roman"/>
      <w:kern w:val="2"/>
      <w:sz w:val="2"/>
      <w:szCs w:val="2"/>
    </w:rPr>
  </w:style>
  <w:style w:type="character" w:styleId="af">
    <w:name w:val="Hyperlink"/>
    <w:uiPriority w:val="99"/>
    <w:rsid w:val="0004584F"/>
    <w:rPr>
      <w:color w:val="0000FF"/>
      <w:u w:val="none"/>
    </w:rPr>
  </w:style>
  <w:style w:type="paragraph" w:customStyle="1" w:styleId="CopyrightDeclaration">
    <w:name w:val="Copyright Declaration"/>
    <w:semiHidden/>
    <w:rsid w:val="0004584F"/>
    <w:pPr>
      <w:spacing w:before="80" w:after="80"/>
    </w:pPr>
    <w:rPr>
      <w:rFonts w:ascii="Arial" w:eastAsia="黑体" w:hAnsi="Arial" w:cs="Arial"/>
      <w:sz w:val="36"/>
      <w:szCs w:val="32"/>
    </w:rPr>
  </w:style>
  <w:style w:type="numbering" w:styleId="1111110">
    <w:name w:val="Outline List 1"/>
    <w:basedOn w:val="a5"/>
    <w:semiHidden/>
    <w:rsid w:val="0004584F"/>
  </w:style>
  <w:style w:type="paragraph" w:customStyle="1" w:styleId="TableHeading">
    <w:name w:val="Table Heading"/>
    <w:basedOn w:val="a2"/>
    <w:link w:val="TableHeading0"/>
    <w:rsid w:val="0004584F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04584F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04584F"/>
    <w:pPr>
      <w:adjustRightInd w:val="0"/>
      <w:snapToGrid w:val="0"/>
      <w:spacing w:line="240" w:lineRule="atLeast"/>
      <w:jc w:val="center"/>
    </w:pPr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styleId="af0">
    <w:name w:val="macro"/>
    <w:semiHidden/>
    <w:rsid w:val="0004584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eastAsia="方正兰亭黑简体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04584F"/>
    <w:rPr>
      <w:sz w:val="18"/>
      <w:szCs w:val="18"/>
    </w:rPr>
  </w:style>
  <w:style w:type="character" w:styleId="af3">
    <w:name w:val="footnote reference"/>
    <w:basedOn w:val="a3"/>
    <w:semiHidden/>
    <w:rsid w:val="0004584F"/>
    <w:rPr>
      <w:vertAlign w:val="superscript"/>
    </w:rPr>
  </w:style>
  <w:style w:type="paragraph" w:styleId="af4">
    <w:name w:val="Balloon Text"/>
    <w:basedOn w:val="a2"/>
    <w:semiHidden/>
    <w:rsid w:val="0004584F"/>
    <w:rPr>
      <w:sz w:val="18"/>
      <w:szCs w:val="18"/>
    </w:rPr>
  </w:style>
  <w:style w:type="paragraph" w:styleId="af5">
    <w:name w:val="annotation text"/>
    <w:basedOn w:val="a2"/>
    <w:semiHidden/>
    <w:rsid w:val="0004584F"/>
  </w:style>
  <w:style w:type="character" w:styleId="af6">
    <w:name w:val="annotation reference"/>
    <w:basedOn w:val="a3"/>
    <w:semiHidden/>
    <w:rsid w:val="0004584F"/>
    <w:rPr>
      <w:sz w:val="21"/>
      <w:szCs w:val="21"/>
    </w:rPr>
  </w:style>
  <w:style w:type="paragraph" w:styleId="af7">
    <w:name w:val="annotation subject"/>
    <w:basedOn w:val="af5"/>
    <w:next w:val="af5"/>
    <w:semiHidden/>
    <w:rsid w:val="0004584F"/>
    <w:rPr>
      <w:b/>
      <w:bCs/>
    </w:rPr>
  </w:style>
  <w:style w:type="paragraph" w:styleId="41">
    <w:name w:val="index 4"/>
    <w:basedOn w:val="a2"/>
    <w:next w:val="a2"/>
    <w:autoRedefine/>
    <w:semiHidden/>
    <w:rsid w:val="0004584F"/>
    <w:pPr>
      <w:ind w:left="1260"/>
    </w:pPr>
  </w:style>
  <w:style w:type="paragraph" w:styleId="af8">
    <w:name w:val="index heading"/>
    <w:basedOn w:val="a2"/>
    <w:next w:val="13"/>
    <w:semiHidden/>
    <w:rsid w:val="0004584F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04584F"/>
    <w:pPr>
      <w:spacing w:before="152"/>
    </w:pPr>
    <w:rPr>
      <w:rFonts w:ascii="Arial" w:eastAsia="黑体" w:hAnsi="Arial"/>
      <w:sz w:val="20"/>
      <w:szCs w:val="20"/>
    </w:rPr>
  </w:style>
  <w:style w:type="paragraph" w:styleId="afa">
    <w:name w:val="endnote text"/>
    <w:basedOn w:val="a2"/>
    <w:semiHidden/>
    <w:rsid w:val="0004584F"/>
  </w:style>
  <w:style w:type="character" w:styleId="afb">
    <w:name w:val="endnote reference"/>
    <w:basedOn w:val="a3"/>
    <w:semiHidden/>
    <w:rsid w:val="0004584F"/>
    <w:rPr>
      <w:vertAlign w:val="superscript"/>
    </w:rPr>
  </w:style>
  <w:style w:type="paragraph" w:styleId="afc">
    <w:name w:val="table of authorities"/>
    <w:basedOn w:val="a2"/>
    <w:next w:val="a2"/>
    <w:semiHidden/>
    <w:rsid w:val="0004584F"/>
    <w:pPr>
      <w:ind w:left="420"/>
    </w:pPr>
  </w:style>
  <w:style w:type="paragraph" w:styleId="afd">
    <w:name w:val="toa heading"/>
    <w:basedOn w:val="a2"/>
    <w:next w:val="a2"/>
    <w:semiHidden/>
    <w:rsid w:val="0004584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04584F"/>
    <w:pPr>
      <w:outlineLvl w:val="9"/>
    </w:pPr>
  </w:style>
  <w:style w:type="character" w:styleId="HTML">
    <w:name w:val="HTML Variable"/>
    <w:basedOn w:val="a3"/>
    <w:semiHidden/>
    <w:rsid w:val="0004584F"/>
    <w:rPr>
      <w:i/>
      <w:iCs/>
    </w:rPr>
  </w:style>
  <w:style w:type="character" w:styleId="HTML0">
    <w:name w:val="HTML Typewriter"/>
    <w:basedOn w:val="a3"/>
    <w:semiHidden/>
    <w:rsid w:val="0004584F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04584F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04584F"/>
    <w:rPr>
      <w:i/>
      <w:iCs/>
    </w:rPr>
  </w:style>
  <w:style w:type="character" w:styleId="HTML3">
    <w:name w:val="HTML Definition"/>
    <w:basedOn w:val="a3"/>
    <w:semiHidden/>
    <w:rsid w:val="0004584F"/>
    <w:rPr>
      <w:i/>
      <w:iCs/>
    </w:rPr>
  </w:style>
  <w:style w:type="character" w:styleId="HTML4">
    <w:name w:val="HTML Keyboard"/>
    <w:basedOn w:val="a3"/>
    <w:semiHidden/>
    <w:rsid w:val="0004584F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04584F"/>
  </w:style>
  <w:style w:type="character" w:styleId="HTML6">
    <w:name w:val="HTML Sample"/>
    <w:basedOn w:val="a3"/>
    <w:semiHidden/>
    <w:rsid w:val="0004584F"/>
    <w:rPr>
      <w:rFonts w:ascii="Courier New" w:hAnsi="Courier New" w:cs="Courier New"/>
    </w:rPr>
  </w:style>
  <w:style w:type="character" w:styleId="HTML7">
    <w:name w:val="HTML Cite"/>
    <w:basedOn w:val="a3"/>
    <w:semiHidden/>
    <w:rsid w:val="0004584F"/>
    <w:rPr>
      <w:i/>
      <w:iCs/>
    </w:rPr>
  </w:style>
  <w:style w:type="paragraph" w:styleId="HTML8">
    <w:name w:val="HTML Preformatted"/>
    <w:basedOn w:val="a2"/>
    <w:semiHidden/>
    <w:rsid w:val="0004584F"/>
    <w:rPr>
      <w:rFonts w:ascii="Courier New" w:hAnsi="Courier New" w:cs="Courier New"/>
      <w:sz w:val="20"/>
      <w:szCs w:val="20"/>
    </w:rPr>
  </w:style>
  <w:style w:type="table" w:styleId="14">
    <w:name w:val="Table Web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FFFFFF"/>
      <w:sz w:val="32"/>
      <w:szCs w:val="32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04584F"/>
  </w:style>
  <w:style w:type="paragraph" w:styleId="aff0">
    <w:name w:val="Plain Text"/>
    <w:basedOn w:val="a2"/>
    <w:semiHidden/>
    <w:rsid w:val="0004584F"/>
    <w:rPr>
      <w:rFonts w:ascii="宋体" w:hAnsi="Courier New" w:cs="Courier New"/>
    </w:rPr>
  </w:style>
  <w:style w:type="table" w:styleId="aff1">
    <w:name w:val="Table Elegant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04584F"/>
  </w:style>
  <w:style w:type="paragraph" w:styleId="aff3">
    <w:name w:val="Subtitle"/>
    <w:basedOn w:val="a2"/>
    <w:semiHidden/>
    <w:qFormat/>
    <w:rsid w:val="0004584F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</w:rPr>
  </w:style>
  <w:style w:type="table" w:styleId="16">
    <w:name w:val="Table Classic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000080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04584F"/>
    <w:rPr>
      <w:rFonts w:ascii="Arial" w:hAnsi="Arial"/>
    </w:rPr>
  </w:style>
  <w:style w:type="table" w:styleId="17">
    <w:name w:val="Table Simple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04584F"/>
    <w:pPr>
      <w:ind w:leftChars="2100" w:left="100"/>
    </w:pPr>
  </w:style>
  <w:style w:type="table" w:styleId="18">
    <w:name w:val="Table Subtle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04584F"/>
    <w:pPr>
      <w:ind w:left="200" w:hangingChars="200" w:hanging="200"/>
    </w:pPr>
  </w:style>
  <w:style w:type="paragraph" w:styleId="28">
    <w:name w:val="List 2"/>
    <w:basedOn w:val="a2"/>
    <w:semiHidden/>
    <w:rsid w:val="0004584F"/>
    <w:pPr>
      <w:ind w:leftChars="200" w:left="100" w:hangingChars="200" w:hanging="200"/>
    </w:pPr>
  </w:style>
  <w:style w:type="paragraph" w:styleId="38">
    <w:name w:val="List 3"/>
    <w:basedOn w:val="a2"/>
    <w:semiHidden/>
    <w:rsid w:val="0004584F"/>
    <w:pPr>
      <w:ind w:leftChars="400" w:left="100" w:hangingChars="200" w:hanging="200"/>
    </w:pPr>
  </w:style>
  <w:style w:type="paragraph" w:styleId="43">
    <w:name w:val="List 4"/>
    <w:basedOn w:val="a2"/>
    <w:semiHidden/>
    <w:rsid w:val="0004584F"/>
    <w:pPr>
      <w:ind w:leftChars="600" w:left="100" w:hangingChars="200" w:hanging="200"/>
    </w:pPr>
  </w:style>
  <w:style w:type="paragraph" w:styleId="53">
    <w:name w:val="List 5"/>
    <w:basedOn w:val="a2"/>
    <w:semiHidden/>
    <w:rsid w:val="0004584F"/>
    <w:pPr>
      <w:ind w:leftChars="800" w:left="100" w:hangingChars="200" w:hanging="200"/>
    </w:pPr>
  </w:style>
  <w:style w:type="paragraph" w:styleId="a1">
    <w:name w:val="List Number"/>
    <w:basedOn w:val="a2"/>
    <w:semiHidden/>
    <w:rsid w:val="0004584F"/>
    <w:pPr>
      <w:numPr>
        <w:numId w:val="1"/>
      </w:numPr>
    </w:pPr>
  </w:style>
  <w:style w:type="paragraph" w:styleId="29">
    <w:name w:val="List Number 2"/>
    <w:basedOn w:val="a2"/>
    <w:semiHidden/>
    <w:rsid w:val="0004584F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04584F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04584F"/>
    <w:pPr>
      <w:numPr>
        <w:numId w:val="18"/>
      </w:numPr>
    </w:pPr>
  </w:style>
  <w:style w:type="paragraph" w:styleId="54">
    <w:name w:val="List Number 5"/>
    <w:basedOn w:val="a2"/>
    <w:semiHidden/>
    <w:rsid w:val="0004584F"/>
    <w:pPr>
      <w:ind w:left="0"/>
    </w:pPr>
  </w:style>
  <w:style w:type="paragraph" w:styleId="aff7">
    <w:name w:val="List Continue"/>
    <w:basedOn w:val="a2"/>
    <w:semiHidden/>
    <w:rsid w:val="0004584F"/>
    <w:pPr>
      <w:spacing w:after="120"/>
      <w:ind w:leftChars="200" w:left="420"/>
    </w:pPr>
  </w:style>
  <w:style w:type="paragraph" w:styleId="2a">
    <w:name w:val="List Continue 2"/>
    <w:basedOn w:val="a2"/>
    <w:semiHidden/>
    <w:rsid w:val="0004584F"/>
    <w:pPr>
      <w:spacing w:after="120"/>
      <w:ind w:leftChars="400" w:left="840"/>
    </w:pPr>
  </w:style>
  <w:style w:type="paragraph" w:styleId="3a">
    <w:name w:val="List Continue 3"/>
    <w:basedOn w:val="a2"/>
    <w:semiHidden/>
    <w:rsid w:val="0004584F"/>
    <w:pPr>
      <w:spacing w:after="120"/>
      <w:ind w:leftChars="600" w:left="1260"/>
    </w:pPr>
  </w:style>
  <w:style w:type="paragraph" w:styleId="44">
    <w:name w:val="List Continue 4"/>
    <w:basedOn w:val="a2"/>
    <w:semiHidden/>
    <w:rsid w:val="0004584F"/>
    <w:pPr>
      <w:spacing w:after="120"/>
      <w:ind w:leftChars="800" w:left="1680"/>
    </w:pPr>
  </w:style>
  <w:style w:type="paragraph" w:styleId="55">
    <w:name w:val="List Continue 5"/>
    <w:basedOn w:val="a2"/>
    <w:semiHidden/>
    <w:rsid w:val="0004584F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04584F"/>
    <w:pPr>
      <w:numPr>
        <w:numId w:val="2"/>
      </w:numPr>
    </w:pPr>
  </w:style>
  <w:style w:type="table" w:styleId="1a">
    <w:name w:val="Table List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04584F"/>
    <w:rPr>
      <w:rFonts w:cs="Times New Roman"/>
    </w:rPr>
  </w:style>
  <w:style w:type="paragraph" w:styleId="affb">
    <w:name w:val="Signature"/>
    <w:basedOn w:val="a2"/>
    <w:semiHidden/>
    <w:rsid w:val="0004584F"/>
    <w:pPr>
      <w:ind w:leftChars="2100" w:left="100"/>
    </w:pPr>
  </w:style>
  <w:style w:type="character" w:styleId="affc">
    <w:name w:val="Emphasis"/>
    <w:basedOn w:val="a3"/>
    <w:semiHidden/>
    <w:qFormat/>
    <w:rsid w:val="0004584F"/>
    <w:rPr>
      <w:i/>
      <w:iCs/>
    </w:rPr>
  </w:style>
  <w:style w:type="paragraph" w:styleId="affd">
    <w:name w:val="Date"/>
    <w:basedOn w:val="a2"/>
    <w:next w:val="a2"/>
    <w:semiHidden/>
    <w:rsid w:val="0004584F"/>
    <w:pPr>
      <w:ind w:leftChars="2500" w:left="100"/>
    </w:pPr>
  </w:style>
  <w:style w:type="table" w:styleId="1b">
    <w:name w:val="Table Columns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04584F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04584F"/>
    <w:pPr>
      <w:numPr>
        <w:numId w:val="6"/>
      </w:numPr>
    </w:pPr>
  </w:style>
  <w:style w:type="paragraph" w:styleId="afff">
    <w:name w:val="envelope address"/>
    <w:basedOn w:val="a2"/>
    <w:semiHidden/>
    <w:rsid w:val="0004584F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04584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04584F"/>
  </w:style>
  <w:style w:type="character" w:styleId="afff2">
    <w:name w:val="Strong"/>
    <w:basedOn w:val="a3"/>
    <w:semiHidden/>
    <w:qFormat/>
    <w:rsid w:val="0004584F"/>
    <w:rPr>
      <w:b/>
      <w:bCs/>
    </w:rPr>
  </w:style>
  <w:style w:type="character" w:styleId="afff3">
    <w:name w:val="page number"/>
    <w:basedOn w:val="a3"/>
    <w:semiHidden/>
    <w:rsid w:val="0004584F"/>
  </w:style>
  <w:style w:type="character" w:styleId="afff4">
    <w:name w:val="FollowedHyperlink"/>
    <w:semiHidden/>
    <w:rsid w:val="0004584F"/>
    <w:rPr>
      <w:color w:val="800080"/>
      <w:u w:val="none"/>
    </w:rPr>
  </w:style>
  <w:style w:type="paragraph" w:styleId="afff5">
    <w:name w:val="Body Text"/>
    <w:basedOn w:val="a2"/>
    <w:semiHidden/>
    <w:rsid w:val="0004584F"/>
    <w:pPr>
      <w:spacing w:after="120"/>
    </w:pPr>
  </w:style>
  <w:style w:type="paragraph" w:styleId="afff6">
    <w:name w:val="Body Text First Indent"/>
    <w:basedOn w:val="afff5"/>
    <w:semiHidden/>
    <w:rsid w:val="0004584F"/>
    <w:pPr>
      <w:ind w:firstLineChars="100" w:firstLine="420"/>
    </w:pPr>
  </w:style>
  <w:style w:type="paragraph" w:styleId="afff7">
    <w:name w:val="Body Text Indent"/>
    <w:basedOn w:val="a2"/>
    <w:semiHidden/>
    <w:rsid w:val="0004584F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04584F"/>
    <w:pPr>
      <w:ind w:firstLineChars="200" w:firstLine="420"/>
    </w:pPr>
  </w:style>
  <w:style w:type="paragraph" w:styleId="afff8">
    <w:name w:val="Normal Indent"/>
    <w:basedOn w:val="a2"/>
    <w:semiHidden/>
    <w:rsid w:val="0004584F"/>
    <w:pPr>
      <w:ind w:firstLineChars="200" w:firstLine="420"/>
    </w:pPr>
  </w:style>
  <w:style w:type="paragraph" w:styleId="2f0">
    <w:name w:val="Body Text 2"/>
    <w:basedOn w:val="a2"/>
    <w:semiHidden/>
    <w:rsid w:val="0004584F"/>
    <w:pPr>
      <w:spacing w:after="120" w:line="480" w:lineRule="auto"/>
    </w:pPr>
  </w:style>
  <w:style w:type="paragraph" w:styleId="3f">
    <w:name w:val="Body Text 3"/>
    <w:basedOn w:val="a2"/>
    <w:semiHidden/>
    <w:rsid w:val="0004584F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04584F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04584F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04584F"/>
    <w:pPr>
      <w:jc w:val="center"/>
    </w:pPr>
  </w:style>
  <w:style w:type="paragraph" w:customStyle="1" w:styleId="ItemStepinTable">
    <w:name w:val="Item Step in Table"/>
    <w:rsid w:val="0004584F"/>
    <w:pPr>
      <w:numPr>
        <w:numId w:val="8"/>
      </w:numPr>
      <w:topLinePunct/>
      <w:spacing w:before="80" w:after="80" w:line="240" w:lineRule="atLeast"/>
    </w:pPr>
    <w:rPr>
      <w:rFonts w:ascii="HuaweiSans-Regular" w:eastAsia="方正兰亭黑简体" w:hAnsi="HuaweiSans-Regular" w:cs="Arial"/>
      <w:sz w:val="21"/>
      <w:szCs w:val="22"/>
    </w:rPr>
  </w:style>
  <w:style w:type="paragraph" w:customStyle="1" w:styleId="End">
    <w:name w:val="End"/>
    <w:basedOn w:val="a2"/>
    <w:rsid w:val="0004584F"/>
    <w:pPr>
      <w:spacing w:after="400"/>
    </w:pPr>
    <w:rPr>
      <w:b/>
    </w:rPr>
  </w:style>
  <w:style w:type="paragraph" w:customStyle="1" w:styleId="1d">
    <w:name w:val="样式1"/>
    <w:basedOn w:val="End"/>
    <w:semiHidden/>
    <w:rsid w:val="0004584F"/>
    <w:rPr>
      <w:b w:val="0"/>
    </w:rPr>
  </w:style>
  <w:style w:type="paragraph" w:customStyle="1" w:styleId="NotesTextListinTable">
    <w:name w:val="Notes Text List in Table"/>
    <w:rsid w:val="0004584F"/>
    <w:pPr>
      <w:numPr>
        <w:numId w:val="12"/>
      </w:numPr>
      <w:spacing w:before="40" w:after="80" w:line="200" w:lineRule="atLeast"/>
      <w:ind w:left="454" w:hanging="284"/>
      <w:jc w:val="both"/>
    </w:pPr>
    <w:rPr>
      <w:rFonts w:ascii="HuaweiSans-Regular" w:eastAsia="楷体_GB2312" w:hAnsi="HuaweiSans-Regular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04584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04584F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04584F"/>
    <w:pPr>
      <w:numPr>
        <w:numId w:val="9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04584F"/>
    <w:pPr>
      <w:keepNext/>
      <w:numPr>
        <w:ilvl w:val="7"/>
        <w:numId w:val="17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04584F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04584F"/>
    <w:pPr>
      <w:adjustRightInd w:val="0"/>
      <w:snapToGrid w:val="0"/>
      <w:spacing w:before="80" w:after="80" w:line="240" w:lineRule="atLeast"/>
      <w:jc w:val="both"/>
    </w:pPr>
    <w:rPr>
      <w:rFonts w:ascii="Arial" w:eastAsia="方正兰亭黑简体" w:hAnsi="Arial" w:cs="Arial"/>
      <w:snapToGrid w:val="0"/>
      <w:sz w:val="32"/>
      <w:szCs w:val="32"/>
    </w:rPr>
  </w:style>
  <w:style w:type="paragraph" w:customStyle="1" w:styleId="Cover3">
    <w:name w:val="Cover 3"/>
    <w:basedOn w:val="a2"/>
    <w:rsid w:val="0004584F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04584F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4584F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szCs w:val="20"/>
    </w:rPr>
  </w:style>
  <w:style w:type="character" w:customStyle="1" w:styleId="commandparameter">
    <w:name w:val="command parameter"/>
    <w:rsid w:val="0004584F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04584F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04584F"/>
    <w:rPr>
      <w:rFonts w:ascii="Book Antiqua" w:eastAsia="黑体" w:hAnsi="Book Antiqua" w:cs="Book Antiqua"/>
      <w:bCs/>
      <w:snapToGrid w:val="0"/>
      <w:sz w:val="32"/>
      <w:szCs w:val="32"/>
    </w:rPr>
  </w:style>
  <w:style w:type="paragraph" w:customStyle="1" w:styleId="Outline">
    <w:name w:val="Outline"/>
    <w:basedOn w:val="a2"/>
    <w:semiHidden/>
    <w:rsid w:val="0004584F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04584F"/>
    <w:pPr>
      <w:ind w:left="0"/>
    </w:pPr>
  </w:style>
  <w:style w:type="paragraph" w:customStyle="1" w:styleId="Code">
    <w:name w:val="Code"/>
    <w:basedOn w:val="a2"/>
    <w:rsid w:val="0004584F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04584F"/>
    <w:pPr>
      <w:spacing w:before="80" w:after="80"/>
    </w:pPr>
    <w:rPr>
      <w:rFonts w:ascii="Arial" w:eastAsia="黑体" w:hAnsi="Arial" w:cs="Arial"/>
      <w:sz w:val="36"/>
      <w:szCs w:val="32"/>
    </w:rPr>
  </w:style>
  <w:style w:type="paragraph" w:customStyle="1" w:styleId="Cover30">
    <w:name w:val="Cover3"/>
    <w:semiHidden/>
    <w:rsid w:val="0004584F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04584F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04584F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04584F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04584F"/>
    <w:pPr>
      <w:ind w:left="284"/>
    </w:pPr>
  </w:style>
  <w:style w:type="paragraph" w:customStyle="1" w:styleId="Appendixheading1">
    <w:name w:val="Appendix heading 1"/>
    <w:basedOn w:val="1"/>
    <w:next w:val="2"/>
    <w:rsid w:val="0004584F"/>
    <w:pPr>
      <w:keepLines/>
      <w:numPr>
        <w:numId w:val="17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04584F"/>
    <w:pPr>
      <w:numPr>
        <w:numId w:val="17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04584F"/>
    <w:pPr>
      <w:numPr>
        <w:numId w:val="17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04584F"/>
    <w:pPr>
      <w:numPr>
        <w:numId w:val="17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04584F"/>
    <w:pPr>
      <w:numPr>
        <w:numId w:val="17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04584F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04584F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04584F"/>
    <w:rPr>
      <w:rFonts w:ascii="HuaweiSans-Regular" w:eastAsia="方正兰亭黑简体" w:hAnsi="HuaweiSans-Regular" w:cs="Arial"/>
      <w:sz w:val="18"/>
      <w:szCs w:val="18"/>
    </w:rPr>
  </w:style>
  <w:style w:type="character" w:styleId="afffb">
    <w:name w:val="Subtle Emphasis"/>
    <w:basedOn w:val="a3"/>
    <w:uiPriority w:val="19"/>
    <w:rsid w:val="0004584F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04584F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04584F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04584F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Cover-"/>
    <w:rsid w:val="0004584F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rsid w:val="0004584F"/>
    <w:pPr>
      <w:framePr w:wrap="around" w:vAnchor="text" w:hAnchor="margin" w:x="-34" w:y="1"/>
      <w:mirrorIndents/>
    </w:pPr>
    <w:rPr>
      <w:rFonts w:ascii="Arial" w:eastAsia="微软雅黑" w:hAnsi="Arial" w:cs="Arial"/>
      <w:snapToGrid w:val="0"/>
      <w:sz w:val="32"/>
      <w:szCs w:val="21"/>
    </w:rPr>
  </w:style>
  <w:style w:type="character" w:customStyle="1" w:styleId="Char0">
    <w:name w:val="表格 Char"/>
    <w:basedOn w:val="a3"/>
    <w:link w:val="afffe"/>
    <w:rsid w:val="0004584F"/>
    <w:rPr>
      <w:rFonts w:ascii="Arial" w:eastAsia="微软雅黑" w:hAnsi="Arial" w:cs="Arial"/>
      <w:snapToGrid w:val="0"/>
      <w:sz w:val="32"/>
      <w:szCs w:val="21"/>
    </w:rPr>
  </w:style>
  <w:style w:type="character" w:customStyle="1" w:styleId="affff">
    <w:name w:val="样式 蓝色"/>
    <w:basedOn w:val="a3"/>
    <w:semiHidden/>
    <w:rsid w:val="0004584F"/>
    <w:rPr>
      <w:color w:val="0000FF"/>
    </w:rPr>
  </w:style>
  <w:style w:type="character" w:customStyle="1" w:styleId="affff0">
    <w:name w:val="样式 倾斜 蓝色"/>
    <w:basedOn w:val="a3"/>
    <w:semiHidden/>
    <w:rsid w:val="0004584F"/>
    <w:rPr>
      <w:i/>
      <w:iCs/>
      <w:color w:val="0000FF"/>
    </w:rPr>
  </w:style>
  <w:style w:type="paragraph" w:customStyle="1" w:styleId="Tab">
    <w:name w:val="正文+Tab"/>
    <w:basedOn w:val="a2"/>
    <w:rsid w:val="0004584F"/>
    <w:pPr>
      <w:ind w:left="420"/>
    </w:pPr>
    <w:rPr>
      <w:rFonts w:cs="宋体"/>
      <w:szCs w:val="20"/>
    </w:rPr>
  </w:style>
  <w:style w:type="character" w:customStyle="1" w:styleId="12">
    <w:name w:val="表格1 字符"/>
    <w:basedOn w:val="TableHeading0"/>
    <w:link w:val="11"/>
    <w:rsid w:val="0004584F"/>
    <w:rPr>
      <w:rFonts w:ascii="Book Antiqua" w:eastAsia="黑体" w:hAnsi="Book Antiqua" w:cs="Book Antiqua"/>
      <w:b/>
      <w:bCs/>
      <w:snapToGrid w:val="0"/>
      <w:sz w:val="32"/>
      <w:szCs w:val="32"/>
    </w:rPr>
  </w:style>
  <w:style w:type="paragraph" w:customStyle="1" w:styleId="affff1">
    <w:name w:val="命令行"/>
    <w:basedOn w:val="a2"/>
    <w:rsid w:val="0004584F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4584F"/>
    <w:pPr>
      <w:ind w:left="2940"/>
    </w:pPr>
  </w:style>
  <w:style w:type="character" w:customStyle="1" w:styleId="affff2">
    <w:name w:val="样式 正文 +"/>
    <w:basedOn w:val="a3"/>
    <w:rsid w:val="0004584F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04584F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4584F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04584F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04584F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affff3">
    <w:name w:val="正文（首行不缩进）"/>
    <w:basedOn w:val="a2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04584F"/>
    <w:rPr>
      <w:rFonts w:ascii="HuaweiSans-Regular" w:eastAsia="方正兰亭黑简体" w:hAnsi="HuaweiSans-Regular" w:cs="Arial"/>
      <w:snapToGrid w:val="0"/>
      <w:sz w:val="22"/>
      <w:szCs w:val="32"/>
    </w:rPr>
  </w:style>
  <w:style w:type="paragraph" w:customStyle="1" w:styleId="-">
    <w:name w:val="前言正文-新"/>
    <w:basedOn w:val="a2"/>
    <w:rsid w:val="0004584F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szCs w:val="20"/>
    </w:rPr>
  </w:style>
  <w:style w:type="paragraph" w:customStyle="1" w:styleId="affff6">
    <w:name w:val="表格题注"/>
    <w:next w:val="a2"/>
    <w:rsid w:val="0004584F"/>
    <w:pPr>
      <w:keepLines/>
      <w:spacing w:before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affff7">
    <w:name w:val="插图题注"/>
    <w:next w:val="a2"/>
    <w:rsid w:val="0004584F"/>
    <w:pPr>
      <w:spacing w:after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111">
    <w:name w:val="标题111"/>
    <w:basedOn w:val="2"/>
    <w:rsid w:val="0004584F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04584F"/>
    <w:pPr>
      <w:numPr>
        <w:numId w:val="14"/>
      </w:numPr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fffe"/>
    <w:rsid w:val="0004584F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ae">
    <w:name w:val="页脚 字符"/>
    <w:basedOn w:val="a3"/>
    <w:link w:val="ad"/>
    <w:uiPriority w:val="99"/>
    <w:rsid w:val="0004584F"/>
    <w:rPr>
      <w:rFonts w:ascii="HuaweiSans-Regular" w:eastAsia="方正兰亭黑简体" w:hAnsi="HuaweiSans-Regular"/>
      <w:b/>
      <w:bCs/>
      <w:sz w:val="2"/>
      <w:szCs w:val="2"/>
    </w:rPr>
  </w:style>
  <w:style w:type="paragraph" w:customStyle="1" w:styleId="1110">
    <w:name w:val="正文111"/>
    <w:basedOn w:val="a2"/>
    <w:link w:val="111Char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szCs w:val="20"/>
    </w:rPr>
  </w:style>
  <w:style w:type="character" w:customStyle="1" w:styleId="111Char">
    <w:name w:val="正文111 Char"/>
    <w:basedOn w:val="a3"/>
    <w:link w:val="1110"/>
    <w:rsid w:val="0004584F"/>
    <w:rPr>
      <w:rFonts w:ascii="HuaweiSans-Regular" w:eastAsia="方正兰亭黑简体" w:hAnsi="HuaweiSans-Regular"/>
      <w:bCs/>
      <w:snapToGrid w:val="0"/>
      <w:sz w:val="32"/>
    </w:rPr>
  </w:style>
  <w:style w:type="paragraph" w:customStyle="1" w:styleId="1e">
    <w:name w:val="1.正文"/>
    <w:basedOn w:val="a2"/>
    <w:link w:val="1f"/>
    <w:autoRedefine/>
    <w:qFormat/>
    <w:rsid w:val="00F67622"/>
    <w:pPr>
      <w:ind w:left="1021"/>
    </w:pPr>
    <w:rPr>
      <w:rFonts w:ascii="Huawei Sans" w:hAnsi="Huawei Sans"/>
      <w:sz w:val="21"/>
    </w:rPr>
  </w:style>
  <w:style w:type="paragraph" w:customStyle="1" w:styleId="F1EN">
    <w:name w:val="F1正文EN"/>
    <w:basedOn w:val="a2"/>
    <w:link w:val="F1EN0"/>
    <w:rsid w:val="0004584F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F67622"/>
    <w:rPr>
      <w:rFonts w:ascii="Huawei Sans" w:eastAsia="方正兰亭黑简体" w:hAnsi="Huawei Sans" w:cs="Arial"/>
      <w:sz w:val="21"/>
      <w:szCs w:val="32"/>
    </w:rPr>
  </w:style>
  <w:style w:type="paragraph" w:customStyle="1" w:styleId="2f2">
    <w:name w:val="2.命令"/>
    <w:basedOn w:val="a2"/>
    <w:link w:val="2f3"/>
    <w:autoRedefine/>
    <w:qFormat/>
    <w:rsid w:val="0004584F"/>
    <w:pPr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  <w:shd w:val="clear" w:color="auto" w:fill="D9D9D9" w:themeFill="background1" w:themeFillShade="D9"/>
      <w:spacing w:before="40" w:after="40"/>
      <w:ind w:left="1021"/>
    </w:pPr>
    <w:rPr>
      <w:rFonts w:ascii="Huawei Sans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04584F"/>
    <w:rPr>
      <w:rFonts w:ascii="HuaweiSans-Regular" w:eastAsia="FrutigerNext LT Regular" w:hAnsi="HuaweiSans-Regular" w:cs="Arial"/>
      <w:sz w:val="32"/>
      <w:szCs w:val="32"/>
    </w:rPr>
  </w:style>
  <w:style w:type="character" w:customStyle="1" w:styleId="2f3">
    <w:name w:val="2.命令 字符"/>
    <w:basedOn w:val="a3"/>
    <w:link w:val="2f2"/>
    <w:rsid w:val="0004584F"/>
    <w:rPr>
      <w:rFonts w:ascii="Huawei Sans" w:eastAsia="方正兰亭黑简体" w:hAnsi="Huawei Sans" w:cs="Courier New"/>
      <w:sz w:val="18"/>
      <w:szCs w:val="18"/>
      <w:shd w:val="clear" w:color="auto" w:fill="D9D9D9" w:themeFill="background1" w:themeFillShade="D9"/>
      <w:lang w:eastAsia="en-US"/>
    </w:rPr>
  </w:style>
  <w:style w:type="paragraph" w:customStyle="1" w:styleId="30">
    <w:name w:val="3.步骤"/>
    <w:basedOn w:val="Step"/>
    <w:link w:val="3f1"/>
    <w:autoRedefine/>
    <w:qFormat/>
    <w:rsid w:val="0004584F"/>
    <w:pPr>
      <w:numPr>
        <w:ilvl w:val="5"/>
        <w:numId w:val="3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hAnsi="Huawei Sans"/>
      <w:sz w:val="21"/>
    </w:rPr>
  </w:style>
  <w:style w:type="paragraph" w:customStyle="1" w:styleId="49">
    <w:name w:val="4.任务"/>
    <w:basedOn w:val="ItemList"/>
    <w:link w:val="4a"/>
    <w:autoRedefine/>
    <w:qFormat/>
    <w:rsid w:val="0004584F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04584F"/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customStyle="1" w:styleId="59">
    <w:name w:val="5.表格文字"/>
    <w:basedOn w:val="TableText"/>
    <w:link w:val="5a"/>
    <w:autoRedefine/>
    <w:qFormat/>
    <w:rsid w:val="0004584F"/>
    <w:pPr>
      <w:autoSpaceDE w:val="0"/>
      <w:autoSpaceDN w:val="0"/>
    </w:pPr>
    <w:rPr>
      <w:rFonts w:ascii="Huawei Sans" w:hAnsi="Huawei Sans"/>
      <w:sz w:val="21"/>
    </w:rPr>
  </w:style>
  <w:style w:type="character" w:customStyle="1" w:styleId="ItemList0">
    <w:name w:val="Item List 字符"/>
    <w:basedOn w:val="a3"/>
    <w:link w:val="ItemList"/>
    <w:rsid w:val="0004584F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04584F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04584F"/>
    <w:rPr>
      <w:rFonts w:ascii="HuaweiSans-Regular" w:eastAsia="方正兰亭黑简体" w:hAnsi="HuaweiSans-Regular" w:cs="Arial"/>
      <w:snapToGrid w:val="0"/>
      <w:sz w:val="32"/>
      <w:szCs w:val="32"/>
    </w:rPr>
  </w:style>
  <w:style w:type="character" w:customStyle="1" w:styleId="5a">
    <w:name w:val="5.表格文字 字符"/>
    <w:basedOn w:val="TableText0"/>
    <w:link w:val="59"/>
    <w:rsid w:val="0004584F"/>
    <w:rPr>
      <w:rFonts w:ascii="Huawei Sans" w:eastAsia="方正兰亭黑简体" w:hAnsi="Huawei Sans" w:cs="Arial"/>
      <w:snapToGrid w:val="0"/>
      <w:sz w:val="21"/>
      <w:szCs w:val="32"/>
    </w:rPr>
  </w:style>
  <w:style w:type="paragraph" w:customStyle="1" w:styleId="63">
    <w:name w:val="6.前言"/>
    <w:basedOn w:val="Heading1NoNumber"/>
    <w:link w:val="64"/>
    <w:autoRedefine/>
    <w:qFormat/>
    <w:rsid w:val="0004584F"/>
    <w:pPr>
      <w:tabs>
        <w:tab w:val="left" w:pos="4095"/>
        <w:tab w:val="right" w:pos="9638"/>
      </w:tabs>
    </w:pPr>
  </w:style>
  <w:style w:type="paragraph" w:customStyle="1" w:styleId="73">
    <w:name w:val="7.简介标题"/>
    <w:basedOn w:val="Heading2NoNumber"/>
    <w:link w:val="74"/>
    <w:autoRedefine/>
    <w:qFormat/>
    <w:rsid w:val="0004584F"/>
  </w:style>
  <w:style w:type="character" w:customStyle="1" w:styleId="Heading1NoNumber0">
    <w:name w:val="Heading1 No Number 字符"/>
    <w:basedOn w:val="10"/>
    <w:link w:val="Heading1NoNumber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character" w:customStyle="1" w:styleId="64">
    <w:name w:val="6.前言 字符"/>
    <w:basedOn w:val="Heading1NoNumber0"/>
    <w:link w:val="63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83">
    <w:name w:val="8.前言标题"/>
    <w:basedOn w:val="Heading3NoNumber"/>
    <w:link w:val="84"/>
    <w:autoRedefine/>
    <w:qFormat/>
    <w:rsid w:val="0004584F"/>
    <w:rPr>
      <w:rFonts w:cs="微软雅黑"/>
    </w:rPr>
  </w:style>
  <w:style w:type="character" w:customStyle="1" w:styleId="20">
    <w:name w:val="标题 2 字符"/>
    <w:aliases w:val="ALT+2 字符"/>
    <w:basedOn w:val="a3"/>
    <w:link w:val="2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04584F"/>
    <w:rPr>
      <w:rFonts w:ascii="Huawei Sans" w:eastAsia="方正兰亭黑简体" w:hAnsi="Huawei Sans" w:cs="Arial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04584F"/>
    <w:rPr>
      <w:rFonts w:ascii="Huawei Sans" w:eastAsia="方正兰亭黑简体" w:hAnsi="Huawei San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04584F"/>
    <w:rPr>
      <w:rFonts w:ascii="Huawei Sans" w:eastAsia="方正兰亭黑简体" w:hAnsi="Huawei Sans" w:cs="微软雅黑"/>
      <w:noProof/>
      <w:sz w:val="26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Step0"/>
    <w:link w:val="30"/>
    <w:rsid w:val="0004584F"/>
    <w:rPr>
      <w:rFonts w:ascii="Huawei Sans" w:eastAsia="方正兰亭黑简体" w:hAnsi="Huawei Sans" w:cs="Arial"/>
      <w:snapToGrid w:val="0"/>
      <w:sz w:val="21"/>
      <w:szCs w:val="32"/>
    </w:rPr>
  </w:style>
  <w:style w:type="paragraph" w:customStyle="1" w:styleId="50">
    <w:name w:val="5.表格标题"/>
    <w:basedOn w:val="TableDescription1"/>
    <w:link w:val="5b"/>
    <w:autoRedefine/>
    <w:qFormat/>
    <w:rsid w:val="0004584F"/>
    <w:pPr>
      <w:numPr>
        <w:ilvl w:val="8"/>
        <w:numId w:val="3"/>
      </w:numPr>
      <w:spacing w:before="160" w:line="240" w:lineRule="auto"/>
      <w:ind w:leftChars="0" w:left="1021" w:rightChars="0" w:right="0"/>
      <w:outlineLvl w:val="9"/>
    </w:pPr>
    <w:rPr>
      <w:rFonts w:ascii="Huawei Sans" w:eastAsia="方正兰亭黑简体" w:hAnsi="Huawei Sans" w:cs="微软雅黑"/>
      <w:b/>
      <w:sz w:val="21"/>
      <w:szCs w:val="24"/>
    </w:rPr>
  </w:style>
  <w:style w:type="paragraph" w:customStyle="1" w:styleId="9">
    <w:name w:val="9.图片标题"/>
    <w:basedOn w:val="FigureDescription"/>
    <w:link w:val="92"/>
    <w:autoRedefine/>
    <w:qFormat/>
    <w:rsid w:val="0004584F"/>
    <w:pPr>
      <w:numPr>
        <w:ilvl w:val="7"/>
        <w:numId w:val="3"/>
      </w:numPr>
      <w:spacing w:before="80" w:after="160" w:line="240" w:lineRule="auto"/>
      <w:ind w:left="1021"/>
      <w:jc w:val="center"/>
      <w:outlineLvl w:val="9"/>
    </w:pPr>
    <w:rPr>
      <w:rFonts w:ascii="Huawei Sans" w:eastAsia="方正兰亭黑简体" w:hAnsi="Huawei Sans" w:cs="微软雅黑"/>
      <w:b/>
      <w:szCs w:val="24"/>
    </w:rPr>
  </w:style>
  <w:style w:type="character" w:customStyle="1" w:styleId="92">
    <w:name w:val="9.图片标题 字符"/>
    <w:basedOn w:val="FigureDescription0"/>
    <w:link w:val="9"/>
    <w:rsid w:val="0004584F"/>
    <w:rPr>
      <w:rFonts w:ascii="Huawei Sans" w:eastAsia="方正兰亭黑简体" w:hAnsi="Huawei Sans" w:cs="微软雅黑"/>
      <w:b/>
      <w:spacing w:val="-4"/>
      <w:kern w:val="2"/>
      <w:sz w:val="21"/>
      <w:szCs w:val="24"/>
    </w:rPr>
  </w:style>
  <w:style w:type="character" w:customStyle="1" w:styleId="5b">
    <w:name w:val="5.表格标题 字符"/>
    <w:basedOn w:val="TableDescription2"/>
    <w:link w:val="50"/>
    <w:rsid w:val="0004584F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affff9">
    <w:name w:val="No Spacing"/>
    <w:autoRedefine/>
    <w:uiPriority w:val="1"/>
    <w:rsid w:val="0004584F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affffa">
    <w:name w:val="Intense Emphasis"/>
    <w:basedOn w:val="a3"/>
    <w:uiPriority w:val="21"/>
    <w:rsid w:val="0004584F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autoRedefine/>
    <w:uiPriority w:val="29"/>
    <w:rsid w:val="0004584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04584F"/>
    <w:rPr>
      <w:rFonts w:ascii="HuaweiSans-Regular" w:eastAsia="方正兰亭黑简体" w:hAnsi="HuaweiSans-Regular" w:cs="Arial"/>
      <w:i/>
      <w:iCs/>
      <w:color w:val="404040" w:themeColor="text1" w:themeTint="BF"/>
      <w:sz w:val="32"/>
      <w:szCs w:val="32"/>
    </w:rPr>
  </w:style>
  <w:style w:type="paragraph" w:styleId="affffd">
    <w:name w:val="Intense Quote"/>
    <w:basedOn w:val="a2"/>
    <w:next w:val="a2"/>
    <w:link w:val="affffe"/>
    <w:autoRedefine/>
    <w:uiPriority w:val="30"/>
    <w:rsid w:val="0004584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04584F"/>
    <w:rPr>
      <w:rFonts w:ascii="HuaweiSans-Regular" w:eastAsia="方正兰亭黑简体" w:hAnsi="HuaweiSans-Regular" w:cs="Arial"/>
      <w:i/>
      <w:iCs/>
      <w:color w:val="4F81BD" w:themeColor="accent1"/>
      <w:sz w:val="32"/>
      <w:szCs w:val="32"/>
    </w:rPr>
  </w:style>
  <w:style w:type="character" w:styleId="afffff">
    <w:name w:val="Subtle Reference"/>
    <w:basedOn w:val="a3"/>
    <w:uiPriority w:val="31"/>
    <w:rsid w:val="0004584F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04584F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04584F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afffff2">
    <w:name w:val="代码"/>
    <w:basedOn w:val="a2"/>
    <w:link w:val="Char1"/>
    <w:qFormat/>
    <w:rsid w:val="0051537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/>
      <w:spacing w:before="40" w:after="40"/>
      <w:ind w:left="1021"/>
    </w:pPr>
    <w:rPr>
      <w:rFonts w:ascii="Huawei Sans" w:hAnsi="Huawei Sans" w:cs="Courier New"/>
      <w:sz w:val="18"/>
      <w:szCs w:val="18"/>
      <w:lang w:eastAsia="en-US"/>
    </w:rPr>
  </w:style>
  <w:style w:type="character" w:customStyle="1" w:styleId="Char1">
    <w:name w:val="代码 Char"/>
    <w:basedOn w:val="a3"/>
    <w:link w:val="afffff2"/>
    <w:rsid w:val="00515375"/>
    <w:rPr>
      <w:rFonts w:ascii="Huawei Sans" w:eastAsia="方正兰亭黑简体" w:hAnsi="Huawei Sans" w:cs="Courier New"/>
      <w:sz w:val="18"/>
      <w:szCs w:val="18"/>
      <w:shd w:val="clear" w:color="auto" w:fill="D9D9D9"/>
      <w:lang w:eastAsia="en-US"/>
    </w:rPr>
  </w:style>
  <w:style w:type="paragraph" w:customStyle="1" w:styleId="Cover-">
    <w:name w:val="Cover-宋体+罗马+正文"/>
    <w:basedOn w:val="a2"/>
    <w:link w:val="Cover-Char"/>
    <w:rsid w:val="0004584F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04584F"/>
    <w:rPr>
      <w:rFonts w:ascii="HuaweiSans-Regular" w:eastAsia="方正兰亭黑简体" w:hAnsi="HuaweiSans-Regular" w:cs="Arial"/>
      <w:sz w:val="24"/>
      <w:szCs w:val="24"/>
    </w:rPr>
  </w:style>
  <w:style w:type="character" w:customStyle="1" w:styleId="FigureDescription0">
    <w:name w:val="Figure Description 字符"/>
    <w:basedOn w:val="a3"/>
    <w:link w:val="FigureDescription"/>
    <w:rsid w:val="0004584F"/>
    <w:rPr>
      <w:rFonts w:ascii="HuaweiSans-Regular" w:eastAsia="黑体" w:hAnsi="HuaweiSans-Regular" w:cs="Arial"/>
      <w:spacing w:val="-4"/>
      <w:kern w:val="2"/>
      <w:sz w:val="21"/>
      <w:szCs w:val="21"/>
    </w:rPr>
  </w:style>
  <w:style w:type="character" w:customStyle="1" w:styleId="TableDescription0">
    <w:name w:val="Table Description 字符"/>
    <w:basedOn w:val="a3"/>
    <w:link w:val="TableDescription"/>
    <w:rsid w:val="0004584F"/>
    <w:rPr>
      <w:rFonts w:ascii="HuaweiSans-Regular" w:eastAsia="黑体" w:hAnsi="HuaweiSans-Regular" w:cs="Arial"/>
      <w:spacing w:val="-4"/>
      <w:sz w:val="32"/>
      <w:szCs w:val="32"/>
    </w:rPr>
  </w:style>
  <w:style w:type="character" w:customStyle="1" w:styleId="TableDescription2">
    <w:name w:val="样式 Table Description + 居中 字符"/>
    <w:basedOn w:val="TableDescription0"/>
    <w:link w:val="TableDescription1"/>
    <w:rsid w:val="0004584F"/>
    <w:rPr>
      <w:rFonts w:ascii="HuaweiSans-Regular" w:eastAsia="黑体" w:hAnsi="HuaweiSans-Regular" w:cs="宋体"/>
      <w:spacing w:val="-4"/>
      <w:sz w:val="32"/>
      <w:szCs w:val="32"/>
    </w:rPr>
  </w:style>
  <w:style w:type="character" w:styleId="afffff3">
    <w:name w:val="Unresolved Mention"/>
    <w:basedOn w:val="a3"/>
    <w:uiPriority w:val="99"/>
    <w:semiHidden/>
    <w:unhideWhenUsed/>
    <w:rsid w:val="00F640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9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1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2115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4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2483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1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6418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8847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2165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648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33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9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2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1.emf"/><Relationship Id="rId3" Type="http://schemas.openxmlformats.org/officeDocument/2006/relationships/customXml" Target="../customXml/item2.xml"/><Relationship Id="rId21" Type="http://schemas.openxmlformats.org/officeDocument/2006/relationships/image" Target="media/image7.pn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header" Target="header1.xml"/><Relationship Id="rId2" Type="http://schemas.openxmlformats.org/officeDocument/2006/relationships/customXml" Target="../customXml/item1.xml"/><Relationship Id="rId16" Type="http://schemas.openxmlformats.org/officeDocument/2006/relationships/image" Target="media/image3.png"/><Relationship Id="rId20" Type="http://schemas.openxmlformats.org/officeDocument/2006/relationships/package" Target="embeddings/Microsoft_Word_Document.docx"/><Relationship Id="rId29" Type="http://schemas.openxmlformats.org/officeDocument/2006/relationships/image" Target="media/image13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6.jpeg"/><Relationship Id="rId5" Type="http://schemas.openxmlformats.org/officeDocument/2006/relationships/customXml" Target="../customXml/item4.xml"/><Relationship Id="rId15" Type="http://schemas.openxmlformats.org/officeDocument/2006/relationships/footer" Target="footer1.xml"/><Relationship Id="rId23" Type="http://schemas.openxmlformats.org/officeDocument/2006/relationships/hyperlink" Target="https://console.huaweicloud.com/modelarts/?region=cn-southwest-2" TargetMode="External"/><Relationship Id="rId28" Type="http://schemas.openxmlformats.org/officeDocument/2006/relationships/image" Target="media/image12.jpeg"/><Relationship Id="rId10" Type="http://schemas.openxmlformats.org/officeDocument/2006/relationships/footnotes" Target="footnotes.xml"/><Relationship Id="rId19" Type="http://schemas.openxmlformats.org/officeDocument/2006/relationships/image" Target="media/image6.emf"/><Relationship Id="rId31" Type="http://schemas.openxmlformats.org/officeDocument/2006/relationships/image" Target="media/image15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hyperlink" Target="http://e.huawei.com/" TargetMode="External"/><Relationship Id="rId22" Type="http://schemas.openxmlformats.org/officeDocument/2006/relationships/image" Target="media/image8.png"/><Relationship Id="rId27" Type="http://schemas.openxmlformats.org/officeDocument/2006/relationships/package" Target="embeddings/Microsoft_Word_Document1.docx"/><Relationship Id="rId30" Type="http://schemas.openxmlformats.org/officeDocument/2006/relationships/image" Target="media/image14.png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wx1059066\Documents\&#33258;&#23450;&#20041;%20Office%20&#27169;&#26495;\03%20HCIX-XXXX&#23454;&#39564;&#25351;&#23548;&#25163;&#20876;&#27169;&#26495;V5.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1" ma:contentTypeDescription="Create a new document." ma:contentTypeScope="" ma:versionID="192c310b45bae95d9fdbb51d5532622b">
  <xsd:schema xmlns:xsd="http://www.w3.org/2001/XMLSchema" xmlns:xs="http://www.w3.org/2001/XMLSchema" xmlns:p="http://schemas.microsoft.com/office/2006/metadata/properties" xmlns:ns2="475f1e55-3009-46d8-9566-5d569a2b3a98" targetNamespace="http://schemas.microsoft.com/office/2006/metadata/properties" ma:root="true" ma:fieldsID="1d095aabec1d15598815726bd4b054a7" ns2:_="">
    <xsd:import namespace="475f1e55-3009-46d8-9566-5d569a2b3a9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5f1e55-3009-46d8-9566-5d569a2b3a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083D3F5-A2B5-4F00-96FB-2C198E02B9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5f1e55-3009-46d8-9566-5d569a2b3a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C737274-AA4D-4016-B26A-6CE6BDD60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03 HCIX-XXXX实验指导手册模板V5.0</Template>
  <TotalTime>76</TotalTime>
  <Pages>29</Pages>
  <Words>5034</Words>
  <Characters>28700</Characters>
  <Application>Microsoft Office Word</Application>
  <DocSecurity>0</DocSecurity>
  <Lines>239</Lines>
  <Paragraphs>67</Paragraphs>
  <ScaleCrop>false</ScaleCrop>
  <Company>Huawei Technologies Co.,Ltd.</Company>
  <LinksUpToDate>false</LinksUpToDate>
  <CharactersWithSpaces>33667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chenxiuhong (A)</cp:lastModifiedBy>
  <cp:revision>13</cp:revision>
  <cp:lastPrinted>2016-11-21T02:33:00Z</cp:lastPrinted>
  <dcterms:created xsi:type="dcterms:W3CDTF">2024-08-30T06:32:00Z</dcterms:created>
  <dcterms:modified xsi:type="dcterms:W3CDTF">2024-09-09T01:15:00Z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(3)7yoGOed7+kKDb6rRUxcBSM7pc4cY+biFFYxDmsanvlDHX/Hg6vBVGkKLRrmjootiKGsV9x16
x8L+cRoCAGPx6YBR38/KW+BDT4auTmTCHn/gXb7a8uNv/Ts9uHKIijGrcmOq4BA4Y2B/u9hR
M5I9Vt04Tmptkld/Z7yAXAEqsH+21N8a/dLlJFlc8jElK+spFbpv+c7cAYas2UXXvlFie0eL
Tg/bNWz03lfAOjvfqC</vt:lpwstr>
  </property>
  <property fmtid="{D5CDD505-2E9C-101B-9397-08002B2CF9AE}" pid="15" name="_2015_ms_pID_7253431">
    <vt:lpwstr>nGeFdFDjlGMN89W3QQgIg4GwuhkPqLO7A2R7iZt5R9nHTadJ6jWuPc
GmrFv+ib2an3OsN08SvpFfFvZ4Nr9uTaFp+U/Q1ZvSpqKaQ5ihi0zo+av1NYySSFiCkbjeIl
K77N/d0UGKJAjPOKTjUjUf4pD9aUZl6Vg3jd6AsP7W+fwLvgYW98Xad4A/YZdNj3BdhlwEXq
ZB8PSMzDf3vBk8/nxQ/Nd3F2TWi5nSrD1S47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QTWKxg9iWTOQPxyIHnyOovc=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1697081893</vt:lpwstr>
  </property>
</Properties>
</file>