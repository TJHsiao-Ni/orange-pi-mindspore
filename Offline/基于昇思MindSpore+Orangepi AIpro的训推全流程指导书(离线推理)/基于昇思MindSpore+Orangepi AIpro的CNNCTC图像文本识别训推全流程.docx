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F115D5" w14:textId="77777777" w:rsidR="00E75EA5" w:rsidRPr="002958C1" w:rsidRDefault="00E75EA5" w:rsidP="00403B19">
      <w:pPr>
        <w:pStyle w:val="59"/>
        <w:rPr>
          <w:rFonts w:cs="Huawei Sans"/>
        </w:rPr>
      </w:pPr>
    </w:p>
    <w:p w14:paraId="4309F417" w14:textId="77777777" w:rsidR="00EA6158" w:rsidRPr="002958C1" w:rsidRDefault="00EA6158" w:rsidP="00EA6158">
      <w:pPr>
        <w:pStyle w:val="Cover2"/>
        <w:rPr>
          <w:rFonts w:ascii="Huawei Sans" w:eastAsia="方正兰亭黑简体" w:hAnsi="Huawei Sans" w:cs="Huawei Sans"/>
          <w:lang w:eastAsia="zh-CN"/>
        </w:rPr>
      </w:pPr>
      <w:r w:rsidRPr="002958C1">
        <w:rPr>
          <w:rFonts w:ascii="Huawei Sans" w:eastAsia="方正兰亭黑简体" w:hAnsi="Huawei Sans" w:cs="Huawei Sans"/>
          <w:lang w:eastAsia="zh-CN"/>
        </w:rPr>
        <w:t>华为</w:t>
      </w:r>
      <w:r w:rsidRPr="002958C1">
        <w:rPr>
          <w:rFonts w:ascii="Huawei Sans" w:eastAsia="方正兰亭黑简体" w:hAnsi="Huawei Sans" w:cs="Huawei Sans"/>
          <w:lang w:eastAsia="zh-CN"/>
        </w:rPr>
        <w:t>“</w:t>
      </w:r>
      <w:r w:rsidRPr="002958C1">
        <w:rPr>
          <w:rFonts w:ascii="Huawei Sans" w:eastAsia="方正兰亭黑简体" w:hAnsi="Huawei Sans" w:cs="Huawei Sans"/>
          <w:lang w:eastAsia="zh-CN"/>
        </w:rPr>
        <w:t>智能基座</w:t>
      </w:r>
      <w:r w:rsidRPr="002958C1">
        <w:rPr>
          <w:rFonts w:ascii="Huawei Sans" w:eastAsia="方正兰亭黑简体" w:hAnsi="Huawei Sans" w:cs="Huawei Sans"/>
          <w:lang w:eastAsia="zh-CN"/>
        </w:rPr>
        <w:t>”</w:t>
      </w:r>
      <w:r w:rsidRPr="002958C1">
        <w:rPr>
          <w:rFonts w:ascii="Huawei Sans" w:eastAsia="方正兰亭黑简体" w:hAnsi="Huawei Sans" w:cs="Huawei Sans"/>
          <w:lang w:eastAsia="zh-CN"/>
        </w:rPr>
        <w:t>系列课程</w:t>
      </w:r>
    </w:p>
    <w:p w14:paraId="1C7C3611" w14:textId="77777777" w:rsidR="00E75EA5" w:rsidRPr="002958C1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 w:cs="Huawei Sans"/>
        </w:rPr>
      </w:pPr>
    </w:p>
    <w:p w14:paraId="2B63D2A6" w14:textId="77777777" w:rsidR="0020153C" w:rsidRPr="002958C1" w:rsidRDefault="0020153C" w:rsidP="0020153C">
      <w:pPr>
        <w:ind w:left="0"/>
        <w:rPr>
          <w:rFonts w:ascii="Huawei Sans" w:hAnsi="Huawei Sans" w:cs="Huawei Sans"/>
        </w:rPr>
      </w:pPr>
    </w:p>
    <w:p w14:paraId="45427A13" w14:textId="55A294CF" w:rsidR="0020153C" w:rsidRPr="002958C1" w:rsidRDefault="008C1CE0" w:rsidP="0020153C">
      <w:pPr>
        <w:pStyle w:val="Cover2"/>
        <w:rPr>
          <w:rFonts w:ascii="Huawei Sans" w:eastAsia="方正兰亭黑简体" w:hAnsi="Huawei Sans" w:cs="Huawei Sans"/>
          <w:sz w:val="72"/>
          <w:szCs w:val="72"/>
          <w:lang w:eastAsia="zh-CN"/>
        </w:rPr>
      </w:pPr>
      <w:r w:rsidRPr="002958C1">
        <w:rPr>
          <w:rFonts w:ascii="Huawei Sans" w:eastAsia="方正兰亭黑简体" w:hAnsi="Huawei Sans" w:cs="Huawei Sans"/>
          <w:sz w:val="72"/>
          <w:szCs w:val="72"/>
          <w:lang w:eastAsia="zh-CN"/>
        </w:rPr>
        <w:t>基</w:t>
      </w:r>
      <w:r w:rsidR="001A503C" w:rsidRPr="001A503C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于</w:t>
      </w:r>
      <w:r w:rsidR="001A503C" w:rsidRPr="001A503C">
        <w:rPr>
          <w:rFonts w:ascii="宋体" w:eastAsia="宋体" w:hAnsi="宋体" w:cs="宋体" w:hint="eastAsia"/>
          <w:sz w:val="72"/>
          <w:szCs w:val="72"/>
          <w:lang w:eastAsia="zh-CN"/>
        </w:rPr>
        <w:t>昇</w:t>
      </w:r>
      <w:r w:rsidR="001A503C" w:rsidRPr="001A503C">
        <w:rPr>
          <w:rFonts w:ascii="方正兰亭黑简体" w:eastAsia="方正兰亭黑简体" w:hAnsi="方正兰亭黑简体" w:cs="方正兰亭黑简体" w:hint="eastAsia"/>
          <w:sz w:val="72"/>
          <w:szCs w:val="72"/>
          <w:lang w:eastAsia="zh-CN"/>
        </w:rPr>
        <w:t>思</w:t>
      </w:r>
      <w:r w:rsidR="001A503C" w:rsidRPr="001A503C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MindSpore+Orangepi AIpro</w:t>
      </w:r>
      <w:r w:rsidR="001A503C" w:rsidRPr="001A503C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的</w:t>
      </w:r>
      <w:r w:rsidR="001A503C" w:rsidRPr="001A503C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CNNCTC</w:t>
      </w:r>
      <w:r w:rsidR="001A503C" w:rsidRPr="001A503C">
        <w:rPr>
          <w:rFonts w:ascii="Huawei Sans" w:eastAsia="方正兰亭黑简体" w:hAnsi="Huawei Sans" w:cs="Huawei Sans" w:hint="eastAsia"/>
          <w:sz w:val="72"/>
          <w:szCs w:val="72"/>
          <w:lang w:eastAsia="zh-CN"/>
        </w:rPr>
        <w:t>图像文本识别训推全流程</w:t>
      </w:r>
      <w:r w:rsidR="00297F67" w:rsidRPr="002958C1">
        <w:rPr>
          <w:rFonts w:ascii="Huawei Sans" w:eastAsia="方正兰亭黑简体" w:hAnsi="Huawei Sans" w:cs="Huawei Sans"/>
          <w:sz w:val="72"/>
          <w:szCs w:val="72"/>
          <w:lang w:eastAsia="zh-CN"/>
        </w:rPr>
        <w:t>实践</w:t>
      </w:r>
    </w:p>
    <w:p w14:paraId="22520186" w14:textId="77777777" w:rsidR="0020153C" w:rsidRPr="002958C1" w:rsidRDefault="0020153C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284B7726" w14:textId="474C3D5F" w:rsidR="003629C9" w:rsidRPr="002958C1" w:rsidRDefault="003629C9" w:rsidP="003629C9">
      <w:pPr>
        <w:pStyle w:val="Cover2"/>
        <w:rPr>
          <w:rFonts w:ascii="Huawei Sans" w:eastAsia="方正兰亭黑简体" w:hAnsi="Huawei Sans" w:cs="Huawei Sans"/>
          <w:lang w:eastAsia="zh-CN"/>
        </w:rPr>
      </w:pPr>
      <w:r w:rsidRPr="002958C1">
        <w:rPr>
          <w:rFonts w:ascii="Huawei Sans" w:eastAsia="方正兰亭黑简体" w:hAnsi="Huawei Sans" w:cs="Huawei Sans"/>
          <w:lang w:eastAsia="zh-CN"/>
        </w:rPr>
        <w:t>版本：</w:t>
      </w:r>
      <w:r w:rsidR="007D0D6D">
        <w:rPr>
          <w:rFonts w:ascii="Huawei Sans" w:eastAsia="方正兰亭黑简体" w:hAnsi="Huawei Sans" w:cs="Huawei Sans" w:hint="eastAsia"/>
          <w:lang w:eastAsia="zh-CN"/>
        </w:rPr>
        <w:t>1.0</w:t>
      </w:r>
    </w:p>
    <w:p w14:paraId="3F112442" w14:textId="77777777" w:rsidR="0020153C" w:rsidRPr="002958C1" w:rsidRDefault="0020153C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0FA8C2C2" w14:textId="77777777" w:rsidR="0020153C" w:rsidRPr="002958C1" w:rsidRDefault="0020153C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58444A97" w14:textId="77777777" w:rsidR="0020153C" w:rsidRPr="002958C1" w:rsidRDefault="0020153C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62ED3664" w14:textId="414C8387" w:rsidR="00213E96" w:rsidRPr="002958C1" w:rsidRDefault="00213E96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2F5EACC8" w14:textId="5E174D38" w:rsidR="00213E96" w:rsidRPr="002958C1" w:rsidRDefault="00213E96" w:rsidP="0020153C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5D885321" w14:textId="51EA07BB" w:rsidR="00213E96" w:rsidRPr="002958C1" w:rsidRDefault="00213E96" w:rsidP="008C1CE0">
      <w:pPr>
        <w:pStyle w:val="Cover2"/>
        <w:jc w:val="left"/>
        <w:rPr>
          <w:rFonts w:ascii="Huawei Sans" w:eastAsia="方正兰亭黑简体" w:hAnsi="Huawei Sans" w:cs="Huawei Sans"/>
          <w:lang w:eastAsia="zh-CN"/>
        </w:rPr>
      </w:pPr>
    </w:p>
    <w:p w14:paraId="48D05E2B" w14:textId="77777777" w:rsidR="00213E96" w:rsidRPr="002958C1" w:rsidRDefault="00213E96" w:rsidP="00F806B0">
      <w:pPr>
        <w:pStyle w:val="Cover2"/>
        <w:jc w:val="left"/>
        <w:rPr>
          <w:rFonts w:ascii="Huawei Sans" w:eastAsia="方正兰亭黑简体" w:hAnsi="Huawei Sans" w:cs="Huawei Sans"/>
          <w:lang w:eastAsia="zh-CN"/>
        </w:rPr>
      </w:pPr>
    </w:p>
    <w:p w14:paraId="7CB96A1D" w14:textId="77777777" w:rsidR="00213E96" w:rsidRPr="002958C1" w:rsidRDefault="00213E96" w:rsidP="00213E96">
      <w:pPr>
        <w:pStyle w:val="Cover2"/>
        <w:jc w:val="left"/>
        <w:rPr>
          <w:rFonts w:ascii="Huawei Sans" w:eastAsia="方正兰亭黑简体" w:hAnsi="Huawei Sans" w:cs="Huawei Sans"/>
          <w:lang w:eastAsia="zh-CN"/>
        </w:rPr>
      </w:pPr>
    </w:p>
    <w:p w14:paraId="7028DA36" w14:textId="14CA7C1E" w:rsidR="00213E96" w:rsidRPr="002958C1" w:rsidRDefault="00342110" w:rsidP="00213E96">
      <w:pPr>
        <w:pStyle w:val="cover--"/>
        <w:rPr>
          <w:rFonts w:ascii="Huawei Sans" w:eastAsia="方正兰亭黑简体" w:hAnsi="Huawei Sans" w:cs="Huawei Sans"/>
          <w:noProof/>
        </w:rPr>
      </w:pPr>
      <w:r w:rsidRPr="002958C1">
        <w:rPr>
          <w:rFonts w:ascii="Huawei Sans" w:eastAsia="方正兰亭黑简体" w:hAnsi="Huawei Sans" w:cs="Huawei Sans"/>
          <w:noProof/>
        </w:rPr>
        <w:drawing>
          <wp:inline distT="0" distB="0" distL="0" distR="0" wp14:anchorId="59921424" wp14:editId="57BD509D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373C" w14:textId="77777777" w:rsidR="00213E96" w:rsidRPr="002958C1" w:rsidRDefault="00213E96" w:rsidP="00213E96">
      <w:pPr>
        <w:rPr>
          <w:rFonts w:ascii="Huawei Sans" w:hAnsi="Huawei Sans" w:cs="Huawei Sans"/>
        </w:rPr>
      </w:pPr>
      <w:r w:rsidRPr="002958C1">
        <w:rPr>
          <w:rFonts w:ascii="Huawei Sans" w:hAnsi="Huawei Sans" w:cs="Huawei Sans"/>
          <w:caps/>
        </w:rPr>
        <w:fldChar w:fldCharType="begin"/>
      </w:r>
      <w:r w:rsidRPr="002958C1">
        <w:rPr>
          <w:rFonts w:ascii="Huawei Sans" w:hAnsi="Huawei Sans" w:cs="Huawei Sans"/>
          <w:caps/>
        </w:rPr>
        <w:instrText xml:space="preserve"> DOCPROPERTY  Confidential </w:instrText>
      </w:r>
      <w:r w:rsidRPr="002958C1">
        <w:rPr>
          <w:rFonts w:ascii="Huawei Sans" w:hAnsi="Huawei Sans" w:cs="Huawei Sans"/>
          <w:caps/>
        </w:rPr>
        <w:fldChar w:fldCharType="end"/>
      </w:r>
    </w:p>
    <w:p w14:paraId="6F7BEF1B" w14:textId="77777777" w:rsidR="00213E96" w:rsidRPr="002958C1" w:rsidRDefault="00213E96" w:rsidP="00213E96">
      <w:pPr>
        <w:pStyle w:val="Cover2"/>
        <w:rPr>
          <w:rFonts w:ascii="Huawei Sans" w:eastAsia="方正兰亭黑简体" w:hAnsi="Huawei Sans" w:cs="Huawei Sans"/>
          <w:lang w:eastAsia="zh-CN"/>
        </w:rPr>
      </w:pPr>
      <w:r w:rsidRPr="002958C1">
        <w:rPr>
          <w:rFonts w:ascii="Huawei Sans" w:eastAsia="方正兰亭黑简体" w:hAnsi="Huawei Sans" w:cs="Huawei Sans"/>
          <w:lang w:eastAsia="zh-CN"/>
        </w:rPr>
        <w:lastRenderedPageBreak/>
        <w:t>华为技术有限公司</w:t>
      </w:r>
    </w:p>
    <w:p w14:paraId="4C0703B4" w14:textId="6D5876C0" w:rsidR="00BC05ED" w:rsidRPr="002958C1" w:rsidRDefault="00033B54"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 w:cs="Huawei Sans"/>
        </w:rPr>
      </w:pPr>
      <w:r w:rsidRPr="002958C1">
        <w:rPr>
          <w:rFonts w:ascii="Huawei Sans" w:hAnsi="Huawei Sans" w:cs="Huawei Sans"/>
        </w:rPr>
        <w:br w:type="page"/>
      </w:r>
    </w:p>
    <w:p w14:paraId="28C46993" w14:textId="77777777" w:rsidR="004E7C79" w:rsidRPr="002958C1" w:rsidRDefault="004E7C79" w:rsidP="004E7C79">
      <w:pPr>
        <w:ind w:left="0"/>
        <w:rPr>
          <w:rFonts w:ascii="Huawei Sans" w:hAnsi="Huawei Sans" w:cs="Huawei Sans"/>
        </w:rPr>
      </w:pPr>
      <w:bookmarkStart w:id="0" w:name="_Ref218071467"/>
      <w:bookmarkStart w:id="1" w:name="_Ref218071624"/>
      <w:bookmarkStart w:id="2" w:name="_Ref218071784"/>
      <w:bookmarkStart w:id="3" w:name="_Ref218072047"/>
      <w:bookmarkStart w:id="4" w:name="_Ref218422894"/>
      <w:bookmarkStart w:id="5" w:name="_Ref218422900"/>
      <w:bookmarkStart w:id="6" w:name="_Ref218423379"/>
      <w:bookmarkStart w:id="7" w:name="_Toc218425197"/>
      <w:bookmarkStart w:id="8" w:name="_Toc227138864"/>
      <w:bookmarkStart w:id="9" w:name="_Toc437504216"/>
    </w:p>
    <w:tbl>
      <w:tblPr>
        <w:tblStyle w:val="a8"/>
        <w:tblW w:w="0" w:type="auto"/>
        <w:tblInd w:w="0" w:type="dxa"/>
        <w:tblLook w:val="01E0" w:firstRow="1" w:lastRow="1" w:firstColumn="1" w:lastColumn="1" w:noHBand="0" w:noVBand="0"/>
      </w:tblPr>
      <w:tblGrid>
        <w:gridCol w:w="9639"/>
      </w:tblGrid>
      <w:tr w:rsidR="004E7C79" w:rsidRPr="002958C1" w14:paraId="10B1C3A5" w14:textId="77777777" w:rsidTr="009F1BE2">
        <w:trPr>
          <w:trHeight w:val="4799"/>
        </w:trPr>
        <w:tc>
          <w:tcPr>
            <w:tcW w:w="9639" w:type="dxa"/>
          </w:tcPr>
          <w:p w14:paraId="1212F35D" w14:textId="442DEB5C" w:rsidR="004E7C79" w:rsidRPr="002958C1" w:rsidRDefault="004E7C79" w:rsidP="009F1BE2">
            <w:pPr>
              <w:pStyle w:val="Cover4"/>
              <w:rPr>
                <w:rFonts w:ascii="Huawei Sans" w:eastAsia="方正兰亭黑简体" w:hAnsi="Huawei Sans" w:cs="Huawei Sans"/>
                <w:sz w:val="22"/>
              </w:rPr>
            </w:pPr>
            <w:r w:rsidRPr="002958C1">
              <w:rPr>
                <w:rFonts w:ascii="Huawei Sans" w:eastAsia="方正兰亭黑简体" w:hAnsi="Huawei Sans" w:cs="Huawei Sans"/>
                <w:sz w:val="22"/>
              </w:rPr>
              <w:t>版权所有</w:t>
            </w:r>
            <w:r w:rsidRPr="002958C1">
              <w:rPr>
                <w:rFonts w:ascii="Huawei Sans" w:eastAsia="方正兰亭黑简体" w:hAnsi="Huawei Sans" w:cs="Huawei Sans"/>
                <w:sz w:val="22"/>
              </w:rPr>
              <w:t xml:space="preserve"> © </w:t>
            </w:r>
            <w:r w:rsidRPr="002958C1">
              <w:rPr>
                <w:rFonts w:ascii="Huawei Sans" w:eastAsia="方正兰亭黑简体" w:hAnsi="Huawei Sans" w:cs="Huawei Sans"/>
                <w:sz w:val="22"/>
              </w:rPr>
              <w:t>华为技术有限公司</w:t>
            </w:r>
            <w:r w:rsidRPr="002958C1">
              <w:rPr>
                <w:rFonts w:ascii="Huawei Sans" w:eastAsia="方正兰亭黑简体" w:hAnsi="Huawei Sans" w:cs="Huawei Sans"/>
                <w:sz w:val="22"/>
              </w:rPr>
              <w:t xml:space="preserve"> 202</w:t>
            </w:r>
            <w:r w:rsidR="005F28EA">
              <w:rPr>
                <w:rFonts w:ascii="Huawei Sans" w:eastAsia="方正兰亭黑简体" w:hAnsi="Huawei Sans" w:cs="Huawei Sans"/>
                <w:sz w:val="22"/>
              </w:rPr>
              <w:t>4</w:t>
            </w:r>
            <w:r w:rsidRPr="002958C1">
              <w:rPr>
                <w:rFonts w:ascii="Huawei Sans" w:eastAsia="方正兰亭黑简体" w:hAnsi="Huawei Sans" w:cs="Huawei Sans"/>
                <w:sz w:val="22"/>
              </w:rPr>
              <w:t xml:space="preserve"> </w:t>
            </w:r>
            <w:r w:rsidRPr="002958C1">
              <w:rPr>
                <w:rFonts w:ascii="Huawei Sans" w:eastAsia="方正兰亭黑简体" w:hAnsi="Huawei Sans" w:cs="Huawei Sans"/>
                <w:sz w:val="22"/>
              </w:rPr>
              <w:t>保留一切权利。</w:t>
            </w:r>
          </w:p>
          <w:p w14:paraId="7C0EEAC8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0"/>
              </w:rPr>
            </w:pPr>
            <w:r w:rsidRPr="002958C1">
              <w:rPr>
                <w:rFonts w:ascii="Huawei Sans" w:hAnsi="Huawei Sans" w:cs="Huawei Sans"/>
                <w:sz w:val="24"/>
                <w:szCs w:val="20"/>
              </w:rPr>
              <w:t>非经本公司书面许可，任何单位和个人不得擅自摘抄、复制本文档内容的部分或全部，并不得以任何形式传播。</w:t>
            </w:r>
          </w:p>
          <w:p w14:paraId="6351FD1B" w14:textId="77777777" w:rsidR="004E7C79" w:rsidRPr="002958C1" w:rsidRDefault="004E7C79" w:rsidP="009F1BE2">
            <w:pPr>
              <w:pStyle w:val="Cover3"/>
              <w:rPr>
                <w:rFonts w:ascii="Huawei Sans" w:eastAsia="方正兰亭黑简体" w:hAnsi="Huawei Sans" w:cs="Huawei Sans"/>
              </w:rPr>
            </w:pPr>
          </w:p>
          <w:p w14:paraId="5B67D7CA" w14:textId="77777777" w:rsidR="004E7C79" w:rsidRPr="002958C1" w:rsidRDefault="004E7C79" w:rsidP="009F1BE2">
            <w:pPr>
              <w:pStyle w:val="Cover3"/>
              <w:rPr>
                <w:rFonts w:ascii="Huawei Sans" w:eastAsia="方正兰亭黑简体" w:hAnsi="Huawei Sans" w:cs="Huawei Sans"/>
              </w:rPr>
            </w:pPr>
            <w:r w:rsidRPr="002958C1">
              <w:rPr>
                <w:rFonts w:ascii="Huawei Sans" w:eastAsia="方正兰亭黑简体" w:hAnsi="Huawei Sans" w:cs="Huawei Sans"/>
              </w:rPr>
              <w:t>商标声明</w:t>
            </w:r>
          </w:p>
          <w:p w14:paraId="39CE3833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0"/>
              </w:rPr>
            </w:pPr>
            <w:r w:rsidRPr="002958C1">
              <w:rPr>
                <w:rFonts w:ascii="Huawei Sans" w:hAnsi="Huawei Sans" w:cs="Huawei Sans"/>
                <w:noProof/>
                <w:sz w:val="44"/>
              </w:rPr>
              <w:drawing>
                <wp:inline distT="0" distB="0" distL="0" distR="0" wp14:anchorId="0CE47418" wp14:editId="33466FBF">
                  <wp:extent cx="295200" cy="300636"/>
                  <wp:effectExtent l="0" t="0" r="0" b="4445"/>
                  <wp:docPr id="6" name="图片 6" descr="C:\Users\jwx341670\Desktop\华为标志 Huawei Logo 2018\竖版标志Vertical Version\PNG\HW_POS_RBG_Vertical-150pp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jwx341670\Desktop\华为标志 Huawei Logo 2018\竖版标志Vertical Version\PNG\HW_POS_RBG_Vertical-150pp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00" cy="300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958C1">
              <w:rPr>
                <w:rFonts w:ascii="Huawei Sans" w:hAnsi="Huawei Sans" w:cs="Huawei Sans"/>
                <w:sz w:val="24"/>
                <w:szCs w:val="20"/>
              </w:rPr>
              <w:t xml:space="preserve"> </w:t>
            </w:r>
            <w:r w:rsidRPr="002958C1">
              <w:rPr>
                <w:rFonts w:ascii="Huawei Sans" w:hAnsi="Huawei Sans" w:cs="Huawei Sans"/>
                <w:sz w:val="24"/>
                <w:szCs w:val="20"/>
              </w:rPr>
              <w:t>和其他华为商标均为华为技术有限公司的商标。</w:t>
            </w:r>
          </w:p>
          <w:p w14:paraId="374ED1DF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0"/>
              </w:rPr>
            </w:pPr>
            <w:r w:rsidRPr="002958C1">
              <w:rPr>
                <w:rFonts w:ascii="Huawei Sans" w:hAnsi="Huawei Sans" w:cs="Huawei Sans"/>
                <w:sz w:val="24"/>
                <w:szCs w:val="20"/>
              </w:rPr>
              <w:t>本文档提及的其他所有商标或注册商标，由各自的所有人拥有。</w:t>
            </w:r>
          </w:p>
          <w:p w14:paraId="65D62D94" w14:textId="77777777" w:rsidR="004E7C79" w:rsidRPr="002958C1" w:rsidRDefault="004E7C79" w:rsidP="009F1BE2">
            <w:pPr>
              <w:pStyle w:val="Cover3"/>
              <w:rPr>
                <w:rFonts w:ascii="Huawei Sans" w:eastAsia="方正兰亭黑简体" w:hAnsi="Huawei Sans" w:cs="Huawei Sans"/>
              </w:rPr>
            </w:pPr>
          </w:p>
          <w:p w14:paraId="649F713D" w14:textId="77777777" w:rsidR="004E7C79" w:rsidRPr="002958C1" w:rsidRDefault="004E7C79" w:rsidP="009F1BE2">
            <w:pPr>
              <w:pStyle w:val="Cover3"/>
              <w:rPr>
                <w:rFonts w:ascii="Huawei Sans" w:eastAsia="方正兰亭黑简体" w:hAnsi="Huawei Sans" w:cs="Huawei Sans"/>
              </w:rPr>
            </w:pPr>
            <w:r w:rsidRPr="002958C1">
              <w:rPr>
                <w:rFonts w:ascii="Huawei Sans" w:eastAsia="方正兰亭黑简体" w:hAnsi="Huawei Sans" w:cs="Huawei Sans"/>
              </w:rPr>
              <w:t>注意</w:t>
            </w:r>
          </w:p>
          <w:p w14:paraId="53C80F45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0"/>
              </w:rPr>
            </w:pPr>
            <w:r w:rsidRPr="002958C1">
              <w:rPr>
                <w:rFonts w:ascii="Huawei Sans" w:hAnsi="Huawei Sans" w:cs="Huawei Sans"/>
                <w:sz w:val="24"/>
                <w:szCs w:val="20"/>
              </w:rPr>
              <w:t>您购买的产品、服务或特性等应受华为公司商业合同和条款的约束，本文档中描述的全部或部分产品、服务或特性可能不在您的购买或使用范围之内。除非合同另有约定，华为公司对本文档内容不做任何明示或暗示的声明或保证。</w:t>
            </w:r>
          </w:p>
          <w:p w14:paraId="3CFEA94D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</w:rPr>
            </w:pPr>
            <w:r w:rsidRPr="002958C1">
              <w:rPr>
                <w:rFonts w:ascii="Huawei Sans" w:hAnsi="Huawei Sans" w:cs="Huawei Sans"/>
                <w:sz w:val="24"/>
                <w:szCs w:val="20"/>
              </w:rPr>
              <w:t>由于产品版本升级或其他原因，本文档内容会不定期进行更新。除非另有约定，本文档仅作为使用指导，本文档中的所有陈述、信息和建议不构成任何明示或暗示的担保。</w:t>
            </w:r>
          </w:p>
        </w:tc>
      </w:tr>
    </w:tbl>
    <w:p w14:paraId="0EAB4E29" w14:textId="77777777" w:rsidR="004E7C79" w:rsidRPr="002958C1" w:rsidRDefault="004E7C79" w:rsidP="004E7C79">
      <w:pPr>
        <w:pStyle w:val="TableText"/>
        <w:rPr>
          <w:rFonts w:ascii="Huawei Sans" w:hAnsi="Huawei Sans" w:cs="Huawei Sans"/>
        </w:rPr>
      </w:pPr>
    </w:p>
    <w:p w14:paraId="5CE23DBB" w14:textId="77777777" w:rsidR="004E7C79" w:rsidRPr="002958C1" w:rsidRDefault="004E7C79" w:rsidP="004E7C79">
      <w:pPr>
        <w:pStyle w:val="TableText"/>
        <w:rPr>
          <w:rFonts w:ascii="Huawei Sans" w:hAnsi="Huawei Sans" w:cs="Huawei Sans"/>
        </w:rPr>
      </w:pPr>
    </w:p>
    <w:p w14:paraId="6E6709AB" w14:textId="77777777" w:rsidR="004E7C79" w:rsidRPr="002958C1" w:rsidRDefault="004E7C79" w:rsidP="004E7C79">
      <w:pPr>
        <w:pStyle w:val="TableText"/>
        <w:rPr>
          <w:rFonts w:ascii="Huawei Sans" w:hAnsi="Huawei Sans" w:cs="Huawei Sans"/>
        </w:rPr>
      </w:pPr>
    </w:p>
    <w:p w14:paraId="01EAE40E" w14:textId="77777777" w:rsidR="004E7C79" w:rsidRPr="002958C1" w:rsidRDefault="004E7C79" w:rsidP="004E7C79">
      <w:pPr>
        <w:pStyle w:val="TableText"/>
        <w:rPr>
          <w:rFonts w:ascii="Huawei Sans" w:hAnsi="Huawei Sans" w:cs="Huawei Sans"/>
        </w:rPr>
      </w:pPr>
    </w:p>
    <w:p w14:paraId="2B3B952D" w14:textId="77777777" w:rsidR="004E7C79" w:rsidRPr="002958C1" w:rsidRDefault="004E7C79" w:rsidP="004E7C79">
      <w:pPr>
        <w:pStyle w:val="TableText"/>
        <w:rPr>
          <w:rFonts w:ascii="Huawei Sans" w:hAnsi="Huawei Sans" w:cs="Huawei Sans"/>
        </w:rPr>
      </w:pPr>
    </w:p>
    <w:tbl>
      <w:tblPr>
        <w:tblStyle w:val="a8"/>
        <w:tblW w:w="0" w:type="auto"/>
        <w:tblLook w:val="01E0" w:firstRow="1" w:lastRow="1" w:firstColumn="1" w:lastColumn="1" w:noHBand="0" w:noVBand="0"/>
      </w:tblPr>
      <w:tblGrid>
        <w:gridCol w:w="1658"/>
        <w:gridCol w:w="7868"/>
      </w:tblGrid>
      <w:tr w:rsidR="004E7C79" w:rsidRPr="002958C1" w14:paraId="6ED1258E" w14:textId="77777777" w:rsidTr="009F1BE2">
        <w:trPr>
          <w:trHeight w:val="634"/>
        </w:trPr>
        <w:tc>
          <w:tcPr>
            <w:tcW w:w="9640" w:type="dxa"/>
            <w:gridSpan w:val="2"/>
            <w:vAlign w:val="center"/>
          </w:tcPr>
          <w:p w14:paraId="27D699A5" w14:textId="77777777" w:rsidR="004E7C79" w:rsidRPr="002958C1" w:rsidRDefault="004E7C79" w:rsidP="009F1BE2">
            <w:pPr>
              <w:pStyle w:val="Cover2"/>
              <w:rPr>
                <w:rFonts w:ascii="Huawei Sans" w:eastAsia="方正兰亭黑简体" w:hAnsi="Huawei Sans" w:cs="Huawei Sans"/>
                <w:sz w:val="24"/>
                <w:szCs w:val="24"/>
              </w:rPr>
            </w:pPr>
            <w:r w:rsidRPr="002958C1">
              <w:rPr>
                <w:rFonts w:ascii="Huawei Sans" w:eastAsia="方正兰亭黑简体" w:hAnsi="Huawei Sans" w:cs="Huawei Sans"/>
                <w:sz w:val="28"/>
                <w:szCs w:val="24"/>
              </w:rPr>
              <w:t>华为技术有限公司</w:t>
            </w:r>
          </w:p>
        </w:tc>
      </w:tr>
      <w:tr w:rsidR="004E7C79" w:rsidRPr="002958C1" w14:paraId="5728AEA8" w14:textId="77777777" w:rsidTr="009F1BE2">
        <w:trPr>
          <w:trHeight w:val="371"/>
        </w:trPr>
        <w:tc>
          <w:tcPr>
            <w:tcW w:w="1675" w:type="dxa"/>
            <w:vAlign w:val="center"/>
          </w:tcPr>
          <w:p w14:paraId="689AB7E3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4"/>
              </w:rPr>
            </w:pPr>
            <w:r w:rsidRPr="002958C1">
              <w:rPr>
                <w:rFonts w:ascii="Huawei Sans" w:hAnsi="Huawei Sans" w:cs="Huawei Sans"/>
                <w:sz w:val="24"/>
                <w:szCs w:val="24"/>
              </w:rPr>
              <w:t>地址：</w:t>
            </w:r>
          </w:p>
        </w:tc>
        <w:tc>
          <w:tcPr>
            <w:tcW w:w="7965" w:type="dxa"/>
            <w:vAlign w:val="center"/>
          </w:tcPr>
          <w:p w14:paraId="128D70AF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4"/>
              </w:rPr>
            </w:pPr>
            <w:r w:rsidRPr="002958C1">
              <w:rPr>
                <w:rFonts w:ascii="Huawei Sans" w:hAnsi="Huawei Sans" w:cs="Huawei Sans"/>
                <w:sz w:val="24"/>
                <w:szCs w:val="24"/>
              </w:rPr>
              <w:t>深圳市龙岗区坂田华为总部办公楼</w:t>
            </w:r>
            <w:r w:rsidRPr="002958C1">
              <w:rPr>
                <w:rFonts w:ascii="Huawei Sans" w:hAnsi="Huawei Sans" w:cs="Huawei Sans"/>
                <w:sz w:val="24"/>
                <w:szCs w:val="24"/>
              </w:rPr>
              <w:t xml:space="preserve">     </w:t>
            </w:r>
            <w:r w:rsidRPr="002958C1">
              <w:rPr>
                <w:rFonts w:ascii="Huawei Sans" w:hAnsi="Huawei Sans" w:cs="Huawei Sans"/>
                <w:sz w:val="24"/>
                <w:szCs w:val="24"/>
              </w:rPr>
              <w:t>邮编：</w:t>
            </w:r>
            <w:r w:rsidRPr="002958C1">
              <w:rPr>
                <w:rFonts w:ascii="Huawei Sans" w:hAnsi="Huawei Sans" w:cs="Huawei Sans"/>
                <w:sz w:val="24"/>
                <w:szCs w:val="24"/>
              </w:rPr>
              <w:t>518129</w:t>
            </w:r>
          </w:p>
        </w:tc>
      </w:tr>
      <w:tr w:rsidR="004E7C79" w:rsidRPr="002958C1" w14:paraId="596F1481" w14:textId="77777777" w:rsidTr="009F1BE2">
        <w:trPr>
          <w:trHeight w:val="337"/>
        </w:trPr>
        <w:tc>
          <w:tcPr>
            <w:tcW w:w="1675" w:type="dxa"/>
            <w:vAlign w:val="center"/>
          </w:tcPr>
          <w:p w14:paraId="4EC14F01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4"/>
              </w:rPr>
            </w:pPr>
            <w:r w:rsidRPr="002958C1">
              <w:rPr>
                <w:rFonts w:ascii="Huawei Sans" w:hAnsi="Huawei Sans" w:cs="Huawei Sans"/>
                <w:sz w:val="24"/>
                <w:szCs w:val="24"/>
              </w:rPr>
              <w:t>网址：</w:t>
            </w:r>
          </w:p>
        </w:tc>
        <w:tc>
          <w:tcPr>
            <w:tcW w:w="7965" w:type="dxa"/>
            <w:vAlign w:val="center"/>
          </w:tcPr>
          <w:p w14:paraId="6900A962" w14:textId="77777777" w:rsidR="004E7C79" w:rsidRPr="002958C1" w:rsidRDefault="004E7C79" w:rsidP="009F1BE2">
            <w:pPr>
              <w:pStyle w:val="CoverText"/>
              <w:rPr>
                <w:rFonts w:ascii="Huawei Sans" w:hAnsi="Huawei Sans" w:cs="Huawei Sans"/>
                <w:sz w:val="24"/>
                <w:szCs w:val="24"/>
              </w:rPr>
            </w:pPr>
            <w:r w:rsidRPr="002958C1">
              <w:rPr>
                <w:rStyle w:val="af"/>
                <w:rFonts w:ascii="Huawei Sans" w:hAnsi="Huawei Sans" w:cs="Huawei Sans"/>
                <w:sz w:val="24"/>
                <w:szCs w:val="24"/>
                <w:lang w:val="pt-BR"/>
              </w:rPr>
              <w:t>http://</w:t>
            </w:r>
            <w:hyperlink r:id="rId14" w:history="1">
              <w:r w:rsidRPr="002958C1">
                <w:rPr>
                  <w:rStyle w:val="af"/>
                  <w:rFonts w:ascii="Huawei Sans" w:hAnsi="Huawei Sans" w:cs="Huawei Sans"/>
                  <w:sz w:val="24"/>
                  <w:szCs w:val="24"/>
                  <w:lang w:val="pt-BR"/>
                </w:rPr>
                <w:t>e</w:t>
              </w:r>
            </w:hyperlink>
            <w:r w:rsidRPr="002958C1">
              <w:rPr>
                <w:rStyle w:val="af"/>
                <w:rFonts w:ascii="Huawei Sans" w:hAnsi="Huawei Sans" w:cs="Huawei Sans"/>
                <w:sz w:val="24"/>
                <w:szCs w:val="24"/>
                <w:lang w:val="pt-BR"/>
              </w:rPr>
              <w:t>.huawei.com</w:t>
            </w:r>
          </w:p>
        </w:tc>
      </w:tr>
    </w:tbl>
    <w:p w14:paraId="15727507" w14:textId="77777777" w:rsidR="004E7C79" w:rsidRPr="002958C1" w:rsidRDefault="004E7C79" w:rsidP="004E7C79">
      <w:pPr>
        <w:pStyle w:val="TableText"/>
        <w:rPr>
          <w:rFonts w:ascii="Huawei Sans" w:hAnsi="Huawei Sans" w:cs="Huawei Sans"/>
        </w:rPr>
      </w:pPr>
    </w:p>
    <w:p w14:paraId="6300510D" w14:textId="77777777" w:rsidR="004E7C79" w:rsidRPr="002958C1" w:rsidRDefault="004E7C79" w:rsidP="004E7C79">
      <w:pPr>
        <w:rPr>
          <w:rFonts w:ascii="Huawei Sans" w:hAnsi="Huawei Sans" w:cs="Huawei Sans"/>
        </w:rPr>
      </w:pPr>
    </w:p>
    <w:p w14:paraId="1E3252D1" w14:textId="77777777" w:rsidR="004E7C79" w:rsidRPr="002958C1" w:rsidRDefault="004E7C79" w:rsidP="004E7C79">
      <w:pPr>
        <w:rPr>
          <w:rFonts w:ascii="Huawei Sans" w:hAnsi="Huawei Sans" w:cs="Huawei Sans"/>
        </w:rPr>
      </w:pPr>
    </w:p>
    <w:p w14:paraId="0B9FCF68" w14:textId="77777777" w:rsidR="004E7C79" w:rsidRPr="002958C1" w:rsidRDefault="004E7C79" w:rsidP="004E7C79">
      <w:pPr>
        <w:rPr>
          <w:rFonts w:ascii="Huawei Sans" w:hAnsi="Huawei Sans" w:cs="Huawei Sans"/>
        </w:rPr>
        <w:sectPr w:rsidR="004E7C79" w:rsidRPr="002958C1" w:rsidSect="00534DEB">
          <w:footerReference w:type="default" r:id="rId15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sdt>
      <w:sdtPr>
        <w:rPr>
          <w:rFonts w:ascii="HuaweiSans-Regular" w:hAnsi="HuaweiSans-Regular" w:cs="Huawei Sans"/>
          <w:b w:val="0"/>
          <w:bCs w:val="0"/>
          <w:sz w:val="21"/>
          <w:szCs w:val="21"/>
          <w:lang w:val="zh-CN"/>
        </w:rPr>
        <w:id w:val="-1966112858"/>
        <w:docPartObj>
          <w:docPartGallery w:val="Table of Contents"/>
          <w:docPartUnique/>
        </w:docPartObj>
      </w:sdtPr>
      <w:sdtEndPr>
        <w:rPr>
          <w:sz w:val="32"/>
          <w:szCs w:val="32"/>
        </w:rPr>
      </w:sdtEndPr>
      <w:sdtContent>
        <w:p w14:paraId="5B902EF0" w14:textId="2E3C15AF" w:rsidR="0020153C" w:rsidRPr="002958C1" w:rsidRDefault="0020153C" w:rsidP="00FD6CD0">
          <w:pPr>
            <w:pStyle w:val="Contents"/>
            <w:rPr>
              <w:rFonts w:cs="Huawei Sans"/>
            </w:rPr>
          </w:pPr>
          <w:r w:rsidRPr="002958C1">
            <w:rPr>
              <w:rFonts w:cs="Huawei Sans"/>
              <w:lang w:val="zh-CN"/>
            </w:rPr>
            <w:t>目录</w:t>
          </w:r>
        </w:p>
        <w:p w14:paraId="2C4875F7" w14:textId="5512BB43" w:rsidR="00E74AA2" w:rsidRDefault="001B1484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 w:rsidRPr="002958C1">
            <w:rPr>
              <w:rFonts w:cs="Huawei Sans"/>
              <w:b w:val="0"/>
              <w:bCs w:val="0"/>
              <w:noProof/>
            </w:rPr>
            <w:fldChar w:fldCharType="begin"/>
          </w:r>
          <w:r w:rsidRPr="002958C1">
            <w:rPr>
              <w:rFonts w:cs="Huawei Sans"/>
              <w:b w:val="0"/>
              <w:bCs w:val="0"/>
              <w:noProof/>
            </w:rPr>
            <w:instrText xml:space="preserve"> TOC \o "1-3" \h \z \u </w:instrText>
          </w:r>
          <w:r w:rsidRPr="002958C1">
            <w:rPr>
              <w:rFonts w:cs="Huawei Sans"/>
              <w:b w:val="0"/>
              <w:bCs w:val="0"/>
              <w:noProof/>
            </w:rPr>
            <w:fldChar w:fldCharType="separate"/>
          </w:r>
          <w:hyperlink w:anchor="_Toc176014358" w:history="1">
            <w:r w:rsidR="00E74AA2" w:rsidRPr="00ED6C5D">
              <w:rPr>
                <w:rStyle w:val="af"/>
                <w:noProof/>
              </w:rPr>
              <w:t>1</w:t>
            </w:r>
            <w:r w:rsidR="00E74AA2" w:rsidRPr="00ED6C5D">
              <w:rPr>
                <w:rStyle w:val="af"/>
                <w:rFonts w:cs="Huawei Sans"/>
                <w:noProof/>
              </w:rPr>
              <w:t xml:space="preserve"> CNNCTC</w:t>
            </w:r>
            <w:r w:rsidR="00E74AA2" w:rsidRPr="00ED6C5D">
              <w:rPr>
                <w:rStyle w:val="af"/>
                <w:rFonts w:cs="Huawei Sans"/>
                <w:noProof/>
              </w:rPr>
              <w:t>图像文本识别离线推理全流程实践</w:t>
            </w:r>
            <w:r w:rsidR="00E74AA2">
              <w:rPr>
                <w:noProof/>
                <w:webHidden/>
              </w:rPr>
              <w:tab/>
            </w:r>
            <w:r w:rsidR="00E74AA2">
              <w:rPr>
                <w:noProof/>
                <w:webHidden/>
              </w:rPr>
              <w:fldChar w:fldCharType="begin"/>
            </w:r>
            <w:r w:rsidR="00E74AA2">
              <w:rPr>
                <w:noProof/>
                <w:webHidden/>
              </w:rPr>
              <w:instrText xml:space="preserve"> PAGEREF _Toc176014358 \h </w:instrText>
            </w:r>
            <w:r w:rsidR="00E74AA2">
              <w:rPr>
                <w:noProof/>
                <w:webHidden/>
              </w:rPr>
            </w:r>
            <w:r w:rsidR="00E74AA2">
              <w:rPr>
                <w:noProof/>
                <w:webHidden/>
              </w:rPr>
              <w:fldChar w:fldCharType="separate"/>
            </w:r>
            <w:r w:rsidR="00E74AA2">
              <w:rPr>
                <w:noProof/>
                <w:webHidden/>
              </w:rPr>
              <w:t>2</w:t>
            </w:r>
            <w:r w:rsidR="00E74AA2">
              <w:rPr>
                <w:noProof/>
                <w:webHidden/>
              </w:rPr>
              <w:fldChar w:fldCharType="end"/>
            </w:r>
          </w:hyperlink>
        </w:p>
        <w:p w14:paraId="72E25859" w14:textId="67FED8C6" w:rsidR="00E74AA2" w:rsidRDefault="00D95647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6014359" w:history="1">
            <w:r w:rsidR="00E74AA2" w:rsidRPr="00ED6C5D">
              <w:rPr>
                <w:rStyle w:val="af"/>
                <w:rFonts w:cs="Book Antiqua"/>
                <w:bCs/>
                <w:snapToGrid w:val="0"/>
              </w:rPr>
              <w:t>1.1</w:t>
            </w:r>
            <w:r w:rsidR="00E74AA2" w:rsidRPr="00ED6C5D">
              <w:rPr>
                <w:rStyle w:val="af"/>
                <w:rFonts w:cs="Huawei Sans"/>
                <w:bCs/>
              </w:rPr>
              <w:t xml:space="preserve"> </w:t>
            </w:r>
            <w:r w:rsidR="00E74AA2" w:rsidRPr="00ED6C5D">
              <w:rPr>
                <w:rStyle w:val="af"/>
                <w:rFonts w:cs="Huawei Sans"/>
                <w:bCs/>
              </w:rPr>
              <w:t>实验介绍</w:t>
            </w:r>
            <w:r w:rsidR="00E74AA2">
              <w:rPr>
                <w:webHidden/>
              </w:rPr>
              <w:tab/>
            </w:r>
            <w:r w:rsidR="00E74AA2">
              <w:rPr>
                <w:webHidden/>
              </w:rPr>
              <w:fldChar w:fldCharType="begin"/>
            </w:r>
            <w:r w:rsidR="00E74AA2">
              <w:rPr>
                <w:webHidden/>
              </w:rPr>
              <w:instrText xml:space="preserve"> PAGEREF _Toc176014359 \h </w:instrText>
            </w:r>
            <w:r w:rsidR="00E74AA2">
              <w:rPr>
                <w:webHidden/>
              </w:rPr>
            </w:r>
            <w:r w:rsidR="00E74AA2">
              <w:rPr>
                <w:webHidden/>
              </w:rPr>
              <w:fldChar w:fldCharType="separate"/>
            </w:r>
            <w:r w:rsidR="00E74AA2">
              <w:rPr>
                <w:webHidden/>
              </w:rPr>
              <w:t>2</w:t>
            </w:r>
            <w:r w:rsidR="00E74AA2">
              <w:rPr>
                <w:webHidden/>
              </w:rPr>
              <w:fldChar w:fldCharType="end"/>
            </w:r>
          </w:hyperlink>
        </w:p>
        <w:p w14:paraId="70644371" w14:textId="48AF0512" w:rsidR="00E74AA2" w:rsidRDefault="00D95647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6014360" w:history="1">
            <w:r w:rsidR="00E74AA2" w:rsidRPr="00ED6C5D">
              <w:rPr>
                <w:rStyle w:val="af"/>
                <w:rFonts w:cs="Book Antiqua"/>
                <w:snapToGrid w:val="0"/>
              </w:rPr>
              <w:t>1.2</w:t>
            </w:r>
            <w:r w:rsidR="00E74AA2" w:rsidRPr="00ED6C5D">
              <w:rPr>
                <w:rStyle w:val="af"/>
                <w:rFonts w:cs="Huawei Sans"/>
              </w:rPr>
              <w:t xml:space="preserve"> </w:t>
            </w:r>
            <w:r w:rsidR="00E74AA2" w:rsidRPr="00ED6C5D">
              <w:rPr>
                <w:rStyle w:val="af"/>
                <w:rFonts w:cs="Huawei Sans"/>
              </w:rPr>
              <w:t>实验目的</w:t>
            </w:r>
            <w:r w:rsidR="00E74AA2">
              <w:rPr>
                <w:webHidden/>
              </w:rPr>
              <w:tab/>
            </w:r>
            <w:r w:rsidR="00E74AA2">
              <w:rPr>
                <w:webHidden/>
              </w:rPr>
              <w:fldChar w:fldCharType="begin"/>
            </w:r>
            <w:r w:rsidR="00E74AA2">
              <w:rPr>
                <w:webHidden/>
              </w:rPr>
              <w:instrText xml:space="preserve"> PAGEREF _Toc176014360 \h </w:instrText>
            </w:r>
            <w:r w:rsidR="00E74AA2">
              <w:rPr>
                <w:webHidden/>
              </w:rPr>
            </w:r>
            <w:r w:rsidR="00E74AA2">
              <w:rPr>
                <w:webHidden/>
              </w:rPr>
              <w:fldChar w:fldCharType="separate"/>
            </w:r>
            <w:r w:rsidR="00E74AA2">
              <w:rPr>
                <w:webHidden/>
              </w:rPr>
              <w:t>2</w:t>
            </w:r>
            <w:r w:rsidR="00E74AA2">
              <w:rPr>
                <w:webHidden/>
              </w:rPr>
              <w:fldChar w:fldCharType="end"/>
            </w:r>
          </w:hyperlink>
        </w:p>
        <w:p w14:paraId="517C42A8" w14:textId="65AADFDB" w:rsidR="00E74AA2" w:rsidRDefault="00D95647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6014361" w:history="1">
            <w:r w:rsidR="00E74AA2" w:rsidRPr="00ED6C5D">
              <w:rPr>
                <w:rStyle w:val="af"/>
                <w:rFonts w:cs="Book Antiqua"/>
                <w:snapToGrid w:val="0"/>
              </w:rPr>
              <w:t>1.3</w:t>
            </w:r>
            <w:r w:rsidR="00E74AA2" w:rsidRPr="00ED6C5D">
              <w:rPr>
                <w:rStyle w:val="af"/>
              </w:rPr>
              <w:t xml:space="preserve"> </w:t>
            </w:r>
            <w:r w:rsidR="00E74AA2" w:rsidRPr="00ED6C5D">
              <w:rPr>
                <w:rStyle w:val="af"/>
              </w:rPr>
              <w:t>实验整体步骤</w:t>
            </w:r>
            <w:r w:rsidR="00E74AA2">
              <w:rPr>
                <w:webHidden/>
              </w:rPr>
              <w:tab/>
            </w:r>
            <w:r w:rsidR="00E74AA2">
              <w:rPr>
                <w:webHidden/>
              </w:rPr>
              <w:fldChar w:fldCharType="begin"/>
            </w:r>
            <w:r w:rsidR="00E74AA2">
              <w:rPr>
                <w:webHidden/>
              </w:rPr>
              <w:instrText xml:space="preserve"> PAGEREF _Toc176014361 \h </w:instrText>
            </w:r>
            <w:r w:rsidR="00E74AA2">
              <w:rPr>
                <w:webHidden/>
              </w:rPr>
            </w:r>
            <w:r w:rsidR="00E74AA2">
              <w:rPr>
                <w:webHidden/>
              </w:rPr>
              <w:fldChar w:fldCharType="separate"/>
            </w:r>
            <w:r w:rsidR="00E74AA2">
              <w:rPr>
                <w:webHidden/>
              </w:rPr>
              <w:t>2</w:t>
            </w:r>
            <w:r w:rsidR="00E74AA2">
              <w:rPr>
                <w:webHidden/>
              </w:rPr>
              <w:fldChar w:fldCharType="end"/>
            </w:r>
          </w:hyperlink>
        </w:p>
        <w:p w14:paraId="27160392" w14:textId="5FC36D44" w:rsidR="00E74AA2" w:rsidRDefault="00D95647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6014362" w:history="1">
            <w:r w:rsidR="00E74AA2" w:rsidRPr="00ED6C5D">
              <w:rPr>
                <w:rStyle w:val="af"/>
                <w:noProof/>
              </w:rPr>
              <w:t xml:space="preserve">2 </w:t>
            </w:r>
            <w:r w:rsidR="00E74AA2" w:rsidRPr="00ED6C5D">
              <w:rPr>
                <w:rStyle w:val="af"/>
                <w:noProof/>
              </w:rPr>
              <w:t>模型训练</w:t>
            </w:r>
            <w:r w:rsidR="00E74AA2">
              <w:rPr>
                <w:noProof/>
                <w:webHidden/>
              </w:rPr>
              <w:tab/>
            </w:r>
            <w:r w:rsidR="00E74AA2">
              <w:rPr>
                <w:noProof/>
                <w:webHidden/>
              </w:rPr>
              <w:fldChar w:fldCharType="begin"/>
            </w:r>
            <w:r w:rsidR="00E74AA2">
              <w:rPr>
                <w:noProof/>
                <w:webHidden/>
              </w:rPr>
              <w:instrText xml:space="preserve"> PAGEREF _Toc176014362 \h </w:instrText>
            </w:r>
            <w:r w:rsidR="00E74AA2">
              <w:rPr>
                <w:noProof/>
                <w:webHidden/>
              </w:rPr>
            </w:r>
            <w:r w:rsidR="00E74AA2">
              <w:rPr>
                <w:noProof/>
                <w:webHidden/>
              </w:rPr>
              <w:fldChar w:fldCharType="separate"/>
            </w:r>
            <w:r w:rsidR="00E74AA2">
              <w:rPr>
                <w:noProof/>
                <w:webHidden/>
              </w:rPr>
              <w:t>3</w:t>
            </w:r>
            <w:r w:rsidR="00E74AA2">
              <w:rPr>
                <w:noProof/>
                <w:webHidden/>
              </w:rPr>
              <w:fldChar w:fldCharType="end"/>
            </w:r>
          </w:hyperlink>
        </w:p>
        <w:p w14:paraId="1293B808" w14:textId="0AD05F36" w:rsidR="00E74AA2" w:rsidRDefault="00D95647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6014363" w:history="1">
            <w:r w:rsidR="00E74AA2" w:rsidRPr="00ED6C5D">
              <w:rPr>
                <w:rStyle w:val="af"/>
                <w:rFonts w:cs="Book Antiqua"/>
                <w:snapToGrid w:val="0"/>
              </w:rPr>
              <w:t>2.1</w:t>
            </w:r>
            <w:r w:rsidR="00E74AA2" w:rsidRPr="00ED6C5D">
              <w:rPr>
                <w:rStyle w:val="af"/>
              </w:rPr>
              <w:t xml:space="preserve"> </w:t>
            </w:r>
            <w:r w:rsidR="00E74AA2" w:rsidRPr="00ED6C5D">
              <w:rPr>
                <w:rStyle w:val="af"/>
              </w:rPr>
              <w:t>训练代码文档下载</w:t>
            </w:r>
            <w:r w:rsidR="00E74AA2">
              <w:rPr>
                <w:webHidden/>
              </w:rPr>
              <w:tab/>
            </w:r>
            <w:r w:rsidR="00E74AA2">
              <w:rPr>
                <w:webHidden/>
              </w:rPr>
              <w:fldChar w:fldCharType="begin"/>
            </w:r>
            <w:r w:rsidR="00E74AA2">
              <w:rPr>
                <w:webHidden/>
              </w:rPr>
              <w:instrText xml:space="preserve"> PAGEREF _Toc176014363 \h </w:instrText>
            </w:r>
            <w:r w:rsidR="00E74AA2">
              <w:rPr>
                <w:webHidden/>
              </w:rPr>
            </w:r>
            <w:r w:rsidR="00E74AA2">
              <w:rPr>
                <w:webHidden/>
              </w:rPr>
              <w:fldChar w:fldCharType="separate"/>
            </w:r>
            <w:r w:rsidR="00E74AA2">
              <w:rPr>
                <w:webHidden/>
              </w:rPr>
              <w:t>3</w:t>
            </w:r>
            <w:r w:rsidR="00E74AA2">
              <w:rPr>
                <w:webHidden/>
              </w:rPr>
              <w:fldChar w:fldCharType="end"/>
            </w:r>
          </w:hyperlink>
        </w:p>
        <w:p w14:paraId="4807C307" w14:textId="02152A5D" w:rsidR="00E74AA2" w:rsidRDefault="00D95647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6014364" w:history="1">
            <w:r w:rsidR="00E74AA2" w:rsidRPr="00ED6C5D">
              <w:rPr>
                <w:rStyle w:val="af"/>
                <w:rFonts w:cs="Book Antiqua"/>
                <w:snapToGrid w:val="0"/>
              </w:rPr>
              <w:t>2.2</w:t>
            </w:r>
            <w:r w:rsidR="00E74AA2" w:rsidRPr="00ED6C5D">
              <w:rPr>
                <w:rStyle w:val="af"/>
              </w:rPr>
              <w:t xml:space="preserve"> </w:t>
            </w:r>
            <w:r w:rsidR="00E74AA2" w:rsidRPr="00ED6C5D">
              <w:rPr>
                <w:rStyle w:val="af"/>
              </w:rPr>
              <w:t>模型训练</w:t>
            </w:r>
            <w:r w:rsidR="00E74AA2">
              <w:rPr>
                <w:webHidden/>
              </w:rPr>
              <w:tab/>
            </w:r>
            <w:r w:rsidR="00E74AA2">
              <w:rPr>
                <w:webHidden/>
              </w:rPr>
              <w:fldChar w:fldCharType="begin"/>
            </w:r>
            <w:r w:rsidR="00E74AA2">
              <w:rPr>
                <w:webHidden/>
              </w:rPr>
              <w:instrText xml:space="preserve"> PAGEREF _Toc176014364 \h </w:instrText>
            </w:r>
            <w:r w:rsidR="00E74AA2">
              <w:rPr>
                <w:webHidden/>
              </w:rPr>
            </w:r>
            <w:r w:rsidR="00E74AA2">
              <w:rPr>
                <w:webHidden/>
              </w:rPr>
              <w:fldChar w:fldCharType="separate"/>
            </w:r>
            <w:r w:rsidR="00E74AA2">
              <w:rPr>
                <w:webHidden/>
              </w:rPr>
              <w:t>3</w:t>
            </w:r>
            <w:r w:rsidR="00E74AA2">
              <w:rPr>
                <w:webHidden/>
              </w:rPr>
              <w:fldChar w:fldCharType="end"/>
            </w:r>
          </w:hyperlink>
        </w:p>
        <w:p w14:paraId="6CD1BF41" w14:textId="58445813" w:rsidR="00E74AA2" w:rsidRDefault="00D95647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6014365" w:history="1">
            <w:r w:rsidR="00E74AA2" w:rsidRPr="00ED6C5D">
              <w:rPr>
                <w:rStyle w:val="af"/>
                <w:rFonts w:cs="Book Antiqua"/>
                <w:bCs/>
                <w:snapToGrid w:val="0"/>
              </w:rPr>
              <w:t>2.2.1</w:t>
            </w:r>
            <w:r w:rsidR="00E74AA2" w:rsidRPr="00ED6C5D">
              <w:rPr>
                <w:rStyle w:val="af"/>
              </w:rPr>
              <w:t xml:space="preserve"> </w:t>
            </w:r>
            <w:r w:rsidR="00E74AA2" w:rsidRPr="00ED6C5D">
              <w:rPr>
                <w:rStyle w:val="af"/>
              </w:rPr>
              <w:t>实验环境搭建</w:t>
            </w:r>
            <w:r w:rsidR="00E74AA2">
              <w:rPr>
                <w:webHidden/>
              </w:rPr>
              <w:tab/>
            </w:r>
            <w:r w:rsidR="00E74AA2">
              <w:rPr>
                <w:webHidden/>
              </w:rPr>
              <w:fldChar w:fldCharType="begin"/>
            </w:r>
            <w:r w:rsidR="00E74AA2">
              <w:rPr>
                <w:webHidden/>
              </w:rPr>
              <w:instrText xml:space="preserve"> PAGEREF _Toc176014365 \h </w:instrText>
            </w:r>
            <w:r w:rsidR="00E74AA2">
              <w:rPr>
                <w:webHidden/>
              </w:rPr>
            </w:r>
            <w:r w:rsidR="00E74AA2">
              <w:rPr>
                <w:webHidden/>
              </w:rPr>
              <w:fldChar w:fldCharType="separate"/>
            </w:r>
            <w:r w:rsidR="00E74AA2">
              <w:rPr>
                <w:webHidden/>
              </w:rPr>
              <w:t>3</w:t>
            </w:r>
            <w:r w:rsidR="00E74AA2">
              <w:rPr>
                <w:webHidden/>
              </w:rPr>
              <w:fldChar w:fldCharType="end"/>
            </w:r>
          </w:hyperlink>
        </w:p>
        <w:p w14:paraId="45A3070A" w14:textId="6C88973C" w:rsidR="00E74AA2" w:rsidRDefault="00D95647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6014366" w:history="1">
            <w:r w:rsidR="00E74AA2" w:rsidRPr="00ED6C5D">
              <w:rPr>
                <w:rStyle w:val="af"/>
                <w:rFonts w:cs="Book Antiqua"/>
                <w:bCs/>
                <w:snapToGrid w:val="0"/>
              </w:rPr>
              <w:t>2.2.2</w:t>
            </w:r>
            <w:r w:rsidR="00E74AA2" w:rsidRPr="00ED6C5D">
              <w:rPr>
                <w:rStyle w:val="af"/>
              </w:rPr>
              <w:t xml:space="preserve"> </w:t>
            </w:r>
            <w:r w:rsidR="00E74AA2" w:rsidRPr="00ED6C5D">
              <w:rPr>
                <w:rStyle w:val="af"/>
              </w:rPr>
              <w:t>运行训练脚本</w:t>
            </w:r>
            <w:r w:rsidR="00E74AA2">
              <w:rPr>
                <w:webHidden/>
              </w:rPr>
              <w:tab/>
            </w:r>
            <w:r w:rsidR="00E74AA2">
              <w:rPr>
                <w:webHidden/>
              </w:rPr>
              <w:fldChar w:fldCharType="begin"/>
            </w:r>
            <w:r w:rsidR="00E74AA2">
              <w:rPr>
                <w:webHidden/>
              </w:rPr>
              <w:instrText xml:space="preserve"> PAGEREF _Toc176014366 \h </w:instrText>
            </w:r>
            <w:r w:rsidR="00E74AA2">
              <w:rPr>
                <w:webHidden/>
              </w:rPr>
            </w:r>
            <w:r w:rsidR="00E74AA2">
              <w:rPr>
                <w:webHidden/>
              </w:rPr>
              <w:fldChar w:fldCharType="separate"/>
            </w:r>
            <w:r w:rsidR="00E74AA2">
              <w:rPr>
                <w:webHidden/>
              </w:rPr>
              <w:t>4</w:t>
            </w:r>
            <w:r w:rsidR="00E74AA2">
              <w:rPr>
                <w:webHidden/>
              </w:rPr>
              <w:fldChar w:fldCharType="end"/>
            </w:r>
          </w:hyperlink>
        </w:p>
        <w:p w14:paraId="1A51F02A" w14:textId="594E2463" w:rsidR="00E74AA2" w:rsidRDefault="00D95647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6014367" w:history="1">
            <w:r w:rsidR="00E74AA2" w:rsidRPr="00ED6C5D">
              <w:rPr>
                <w:rStyle w:val="af"/>
                <w:noProof/>
              </w:rPr>
              <w:t xml:space="preserve">3 </w:t>
            </w:r>
            <w:r w:rsidR="00E74AA2" w:rsidRPr="00ED6C5D">
              <w:rPr>
                <w:rStyle w:val="af"/>
                <w:noProof/>
              </w:rPr>
              <w:t>模型推理</w:t>
            </w:r>
            <w:r w:rsidR="00E74AA2">
              <w:rPr>
                <w:noProof/>
                <w:webHidden/>
              </w:rPr>
              <w:tab/>
            </w:r>
            <w:r w:rsidR="00E74AA2">
              <w:rPr>
                <w:noProof/>
                <w:webHidden/>
              </w:rPr>
              <w:fldChar w:fldCharType="begin"/>
            </w:r>
            <w:r w:rsidR="00E74AA2">
              <w:rPr>
                <w:noProof/>
                <w:webHidden/>
              </w:rPr>
              <w:instrText xml:space="preserve"> PAGEREF _Toc176014367 \h </w:instrText>
            </w:r>
            <w:r w:rsidR="00E74AA2">
              <w:rPr>
                <w:noProof/>
                <w:webHidden/>
              </w:rPr>
            </w:r>
            <w:r w:rsidR="00E74AA2">
              <w:rPr>
                <w:noProof/>
                <w:webHidden/>
              </w:rPr>
              <w:fldChar w:fldCharType="separate"/>
            </w:r>
            <w:r w:rsidR="00E74AA2">
              <w:rPr>
                <w:noProof/>
                <w:webHidden/>
              </w:rPr>
              <w:t>8</w:t>
            </w:r>
            <w:r w:rsidR="00E74AA2">
              <w:rPr>
                <w:noProof/>
                <w:webHidden/>
              </w:rPr>
              <w:fldChar w:fldCharType="end"/>
            </w:r>
          </w:hyperlink>
        </w:p>
        <w:p w14:paraId="54773374" w14:textId="0F751993" w:rsidR="00E74AA2" w:rsidRDefault="00D95647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6014368" w:history="1">
            <w:r w:rsidR="00E74AA2" w:rsidRPr="00ED6C5D">
              <w:rPr>
                <w:rStyle w:val="af"/>
                <w:rFonts w:cs="Book Antiqua"/>
                <w:snapToGrid w:val="0"/>
              </w:rPr>
              <w:t>3.1</w:t>
            </w:r>
            <w:r w:rsidR="00E74AA2" w:rsidRPr="00ED6C5D">
              <w:rPr>
                <w:rStyle w:val="af"/>
              </w:rPr>
              <w:t xml:space="preserve"> </w:t>
            </w:r>
            <w:r w:rsidR="00E74AA2" w:rsidRPr="00ED6C5D">
              <w:rPr>
                <w:rStyle w:val="af"/>
              </w:rPr>
              <w:t>推理代码文档下载</w:t>
            </w:r>
            <w:r w:rsidR="00E74AA2">
              <w:rPr>
                <w:webHidden/>
              </w:rPr>
              <w:tab/>
            </w:r>
            <w:r w:rsidR="00E74AA2">
              <w:rPr>
                <w:webHidden/>
              </w:rPr>
              <w:fldChar w:fldCharType="begin"/>
            </w:r>
            <w:r w:rsidR="00E74AA2">
              <w:rPr>
                <w:webHidden/>
              </w:rPr>
              <w:instrText xml:space="preserve"> PAGEREF _Toc176014368 \h </w:instrText>
            </w:r>
            <w:r w:rsidR="00E74AA2">
              <w:rPr>
                <w:webHidden/>
              </w:rPr>
            </w:r>
            <w:r w:rsidR="00E74AA2">
              <w:rPr>
                <w:webHidden/>
              </w:rPr>
              <w:fldChar w:fldCharType="separate"/>
            </w:r>
            <w:r w:rsidR="00E74AA2">
              <w:rPr>
                <w:webHidden/>
              </w:rPr>
              <w:t>8</w:t>
            </w:r>
            <w:r w:rsidR="00E74AA2">
              <w:rPr>
                <w:webHidden/>
              </w:rPr>
              <w:fldChar w:fldCharType="end"/>
            </w:r>
          </w:hyperlink>
        </w:p>
        <w:p w14:paraId="7BFDCBD1" w14:textId="184AF6D2" w:rsidR="00E74AA2" w:rsidRDefault="00D95647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6014369" w:history="1">
            <w:r w:rsidR="00E74AA2" w:rsidRPr="00ED6C5D">
              <w:rPr>
                <w:rStyle w:val="af"/>
                <w:rFonts w:cs="Book Antiqua"/>
                <w:snapToGrid w:val="0"/>
              </w:rPr>
              <w:t>3.2</w:t>
            </w:r>
            <w:r w:rsidR="00E74AA2" w:rsidRPr="00ED6C5D">
              <w:rPr>
                <w:rStyle w:val="af"/>
              </w:rPr>
              <w:t xml:space="preserve"> </w:t>
            </w:r>
            <w:r w:rsidR="00E74AA2" w:rsidRPr="00ED6C5D">
              <w:rPr>
                <w:rStyle w:val="af"/>
              </w:rPr>
              <w:t>香橙派</w:t>
            </w:r>
            <w:r w:rsidR="00E74AA2" w:rsidRPr="00ED6C5D">
              <w:rPr>
                <w:rStyle w:val="af"/>
              </w:rPr>
              <w:t>AIpro</w:t>
            </w:r>
            <w:r w:rsidR="00E74AA2" w:rsidRPr="00ED6C5D">
              <w:rPr>
                <w:rStyle w:val="af"/>
              </w:rPr>
              <w:t>开发板环境搭建</w:t>
            </w:r>
            <w:r w:rsidR="00E74AA2">
              <w:rPr>
                <w:webHidden/>
              </w:rPr>
              <w:tab/>
            </w:r>
            <w:r w:rsidR="00E74AA2">
              <w:rPr>
                <w:webHidden/>
              </w:rPr>
              <w:fldChar w:fldCharType="begin"/>
            </w:r>
            <w:r w:rsidR="00E74AA2">
              <w:rPr>
                <w:webHidden/>
              </w:rPr>
              <w:instrText xml:space="preserve"> PAGEREF _Toc176014369 \h </w:instrText>
            </w:r>
            <w:r w:rsidR="00E74AA2">
              <w:rPr>
                <w:webHidden/>
              </w:rPr>
            </w:r>
            <w:r w:rsidR="00E74AA2">
              <w:rPr>
                <w:webHidden/>
              </w:rPr>
              <w:fldChar w:fldCharType="separate"/>
            </w:r>
            <w:r w:rsidR="00E74AA2">
              <w:rPr>
                <w:webHidden/>
              </w:rPr>
              <w:t>8</w:t>
            </w:r>
            <w:r w:rsidR="00E74AA2">
              <w:rPr>
                <w:webHidden/>
              </w:rPr>
              <w:fldChar w:fldCharType="end"/>
            </w:r>
          </w:hyperlink>
        </w:p>
        <w:p w14:paraId="52811998" w14:textId="19541A63" w:rsidR="00E74AA2" w:rsidRDefault="00D95647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6014370" w:history="1">
            <w:r w:rsidR="00E74AA2" w:rsidRPr="00ED6C5D">
              <w:rPr>
                <w:rStyle w:val="af"/>
                <w:rFonts w:cs="Book Antiqua"/>
                <w:snapToGrid w:val="0"/>
              </w:rPr>
              <w:t>3.3</w:t>
            </w:r>
            <w:r w:rsidR="00E74AA2" w:rsidRPr="00ED6C5D">
              <w:rPr>
                <w:rStyle w:val="af"/>
              </w:rPr>
              <w:t xml:space="preserve"> </w:t>
            </w:r>
            <w:r w:rsidR="00E74AA2" w:rsidRPr="00ED6C5D">
              <w:rPr>
                <w:rStyle w:val="af"/>
              </w:rPr>
              <w:t>推理过程</w:t>
            </w:r>
            <w:r w:rsidR="00E74AA2">
              <w:rPr>
                <w:webHidden/>
              </w:rPr>
              <w:tab/>
            </w:r>
            <w:r w:rsidR="00E74AA2">
              <w:rPr>
                <w:webHidden/>
              </w:rPr>
              <w:fldChar w:fldCharType="begin"/>
            </w:r>
            <w:r w:rsidR="00E74AA2">
              <w:rPr>
                <w:webHidden/>
              </w:rPr>
              <w:instrText xml:space="preserve"> PAGEREF _Toc176014370 \h </w:instrText>
            </w:r>
            <w:r w:rsidR="00E74AA2">
              <w:rPr>
                <w:webHidden/>
              </w:rPr>
            </w:r>
            <w:r w:rsidR="00E74AA2">
              <w:rPr>
                <w:webHidden/>
              </w:rPr>
              <w:fldChar w:fldCharType="separate"/>
            </w:r>
            <w:r w:rsidR="00E74AA2">
              <w:rPr>
                <w:webHidden/>
              </w:rPr>
              <w:t>9</w:t>
            </w:r>
            <w:r w:rsidR="00E74AA2">
              <w:rPr>
                <w:webHidden/>
              </w:rPr>
              <w:fldChar w:fldCharType="end"/>
            </w:r>
          </w:hyperlink>
        </w:p>
        <w:p w14:paraId="3DBFC20C" w14:textId="791C6BA8" w:rsidR="00E74AA2" w:rsidRDefault="00D95647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6014371" w:history="1">
            <w:r w:rsidR="00E74AA2" w:rsidRPr="00ED6C5D">
              <w:rPr>
                <w:rStyle w:val="af"/>
                <w:rFonts w:cs="Book Antiqua"/>
                <w:bCs/>
                <w:snapToGrid w:val="0"/>
                <w:lang w:eastAsia="en-US"/>
              </w:rPr>
              <w:t>3.3.1</w:t>
            </w:r>
            <w:r w:rsidR="00E74AA2" w:rsidRPr="00ED6C5D">
              <w:rPr>
                <w:rStyle w:val="af"/>
              </w:rPr>
              <w:t xml:space="preserve"> Convert</w:t>
            </w:r>
            <w:r w:rsidR="00E74AA2" w:rsidRPr="00ED6C5D">
              <w:rPr>
                <w:rStyle w:val="af"/>
              </w:rPr>
              <w:t>命令获取</w:t>
            </w:r>
            <w:r w:rsidR="00E74AA2" w:rsidRPr="00ED6C5D">
              <w:rPr>
                <w:rStyle w:val="af"/>
              </w:rPr>
              <w:t>om</w:t>
            </w:r>
            <w:r w:rsidR="00E74AA2" w:rsidRPr="00ED6C5D">
              <w:rPr>
                <w:rStyle w:val="af"/>
              </w:rPr>
              <w:t>模型文件</w:t>
            </w:r>
            <w:r w:rsidR="00E74AA2">
              <w:rPr>
                <w:webHidden/>
              </w:rPr>
              <w:tab/>
            </w:r>
            <w:r w:rsidR="00E74AA2">
              <w:rPr>
                <w:webHidden/>
              </w:rPr>
              <w:fldChar w:fldCharType="begin"/>
            </w:r>
            <w:r w:rsidR="00E74AA2">
              <w:rPr>
                <w:webHidden/>
              </w:rPr>
              <w:instrText xml:space="preserve"> PAGEREF _Toc176014371 \h </w:instrText>
            </w:r>
            <w:r w:rsidR="00E74AA2">
              <w:rPr>
                <w:webHidden/>
              </w:rPr>
            </w:r>
            <w:r w:rsidR="00E74AA2">
              <w:rPr>
                <w:webHidden/>
              </w:rPr>
              <w:fldChar w:fldCharType="separate"/>
            </w:r>
            <w:r w:rsidR="00E74AA2">
              <w:rPr>
                <w:webHidden/>
              </w:rPr>
              <w:t>9</w:t>
            </w:r>
            <w:r w:rsidR="00E74AA2">
              <w:rPr>
                <w:webHidden/>
              </w:rPr>
              <w:fldChar w:fldCharType="end"/>
            </w:r>
          </w:hyperlink>
        </w:p>
        <w:p w14:paraId="00841A6F" w14:textId="44234EB6" w:rsidR="00E74AA2" w:rsidRDefault="00D95647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6014372" w:history="1">
            <w:r w:rsidR="00E74AA2" w:rsidRPr="00ED6C5D">
              <w:rPr>
                <w:rStyle w:val="af"/>
                <w:rFonts w:cs="Book Antiqua"/>
                <w:bCs/>
                <w:snapToGrid w:val="0"/>
              </w:rPr>
              <w:t>3.3.2</w:t>
            </w:r>
            <w:r w:rsidR="00E74AA2" w:rsidRPr="00ED6C5D">
              <w:rPr>
                <w:rStyle w:val="af"/>
              </w:rPr>
              <w:t xml:space="preserve"> </w:t>
            </w:r>
            <w:r w:rsidR="00E74AA2" w:rsidRPr="00ED6C5D">
              <w:rPr>
                <w:rStyle w:val="af"/>
              </w:rPr>
              <w:t>放置</w:t>
            </w:r>
            <w:r w:rsidR="00E74AA2" w:rsidRPr="00ED6C5D">
              <w:rPr>
                <w:rStyle w:val="af"/>
              </w:rPr>
              <w:t>om</w:t>
            </w:r>
            <w:r w:rsidR="00E74AA2" w:rsidRPr="00ED6C5D">
              <w:rPr>
                <w:rStyle w:val="af"/>
              </w:rPr>
              <w:t>文件</w:t>
            </w:r>
            <w:r w:rsidR="00E74AA2">
              <w:rPr>
                <w:webHidden/>
              </w:rPr>
              <w:tab/>
            </w:r>
            <w:r w:rsidR="00E74AA2">
              <w:rPr>
                <w:webHidden/>
              </w:rPr>
              <w:fldChar w:fldCharType="begin"/>
            </w:r>
            <w:r w:rsidR="00E74AA2">
              <w:rPr>
                <w:webHidden/>
              </w:rPr>
              <w:instrText xml:space="preserve"> PAGEREF _Toc176014372 \h </w:instrText>
            </w:r>
            <w:r w:rsidR="00E74AA2">
              <w:rPr>
                <w:webHidden/>
              </w:rPr>
            </w:r>
            <w:r w:rsidR="00E74AA2">
              <w:rPr>
                <w:webHidden/>
              </w:rPr>
              <w:fldChar w:fldCharType="separate"/>
            </w:r>
            <w:r w:rsidR="00E74AA2">
              <w:rPr>
                <w:webHidden/>
              </w:rPr>
              <w:t>10</w:t>
            </w:r>
            <w:r w:rsidR="00E74AA2">
              <w:rPr>
                <w:webHidden/>
              </w:rPr>
              <w:fldChar w:fldCharType="end"/>
            </w:r>
          </w:hyperlink>
        </w:p>
        <w:p w14:paraId="66F6C028" w14:textId="2E00D4FC" w:rsidR="00E74AA2" w:rsidRDefault="00D95647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176014373" w:history="1">
            <w:r w:rsidR="00E74AA2" w:rsidRPr="00ED6C5D">
              <w:rPr>
                <w:rStyle w:val="af"/>
                <w:rFonts w:cs="Book Antiqua"/>
                <w:bCs/>
                <w:snapToGrid w:val="0"/>
              </w:rPr>
              <w:t>3.3.3</w:t>
            </w:r>
            <w:r w:rsidR="00E74AA2" w:rsidRPr="00ED6C5D">
              <w:rPr>
                <w:rStyle w:val="af"/>
              </w:rPr>
              <w:t xml:space="preserve"> </w:t>
            </w:r>
            <w:r w:rsidR="00E74AA2" w:rsidRPr="00ED6C5D">
              <w:rPr>
                <w:rStyle w:val="af"/>
              </w:rPr>
              <w:t>启动</w:t>
            </w:r>
            <w:r w:rsidR="00E74AA2" w:rsidRPr="00ED6C5D">
              <w:rPr>
                <w:rStyle w:val="af"/>
              </w:rPr>
              <w:t>notebook</w:t>
            </w:r>
            <w:r w:rsidR="00E74AA2" w:rsidRPr="00ED6C5D">
              <w:rPr>
                <w:rStyle w:val="af"/>
              </w:rPr>
              <w:t>运行环境执行推理应用</w:t>
            </w:r>
            <w:r w:rsidR="00E74AA2">
              <w:rPr>
                <w:webHidden/>
              </w:rPr>
              <w:tab/>
            </w:r>
            <w:r w:rsidR="00E74AA2">
              <w:rPr>
                <w:webHidden/>
              </w:rPr>
              <w:fldChar w:fldCharType="begin"/>
            </w:r>
            <w:r w:rsidR="00E74AA2">
              <w:rPr>
                <w:webHidden/>
              </w:rPr>
              <w:instrText xml:space="preserve"> PAGEREF _Toc176014373 \h </w:instrText>
            </w:r>
            <w:r w:rsidR="00E74AA2">
              <w:rPr>
                <w:webHidden/>
              </w:rPr>
            </w:r>
            <w:r w:rsidR="00E74AA2">
              <w:rPr>
                <w:webHidden/>
              </w:rPr>
              <w:fldChar w:fldCharType="separate"/>
            </w:r>
            <w:r w:rsidR="00E74AA2">
              <w:rPr>
                <w:webHidden/>
              </w:rPr>
              <w:t>10</w:t>
            </w:r>
            <w:r w:rsidR="00E74AA2">
              <w:rPr>
                <w:webHidden/>
              </w:rPr>
              <w:fldChar w:fldCharType="end"/>
            </w:r>
          </w:hyperlink>
        </w:p>
        <w:p w14:paraId="2336A257" w14:textId="4FEB1E4F" w:rsidR="00E74AA2" w:rsidRDefault="00D95647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6014374" w:history="1">
            <w:r w:rsidR="00E74AA2" w:rsidRPr="00ED6C5D">
              <w:rPr>
                <w:rStyle w:val="af"/>
                <w:noProof/>
              </w:rPr>
              <w:t xml:space="preserve">4 </w:t>
            </w:r>
            <w:r w:rsidR="00E74AA2" w:rsidRPr="00ED6C5D">
              <w:rPr>
                <w:rStyle w:val="af"/>
                <w:noProof/>
              </w:rPr>
              <w:t>实验总结</w:t>
            </w:r>
            <w:r w:rsidR="00E74AA2">
              <w:rPr>
                <w:noProof/>
                <w:webHidden/>
              </w:rPr>
              <w:tab/>
            </w:r>
            <w:r w:rsidR="00E74AA2">
              <w:rPr>
                <w:noProof/>
                <w:webHidden/>
              </w:rPr>
              <w:fldChar w:fldCharType="begin"/>
            </w:r>
            <w:r w:rsidR="00E74AA2">
              <w:rPr>
                <w:noProof/>
                <w:webHidden/>
              </w:rPr>
              <w:instrText xml:space="preserve"> PAGEREF _Toc176014374 \h </w:instrText>
            </w:r>
            <w:r w:rsidR="00E74AA2">
              <w:rPr>
                <w:noProof/>
                <w:webHidden/>
              </w:rPr>
            </w:r>
            <w:r w:rsidR="00E74AA2">
              <w:rPr>
                <w:noProof/>
                <w:webHidden/>
              </w:rPr>
              <w:fldChar w:fldCharType="separate"/>
            </w:r>
            <w:r w:rsidR="00E74AA2">
              <w:rPr>
                <w:noProof/>
                <w:webHidden/>
              </w:rPr>
              <w:t>13</w:t>
            </w:r>
            <w:r w:rsidR="00E74AA2">
              <w:rPr>
                <w:noProof/>
                <w:webHidden/>
              </w:rPr>
              <w:fldChar w:fldCharType="end"/>
            </w:r>
          </w:hyperlink>
        </w:p>
        <w:p w14:paraId="0B048C6B" w14:textId="1E3682E6" w:rsidR="00002614" w:rsidRPr="002958C1" w:rsidRDefault="001B1484" w:rsidP="00971F8D">
          <w:pPr>
            <w:ind w:left="0"/>
            <w:rPr>
              <w:rFonts w:ascii="Huawei Sans" w:hAnsi="Huawei Sans" w:cs="Huawei Sans"/>
              <w:lang w:val="zh-CN"/>
            </w:rPr>
          </w:pPr>
          <w:r w:rsidRPr="002958C1">
            <w:rPr>
              <w:rFonts w:ascii="Huawei Sans" w:hAnsi="Huawei Sans" w:cs="Huawei Sans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7555F9E7" w14:textId="77777777" w:rsidR="001A36AA" w:rsidRPr="002958C1" w:rsidRDefault="001A36AA"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 w:cs="Huawei Sans"/>
          <w:b/>
          <w:bCs/>
          <w:sz w:val="44"/>
          <w:szCs w:val="44"/>
        </w:rPr>
      </w:pPr>
      <w:bookmarkStart w:id="10" w:name="_Toc466755566"/>
      <w:bookmarkStart w:id="11" w:name="_Toc68037372"/>
      <w:bookmarkStart w:id="12" w:name="_Toc466755571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r w:rsidRPr="002958C1">
        <w:rPr>
          <w:rFonts w:ascii="Huawei Sans" w:hAnsi="Huawei Sans" w:cs="Huawei Sans"/>
        </w:rPr>
        <w:br w:type="page"/>
      </w:r>
    </w:p>
    <w:p w14:paraId="30E74BCE" w14:textId="01D71F78" w:rsidR="00AA29AA" w:rsidRPr="002958C1" w:rsidRDefault="008505DB" w:rsidP="00C33FB2">
      <w:pPr>
        <w:pStyle w:val="1"/>
        <w:rPr>
          <w:rFonts w:cs="Huawei Sans"/>
        </w:rPr>
      </w:pPr>
      <w:bookmarkStart w:id="13" w:name="_Toc176014358"/>
      <w:bookmarkEnd w:id="10"/>
      <w:bookmarkEnd w:id="11"/>
      <w:r>
        <w:rPr>
          <w:rFonts w:cs="Huawei Sans" w:hint="eastAsia"/>
        </w:rPr>
        <w:lastRenderedPageBreak/>
        <w:t>CNN</w:t>
      </w:r>
      <w:r>
        <w:rPr>
          <w:rFonts w:cs="Huawei Sans"/>
        </w:rPr>
        <w:t>CTC</w:t>
      </w:r>
      <w:r>
        <w:rPr>
          <w:rFonts w:cs="Huawei Sans" w:hint="eastAsia"/>
        </w:rPr>
        <w:t>图像文本识别离线推理全流程</w:t>
      </w:r>
      <w:r w:rsidRPr="002958C1">
        <w:rPr>
          <w:rFonts w:cs="Huawei Sans" w:hint="eastAsia"/>
        </w:rPr>
        <w:t>实践</w:t>
      </w:r>
      <w:bookmarkEnd w:id="13"/>
    </w:p>
    <w:p w14:paraId="3453DD3A" w14:textId="77777777" w:rsidR="00AA29AA" w:rsidRPr="002958C1" w:rsidRDefault="00AA29AA" w:rsidP="00D11A9B">
      <w:pPr>
        <w:keepNext/>
        <w:keepLines/>
        <w:numPr>
          <w:ilvl w:val="1"/>
          <w:numId w:val="3"/>
        </w:numPr>
        <w:spacing w:before="600"/>
        <w:outlineLvl w:val="1"/>
        <w:rPr>
          <w:rFonts w:ascii="Huawei Sans" w:hAnsi="Huawei Sans" w:cs="Huawei Sans"/>
          <w:bCs/>
          <w:noProof/>
          <w:sz w:val="36"/>
          <w:szCs w:val="36"/>
        </w:rPr>
      </w:pPr>
      <w:bookmarkStart w:id="14" w:name="_Toc67388620"/>
      <w:bookmarkStart w:id="15" w:name="_Toc68079673"/>
      <w:bookmarkStart w:id="16" w:name="_Toc176014359"/>
      <w:r w:rsidRPr="002958C1">
        <w:rPr>
          <w:rFonts w:ascii="Huawei Sans" w:hAnsi="Huawei Sans" w:cs="Huawei Sans"/>
          <w:bCs/>
          <w:noProof/>
          <w:sz w:val="36"/>
          <w:szCs w:val="36"/>
        </w:rPr>
        <w:t>实验介绍</w:t>
      </w:r>
      <w:bookmarkEnd w:id="14"/>
      <w:bookmarkEnd w:id="15"/>
      <w:bookmarkEnd w:id="16"/>
    </w:p>
    <w:p w14:paraId="105AC72D" w14:textId="775BA0FE" w:rsidR="00AA29AA" w:rsidRPr="002958C1" w:rsidRDefault="006A11F6" w:rsidP="00D42EED">
      <w:pPr>
        <w:pStyle w:val="1e"/>
      </w:pPr>
      <w:r w:rsidRPr="002958C1">
        <w:t>本实验</w:t>
      </w:r>
      <w:r w:rsidR="007D0D6D">
        <w:rPr>
          <w:rFonts w:hint="eastAsia"/>
        </w:rPr>
        <w:t>实现基于</w:t>
      </w:r>
      <w:r w:rsidR="007D0D6D">
        <w:rPr>
          <w:rFonts w:hint="eastAsia"/>
        </w:rPr>
        <w:t>MindSpore</w:t>
      </w:r>
      <w:r w:rsidR="007D0D6D">
        <w:rPr>
          <w:rFonts w:hint="eastAsia"/>
        </w:rPr>
        <w:t>的</w:t>
      </w:r>
      <w:r w:rsidR="00B13A1C">
        <w:rPr>
          <w:rFonts w:hint="eastAsia"/>
        </w:rPr>
        <w:t>CNN</w:t>
      </w:r>
      <w:r w:rsidR="00B13A1C">
        <w:t>CTC</w:t>
      </w:r>
      <w:r w:rsidR="007D0D6D">
        <w:rPr>
          <w:rFonts w:hint="eastAsia"/>
        </w:rPr>
        <w:t>图像</w:t>
      </w:r>
      <w:r w:rsidR="00B13A1C">
        <w:rPr>
          <w:rFonts w:hint="eastAsia"/>
        </w:rPr>
        <w:t>文本识别</w:t>
      </w:r>
      <w:r w:rsidR="007D0D6D">
        <w:rPr>
          <w:rFonts w:hint="eastAsia"/>
        </w:rPr>
        <w:t>离线推理全流程实践。训练环节，首先</w:t>
      </w:r>
      <w:r w:rsidR="00363D60" w:rsidRPr="002958C1">
        <w:rPr>
          <w:rFonts w:hint="eastAsia"/>
        </w:rPr>
        <w:t>基于</w:t>
      </w:r>
      <w:r w:rsidR="007D0D6D">
        <w:t>M</w:t>
      </w:r>
      <w:r w:rsidR="007D0D6D">
        <w:rPr>
          <w:rFonts w:hint="eastAsia"/>
        </w:rPr>
        <w:t>indSpore</w:t>
      </w:r>
      <w:r w:rsidR="00363D60" w:rsidRPr="002958C1">
        <w:rPr>
          <w:rFonts w:hint="eastAsia"/>
        </w:rPr>
        <w:t>框架</w:t>
      </w:r>
      <w:r w:rsidR="007D0D6D">
        <w:rPr>
          <w:rFonts w:hint="eastAsia"/>
        </w:rPr>
        <w:t>搭建</w:t>
      </w:r>
      <w:r w:rsidR="008041EF">
        <w:rPr>
          <w:rFonts w:hint="eastAsia"/>
        </w:rPr>
        <w:t>CNN</w:t>
      </w:r>
      <w:r w:rsidR="008041EF">
        <w:t>CTC</w:t>
      </w:r>
      <w:r w:rsidR="007D0D6D">
        <w:rPr>
          <w:rFonts w:hint="eastAsia"/>
        </w:rPr>
        <w:t>模型，完成代码开发，然后在华为云</w:t>
      </w:r>
      <w:r w:rsidR="007D0D6D">
        <w:rPr>
          <w:rFonts w:hint="eastAsia"/>
        </w:rPr>
        <w:t>ModelArts</w:t>
      </w:r>
      <w:r w:rsidR="007D0D6D">
        <w:rPr>
          <w:rFonts w:hint="eastAsia"/>
        </w:rPr>
        <w:t>平台</w:t>
      </w:r>
      <w:r w:rsidR="007D0D6D">
        <w:rPr>
          <w:rFonts w:hint="eastAsia"/>
        </w:rPr>
        <w:t>(</w:t>
      </w:r>
      <w:r w:rsidR="007D0D6D" w:rsidRPr="007D0D6D">
        <w:rPr>
          <w:rFonts w:ascii="宋体" w:eastAsia="宋体" w:hAnsi="宋体" w:cs="宋体" w:hint="eastAsia"/>
        </w:rPr>
        <w:t>昇</w:t>
      </w:r>
      <w:r w:rsidR="007D0D6D" w:rsidRPr="007D0D6D">
        <w:rPr>
          <w:rFonts w:ascii="方正兰亭黑简体" w:hAnsi="方正兰亭黑简体" w:cs="方正兰亭黑简体" w:hint="eastAsia"/>
        </w:rPr>
        <w:t>腾</w:t>
      </w:r>
      <w:r w:rsidR="007D0D6D" w:rsidRPr="007D0D6D">
        <w:rPr>
          <w:rFonts w:hint="eastAsia"/>
        </w:rPr>
        <w:t>910</w:t>
      </w:r>
      <w:r w:rsidR="007D0D6D" w:rsidRPr="007D0D6D">
        <w:rPr>
          <w:rFonts w:hint="eastAsia"/>
        </w:rPr>
        <w:t>芯片算力</w:t>
      </w:r>
      <w:r w:rsidR="007D0D6D">
        <w:t>)</w:t>
      </w:r>
      <w:r w:rsidR="007D0D6D">
        <w:rPr>
          <w:rFonts w:hint="eastAsia"/>
        </w:rPr>
        <w:t>，使用</w:t>
      </w:r>
      <w:bookmarkStart w:id="17" w:name="_Hlk175675693"/>
      <w:r w:rsidR="00670AB6">
        <w:t>cnnctc_dataset</w:t>
      </w:r>
      <w:r w:rsidR="00D3307B" w:rsidRPr="00D3307B">
        <w:rPr>
          <w:rFonts w:hint="eastAsia"/>
        </w:rPr>
        <w:t>数据集</w:t>
      </w:r>
      <w:bookmarkEnd w:id="17"/>
      <w:r w:rsidR="00363D60" w:rsidRPr="002958C1">
        <w:rPr>
          <w:rFonts w:hint="eastAsia"/>
        </w:rPr>
        <w:t>完成</w:t>
      </w:r>
      <w:r w:rsidR="007D0D6D">
        <w:rPr>
          <w:rFonts w:hint="eastAsia"/>
        </w:rPr>
        <w:t>模型</w:t>
      </w:r>
      <w:r w:rsidR="00363D60" w:rsidRPr="002958C1">
        <w:rPr>
          <w:rFonts w:hint="eastAsia"/>
        </w:rPr>
        <w:t>训练，</w:t>
      </w:r>
      <w:r w:rsidR="007D0D6D">
        <w:rPr>
          <w:rFonts w:hint="eastAsia"/>
        </w:rPr>
        <w:t>获得</w:t>
      </w:r>
      <w:r w:rsidR="007D0D6D">
        <w:rPr>
          <w:rFonts w:hint="eastAsia"/>
        </w:rPr>
        <w:t>mindir</w:t>
      </w:r>
      <w:r w:rsidR="007D0D6D">
        <w:rPr>
          <w:rFonts w:hint="eastAsia"/>
        </w:rPr>
        <w:t>模型文件</w:t>
      </w:r>
      <w:r w:rsidR="00556AAF">
        <w:rPr>
          <w:rFonts w:hint="eastAsia"/>
        </w:rPr>
        <w:t>。推理环节，在香橙派</w:t>
      </w:r>
      <w:r w:rsidR="00556AAF">
        <w:rPr>
          <w:rFonts w:hint="eastAsia"/>
        </w:rPr>
        <w:t>A</w:t>
      </w:r>
      <w:r w:rsidR="00556AAF">
        <w:t>I</w:t>
      </w:r>
      <w:r w:rsidR="00556AAF">
        <w:rPr>
          <w:rFonts w:hint="eastAsia"/>
        </w:rPr>
        <w:t>pro</w:t>
      </w:r>
      <w:r w:rsidR="00556AAF">
        <w:rPr>
          <w:rFonts w:hint="eastAsia"/>
        </w:rPr>
        <w:t>开发板上，首先</w:t>
      </w:r>
      <w:r w:rsidR="00363D60" w:rsidRPr="002958C1">
        <w:rPr>
          <w:rFonts w:hint="eastAsia"/>
        </w:rPr>
        <w:t>进行离线模型转换</w:t>
      </w:r>
      <w:r w:rsidR="00556AAF">
        <w:rPr>
          <w:rFonts w:hint="eastAsia"/>
        </w:rPr>
        <w:t>，使用</w:t>
      </w:r>
      <w:r w:rsidR="00556AAF">
        <w:rPr>
          <w:rFonts w:hint="eastAsia"/>
        </w:rPr>
        <w:t>convert</w:t>
      </w:r>
      <w:r w:rsidR="00556AAF">
        <w:rPr>
          <w:rFonts w:hint="eastAsia"/>
        </w:rPr>
        <w:t>命令将</w:t>
      </w:r>
      <w:r w:rsidR="00556AAF">
        <w:rPr>
          <w:rFonts w:hint="eastAsia"/>
        </w:rPr>
        <w:t>mindir</w:t>
      </w:r>
      <w:r w:rsidR="00556AAF">
        <w:rPr>
          <w:rFonts w:hint="eastAsia"/>
        </w:rPr>
        <w:t>模型转换为</w:t>
      </w:r>
      <w:r w:rsidR="00556AAF">
        <w:rPr>
          <w:rFonts w:hint="eastAsia"/>
        </w:rPr>
        <w:t>om</w:t>
      </w:r>
      <w:r w:rsidR="00556AAF">
        <w:rPr>
          <w:rFonts w:hint="eastAsia"/>
        </w:rPr>
        <w:t>模型，然后</w:t>
      </w:r>
      <w:r w:rsidR="00363D60" w:rsidRPr="002958C1">
        <w:rPr>
          <w:rFonts w:hint="eastAsia"/>
        </w:rPr>
        <w:t>使用</w:t>
      </w:r>
      <w:r w:rsidR="00363D60" w:rsidRPr="002958C1">
        <w:rPr>
          <w:rFonts w:hint="eastAsia"/>
        </w:rPr>
        <w:t>AscendCL</w:t>
      </w:r>
      <w:r w:rsidR="00363D60" w:rsidRPr="002958C1">
        <w:rPr>
          <w:rFonts w:hint="eastAsia"/>
        </w:rPr>
        <w:t>开发推理代码，</w:t>
      </w:r>
      <w:r w:rsidR="00556AAF">
        <w:rPr>
          <w:rFonts w:hint="eastAsia"/>
        </w:rPr>
        <w:t>实现图像</w:t>
      </w:r>
      <w:r w:rsidR="009657F1">
        <w:rPr>
          <w:rFonts w:hint="eastAsia"/>
        </w:rPr>
        <w:t>文本识别</w:t>
      </w:r>
      <w:r w:rsidR="00556AAF">
        <w:rPr>
          <w:rFonts w:hint="eastAsia"/>
        </w:rPr>
        <w:t>推理任务</w:t>
      </w:r>
      <w:r w:rsidR="00363D60" w:rsidRPr="002958C1">
        <w:rPr>
          <w:rFonts w:hint="eastAsia"/>
        </w:rPr>
        <w:t>。</w:t>
      </w:r>
    </w:p>
    <w:p w14:paraId="0597B94E" w14:textId="675786F1" w:rsidR="00AA29AA" w:rsidRPr="002958C1" w:rsidRDefault="00AA29AA" w:rsidP="006D29C9">
      <w:pPr>
        <w:pStyle w:val="2"/>
        <w:rPr>
          <w:rFonts w:cs="Huawei Sans"/>
        </w:rPr>
      </w:pPr>
      <w:bookmarkStart w:id="18" w:name="_Toc68079674"/>
      <w:bookmarkStart w:id="19" w:name="_Toc176014360"/>
      <w:r w:rsidRPr="002958C1">
        <w:rPr>
          <w:rFonts w:cs="Huawei Sans"/>
        </w:rPr>
        <w:t>实验目的</w:t>
      </w:r>
      <w:bookmarkEnd w:id="18"/>
      <w:bookmarkEnd w:id="19"/>
    </w:p>
    <w:p w14:paraId="01DF24AF" w14:textId="31860715" w:rsidR="00AA29AA" w:rsidRPr="002958C1" w:rsidRDefault="00AA29AA" w:rsidP="00AA3796">
      <w:pPr>
        <w:pStyle w:val="4a"/>
        <w:numPr>
          <w:ilvl w:val="0"/>
          <w:numId w:val="41"/>
        </w:numPr>
        <w:rPr>
          <w:rFonts w:cs="Huawei Sans"/>
        </w:rPr>
      </w:pPr>
      <w:r w:rsidRPr="002958C1">
        <w:rPr>
          <w:rFonts w:cs="Huawei Sans"/>
        </w:rPr>
        <w:t>了解如何</w:t>
      </w:r>
      <w:r w:rsidR="00556AAF">
        <w:rPr>
          <w:rFonts w:cs="Huawei Sans" w:hint="eastAsia"/>
        </w:rPr>
        <w:t>使用</w:t>
      </w:r>
      <w:r w:rsidR="00556AAF">
        <w:rPr>
          <w:rFonts w:cs="Huawei Sans" w:hint="eastAsia"/>
        </w:rPr>
        <w:t>MindSpore</w:t>
      </w:r>
      <w:r w:rsidR="00556AAF">
        <w:rPr>
          <w:rFonts w:cs="Huawei Sans" w:hint="eastAsia"/>
        </w:rPr>
        <w:t>开源框架进行模型搭建与训练</w:t>
      </w:r>
      <w:r w:rsidR="00363D60" w:rsidRPr="002958C1">
        <w:rPr>
          <w:rFonts w:cs="Huawei Sans" w:hint="eastAsia"/>
        </w:rPr>
        <w:t>；</w:t>
      </w:r>
    </w:p>
    <w:p w14:paraId="2C18D8B3" w14:textId="2BFB63E4" w:rsidR="00556AAF" w:rsidRPr="00D42EED" w:rsidRDefault="00AA29AA" w:rsidP="00D42EED">
      <w:pPr>
        <w:pStyle w:val="4a"/>
        <w:numPr>
          <w:ilvl w:val="0"/>
          <w:numId w:val="41"/>
        </w:numPr>
        <w:rPr>
          <w:rFonts w:cs="Huawei Sans"/>
        </w:rPr>
      </w:pPr>
      <w:r w:rsidRPr="002958C1">
        <w:rPr>
          <w:rFonts w:cs="Huawei Sans"/>
        </w:rPr>
        <w:t>了解如何</w:t>
      </w:r>
      <w:r w:rsidR="00556AAF">
        <w:rPr>
          <w:rFonts w:cs="Huawei Sans" w:hint="eastAsia"/>
        </w:rPr>
        <w:t>使用香橙派</w:t>
      </w:r>
      <w:r w:rsidR="00556AAF">
        <w:rPr>
          <w:rFonts w:cs="Huawei Sans" w:hint="eastAsia"/>
        </w:rPr>
        <w:t>A</w:t>
      </w:r>
      <w:r w:rsidR="00556AAF">
        <w:rPr>
          <w:rFonts w:cs="Huawei Sans"/>
        </w:rPr>
        <w:t>I</w:t>
      </w:r>
      <w:r w:rsidR="00556AAF">
        <w:rPr>
          <w:rFonts w:cs="Huawei Sans" w:hint="eastAsia"/>
        </w:rPr>
        <w:t>pro</w:t>
      </w:r>
      <w:r w:rsidR="00363D60" w:rsidRPr="002958C1">
        <w:rPr>
          <w:rFonts w:cs="Huawei Sans" w:hint="eastAsia"/>
        </w:rPr>
        <w:t>完成</w:t>
      </w:r>
      <w:r w:rsidR="00556AAF">
        <w:rPr>
          <w:rFonts w:cs="Huawei Sans" w:hint="eastAsia"/>
        </w:rPr>
        <w:t>离线模型转换，实现</w:t>
      </w:r>
      <w:r w:rsidR="00363D60" w:rsidRPr="002958C1">
        <w:rPr>
          <w:rFonts w:cs="Huawei Sans" w:hint="eastAsia"/>
        </w:rPr>
        <w:t>推理应用</w:t>
      </w:r>
      <w:r w:rsidR="00457D56" w:rsidRPr="002958C1">
        <w:rPr>
          <w:rFonts w:cs="Huawei Sans"/>
        </w:rPr>
        <w:t>；</w:t>
      </w:r>
    </w:p>
    <w:p w14:paraId="78CBE4D4" w14:textId="2FD9434C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4170F23D" w14:textId="14666E8D" w:rsidR="00D42EED" w:rsidRDefault="00D42EED" w:rsidP="00D42EED">
      <w:pPr>
        <w:pStyle w:val="2"/>
      </w:pPr>
      <w:bookmarkStart w:id="20" w:name="_Toc176014361"/>
      <w:r>
        <w:rPr>
          <w:rFonts w:hint="eastAsia"/>
        </w:rPr>
        <w:t>实验整体步骤</w:t>
      </w:r>
      <w:bookmarkEnd w:id="20"/>
    </w:p>
    <w:p w14:paraId="38ABC741" w14:textId="60FA595B" w:rsidR="00D42EED" w:rsidRPr="001A2A84" w:rsidRDefault="00D42EED" w:rsidP="001A2A84">
      <w:pPr>
        <w:pStyle w:val="4a"/>
        <w:numPr>
          <w:ilvl w:val="0"/>
          <w:numId w:val="41"/>
        </w:numPr>
        <w:rPr>
          <w:rFonts w:cs="Huawei Sans"/>
        </w:rPr>
      </w:pPr>
      <w:r w:rsidRPr="001A2A84">
        <w:rPr>
          <w:rFonts w:cs="Huawei Sans" w:hint="eastAsia"/>
        </w:rPr>
        <w:t>基于</w:t>
      </w:r>
      <w:r w:rsidRPr="001A2A84">
        <w:rPr>
          <w:rFonts w:cs="Huawei Sans" w:hint="eastAsia"/>
        </w:rPr>
        <w:t>MindSpore</w:t>
      </w:r>
      <w:r w:rsidRPr="001A2A84">
        <w:rPr>
          <w:rFonts w:cs="Huawei Sans" w:hint="eastAsia"/>
        </w:rPr>
        <w:t>框架搭建</w:t>
      </w:r>
      <w:r w:rsidR="002B35E5" w:rsidRPr="001A2A84">
        <w:rPr>
          <w:rFonts w:cs="Huawei Sans" w:hint="eastAsia"/>
        </w:rPr>
        <w:t>CNNCTC</w:t>
      </w:r>
      <w:r w:rsidRPr="001A2A84">
        <w:rPr>
          <w:rFonts w:cs="Huawei Sans" w:hint="eastAsia"/>
        </w:rPr>
        <w:t>模型，完成训练代码开发；</w:t>
      </w:r>
    </w:p>
    <w:p w14:paraId="51CC1C26" w14:textId="18C2903F" w:rsidR="00D42EED" w:rsidRPr="001A2A84" w:rsidRDefault="00D42EED" w:rsidP="001A2A84">
      <w:pPr>
        <w:pStyle w:val="4a"/>
        <w:numPr>
          <w:ilvl w:val="0"/>
          <w:numId w:val="41"/>
        </w:numPr>
        <w:rPr>
          <w:rFonts w:cs="Huawei Sans"/>
        </w:rPr>
      </w:pPr>
      <w:r w:rsidRPr="001A2A84">
        <w:rPr>
          <w:rFonts w:cs="Huawei Sans" w:hint="eastAsia"/>
        </w:rPr>
        <w:t>华为云</w:t>
      </w:r>
      <w:r w:rsidRPr="001A2A84">
        <w:rPr>
          <w:rFonts w:cs="Huawei Sans" w:hint="eastAsia"/>
        </w:rPr>
        <w:t>ModelArts</w:t>
      </w:r>
      <w:r w:rsidRPr="001A2A84">
        <w:rPr>
          <w:rFonts w:cs="Huawei Sans" w:hint="eastAsia"/>
        </w:rPr>
        <w:t>平台</w:t>
      </w:r>
      <w:r w:rsidRPr="001A2A84">
        <w:rPr>
          <w:rFonts w:cs="Huawei Sans" w:hint="eastAsia"/>
        </w:rPr>
        <w:t>(</w:t>
      </w:r>
      <w:r w:rsidRPr="001A2A84">
        <w:rPr>
          <w:rFonts w:ascii="宋体" w:eastAsia="宋体" w:hAnsi="宋体" w:cs="宋体" w:hint="eastAsia"/>
        </w:rPr>
        <w:t>昇</w:t>
      </w:r>
      <w:r w:rsidRPr="001A2A84">
        <w:rPr>
          <w:rFonts w:cs="Huawei Sans" w:hint="eastAsia"/>
        </w:rPr>
        <w:t>腾</w:t>
      </w:r>
      <w:r w:rsidRPr="001A2A84">
        <w:rPr>
          <w:rFonts w:cs="Huawei Sans" w:hint="eastAsia"/>
        </w:rPr>
        <w:t>910</w:t>
      </w:r>
      <w:r w:rsidRPr="001A2A84">
        <w:rPr>
          <w:rFonts w:cs="Huawei Sans" w:hint="eastAsia"/>
        </w:rPr>
        <w:t>芯片算力</w:t>
      </w:r>
      <w:r w:rsidRPr="001A2A84">
        <w:rPr>
          <w:rFonts w:cs="Huawei Sans" w:hint="eastAsia"/>
        </w:rPr>
        <w:t>)</w:t>
      </w:r>
      <w:r w:rsidRPr="001A2A84">
        <w:rPr>
          <w:rFonts w:cs="Huawei Sans" w:hint="eastAsia"/>
        </w:rPr>
        <w:t>训练模型，获得</w:t>
      </w:r>
      <w:r w:rsidRPr="001A2A84">
        <w:rPr>
          <w:rFonts w:cs="Huawei Sans" w:hint="eastAsia"/>
        </w:rPr>
        <w:t>mindir</w:t>
      </w:r>
      <w:r w:rsidRPr="001A2A84">
        <w:rPr>
          <w:rFonts w:cs="Huawei Sans" w:hint="eastAsia"/>
        </w:rPr>
        <w:t>模型文件；</w:t>
      </w:r>
    </w:p>
    <w:p w14:paraId="001CD06E" w14:textId="7AC7111E" w:rsidR="00D42EED" w:rsidRPr="001A2A84" w:rsidRDefault="00D42EED" w:rsidP="001A2A84">
      <w:pPr>
        <w:pStyle w:val="4a"/>
        <w:numPr>
          <w:ilvl w:val="0"/>
          <w:numId w:val="41"/>
        </w:numPr>
        <w:rPr>
          <w:rFonts w:cs="Huawei Sans"/>
        </w:rPr>
      </w:pPr>
      <w:r w:rsidRPr="001A2A84">
        <w:rPr>
          <w:rFonts w:cs="Huawei Sans" w:hint="eastAsia"/>
        </w:rPr>
        <w:t>香橙派</w:t>
      </w:r>
      <w:r w:rsidRPr="001A2A84">
        <w:rPr>
          <w:rFonts w:cs="Huawei Sans" w:hint="eastAsia"/>
        </w:rPr>
        <w:t>AIpro</w:t>
      </w:r>
      <w:r w:rsidRPr="001A2A84">
        <w:rPr>
          <w:rFonts w:cs="Huawei Sans" w:hint="eastAsia"/>
        </w:rPr>
        <w:t>开发板上进行离线模型转换，获得</w:t>
      </w:r>
      <w:r w:rsidRPr="001A2A84">
        <w:rPr>
          <w:rFonts w:cs="Huawei Sans" w:hint="eastAsia"/>
        </w:rPr>
        <w:t>om</w:t>
      </w:r>
      <w:r w:rsidRPr="001A2A84">
        <w:rPr>
          <w:rFonts w:cs="Huawei Sans" w:hint="eastAsia"/>
        </w:rPr>
        <w:t>模型；</w:t>
      </w:r>
    </w:p>
    <w:p w14:paraId="27DFEBD4" w14:textId="5FE40309" w:rsidR="00D42EED" w:rsidRPr="001A2A84" w:rsidRDefault="00D42EED" w:rsidP="001A2A84">
      <w:pPr>
        <w:pStyle w:val="4a"/>
        <w:numPr>
          <w:ilvl w:val="0"/>
          <w:numId w:val="41"/>
        </w:numPr>
        <w:rPr>
          <w:rFonts w:cs="Huawei Sans"/>
        </w:rPr>
      </w:pPr>
      <w:r w:rsidRPr="001A2A84">
        <w:rPr>
          <w:rFonts w:cs="Huawei Sans" w:hint="eastAsia"/>
        </w:rPr>
        <w:t>使用</w:t>
      </w:r>
      <w:r w:rsidRPr="001A2A84">
        <w:rPr>
          <w:rFonts w:cs="Huawei Sans" w:hint="eastAsia"/>
        </w:rPr>
        <w:t>AscendCL</w:t>
      </w:r>
      <w:r w:rsidRPr="001A2A84">
        <w:rPr>
          <w:rFonts w:cs="Huawei Sans" w:hint="eastAsia"/>
        </w:rPr>
        <w:t>开发推理代码，实现图像</w:t>
      </w:r>
      <w:r w:rsidR="00D3307B" w:rsidRPr="001A2A84">
        <w:rPr>
          <w:rFonts w:cs="Huawei Sans" w:hint="eastAsia"/>
        </w:rPr>
        <w:t>分割</w:t>
      </w:r>
      <w:r w:rsidRPr="001A2A84">
        <w:rPr>
          <w:rFonts w:cs="Huawei Sans" w:hint="eastAsia"/>
        </w:rPr>
        <w:t>推理任务；</w:t>
      </w:r>
    </w:p>
    <w:p w14:paraId="35644790" w14:textId="51862F68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23D5914F" w14:textId="7ADF6872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67B6CFD4" w14:textId="5A89C46B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724112D0" w14:textId="7FB85259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5D3C27E0" w14:textId="102D040A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2A00BFE9" w14:textId="7A7E1242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518F77B2" w14:textId="7360F007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68E53C85" w14:textId="75A4B2B8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4A693986" w14:textId="47CE134E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253A699C" w14:textId="092EF3E3" w:rsidR="00556AAF" w:rsidRDefault="00556AAF" w:rsidP="00556AAF">
      <w:pPr>
        <w:pStyle w:val="4a"/>
        <w:numPr>
          <w:ilvl w:val="0"/>
          <w:numId w:val="0"/>
        </w:numPr>
        <w:rPr>
          <w:rFonts w:cs="Huawei Sans"/>
        </w:rPr>
      </w:pPr>
    </w:p>
    <w:p w14:paraId="6E531054" w14:textId="61D4A7DF" w:rsidR="00D42EED" w:rsidRDefault="00D42EED" w:rsidP="00D42EED">
      <w:pPr>
        <w:pStyle w:val="1"/>
      </w:pPr>
      <w:bookmarkStart w:id="21" w:name="_Toc176014362"/>
      <w:r>
        <w:rPr>
          <w:rFonts w:hint="eastAsia"/>
        </w:rPr>
        <w:t>模型训练</w:t>
      </w:r>
      <w:bookmarkEnd w:id="21"/>
    </w:p>
    <w:p w14:paraId="36390030" w14:textId="26D80FFE" w:rsidR="00D42EED" w:rsidRPr="00D42EED" w:rsidRDefault="00D3307B" w:rsidP="00D42EED">
      <w:pPr>
        <w:pStyle w:val="1e"/>
      </w:pPr>
      <w:r w:rsidRPr="00D3307B">
        <w:rPr>
          <w:rFonts w:hint="eastAsia"/>
        </w:rPr>
        <w:t>图像</w:t>
      </w:r>
      <w:r w:rsidR="00D92979">
        <w:rPr>
          <w:rFonts w:hint="eastAsia"/>
        </w:rPr>
        <w:t>文本识别</w:t>
      </w:r>
      <w:r w:rsidRPr="00D3307B">
        <w:rPr>
          <w:rFonts w:hint="eastAsia"/>
        </w:rPr>
        <w:t>（</w:t>
      </w:r>
      <w:r w:rsidR="00083A62">
        <w:rPr>
          <w:rFonts w:hint="eastAsia"/>
        </w:rPr>
        <w:t>image</w:t>
      </w:r>
      <w:r w:rsidR="00083A62">
        <w:t xml:space="preserve"> text recognition</w:t>
      </w:r>
      <w:r w:rsidRPr="00D3307B">
        <w:rPr>
          <w:rFonts w:hint="eastAsia"/>
        </w:rPr>
        <w:t>）是图像处理和机器视觉技术中关于图像理解的重要一环，</w:t>
      </w:r>
      <w:r w:rsidRPr="00D3307B">
        <w:rPr>
          <w:rFonts w:hint="eastAsia"/>
        </w:rPr>
        <w:t>AI</w:t>
      </w:r>
      <w:r w:rsidRPr="00D3307B">
        <w:rPr>
          <w:rFonts w:hint="eastAsia"/>
        </w:rPr>
        <w:t>领域中一个重要分支，常被应用于</w:t>
      </w:r>
      <w:r w:rsidR="00563C3B">
        <w:rPr>
          <w:rFonts w:hint="eastAsia"/>
        </w:rPr>
        <w:t>图像文本识别</w:t>
      </w:r>
      <w:r w:rsidRPr="00D3307B">
        <w:rPr>
          <w:rFonts w:hint="eastAsia"/>
        </w:rPr>
        <w:t>、</w:t>
      </w:r>
      <w:r w:rsidR="00934F52">
        <w:rPr>
          <w:rFonts w:hint="eastAsia"/>
        </w:rPr>
        <w:t>图像文字提取</w:t>
      </w:r>
      <w:r w:rsidRPr="00D3307B">
        <w:rPr>
          <w:rFonts w:hint="eastAsia"/>
        </w:rPr>
        <w:t>、</w:t>
      </w:r>
      <w:r w:rsidR="00934F52">
        <w:rPr>
          <w:rFonts w:hint="eastAsia"/>
        </w:rPr>
        <w:t>发票证据文字提取</w:t>
      </w:r>
      <w:r w:rsidRPr="00D3307B">
        <w:rPr>
          <w:rFonts w:hint="eastAsia"/>
        </w:rPr>
        <w:t>等领域</w:t>
      </w:r>
      <w:r w:rsidR="00D42EED" w:rsidRPr="00D42EED">
        <w:rPr>
          <w:rFonts w:hint="eastAsia"/>
        </w:rPr>
        <w:t>。本章将介绍使用</w:t>
      </w:r>
      <w:r w:rsidR="00934F52">
        <w:rPr>
          <w:rFonts w:hint="eastAsia"/>
        </w:rPr>
        <w:t>CNN</w:t>
      </w:r>
      <w:r w:rsidR="00934F52">
        <w:t>CTC</w:t>
      </w:r>
      <w:r w:rsidR="00D42EED" w:rsidRPr="00D42EED">
        <w:rPr>
          <w:rFonts w:hint="eastAsia"/>
        </w:rPr>
        <w:t>网络对</w:t>
      </w:r>
      <w:r w:rsidRPr="00D3307B">
        <w:rPr>
          <w:rFonts w:hint="eastAsia"/>
        </w:rPr>
        <w:t>数据集</w:t>
      </w:r>
      <w:r w:rsidR="00D42EED" w:rsidRPr="00D42EED">
        <w:rPr>
          <w:rFonts w:hint="eastAsia"/>
        </w:rPr>
        <w:t>进行</w:t>
      </w:r>
      <w:r>
        <w:rPr>
          <w:rFonts w:hint="eastAsia"/>
        </w:rPr>
        <w:t>图像</w:t>
      </w:r>
      <w:r w:rsidR="00934F52">
        <w:rPr>
          <w:rFonts w:hint="eastAsia"/>
        </w:rPr>
        <w:t>文本识别</w:t>
      </w:r>
      <w:r w:rsidR="00D42EED" w:rsidRPr="00D42EED">
        <w:rPr>
          <w:rFonts w:hint="eastAsia"/>
        </w:rPr>
        <w:t>。</w:t>
      </w:r>
    </w:p>
    <w:p w14:paraId="138D7B6B" w14:textId="46B519BD" w:rsidR="00A80083" w:rsidRDefault="00A80083">
      <w:pPr>
        <w:pStyle w:val="2"/>
        <w:rPr>
          <w:lang w:eastAsia="zh-CN"/>
        </w:rPr>
      </w:pPr>
      <w:bookmarkStart w:id="22" w:name="_Toc176014363"/>
      <w:bookmarkStart w:id="23" w:name="_Toc68079677"/>
      <w:r>
        <w:rPr>
          <w:rFonts w:hint="eastAsia"/>
          <w:lang w:eastAsia="zh-CN"/>
        </w:rPr>
        <w:t>训练代码文档下载</w:t>
      </w:r>
      <w:bookmarkEnd w:id="22"/>
    </w:p>
    <w:p w14:paraId="4D6B46F0" w14:textId="5716BBAF" w:rsidR="00A80083" w:rsidRDefault="00A80083" w:rsidP="00A80083">
      <w:pPr>
        <w:pStyle w:val="1e"/>
      </w:pPr>
      <w:r>
        <w:rPr>
          <w:rFonts w:hint="eastAsia"/>
        </w:rPr>
        <w:t>进入</w:t>
      </w:r>
      <w:r>
        <w:rPr>
          <w:rFonts w:hint="eastAsia"/>
        </w:rPr>
        <w:t>MindSpore</w:t>
      </w:r>
      <w:r>
        <w:rPr>
          <w:rFonts w:hint="eastAsia"/>
        </w:rPr>
        <w:t>官网，下载</w:t>
      </w:r>
      <w:r w:rsidR="00470B01">
        <w:rPr>
          <w:rFonts w:hint="eastAsia"/>
        </w:rPr>
        <w:t>C</w:t>
      </w:r>
      <w:r w:rsidR="00470B01">
        <w:t>NNCTC</w:t>
      </w:r>
      <w:r>
        <w:rPr>
          <w:rFonts w:hint="eastAsia"/>
        </w:rPr>
        <w:t>案例的</w:t>
      </w:r>
      <w:r>
        <w:rPr>
          <w:rFonts w:hint="eastAsia"/>
        </w:rPr>
        <w:t>notebook</w:t>
      </w:r>
      <w:r>
        <w:rPr>
          <w:rFonts w:hint="eastAsia"/>
        </w:rPr>
        <w:t>文档，链接如下：</w:t>
      </w:r>
    </w:p>
    <w:p w14:paraId="737CE0F4" w14:textId="797F4563" w:rsidR="00D3307B" w:rsidRDefault="00D95647" w:rsidP="00D3307B">
      <w:pPr>
        <w:pStyle w:val="1e"/>
      </w:pPr>
      <w:hyperlink r:id="rId16" w:history="1"/>
      <w:hyperlink r:id="rId17" w:history="1">
        <w:r w:rsidR="00120B18" w:rsidRPr="00CA57A4">
          <w:rPr>
            <w:rStyle w:val="af"/>
            <w:rFonts w:hint="eastAsia"/>
          </w:rPr>
          <w:t>https://www.mindspore.cn/tutorials/application/zh-CN/r2.2/cv/cnnctc.html</w:t>
        </w:r>
      </w:hyperlink>
    </w:p>
    <w:p w14:paraId="42F7462C" w14:textId="0183DD31" w:rsidR="002829AA" w:rsidRDefault="00A6049C" w:rsidP="002829AA">
      <w:pPr>
        <w:pStyle w:val="1e"/>
      </w:pPr>
      <w:r>
        <w:t>CNNCTC</w:t>
      </w:r>
      <w:r w:rsidR="00A80083">
        <w:rPr>
          <w:rFonts w:hint="eastAsia"/>
        </w:rPr>
        <w:t>网络介绍、数据集准备和加载、网络构建、模型训练与评估等都有详细说明。</w:t>
      </w:r>
    </w:p>
    <w:p w14:paraId="31CAFC86" w14:textId="6E1E16DE" w:rsidR="00743036" w:rsidRPr="00A80083" w:rsidRDefault="00544412" w:rsidP="002829AA">
      <w:pPr>
        <w:pStyle w:val="1e"/>
      </w:pPr>
      <w:r>
        <w:rPr>
          <w:noProof/>
        </w:rPr>
        <w:drawing>
          <wp:inline distT="0" distB="0" distL="0" distR="0" wp14:anchorId="7DAD084F" wp14:editId="40465490">
            <wp:extent cx="5559747" cy="2906468"/>
            <wp:effectExtent l="0" t="0" r="317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548" cy="291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8D236" w14:textId="0299819E" w:rsidR="00A80083" w:rsidRDefault="00797D20" w:rsidP="00A80083">
      <w:pPr>
        <w:pStyle w:val="2"/>
        <w:rPr>
          <w:lang w:eastAsia="zh-CN"/>
        </w:rPr>
      </w:pPr>
      <w:bookmarkStart w:id="24" w:name="_Toc176014364"/>
      <w:r>
        <w:rPr>
          <w:rFonts w:hint="eastAsia"/>
          <w:lang w:eastAsia="zh-CN"/>
        </w:rPr>
        <w:t>模型训练</w:t>
      </w:r>
      <w:bookmarkEnd w:id="24"/>
    </w:p>
    <w:p w14:paraId="560E4E0F" w14:textId="7FDAE8D2" w:rsidR="002829AA" w:rsidRPr="002829AA" w:rsidRDefault="002829AA" w:rsidP="002829AA">
      <w:pPr>
        <w:pStyle w:val="3"/>
      </w:pPr>
      <w:bookmarkStart w:id="25" w:name="_Toc176014365"/>
      <w:r>
        <w:rPr>
          <w:rFonts w:hint="eastAsia"/>
        </w:rPr>
        <w:t>实验环境搭建</w:t>
      </w:r>
      <w:bookmarkEnd w:id="25"/>
    </w:p>
    <w:p w14:paraId="4F0B9C53" w14:textId="64786D4A" w:rsidR="00A80083" w:rsidRDefault="002829AA" w:rsidP="002829AA">
      <w:pPr>
        <w:pStyle w:val="1e"/>
      </w:pPr>
      <w:r>
        <w:rPr>
          <w:rFonts w:hint="eastAsia"/>
        </w:rPr>
        <w:t>模型训练使用华为云</w:t>
      </w:r>
      <w:r>
        <w:rPr>
          <w:rFonts w:hint="eastAsia"/>
        </w:rPr>
        <w:t>ModelArts</w:t>
      </w:r>
      <w:r>
        <w:rPr>
          <w:rFonts w:hint="eastAsia"/>
        </w:rPr>
        <w:t>平台，平台环境搭建可详细参考《</w:t>
      </w:r>
      <w:r>
        <w:rPr>
          <w:rFonts w:hint="eastAsia"/>
        </w:rPr>
        <w:t>ModelArts</w:t>
      </w:r>
      <w:r>
        <w:rPr>
          <w:rFonts w:hint="eastAsia"/>
        </w:rPr>
        <w:t>云环境搭建指南》</w:t>
      </w:r>
      <w:r w:rsidR="00A80083" w:rsidRPr="009A4D74">
        <w:t>。</w:t>
      </w:r>
    </w:p>
    <w:p w14:paraId="7B05ACC9" w14:textId="3923D090" w:rsidR="00D3307B" w:rsidRDefault="00D3307B" w:rsidP="002829AA">
      <w:pPr>
        <w:pStyle w:val="1e"/>
      </w:pPr>
    </w:p>
    <w:p w14:paraId="4CCDAF88" w14:textId="27689DB7" w:rsidR="002829AA" w:rsidRDefault="00184F10" w:rsidP="002829AA">
      <w:pPr>
        <w:pStyle w:val="1e"/>
      </w:pPr>
      <w:r>
        <w:object w:dxaOrig="1503" w:dyaOrig="1044" w14:anchorId="737730D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pt;height:52pt" o:ole="">
            <v:imagedata r:id="rId19" o:title=""/>
          </v:shape>
          <o:OLEObject Type="Embed" ProgID="Word.Document.12" ShapeID="_x0000_i1025" DrawAspect="Icon" ObjectID="_1786777083" r:id="rId20">
            <o:FieldCodes>\s</o:FieldCodes>
          </o:OLEObject>
        </w:object>
      </w:r>
    </w:p>
    <w:p w14:paraId="73D0FB51" w14:textId="5BE4A41E" w:rsidR="00040DFB" w:rsidRDefault="00040DFB" w:rsidP="002829AA">
      <w:pPr>
        <w:pStyle w:val="1e"/>
      </w:pPr>
      <w:r>
        <w:rPr>
          <w:rFonts w:hint="eastAsia"/>
        </w:rPr>
        <w:t>注：因该实验数据处理所需的存储空间比较大，故在环境搭建时，“云硬盘</w:t>
      </w:r>
      <w:r>
        <w:rPr>
          <w:rFonts w:hint="eastAsia"/>
        </w:rPr>
        <w:t>E</w:t>
      </w:r>
      <w:r>
        <w:t>VS</w:t>
      </w:r>
      <w:r>
        <w:rPr>
          <w:rFonts w:hint="eastAsia"/>
        </w:rPr>
        <w:t>”这项的设置可稍大些，建议设置为</w:t>
      </w:r>
      <w:r>
        <w:rPr>
          <w:rFonts w:hint="eastAsia"/>
        </w:rPr>
        <w:t>100</w:t>
      </w:r>
      <w:r>
        <w:t>GB</w:t>
      </w:r>
      <w:r>
        <w:rPr>
          <w:rFonts w:hint="eastAsia"/>
        </w:rPr>
        <w:t>，如下图所示：</w:t>
      </w:r>
    </w:p>
    <w:p w14:paraId="6D790C0E" w14:textId="2F2CA03C" w:rsidR="00040DFB" w:rsidRDefault="00040DFB" w:rsidP="002829AA">
      <w:pPr>
        <w:pStyle w:val="1e"/>
      </w:pPr>
      <w:r>
        <w:rPr>
          <w:noProof/>
        </w:rPr>
        <w:drawing>
          <wp:inline distT="0" distB="0" distL="0" distR="0" wp14:anchorId="280D4864" wp14:editId="12AB7F98">
            <wp:extent cx="6120130" cy="105633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5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C8516" w14:textId="6209F78E" w:rsidR="00194F6B" w:rsidRDefault="00194F6B" w:rsidP="002829AA">
      <w:pPr>
        <w:pStyle w:val="1e"/>
      </w:pPr>
      <w:r>
        <w:rPr>
          <w:rFonts w:hint="eastAsia"/>
        </w:rPr>
        <w:t>按上述指南进入</w:t>
      </w:r>
      <w:r>
        <w:t>M</w:t>
      </w:r>
      <w:r>
        <w:rPr>
          <w:rFonts w:hint="eastAsia"/>
        </w:rPr>
        <w:t>odeoArts</w:t>
      </w:r>
      <w:r>
        <w:rPr>
          <w:rFonts w:hint="eastAsia"/>
        </w:rPr>
        <w:t>开发平台后，</w:t>
      </w:r>
      <w:r w:rsidR="00954C16">
        <w:rPr>
          <w:rFonts w:hint="eastAsia"/>
        </w:rPr>
        <w:t>首先升级</w:t>
      </w:r>
      <w:r w:rsidR="00954C16">
        <w:rPr>
          <w:rFonts w:hint="eastAsia"/>
        </w:rPr>
        <w:t>MindSpore</w:t>
      </w:r>
      <w:r w:rsidR="00954C16">
        <w:rPr>
          <w:rFonts w:hint="eastAsia"/>
        </w:rPr>
        <w:t>版本，将</w:t>
      </w:r>
      <w:r w:rsidR="00954C16">
        <w:rPr>
          <w:rFonts w:hint="eastAsia"/>
        </w:rPr>
        <w:t>MindSpore</w:t>
      </w:r>
      <w:r w:rsidR="00954C16">
        <w:rPr>
          <w:rFonts w:hint="eastAsia"/>
        </w:rPr>
        <w:t>版本升级为</w:t>
      </w:r>
      <w:r w:rsidR="00954C16">
        <w:rPr>
          <w:rFonts w:hint="eastAsia"/>
        </w:rPr>
        <w:t>2.</w:t>
      </w:r>
      <w:r w:rsidR="00954C16">
        <w:t>2.14</w:t>
      </w:r>
      <w:r w:rsidR="00954C16">
        <w:rPr>
          <w:rFonts w:hint="eastAsia"/>
        </w:rPr>
        <w:t>版本，有如下两种方式：</w:t>
      </w:r>
    </w:p>
    <w:p w14:paraId="336ADED3" w14:textId="09AD8816" w:rsidR="00954C16" w:rsidRDefault="00954C16" w:rsidP="002829AA">
      <w:pPr>
        <w:pStyle w:val="1e"/>
      </w:pPr>
      <w:r>
        <w:rPr>
          <w:rFonts w:hint="eastAsia"/>
        </w:rPr>
        <w:t>方法一：打开终端，在终端直接运行</w:t>
      </w:r>
      <w:r>
        <w:rPr>
          <w:rFonts w:hint="eastAsia"/>
        </w:rPr>
        <w:t>p</w:t>
      </w:r>
      <w:r>
        <w:t>ip install</w:t>
      </w:r>
      <w:r>
        <w:rPr>
          <w:rFonts w:hint="eastAsia"/>
        </w:rPr>
        <w:t>命令</w:t>
      </w:r>
    </w:p>
    <w:p w14:paraId="7983CC6D" w14:textId="77777777" w:rsidR="00954C16" w:rsidRPr="006E4F48" w:rsidRDefault="00954C16" w:rsidP="007E645E">
      <w:pPr>
        <w:pStyle w:val="2f2"/>
      </w:pPr>
      <w:r w:rsidRPr="006E4F48">
        <w:t>pip install mindspore</w:t>
      </w:r>
      <w:r>
        <w:rPr>
          <w:rFonts w:hint="eastAsia"/>
        </w:rPr>
        <w:t>==2.2.14</w:t>
      </w:r>
    </w:p>
    <w:p w14:paraId="614A65BE" w14:textId="3BF33661" w:rsidR="00954C16" w:rsidRDefault="00954C16" w:rsidP="002829AA">
      <w:pPr>
        <w:pStyle w:val="1e"/>
      </w:pPr>
      <w:r>
        <w:rPr>
          <w:rFonts w:hint="eastAsia"/>
        </w:rPr>
        <w:t>或是在</w:t>
      </w:r>
      <w:r>
        <w:rPr>
          <w:rFonts w:hint="eastAsia"/>
        </w:rPr>
        <w:t>notebook</w:t>
      </w:r>
      <w:r>
        <w:rPr>
          <w:rFonts w:hint="eastAsia"/>
        </w:rPr>
        <w:t>中执行</w:t>
      </w:r>
      <w:r>
        <w:rPr>
          <w:rFonts w:hint="eastAsia"/>
        </w:rPr>
        <w:t>pip</w:t>
      </w:r>
      <w:r>
        <w:t xml:space="preserve"> install </w:t>
      </w:r>
      <w:r>
        <w:rPr>
          <w:rFonts w:hint="eastAsia"/>
        </w:rPr>
        <w:t>命令，如下图所示</w:t>
      </w:r>
    </w:p>
    <w:p w14:paraId="7C79F1B7" w14:textId="17691BC8" w:rsidR="00954C16" w:rsidRDefault="00040DFB" w:rsidP="002829AA">
      <w:pPr>
        <w:pStyle w:val="1e"/>
      </w:pPr>
      <w:r>
        <w:rPr>
          <w:noProof/>
        </w:rPr>
        <w:drawing>
          <wp:inline distT="0" distB="0" distL="0" distR="0" wp14:anchorId="310869F6" wp14:editId="3593B8A9">
            <wp:extent cx="6120130" cy="206586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45E12" w14:textId="7FF69CAA" w:rsidR="00954C16" w:rsidRDefault="00954C16" w:rsidP="002829AA">
      <w:pPr>
        <w:pStyle w:val="1e"/>
      </w:pPr>
      <w:r>
        <w:rPr>
          <w:rFonts w:hint="eastAsia"/>
        </w:rPr>
        <w:t>方法二：下载</w:t>
      </w:r>
      <w:r>
        <w:t>whl</w:t>
      </w:r>
      <w:r>
        <w:rPr>
          <w:rFonts w:hint="eastAsia"/>
        </w:rPr>
        <w:t>包进行安装，终端运行如下命令：</w:t>
      </w:r>
    </w:p>
    <w:p w14:paraId="1A0A0C01" w14:textId="77777777" w:rsidR="00954C16" w:rsidRPr="00954C16" w:rsidRDefault="00954C16" w:rsidP="00954C1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/>
        <w:spacing w:before="40" w:after="40"/>
        <w:ind w:left="1304" w:rightChars="200" w:right="640"/>
        <w:rPr>
          <w:rFonts w:ascii="Huawei Sans" w:hAnsi="Huawei Sans" w:cs="Times New Roman"/>
          <w:bCs/>
          <w:sz w:val="18"/>
          <w:szCs w:val="18"/>
          <w:shd w:val="clear" w:color="auto" w:fill="FFFFFF"/>
        </w:rPr>
      </w:pPr>
      <w:r w:rsidRPr="00954C16">
        <w:rPr>
          <w:rFonts w:ascii="Huawei Sans" w:hAnsi="Huawei Sans" w:cs="Times New Roman"/>
          <w:bCs/>
          <w:sz w:val="18"/>
          <w:szCs w:val="18"/>
        </w:rPr>
        <w:t>w</w:t>
      </w:r>
      <w:r w:rsidRPr="00954C16">
        <w:rPr>
          <w:rFonts w:ascii="Huawei Sans" w:hAnsi="Huawei Sans" w:cs="Times New Roman" w:hint="eastAsia"/>
          <w:bCs/>
          <w:sz w:val="18"/>
          <w:szCs w:val="18"/>
        </w:rPr>
        <w:t>get</w:t>
      </w:r>
      <w:r w:rsidRPr="00954C16">
        <w:rPr>
          <w:rFonts w:ascii="Huawei Sans" w:hAnsi="Huawei Sans" w:cs="Times New Roman"/>
          <w:bCs/>
          <w:sz w:val="18"/>
          <w:szCs w:val="18"/>
        </w:rPr>
        <w:t xml:space="preserve"> </w:t>
      </w:r>
      <w:hyperlink r:id="rId23" w:history="1">
        <w:r w:rsidRPr="00954C16">
          <w:rPr>
            <w:rFonts w:ascii="Helvetica" w:hAnsi="Helvetica" w:cs="Times New Roman"/>
            <w:bCs/>
            <w:color w:val="0563C1"/>
            <w:sz w:val="18"/>
            <w:szCs w:val="18"/>
            <w:u w:val="single"/>
          </w:rPr>
          <w:t>https://ms-release.obs.cn-north-4.myhuaweicloud.com/2.2.14/MindSpore/unified/aarch64/mindspore-2.2.14-cp39-cp39-linux_aarch64.whl</w:t>
        </w:r>
      </w:hyperlink>
    </w:p>
    <w:p w14:paraId="0E7B3265" w14:textId="77777777" w:rsidR="00954C16" w:rsidRPr="00954C16" w:rsidRDefault="00954C16" w:rsidP="00954C1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/>
        <w:spacing w:before="40" w:after="40"/>
        <w:ind w:left="1304" w:rightChars="200" w:right="640"/>
        <w:rPr>
          <w:rFonts w:ascii="Huawei Sans" w:hAnsi="Huawei Sans" w:cs="Times New Roman"/>
          <w:bCs/>
          <w:sz w:val="18"/>
          <w:szCs w:val="18"/>
        </w:rPr>
      </w:pPr>
      <w:r w:rsidRPr="00954C16">
        <w:rPr>
          <w:rFonts w:ascii="Huawei Sans" w:hAnsi="Huawei Sans" w:cs="Times New Roman"/>
          <w:bCs/>
          <w:sz w:val="18"/>
          <w:szCs w:val="18"/>
        </w:rPr>
        <w:t xml:space="preserve"># </w:t>
      </w:r>
      <w:r w:rsidRPr="00954C16">
        <w:rPr>
          <w:rFonts w:ascii="Huawei Sans" w:hAnsi="Huawei Sans" w:cs="Times New Roman" w:hint="eastAsia"/>
          <w:bCs/>
          <w:sz w:val="18"/>
          <w:szCs w:val="18"/>
        </w:rPr>
        <w:t>在终端进入到</w:t>
      </w:r>
      <w:r w:rsidRPr="00954C16">
        <w:rPr>
          <w:rFonts w:ascii="Huawei Sans" w:hAnsi="Huawei Sans" w:cs="Times New Roman" w:hint="eastAsia"/>
          <w:bCs/>
          <w:sz w:val="18"/>
          <w:szCs w:val="18"/>
        </w:rPr>
        <w:t>whl</w:t>
      </w:r>
      <w:r w:rsidRPr="00954C16">
        <w:rPr>
          <w:rFonts w:ascii="Huawei Sans" w:hAnsi="Huawei Sans" w:cs="Times New Roman" w:hint="eastAsia"/>
          <w:bCs/>
          <w:sz w:val="18"/>
          <w:szCs w:val="18"/>
        </w:rPr>
        <w:t>包所在路径，执行</w:t>
      </w:r>
      <w:r w:rsidRPr="00954C16">
        <w:rPr>
          <w:rFonts w:ascii="Huawei Sans" w:hAnsi="Huawei Sans" w:cs="Times New Roman" w:hint="eastAsia"/>
          <w:bCs/>
          <w:sz w:val="18"/>
          <w:szCs w:val="18"/>
        </w:rPr>
        <w:t>pi</w:t>
      </w:r>
      <w:r w:rsidRPr="00954C16">
        <w:rPr>
          <w:rFonts w:ascii="Huawei Sans" w:hAnsi="Huawei Sans" w:cs="Times New Roman"/>
          <w:bCs/>
          <w:sz w:val="18"/>
          <w:szCs w:val="18"/>
        </w:rPr>
        <w:t>p install</w:t>
      </w:r>
      <w:r w:rsidRPr="00954C16">
        <w:rPr>
          <w:rFonts w:ascii="Huawei Sans" w:hAnsi="Huawei Sans" w:cs="Times New Roman" w:hint="eastAsia"/>
          <w:bCs/>
          <w:sz w:val="18"/>
          <w:szCs w:val="18"/>
        </w:rPr>
        <w:t>命令</w:t>
      </w:r>
    </w:p>
    <w:p w14:paraId="274910BA" w14:textId="77777777" w:rsidR="00954C16" w:rsidRPr="00954C16" w:rsidRDefault="00954C16" w:rsidP="00954C1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D9D9D9"/>
        <w:spacing w:before="40" w:after="40"/>
        <w:ind w:left="1304" w:rightChars="200" w:right="640"/>
        <w:rPr>
          <w:rFonts w:ascii="Helvetica" w:hAnsi="Helvetica" w:cs="Times New Roman"/>
          <w:bCs/>
          <w:color w:val="000000"/>
          <w:sz w:val="18"/>
          <w:szCs w:val="18"/>
          <w:shd w:val="clear" w:color="auto" w:fill="FFFFFF"/>
        </w:rPr>
      </w:pPr>
      <w:r w:rsidRPr="00954C16">
        <w:rPr>
          <w:rFonts w:ascii="Huawei Sans" w:hAnsi="Huawei Sans" w:cs="Times New Roman"/>
          <w:bCs/>
          <w:sz w:val="18"/>
          <w:szCs w:val="18"/>
        </w:rPr>
        <w:t>pip install mindspore-2.2.14-cp39-cp39-linux_aarch64.whl</w:t>
      </w:r>
    </w:p>
    <w:p w14:paraId="32E5316D" w14:textId="0ACFEE19" w:rsidR="00954C16" w:rsidRDefault="00954C16" w:rsidP="00954C16">
      <w:pPr>
        <w:pStyle w:val="3"/>
      </w:pPr>
      <w:bookmarkStart w:id="26" w:name="_Toc176014366"/>
      <w:r>
        <w:rPr>
          <w:rFonts w:hint="eastAsia"/>
        </w:rPr>
        <w:t>运行训练脚本</w:t>
      </w:r>
      <w:bookmarkEnd w:id="26"/>
    </w:p>
    <w:p w14:paraId="65EDE4A9" w14:textId="1F946B22" w:rsidR="00954C16" w:rsidRDefault="00954C16" w:rsidP="00954C16">
      <w:pPr>
        <w:pStyle w:val="1e"/>
      </w:pPr>
      <w:r>
        <w:rPr>
          <w:rFonts w:hint="eastAsia"/>
        </w:rPr>
        <w:t>将</w:t>
      </w:r>
      <w:r>
        <w:rPr>
          <w:rFonts w:hint="eastAsia"/>
        </w:rPr>
        <w:t>2.1</w:t>
      </w:r>
      <w:r>
        <w:rPr>
          <w:rFonts w:hint="eastAsia"/>
        </w:rPr>
        <w:t>环节下载的训练代码文档上传到</w:t>
      </w:r>
      <w:r>
        <w:rPr>
          <w:rFonts w:hint="eastAsia"/>
        </w:rPr>
        <w:t>ModelArts</w:t>
      </w:r>
      <w:r>
        <w:rPr>
          <w:rFonts w:hint="eastAsia"/>
        </w:rPr>
        <w:t>开发平台。</w:t>
      </w:r>
    </w:p>
    <w:p w14:paraId="1BDEA74F" w14:textId="1F50793A" w:rsidR="00743036" w:rsidRDefault="00F55FFC" w:rsidP="00F55FFC">
      <w:pPr>
        <w:pStyle w:val="1e"/>
        <w:jc w:val="center"/>
      </w:pPr>
      <w:r>
        <w:rPr>
          <w:noProof/>
        </w:rPr>
        <w:lastRenderedPageBreak/>
        <w:drawing>
          <wp:inline distT="0" distB="0" distL="0" distR="0" wp14:anchorId="64BCEA9F" wp14:editId="1F32ADDE">
            <wp:extent cx="2156420" cy="3788892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72034" cy="38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F9B1" w14:textId="37DEC6F7" w:rsidR="00954C16" w:rsidRDefault="00954C16" w:rsidP="00954C16">
      <w:pPr>
        <w:pStyle w:val="1e"/>
      </w:pPr>
      <w:r>
        <w:rPr>
          <w:rFonts w:hint="eastAsia"/>
        </w:rPr>
        <w:t>训练前修改部分代码：</w:t>
      </w:r>
    </w:p>
    <w:p w14:paraId="7883B922" w14:textId="52E29481" w:rsidR="00954C16" w:rsidRDefault="00954C16" w:rsidP="00E81F29">
      <w:pPr>
        <w:pStyle w:val="30"/>
      </w:pPr>
      <w:r>
        <w:rPr>
          <w:rFonts w:hint="eastAsia"/>
        </w:rPr>
        <w:t>在</w:t>
      </w:r>
      <w:r w:rsidRPr="00954C16">
        <w:rPr>
          <w:rFonts w:hint="eastAsia"/>
        </w:rPr>
        <w:t>数据集下载模块</w:t>
      </w:r>
      <w:r>
        <w:rPr>
          <w:rFonts w:hint="eastAsia"/>
        </w:rPr>
        <w:t>添加数据下载权限</w:t>
      </w:r>
    </w:p>
    <w:p w14:paraId="5967FC97" w14:textId="5FD701CB" w:rsidR="00954C16" w:rsidRDefault="00954C16" w:rsidP="007E645E">
      <w:pPr>
        <w:pStyle w:val="2f2"/>
      </w:pPr>
      <w:r w:rsidRPr="00954C16">
        <w:rPr>
          <w:rFonts w:hint="eastAsia"/>
        </w:rPr>
        <w:t>%env no_proxy='a.test.com,127.0.0.1,2.2.2.2'</w:t>
      </w:r>
    </w:p>
    <w:p w14:paraId="55FC667B" w14:textId="4ADBB509" w:rsidR="00743036" w:rsidRDefault="0075495F" w:rsidP="00743036">
      <w:pPr>
        <w:pStyle w:val="1e"/>
        <w:ind w:firstLineChars="300" w:firstLine="630"/>
      </w:pPr>
      <w:r>
        <w:rPr>
          <w:noProof/>
        </w:rPr>
        <w:drawing>
          <wp:inline distT="0" distB="0" distL="0" distR="0" wp14:anchorId="71402966" wp14:editId="0F26496E">
            <wp:extent cx="6107430" cy="211709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647DF" w14:textId="502BC00B" w:rsidR="00040DFB" w:rsidRDefault="00040DFB" w:rsidP="00E81F29">
      <w:pPr>
        <w:pStyle w:val="30"/>
      </w:pPr>
      <w:r>
        <w:rPr>
          <w:rFonts w:hint="eastAsia"/>
        </w:rPr>
        <w:t>在模型训练模块修改算力相关参数</w:t>
      </w:r>
    </w:p>
    <w:p w14:paraId="1B83C26B" w14:textId="1362E858" w:rsidR="0091662D" w:rsidRDefault="00573BAE" w:rsidP="00CE7EF1">
      <w:pPr>
        <w:pStyle w:val="1e"/>
        <w:ind w:left="780"/>
      </w:pPr>
      <w:r>
        <w:rPr>
          <w:noProof/>
        </w:rPr>
        <w:lastRenderedPageBreak/>
        <w:drawing>
          <wp:inline distT="0" distB="0" distL="0" distR="0" wp14:anchorId="6191F466" wp14:editId="247D429E">
            <wp:extent cx="6116955" cy="29972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62DF4" w14:textId="2CF6251A" w:rsidR="00954C16" w:rsidRDefault="00957646" w:rsidP="00E81F29">
      <w:pPr>
        <w:pStyle w:val="30"/>
      </w:pPr>
      <w:r>
        <w:rPr>
          <w:rFonts w:hint="eastAsia"/>
        </w:rPr>
        <w:t>训练前先</w:t>
      </w:r>
      <w:r w:rsidR="00E53F9D">
        <w:rPr>
          <w:rFonts w:hint="eastAsia"/>
        </w:rPr>
        <w:t>改图模式为静态图</w:t>
      </w:r>
    </w:p>
    <w:p w14:paraId="0E0BC4E7" w14:textId="748D80D2" w:rsidR="00312833" w:rsidRPr="00543B1C" w:rsidRDefault="00312833" w:rsidP="00312833">
      <w:pPr>
        <w:pStyle w:val="1e"/>
      </w:pPr>
      <w:r>
        <w:rPr>
          <w:rFonts w:hint="eastAsia"/>
          <w:noProof/>
        </w:rPr>
        <w:drawing>
          <wp:inline distT="0" distB="0" distL="0" distR="0" wp14:anchorId="7393ED40" wp14:editId="0D019EEC">
            <wp:extent cx="6116955" cy="2601595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63F6E" w14:textId="6BEA8905" w:rsidR="00184F10" w:rsidRDefault="00184F10" w:rsidP="00184F10">
      <w:pPr>
        <w:pStyle w:val="30"/>
      </w:pPr>
      <w:r>
        <w:rPr>
          <w:rFonts w:hint="eastAsia"/>
        </w:rPr>
        <w:t>开始训练</w:t>
      </w:r>
    </w:p>
    <w:p w14:paraId="1F976EFE" w14:textId="4EAE68EE" w:rsidR="00A51063" w:rsidRDefault="00A51063" w:rsidP="00A51063">
      <w:pPr>
        <w:pStyle w:val="1e"/>
      </w:pPr>
      <w:r>
        <w:rPr>
          <w:noProof/>
        </w:rPr>
        <w:drawing>
          <wp:inline distT="0" distB="0" distL="0" distR="0" wp14:anchorId="13FC5226" wp14:editId="61233357">
            <wp:extent cx="6120130" cy="102743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97D1" w14:textId="737E3ECB" w:rsidR="00A51063" w:rsidRDefault="00A51063" w:rsidP="00A51063">
      <w:pPr>
        <w:pStyle w:val="30"/>
      </w:pPr>
      <w:r>
        <w:rPr>
          <w:rFonts w:hint="eastAsia"/>
        </w:rPr>
        <w:t>由于训练时间过长，下载已经训练好的</w:t>
      </w:r>
      <w:r>
        <w:rPr>
          <w:rFonts w:hint="eastAsia"/>
        </w:rPr>
        <w:t>ckpt</w:t>
      </w:r>
    </w:p>
    <w:p w14:paraId="4D3BEC7A" w14:textId="5B5BF750" w:rsidR="00A51063" w:rsidRDefault="00A51063" w:rsidP="00A51063">
      <w:pPr>
        <w:pStyle w:val="1e"/>
      </w:pPr>
      <w:r>
        <w:rPr>
          <w:noProof/>
        </w:rPr>
        <w:lastRenderedPageBreak/>
        <w:drawing>
          <wp:inline distT="0" distB="0" distL="0" distR="0" wp14:anchorId="722B8F93" wp14:editId="56C6B2BD">
            <wp:extent cx="6120130" cy="111950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2EB5" w14:textId="587D418D" w:rsidR="0091662D" w:rsidRDefault="00E53F9D" w:rsidP="00A51063">
      <w:pPr>
        <w:pStyle w:val="30"/>
      </w:pPr>
      <w:r>
        <w:rPr>
          <w:rFonts w:hint="eastAsia"/>
        </w:rPr>
        <w:t>在可视化模型预测部分添加导出</w:t>
      </w:r>
      <w:r>
        <w:rPr>
          <w:rFonts w:hint="eastAsia"/>
        </w:rPr>
        <w:t>mindir</w:t>
      </w:r>
      <w:r>
        <w:rPr>
          <w:rFonts w:hint="eastAsia"/>
        </w:rPr>
        <w:t>模型的代码修</w:t>
      </w:r>
      <w:r w:rsidR="006A212E">
        <w:rPr>
          <w:rFonts w:hint="eastAsia"/>
        </w:rPr>
        <w:t>改</w:t>
      </w:r>
    </w:p>
    <w:p w14:paraId="5848B249" w14:textId="25CCBF8D" w:rsidR="00400B44" w:rsidRDefault="00400B44" w:rsidP="00400B44">
      <w:pPr>
        <w:pStyle w:val="1e"/>
      </w:pPr>
      <w:r>
        <w:rPr>
          <w:rFonts w:hint="eastAsia"/>
        </w:rPr>
        <w:t>并导出</w:t>
      </w:r>
      <w:r>
        <w:rPr>
          <w:rFonts w:hint="eastAsia"/>
        </w:rPr>
        <w:t>mind</w:t>
      </w:r>
      <w:r>
        <w:t>i</w:t>
      </w:r>
      <w:r>
        <w:rPr>
          <w:rFonts w:hint="eastAsia"/>
        </w:rPr>
        <w:t>r</w:t>
      </w:r>
      <w:r>
        <w:rPr>
          <w:rFonts w:hint="eastAsia"/>
        </w:rPr>
        <w:t>文件前，先把图</w:t>
      </w:r>
      <w:r w:rsidR="00957646">
        <w:rPr>
          <w:rFonts w:hint="eastAsia"/>
        </w:rPr>
        <w:t>模式</w:t>
      </w:r>
      <w:r>
        <w:rPr>
          <w:rFonts w:hint="eastAsia"/>
        </w:rPr>
        <w:t>改为动态图</w:t>
      </w:r>
    </w:p>
    <w:p w14:paraId="58A8C77F" w14:textId="77777777" w:rsidR="00BB0E76" w:rsidRDefault="00BB0E76" w:rsidP="00BB0E76">
      <w:pPr>
        <w:pStyle w:val="2f2"/>
      </w:pPr>
      <w:r>
        <w:rPr>
          <w:rFonts w:hint="eastAsia"/>
        </w:rPr>
        <w:t>ms.set_context(device_target=device_target, mode=ms.PYNATIVE_MODE)</w:t>
      </w:r>
    </w:p>
    <w:p w14:paraId="5DFA4B78" w14:textId="77777777" w:rsidR="00BB0E76" w:rsidRDefault="00BB0E76" w:rsidP="00BB0E76">
      <w:pPr>
        <w:pStyle w:val="2f2"/>
      </w:pPr>
      <w:r>
        <w:rPr>
          <w:rFonts w:hint="eastAsia"/>
        </w:rPr>
        <w:t>#</w:t>
      </w:r>
      <w:r>
        <w:rPr>
          <w:rFonts w:hint="eastAsia"/>
        </w:rPr>
        <w:t>初始化模型</w:t>
      </w:r>
    </w:p>
    <w:p w14:paraId="662E2FDB" w14:textId="77777777" w:rsidR="00BB0E76" w:rsidRDefault="00BB0E76" w:rsidP="00BB0E76">
      <w:pPr>
        <w:pStyle w:val="2f2"/>
      </w:pPr>
      <w:r>
        <w:rPr>
          <w:rFonts w:hint="eastAsia"/>
        </w:rPr>
        <w:t>net = CNNCTC(num_class, hidden_size, final_feature_width)</w:t>
      </w:r>
    </w:p>
    <w:p w14:paraId="14EEC8AA" w14:textId="77777777" w:rsidR="00BB0E76" w:rsidRDefault="00BB0E76" w:rsidP="00BB0E76">
      <w:pPr>
        <w:pStyle w:val="2f2"/>
      </w:pPr>
      <w:r>
        <w:rPr>
          <w:rFonts w:hint="eastAsia"/>
        </w:rPr>
        <w:t>net.set_train(False)</w:t>
      </w:r>
    </w:p>
    <w:p w14:paraId="2794EF03" w14:textId="77777777" w:rsidR="00BB0E76" w:rsidRDefault="00BB0E76" w:rsidP="00BB0E76">
      <w:pPr>
        <w:pStyle w:val="2f2"/>
      </w:pPr>
    </w:p>
    <w:p w14:paraId="17A203FC" w14:textId="77777777" w:rsidR="00BB0E76" w:rsidRDefault="00BB0E76" w:rsidP="00BB0E76">
      <w:pPr>
        <w:pStyle w:val="2f2"/>
      </w:pPr>
      <w:r>
        <w:rPr>
          <w:rFonts w:hint="eastAsia"/>
        </w:rPr>
        <w:t>#</w:t>
      </w:r>
      <w:r>
        <w:rPr>
          <w:rFonts w:hint="eastAsia"/>
        </w:rPr>
        <w:t>加载权重文件</w:t>
      </w:r>
    </w:p>
    <w:p w14:paraId="3D7F8F5F" w14:textId="77777777" w:rsidR="00BB0E76" w:rsidRDefault="00BB0E76" w:rsidP="00BB0E76">
      <w:pPr>
        <w:pStyle w:val="2f2"/>
      </w:pPr>
      <w:r>
        <w:rPr>
          <w:rFonts w:hint="eastAsia"/>
        </w:rPr>
        <w:t>param_dict = load_checkpoint(checkpoint_path)</w:t>
      </w:r>
    </w:p>
    <w:p w14:paraId="61AC0B86" w14:textId="77777777" w:rsidR="00BB0E76" w:rsidRDefault="00BB0E76" w:rsidP="00BB0E76">
      <w:pPr>
        <w:pStyle w:val="2f2"/>
      </w:pPr>
      <w:r>
        <w:rPr>
          <w:rFonts w:hint="eastAsia"/>
        </w:rPr>
        <w:t>load_param_into_net(net,param_dict)</w:t>
      </w:r>
    </w:p>
    <w:p w14:paraId="2042EF9E" w14:textId="77777777" w:rsidR="00BB0E76" w:rsidRDefault="00BB0E76" w:rsidP="00BB0E76">
      <w:pPr>
        <w:pStyle w:val="2f2"/>
      </w:pPr>
      <w:r>
        <w:rPr>
          <w:rFonts w:hint="eastAsia"/>
        </w:rPr>
        <w:t>print('Parameters loaded! from: ', checkpoint_path)</w:t>
      </w:r>
    </w:p>
    <w:p w14:paraId="42EF555E" w14:textId="77777777" w:rsidR="00BB0E76" w:rsidRDefault="00BB0E76" w:rsidP="00BB0E76">
      <w:pPr>
        <w:pStyle w:val="2f2"/>
      </w:pPr>
    </w:p>
    <w:p w14:paraId="72AAD03C" w14:textId="77777777" w:rsidR="00BB0E76" w:rsidRDefault="00BB0E76" w:rsidP="00BB0E76">
      <w:pPr>
        <w:pStyle w:val="2f2"/>
      </w:pPr>
      <w:r>
        <w:rPr>
          <w:rFonts w:hint="eastAsia"/>
        </w:rPr>
        <w:t>inputs = Tensor(np.ones([1, 3, 32, 100]).astype(np.float32))</w:t>
      </w:r>
    </w:p>
    <w:p w14:paraId="1E038CE1" w14:textId="77777777" w:rsidR="00BB0E76" w:rsidRDefault="00BB0E76" w:rsidP="00BB0E76">
      <w:pPr>
        <w:pStyle w:val="2f2"/>
      </w:pPr>
      <w:r>
        <w:rPr>
          <w:rFonts w:hint="eastAsia"/>
        </w:rPr>
        <w:t>ms.export(net, inputs, file_name='cnnctc.mindir', file_format='MINDIR')</w:t>
      </w:r>
    </w:p>
    <w:p w14:paraId="0940499E" w14:textId="77777777" w:rsidR="00BB0E76" w:rsidRDefault="00BB0E76" w:rsidP="00BB0E76">
      <w:pPr>
        <w:pStyle w:val="2f2"/>
      </w:pPr>
    </w:p>
    <w:p w14:paraId="0254D685" w14:textId="77777777" w:rsidR="00BB0E76" w:rsidRDefault="00BB0E76" w:rsidP="00BB0E76">
      <w:pPr>
        <w:pStyle w:val="2f2"/>
      </w:pPr>
      <w:r>
        <w:rPr>
          <w:rFonts w:hint="eastAsia"/>
        </w:rPr>
        <w:t xml:space="preserve"># </w:t>
      </w:r>
      <w:r>
        <w:rPr>
          <w:rFonts w:hint="eastAsia"/>
        </w:rPr>
        <w:t>初始化文本编码函数</w:t>
      </w:r>
    </w:p>
    <w:p w14:paraId="117E2A06" w14:textId="54783A48" w:rsidR="000241ED" w:rsidRDefault="00BB0E76" w:rsidP="00CE7EF1">
      <w:pPr>
        <w:pStyle w:val="2f2"/>
      </w:pPr>
      <w:r>
        <w:rPr>
          <w:rFonts w:hint="eastAsia"/>
        </w:rPr>
        <w:t>converter = CTCLabelConverter(character)</w:t>
      </w:r>
    </w:p>
    <w:p w14:paraId="66D21EA2" w14:textId="68498FB1" w:rsidR="00743036" w:rsidRPr="00743036" w:rsidRDefault="00F94E5B" w:rsidP="00040DFB">
      <w:pPr>
        <w:pStyle w:val="1e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5A684DCA" wp14:editId="0CC15FD0">
            <wp:extent cx="6120130" cy="226631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E76">
        <w:rPr>
          <w:rFonts w:ascii="宋体" w:eastAsia="宋体" w:hAnsi="宋体" w:cs="宋体" w:hint="eastAsia"/>
          <w:sz w:val="24"/>
          <w:szCs w:val="24"/>
        </w:rPr>
        <w:t xml:space="preserve"> </w:t>
      </w:r>
    </w:p>
    <w:p w14:paraId="3E721803" w14:textId="0872DF3A" w:rsidR="0012453B" w:rsidRDefault="00D33944" w:rsidP="0012453B">
      <w:pPr>
        <w:pStyle w:val="1e"/>
        <w:rPr>
          <w:rFonts w:hint="eastAsia"/>
        </w:rPr>
      </w:pPr>
      <w:r w:rsidRPr="00D33944">
        <w:rPr>
          <w:rFonts w:hint="eastAsia"/>
        </w:rPr>
        <w:t>在云</w:t>
      </w:r>
      <w:r>
        <w:rPr>
          <w:rFonts w:hint="eastAsia"/>
        </w:rPr>
        <w:t>环境</w:t>
      </w:r>
      <w:r w:rsidRPr="00D33944">
        <w:rPr>
          <w:rFonts w:hint="eastAsia"/>
        </w:rPr>
        <w:t>上运行</w:t>
      </w:r>
      <w:r w:rsidRPr="00D33944">
        <w:rPr>
          <w:rFonts w:hint="eastAsia"/>
        </w:rPr>
        <w:t>notebook</w:t>
      </w:r>
      <w:r w:rsidRPr="00D33944">
        <w:rPr>
          <w:rFonts w:hint="eastAsia"/>
        </w:rPr>
        <w:t>文档，生成</w:t>
      </w:r>
      <w:r w:rsidRPr="00D33944">
        <w:rPr>
          <w:rFonts w:hint="eastAsia"/>
        </w:rPr>
        <w:t>MINDIR</w:t>
      </w:r>
      <w:r>
        <w:rPr>
          <w:rFonts w:hint="eastAsia"/>
        </w:rPr>
        <w:t>模型</w:t>
      </w:r>
      <w:r w:rsidRPr="00D33944">
        <w:rPr>
          <w:rFonts w:hint="eastAsia"/>
        </w:rPr>
        <w:t>文件。</w:t>
      </w:r>
    </w:p>
    <w:p w14:paraId="42206272" w14:textId="77777777" w:rsidR="0012453B" w:rsidRDefault="0012453B" w:rsidP="0012453B">
      <w:pPr>
        <w:pStyle w:val="30"/>
        <w:ind w:left="1559" w:hanging="425"/>
      </w:pPr>
      <w:r>
        <w:rPr>
          <w:rFonts w:hint="eastAsia"/>
        </w:rPr>
        <w:t>保存到</w:t>
      </w:r>
      <w:r>
        <w:rPr>
          <w:rFonts w:hint="eastAsia"/>
        </w:rPr>
        <w:t>OBS</w:t>
      </w:r>
    </w:p>
    <w:p w14:paraId="6F6D7864" w14:textId="77777777" w:rsidR="0012453B" w:rsidRDefault="0012453B" w:rsidP="0012453B">
      <w:pPr>
        <w:pStyle w:val="1e"/>
      </w:pPr>
      <w:r>
        <w:rPr>
          <w:rFonts w:hint="eastAsia"/>
        </w:rPr>
        <w:t>因模型文件超出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MB</w:t>
      </w:r>
      <w:r>
        <w:rPr>
          <w:rFonts w:hint="eastAsia"/>
        </w:rPr>
        <w:t>，需用</w:t>
      </w:r>
      <w:r>
        <w:rPr>
          <w:rFonts w:hint="eastAsia"/>
        </w:rPr>
        <w:t>OBS</w:t>
      </w:r>
      <w:r>
        <w:rPr>
          <w:rFonts w:hint="eastAsia"/>
        </w:rPr>
        <w:t>中转下载。</w:t>
      </w:r>
    </w:p>
    <w:p w14:paraId="55B09162" w14:textId="77777777" w:rsidR="0012453B" w:rsidRPr="00B0706B" w:rsidRDefault="0012453B" w:rsidP="0012453B">
      <w:pPr>
        <w:pStyle w:val="4a"/>
        <w:ind w:left="1446"/>
      </w:pPr>
      <w:r w:rsidRPr="00B0706B">
        <w:t>创建</w:t>
      </w:r>
      <w:r w:rsidRPr="00B0706B">
        <w:t>OBS</w:t>
      </w:r>
      <w:r w:rsidRPr="00B0706B">
        <w:t>桶</w:t>
      </w:r>
      <w:r w:rsidRPr="00B0706B">
        <w:t xml:space="preserve"> </w:t>
      </w:r>
    </w:p>
    <w:p w14:paraId="71C63C95" w14:textId="77777777" w:rsidR="0012453B" w:rsidRDefault="0012453B" w:rsidP="0012453B">
      <w:pPr>
        <w:pStyle w:val="1e"/>
      </w:pPr>
      <w:r>
        <w:rPr>
          <w:rFonts w:hint="eastAsia"/>
        </w:rPr>
        <w:t>在</w:t>
      </w:r>
      <w:hyperlink r:id="rId31" w:history="1">
        <w:r w:rsidRPr="008937C1">
          <w:rPr>
            <w:rStyle w:val="af"/>
            <w:rFonts w:hint="eastAsia"/>
          </w:rPr>
          <w:t>华为云</w:t>
        </w:r>
        <w:r w:rsidRPr="008937C1">
          <w:rPr>
            <w:rStyle w:val="af"/>
            <w:rFonts w:hint="eastAsia"/>
          </w:rPr>
          <w:t>OBS</w:t>
        </w:r>
        <w:r w:rsidRPr="008937C1">
          <w:rPr>
            <w:rStyle w:val="af"/>
            <w:rFonts w:hint="eastAsia"/>
          </w:rPr>
          <w:t>主页</w:t>
        </w:r>
      </w:hyperlink>
      <w:r>
        <w:rPr>
          <w:rFonts w:hint="eastAsia"/>
        </w:rPr>
        <w:t>，</w:t>
      </w:r>
      <w:r w:rsidRPr="008937C1">
        <w:rPr>
          <w:rFonts w:hint="eastAsia"/>
        </w:rPr>
        <w:t>点击“管理控制台”进入</w:t>
      </w:r>
      <w:r>
        <w:rPr>
          <w:rFonts w:hint="eastAsia"/>
        </w:rPr>
        <w:t>OBS</w:t>
      </w:r>
      <w:r w:rsidRPr="008937C1">
        <w:rPr>
          <w:rFonts w:hint="eastAsia"/>
        </w:rPr>
        <w:t>的管理页面。</w:t>
      </w:r>
    </w:p>
    <w:p w14:paraId="5D0F141E" w14:textId="77777777" w:rsidR="0012453B" w:rsidRDefault="0012453B" w:rsidP="0012453B">
      <w:pPr>
        <w:pStyle w:val="1e"/>
      </w:pPr>
      <w:r>
        <w:rPr>
          <w:rFonts w:hint="eastAsia"/>
        </w:rPr>
        <w:t>在页面右上角选择“创建桶”：</w:t>
      </w:r>
    </w:p>
    <w:p w14:paraId="2683A3A2" w14:textId="77777777" w:rsidR="0012453B" w:rsidRDefault="0012453B" w:rsidP="0012453B">
      <w:pPr>
        <w:pStyle w:val="1e"/>
      </w:pPr>
      <w:r>
        <w:rPr>
          <w:noProof/>
        </w:rPr>
        <w:lastRenderedPageBreak/>
        <w:drawing>
          <wp:inline distT="0" distB="0" distL="0" distR="0" wp14:anchorId="4298BA76" wp14:editId="78361AB4">
            <wp:extent cx="2509520" cy="394489"/>
            <wp:effectExtent l="19050" t="19050" r="24130" b="2476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19151" cy="443162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50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23294470" w14:textId="77777777" w:rsidR="0012453B" w:rsidRDefault="0012453B" w:rsidP="0012453B">
      <w:pPr>
        <w:pStyle w:val="1e"/>
      </w:pPr>
      <w:r>
        <w:rPr>
          <w:rFonts w:hint="eastAsia"/>
        </w:rPr>
        <w:t>进入</w:t>
      </w:r>
      <w:r>
        <w:rPr>
          <w:rFonts w:hint="eastAsia"/>
        </w:rPr>
        <w:t>OBS</w:t>
      </w:r>
      <w:r>
        <w:rPr>
          <w:rFonts w:hint="eastAsia"/>
        </w:rPr>
        <w:t>创建页面，“区域”选择“西南</w:t>
      </w:r>
      <w:r>
        <w:rPr>
          <w:rFonts w:hint="eastAsia"/>
        </w:rPr>
        <w:t>-</w:t>
      </w:r>
      <w:r>
        <w:rPr>
          <w:rFonts w:hint="eastAsia"/>
        </w:rPr>
        <w:t>贵阳一”，“桶名称”自定义：</w:t>
      </w:r>
    </w:p>
    <w:p w14:paraId="01333437" w14:textId="77777777" w:rsidR="0012453B" w:rsidRDefault="0012453B" w:rsidP="0012453B">
      <w:pPr>
        <w:pStyle w:val="1e"/>
      </w:pPr>
      <w:r>
        <w:rPr>
          <w:noProof/>
        </w:rPr>
        <w:drawing>
          <wp:inline distT="0" distB="0" distL="0" distR="0" wp14:anchorId="4EAB636D" wp14:editId="20122624">
            <wp:extent cx="5454000" cy="1809700"/>
            <wp:effectExtent l="19050" t="19050" r="13970" b="196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8097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66C5F3" w14:textId="77777777" w:rsidR="0012453B" w:rsidRDefault="0012453B" w:rsidP="0012453B">
      <w:pPr>
        <w:pStyle w:val="1e"/>
      </w:pPr>
      <w:r>
        <w:rPr>
          <w:rFonts w:hint="eastAsia"/>
        </w:rPr>
        <w:t>其他选项选择默认配置即可，之后选择“立即创建”，创建成功之后即可在桶列表查看。</w:t>
      </w:r>
    </w:p>
    <w:p w14:paraId="15C4B5F3" w14:textId="77777777" w:rsidR="0012453B" w:rsidRDefault="0012453B" w:rsidP="0012453B">
      <w:pPr>
        <w:pStyle w:val="1e"/>
      </w:pPr>
      <w:r>
        <w:rPr>
          <w:noProof/>
        </w:rPr>
        <w:drawing>
          <wp:inline distT="0" distB="0" distL="0" distR="0" wp14:anchorId="734DE8E0" wp14:editId="0EEBC341">
            <wp:extent cx="5454000" cy="865238"/>
            <wp:effectExtent l="19050" t="19050" r="13970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86523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84F2DF" w14:textId="77777777" w:rsidR="0012453B" w:rsidRDefault="0012453B" w:rsidP="0012453B">
      <w:pPr>
        <w:pStyle w:val="4a"/>
        <w:ind w:left="1446"/>
      </w:pPr>
      <w:r>
        <w:rPr>
          <w:rFonts w:hint="eastAsia"/>
        </w:rPr>
        <w:t>在</w:t>
      </w:r>
      <w:r>
        <w:rPr>
          <w:rFonts w:hint="eastAsia"/>
        </w:rPr>
        <w:t>OBS</w:t>
      </w:r>
      <w:r>
        <w:rPr>
          <w:rFonts w:hint="eastAsia"/>
        </w:rPr>
        <w:t>桶创建文件夹</w:t>
      </w:r>
    </w:p>
    <w:p w14:paraId="25663110" w14:textId="77777777" w:rsidR="0012453B" w:rsidRDefault="0012453B" w:rsidP="0012453B">
      <w:pPr>
        <w:pStyle w:val="1e"/>
        <w:ind w:firstLineChars="100" w:firstLine="210"/>
      </w:pPr>
      <w:r>
        <w:rPr>
          <w:rFonts w:hint="eastAsia"/>
        </w:rPr>
        <w:t>点击“新建文件夹”并命名，点击“确定”。</w:t>
      </w:r>
    </w:p>
    <w:p w14:paraId="5C74FF17" w14:textId="77777777" w:rsidR="0012453B" w:rsidRPr="008C5292" w:rsidRDefault="0012453B" w:rsidP="0012453B">
      <w:pPr>
        <w:pStyle w:val="1e"/>
      </w:pPr>
      <w:r>
        <w:rPr>
          <w:noProof/>
        </w:rPr>
        <w:drawing>
          <wp:inline distT="0" distB="0" distL="0" distR="0" wp14:anchorId="05AE3B0E" wp14:editId="081C4289">
            <wp:extent cx="5616000" cy="1304653"/>
            <wp:effectExtent l="19050" t="19050" r="2286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6000" cy="130465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6AEBC0" w14:textId="77777777" w:rsidR="0012453B" w:rsidRDefault="0012453B" w:rsidP="0012453B">
      <w:pPr>
        <w:pStyle w:val="4a"/>
        <w:ind w:left="1446"/>
      </w:pPr>
      <w:r>
        <w:t>mindir</w:t>
      </w:r>
      <w:r>
        <w:rPr>
          <w:rFonts w:hint="eastAsia"/>
        </w:rPr>
        <w:t>文件保存到</w:t>
      </w:r>
      <w:r>
        <w:rPr>
          <w:rFonts w:hint="eastAsia"/>
        </w:rPr>
        <w:t>OBS</w:t>
      </w:r>
      <w:r>
        <w:rPr>
          <w:rFonts w:hint="eastAsia"/>
        </w:rPr>
        <w:t>桶</w:t>
      </w:r>
    </w:p>
    <w:p w14:paraId="13E2E8CA" w14:textId="77777777" w:rsidR="0012453B" w:rsidRDefault="0012453B" w:rsidP="0012453B">
      <w:pPr>
        <w:pStyle w:val="1e"/>
      </w:pPr>
      <w:r>
        <w:rPr>
          <w:rFonts w:hint="eastAsia"/>
        </w:rPr>
        <w:t>在</w:t>
      </w:r>
      <w:r>
        <w:t>note</w:t>
      </w:r>
      <w:r>
        <w:rPr>
          <w:rFonts w:hint="eastAsia"/>
        </w:rPr>
        <w:t>bo</w:t>
      </w:r>
      <w:r>
        <w:t>ok</w:t>
      </w:r>
      <w:r>
        <w:rPr>
          <w:rFonts w:hint="eastAsia"/>
        </w:rPr>
        <w:t>中输入如下命令</w:t>
      </w:r>
      <w:r>
        <w:t>,</w:t>
      </w:r>
      <w:r w:rsidRPr="006C1CC2">
        <w:t xml:space="preserve"> </w:t>
      </w:r>
      <w:r w:rsidRPr="00B0706B">
        <w:t>模型会保存在</w:t>
      </w:r>
      <w:r>
        <w:rPr>
          <w:rFonts w:hint="eastAsia"/>
        </w:rPr>
        <w:t>OBS</w:t>
      </w:r>
      <w:r>
        <w:rPr>
          <w:rFonts w:hint="eastAsia"/>
        </w:rPr>
        <w:t>桶内（</w:t>
      </w:r>
      <w:r w:rsidRPr="008C5292">
        <w:rPr>
          <w:rFonts w:hint="eastAsia"/>
          <w:color w:val="FF0000"/>
        </w:rPr>
        <w:t>红色字体需要更换自己桶名称</w:t>
      </w:r>
      <w:r>
        <w:rPr>
          <w:rFonts w:hint="eastAsia"/>
        </w:rPr>
        <w:t>）</w:t>
      </w:r>
    </w:p>
    <w:p w14:paraId="03093E2A" w14:textId="77777777" w:rsidR="0012453B" w:rsidRDefault="0012453B" w:rsidP="0012453B">
      <w:pPr>
        <w:pStyle w:val="2f2"/>
      </w:pPr>
      <w:r w:rsidRPr="00213A30">
        <w:rPr>
          <w:rFonts w:hint="eastAsia"/>
        </w:rPr>
        <w:t>import moxing as mox</w:t>
      </w:r>
    </w:p>
    <w:p w14:paraId="14A28E41" w14:textId="218FE6D6" w:rsidR="0012453B" w:rsidRDefault="0012453B" w:rsidP="0012453B">
      <w:pPr>
        <w:pStyle w:val="2f2"/>
      </w:pPr>
      <w:r w:rsidRPr="00213A30">
        <w:rPr>
          <w:rFonts w:hint="eastAsia"/>
        </w:rPr>
        <w:t>mox.file.copy_parallel('</w:t>
      </w:r>
      <w:r w:rsidR="004F60D0">
        <w:t>cnnctc</w:t>
      </w:r>
      <w:r w:rsidRPr="00213A30">
        <w:rPr>
          <w:rFonts w:hint="eastAsia"/>
        </w:rPr>
        <w:t>.mindir', '</w:t>
      </w:r>
      <w:r w:rsidRPr="00314DED">
        <w:rPr>
          <w:rFonts w:hint="eastAsia"/>
          <w:color w:val="FF0000"/>
        </w:rPr>
        <w:t>obs://</w:t>
      </w:r>
      <w:r>
        <w:rPr>
          <w:rFonts w:hint="eastAsia"/>
          <w:color w:val="FF0000"/>
        </w:rPr>
        <w:t>cnnctc</w:t>
      </w:r>
      <w:r w:rsidRPr="00314DED">
        <w:rPr>
          <w:rFonts w:hint="eastAsia"/>
          <w:color w:val="FF0000"/>
        </w:rPr>
        <w:t>2/mindir/</w:t>
      </w:r>
      <w:r w:rsidR="004F60D0">
        <w:rPr>
          <w:color w:val="FF0000"/>
        </w:rPr>
        <w:t>cnnctc</w:t>
      </w:r>
      <w:r w:rsidRPr="00213A30">
        <w:rPr>
          <w:rFonts w:hint="eastAsia"/>
        </w:rPr>
        <w:t>.mindir')</w:t>
      </w:r>
    </w:p>
    <w:p w14:paraId="3B38018C" w14:textId="77777777" w:rsidR="0012453B" w:rsidRDefault="0012453B" w:rsidP="0012453B">
      <w:pPr>
        <w:pStyle w:val="4a"/>
        <w:ind w:left="1446"/>
      </w:pPr>
      <w:r>
        <w:t xml:space="preserve">mindir </w:t>
      </w:r>
      <w:r>
        <w:rPr>
          <w:rFonts w:hint="eastAsia"/>
        </w:rPr>
        <w:t>文件下载</w:t>
      </w:r>
    </w:p>
    <w:p w14:paraId="6EA02F99" w14:textId="504E480B" w:rsidR="0012453B" w:rsidRDefault="0012453B" w:rsidP="0012453B">
      <w:pPr>
        <w:pStyle w:val="1e"/>
      </w:pPr>
      <w:r>
        <w:rPr>
          <w:rFonts w:hint="eastAsia"/>
        </w:rPr>
        <w:t>将保存的</w:t>
      </w:r>
      <w:r w:rsidR="004F60D0">
        <w:t>cnnctc</w:t>
      </w:r>
      <w:r w:rsidRPr="00BD7B6B">
        <w:rPr>
          <w:rFonts w:hint="eastAsia"/>
        </w:rPr>
        <w:t>.mindir</w:t>
      </w:r>
      <w:r>
        <w:rPr>
          <w:rFonts w:hint="eastAsia"/>
        </w:rPr>
        <w:t>模型下载</w:t>
      </w:r>
      <w:r w:rsidRPr="00B0706B">
        <w:t>到本地</w:t>
      </w:r>
      <w:r>
        <w:rPr>
          <w:rFonts w:hint="eastAsia"/>
        </w:rPr>
        <w:t>,</w:t>
      </w:r>
      <w:r>
        <w:rPr>
          <w:rFonts w:hint="eastAsia"/>
        </w:rPr>
        <w:t>用于后续的推理实验。</w:t>
      </w:r>
    </w:p>
    <w:p w14:paraId="124EF553" w14:textId="77777777" w:rsidR="0012453B" w:rsidRPr="00BD7B6B" w:rsidRDefault="0012453B" w:rsidP="0012453B">
      <w:pPr>
        <w:pStyle w:val="1e"/>
      </w:pPr>
      <w:r>
        <w:rPr>
          <w:noProof/>
        </w:rPr>
        <w:lastRenderedPageBreak/>
        <w:drawing>
          <wp:inline distT="0" distB="0" distL="0" distR="0" wp14:anchorId="3F3128F5" wp14:editId="5BFD18C4">
            <wp:extent cx="5454000" cy="1647291"/>
            <wp:effectExtent l="19050" t="19050" r="13970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64729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984AF3">
        <w:rPr>
          <w:rFonts w:cs="Huawei Sans"/>
        </w:rPr>
        <w:t xml:space="preserve"> </w:t>
      </w:r>
    </w:p>
    <w:p w14:paraId="7A2624A0" w14:textId="77777777" w:rsidR="0012453B" w:rsidRPr="00984AF3" w:rsidRDefault="0012453B" w:rsidP="0012453B">
      <w:pPr>
        <w:pStyle w:val="30"/>
        <w:ind w:left="1559" w:hanging="425"/>
        <w:rPr>
          <w:rFonts w:cs="Huawei Sans"/>
        </w:rPr>
      </w:pPr>
      <w:r w:rsidRPr="00984AF3">
        <w:rPr>
          <w:rFonts w:cs="Huawei Sans"/>
        </w:rPr>
        <w:t>关闭云环境</w:t>
      </w:r>
    </w:p>
    <w:p w14:paraId="2458062A" w14:textId="77777777" w:rsidR="0012453B" w:rsidRPr="00984AF3" w:rsidRDefault="0012453B" w:rsidP="0012453B">
      <w:pPr>
        <w:pStyle w:val="1e"/>
      </w:pPr>
      <w:r w:rsidRPr="00984AF3">
        <w:t>实验完成之后，请及时关闭华为云</w:t>
      </w:r>
      <w:r w:rsidRPr="00984AF3">
        <w:t>ModelArts</w:t>
      </w:r>
      <w:r w:rsidRPr="00984AF3">
        <w:t>的</w:t>
      </w:r>
      <w:r w:rsidRPr="00984AF3">
        <w:t>Notebook</w:t>
      </w:r>
      <w:r w:rsidRPr="00984AF3">
        <w:t>开发环境，避免资源浪费。</w:t>
      </w:r>
    </w:p>
    <w:p w14:paraId="5FF12C6F" w14:textId="77777777" w:rsidR="0012453B" w:rsidRPr="00984AF3" w:rsidRDefault="0012453B" w:rsidP="0012453B">
      <w:pPr>
        <w:pStyle w:val="1e"/>
        <w:rPr>
          <w:rFonts w:cs="Huawei Sans"/>
        </w:rPr>
      </w:pPr>
      <w:r w:rsidRPr="00984AF3">
        <w:rPr>
          <w:rFonts w:cs="Huawei Sans"/>
        </w:rPr>
        <w:t>关闭方式：登录</w:t>
      </w:r>
      <w:hyperlink r:id="rId37" w:anchor="/dev-container" w:history="1">
        <w:r w:rsidRPr="00984AF3">
          <w:rPr>
            <w:rStyle w:val="af"/>
            <w:rFonts w:cs="Huawei Sans"/>
          </w:rPr>
          <w:t>华为云</w:t>
        </w:r>
        <w:r w:rsidRPr="00984AF3">
          <w:rPr>
            <w:rStyle w:val="af"/>
            <w:rFonts w:cs="Huawei Sans"/>
          </w:rPr>
          <w:t>ModelArts</w:t>
        </w:r>
        <w:r w:rsidRPr="00984AF3">
          <w:rPr>
            <w:rStyle w:val="af"/>
            <w:rFonts w:cs="Huawei Sans"/>
          </w:rPr>
          <w:t>控制台</w:t>
        </w:r>
      </w:hyperlink>
      <w:r w:rsidRPr="00984AF3">
        <w:rPr>
          <w:rFonts w:cs="Huawei Sans"/>
        </w:rPr>
        <w:t>，在</w:t>
      </w:r>
      <w:r w:rsidRPr="00984AF3">
        <w:rPr>
          <w:rFonts w:cs="Huawei Sans"/>
        </w:rPr>
        <w:t>“</w:t>
      </w:r>
      <w:r w:rsidRPr="00984AF3">
        <w:rPr>
          <w:rFonts w:cs="Huawei Sans"/>
        </w:rPr>
        <w:t>操作</w:t>
      </w:r>
      <w:r w:rsidRPr="00984AF3">
        <w:rPr>
          <w:rFonts w:cs="Huawei Sans"/>
        </w:rPr>
        <w:t>”</w:t>
      </w:r>
      <w:r w:rsidRPr="00984AF3">
        <w:rPr>
          <w:rFonts w:cs="Huawei Sans"/>
        </w:rPr>
        <w:t>栏选择</w:t>
      </w:r>
      <w:r w:rsidRPr="00984AF3">
        <w:rPr>
          <w:rFonts w:cs="Huawei Sans"/>
        </w:rPr>
        <w:t>“</w:t>
      </w:r>
      <w:r w:rsidRPr="00984AF3">
        <w:rPr>
          <w:rFonts w:cs="Huawei Sans"/>
        </w:rPr>
        <w:t>停止</w:t>
      </w:r>
      <w:r w:rsidRPr="00984AF3">
        <w:rPr>
          <w:rFonts w:cs="Huawei Sans"/>
        </w:rPr>
        <w:t>”</w:t>
      </w:r>
      <w:r w:rsidRPr="00984AF3">
        <w:rPr>
          <w:rFonts w:cs="Huawei Sans"/>
        </w:rPr>
        <w:t>或</w:t>
      </w:r>
      <w:r w:rsidRPr="00984AF3">
        <w:rPr>
          <w:rFonts w:cs="Huawei Sans"/>
        </w:rPr>
        <w:t>“</w:t>
      </w:r>
      <w:r w:rsidRPr="00984AF3">
        <w:rPr>
          <w:rFonts w:cs="Huawei Sans"/>
        </w:rPr>
        <w:t>更多</w:t>
      </w:r>
      <w:r w:rsidRPr="00984AF3">
        <w:rPr>
          <w:rFonts w:cs="Huawei Sans"/>
        </w:rPr>
        <w:t>—&gt;</w:t>
      </w:r>
      <w:r w:rsidRPr="00984AF3">
        <w:rPr>
          <w:rFonts w:cs="Huawei Sans"/>
        </w:rPr>
        <w:t>删除</w:t>
      </w:r>
      <w:r w:rsidRPr="00984AF3">
        <w:rPr>
          <w:rFonts w:cs="Huawei Sans"/>
        </w:rPr>
        <w:t>”</w:t>
      </w:r>
      <w:r w:rsidRPr="00984AF3">
        <w:rPr>
          <w:rFonts w:cs="Huawei Sans"/>
        </w:rPr>
        <w:t>操作。</w:t>
      </w:r>
    </w:p>
    <w:p w14:paraId="42427A7C" w14:textId="77777777" w:rsidR="0012453B" w:rsidRPr="00984AF3" w:rsidRDefault="0012453B" w:rsidP="0012453B">
      <w:pPr>
        <w:pStyle w:val="1e"/>
      </w:pPr>
      <w:r>
        <w:rPr>
          <w:noProof/>
        </w:rPr>
        <w:drawing>
          <wp:inline distT="0" distB="0" distL="0" distR="0" wp14:anchorId="17AC0846" wp14:editId="3DC61C94">
            <wp:extent cx="5454000" cy="1993613"/>
            <wp:effectExtent l="19050" t="19050" r="13970" b="260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99361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B61D0ED" w14:textId="77777777" w:rsidR="0012453B" w:rsidRPr="00984AF3" w:rsidRDefault="0012453B" w:rsidP="0012453B">
      <w:pPr>
        <w:pStyle w:val="9"/>
        <w:rPr>
          <w:rFonts w:cs="Huawei Sans"/>
        </w:rPr>
      </w:pPr>
      <w:r w:rsidRPr="00984AF3">
        <w:rPr>
          <w:rFonts w:cs="Huawei Sans"/>
        </w:rPr>
        <w:t>及时关闭</w:t>
      </w:r>
      <w:r w:rsidRPr="00984AF3">
        <w:rPr>
          <w:rFonts w:cs="Huawei Sans"/>
        </w:rPr>
        <w:t>/</w:t>
      </w:r>
      <w:r w:rsidRPr="00984AF3">
        <w:rPr>
          <w:rFonts w:cs="Huawei Sans"/>
        </w:rPr>
        <w:t>删除云环境</w:t>
      </w:r>
    </w:p>
    <w:p w14:paraId="72CE780C" w14:textId="14E30741" w:rsidR="0012453B" w:rsidRPr="00483EA9" w:rsidRDefault="00483EA9" w:rsidP="00483EA9"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 w:hint="eastAsia"/>
          <w:sz w:val="21"/>
        </w:rPr>
      </w:pPr>
      <w:r>
        <w:br w:type="page"/>
      </w:r>
      <w:r w:rsidR="00032318">
        <w:lastRenderedPageBreak/>
        <w:t>s</w:t>
      </w:r>
      <w:bookmarkStart w:id="27" w:name="_GoBack"/>
      <w:bookmarkEnd w:id="27"/>
    </w:p>
    <w:p w14:paraId="003C8802" w14:textId="4E2F5B1E" w:rsidR="00D33944" w:rsidRDefault="00D33944" w:rsidP="00D33944">
      <w:pPr>
        <w:pStyle w:val="1"/>
      </w:pPr>
      <w:bookmarkStart w:id="28" w:name="_Toc176014367"/>
      <w:r>
        <w:rPr>
          <w:rFonts w:hint="eastAsia"/>
        </w:rPr>
        <w:t>模型推理</w:t>
      </w:r>
      <w:bookmarkEnd w:id="28"/>
    </w:p>
    <w:p w14:paraId="09C77CDF" w14:textId="414A8B6B" w:rsidR="00D33944" w:rsidRDefault="00D33944" w:rsidP="00D33944">
      <w:pPr>
        <w:pStyle w:val="1e"/>
      </w:pPr>
      <w:r>
        <w:rPr>
          <w:rFonts w:hint="eastAsia"/>
        </w:rPr>
        <w:t>本环节</w:t>
      </w:r>
      <w:r w:rsidRPr="00D33944">
        <w:rPr>
          <w:rFonts w:hint="eastAsia"/>
        </w:rPr>
        <w:t>在香橙派</w:t>
      </w:r>
      <w:r w:rsidRPr="00D33944">
        <w:rPr>
          <w:rFonts w:hint="eastAsia"/>
        </w:rPr>
        <w:t>AIpro</w:t>
      </w:r>
      <w:r w:rsidRPr="00D33944">
        <w:rPr>
          <w:rFonts w:hint="eastAsia"/>
        </w:rPr>
        <w:t>开发板上，首先进行离线模型转换，使用</w:t>
      </w:r>
      <w:r w:rsidRPr="00D33944">
        <w:rPr>
          <w:rFonts w:hint="eastAsia"/>
        </w:rPr>
        <w:t>convert</w:t>
      </w:r>
      <w:r w:rsidRPr="00D33944">
        <w:rPr>
          <w:rFonts w:hint="eastAsia"/>
        </w:rPr>
        <w:t>命令将</w:t>
      </w:r>
      <w:r w:rsidRPr="00D33944">
        <w:rPr>
          <w:rFonts w:hint="eastAsia"/>
        </w:rPr>
        <w:t>mindir</w:t>
      </w:r>
      <w:r w:rsidRPr="00D33944">
        <w:rPr>
          <w:rFonts w:hint="eastAsia"/>
        </w:rPr>
        <w:t>模型转换为</w:t>
      </w:r>
      <w:r w:rsidRPr="00D33944">
        <w:rPr>
          <w:rFonts w:hint="eastAsia"/>
        </w:rPr>
        <w:t>om</w:t>
      </w:r>
      <w:r w:rsidRPr="00D33944">
        <w:rPr>
          <w:rFonts w:hint="eastAsia"/>
        </w:rPr>
        <w:t>模型，然后使用</w:t>
      </w:r>
      <w:r w:rsidRPr="00D33944">
        <w:rPr>
          <w:rFonts w:hint="eastAsia"/>
        </w:rPr>
        <w:t>AscendCL</w:t>
      </w:r>
      <w:r w:rsidRPr="00D33944">
        <w:rPr>
          <w:rFonts w:hint="eastAsia"/>
        </w:rPr>
        <w:t>开发推理代码，实现图像</w:t>
      </w:r>
      <w:r w:rsidR="003E73FD">
        <w:rPr>
          <w:rFonts w:hint="eastAsia"/>
        </w:rPr>
        <w:t>分割</w:t>
      </w:r>
      <w:r w:rsidRPr="00D33944">
        <w:rPr>
          <w:rFonts w:hint="eastAsia"/>
        </w:rPr>
        <w:t>推理任务。</w:t>
      </w:r>
    </w:p>
    <w:p w14:paraId="4948428F" w14:textId="24401D78" w:rsidR="00D33944" w:rsidRDefault="00D33944" w:rsidP="00D33944">
      <w:pPr>
        <w:pStyle w:val="2"/>
      </w:pPr>
      <w:bookmarkStart w:id="29" w:name="_Toc176014368"/>
      <w:r>
        <w:rPr>
          <w:rFonts w:hint="eastAsia"/>
        </w:rPr>
        <w:t>推理代码文档下载</w:t>
      </w:r>
      <w:bookmarkEnd w:id="29"/>
    </w:p>
    <w:p w14:paraId="4AB74B1A" w14:textId="78D92451" w:rsidR="00D33944" w:rsidRDefault="00D33944" w:rsidP="00D33944">
      <w:pPr>
        <w:pStyle w:val="1e"/>
      </w:pPr>
      <w:r w:rsidRPr="00D33944">
        <w:rPr>
          <w:rFonts w:hint="eastAsia"/>
        </w:rPr>
        <w:t>进入</w:t>
      </w:r>
      <w:r w:rsidRPr="00D33944">
        <w:rPr>
          <w:rFonts w:hint="eastAsia"/>
        </w:rPr>
        <w:t>MindSpore</w:t>
      </w:r>
      <w:r w:rsidRPr="00D33944">
        <w:rPr>
          <w:rFonts w:hint="eastAsia"/>
        </w:rPr>
        <w:t>版的开发板离线推理代码仓，下载</w:t>
      </w:r>
      <w:r w:rsidR="003E73FD">
        <w:t>FCN</w:t>
      </w:r>
      <w:r w:rsidRPr="00D33944">
        <w:rPr>
          <w:rFonts w:hint="eastAsia"/>
        </w:rPr>
        <w:t>的离线推理文件</w:t>
      </w:r>
      <w:r w:rsidR="00D57C37">
        <w:rPr>
          <w:rFonts w:hint="eastAsia"/>
        </w:rPr>
        <w:t>，下载地址如下：</w:t>
      </w:r>
    </w:p>
    <w:p w14:paraId="1A5E2231" w14:textId="73E5B3FC" w:rsidR="003E73FD" w:rsidRDefault="00D95647" w:rsidP="003E73FD">
      <w:pPr>
        <w:pStyle w:val="1e"/>
      </w:pPr>
      <w:hyperlink r:id="rId39" w:history="1">
        <w:r w:rsidR="003E73FD" w:rsidRPr="00022A7C">
          <w:rPr>
            <w:rStyle w:val="af"/>
            <w:rFonts w:hint="eastAsia"/>
          </w:rPr>
          <w:t>https://github.com/mindspore-courses/orange-pi-mindspore/tree/master/infer/07-FCN</w:t>
        </w:r>
      </w:hyperlink>
      <w:r w:rsidR="003E73FD">
        <w:t xml:space="preserve"> </w:t>
      </w:r>
    </w:p>
    <w:p w14:paraId="2E758621" w14:textId="04466A74" w:rsidR="00D57C37" w:rsidRDefault="00D57C37" w:rsidP="00D57C37">
      <w:pPr>
        <w:pStyle w:val="2"/>
        <w:rPr>
          <w:lang w:eastAsia="zh-CN"/>
        </w:rPr>
      </w:pPr>
      <w:bookmarkStart w:id="30" w:name="_Toc176014369"/>
      <w:r>
        <w:rPr>
          <w:rFonts w:hint="eastAsia"/>
          <w:lang w:eastAsia="zh-CN"/>
        </w:rPr>
        <w:t>香橙派</w:t>
      </w:r>
      <w:r>
        <w:rPr>
          <w:rFonts w:hint="eastAsia"/>
          <w:lang w:eastAsia="zh-CN"/>
        </w:rPr>
        <w:t>A</w:t>
      </w:r>
      <w:r>
        <w:rPr>
          <w:lang w:eastAsia="zh-CN"/>
        </w:rPr>
        <w:t>I</w:t>
      </w:r>
      <w:r>
        <w:rPr>
          <w:rFonts w:hint="eastAsia"/>
          <w:lang w:eastAsia="zh-CN"/>
        </w:rPr>
        <w:t>pro</w:t>
      </w:r>
      <w:r>
        <w:rPr>
          <w:rFonts w:hint="eastAsia"/>
          <w:lang w:eastAsia="zh-CN"/>
        </w:rPr>
        <w:t>开发板环境搭建</w:t>
      </w:r>
      <w:bookmarkEnd w:id="30"/>
    </w:p>
    <w:p w14:paraId="1C6E9B24" w14:textId="28797C35" w:rsidR="00D57C37" w:rsidRDefault="00D57C37" w:rsidP="00D57C37">
      <w:pPr>
        <w:pStyle w:val="1e"/>
      </w:pPr>
      <w:r>
        <w:rPr>
          <w:rFonts w:hint="eastAsia"/>
        </w:rPr>
        <w:t>开发板环境搭建请</w:t>
      </w:r>
      <w:r w:rsidRPr="00D57C37">
        <w:rPr>
          <w:rFonts w:hint="eastAsia"/>
        </w:rPr>
        <w:t>参考</w:t>
      </w:r>
      <w:r>
        <w:rPr>
          <w:rFonts w:hint="eastAsia"/>
        </w:rPr>
        <w:t>如下手册</w:t>
      </w:r>
      <w:r w:rsidRPr="00D57C37">
        <w:rPr>
          <w:rFonts w:hint="eastAsia"/>
        </w:rPr>
        <w:t>。</w:t>
      </w:r>
    </w:p>
    <w:bookmarkStart w:id="31" w:name="_MON_1786775708"/>
    <w:bookmarkEnd w:id="31"/>
    <w:p w14:paraId="67F4D592" w14:textId="3B40FEFD" w:rsidR="00D57C37" w:rsidRDefault="00676C67" w:rsidP="00D57C37">
      <w:pPr>
        <w:pStyle w:val="1e"/>
        <w:rPr>
          <w:lang w:eastAsia="en-US"/>
        </w:rPr>
      </w:pPr>
      <w:r>
        <w:rPr>
          <w:lang w:eastAsia="en-US"/>
        </w:rPr>
        <w:object w:dxaOrig="1503" w:dyaOrig="1044" w14:anchorId="4782F1B2">
          <v:shape id="_x0000_i1026" type="#_x0000_t75" style="width:75pt;height:52pt" o:ole="">
            <v:imagedata r:id="rId40" o:title=""/>
          </v:shape>
          <o:OLEObject Type="Embed" ProgID="Word.Document.12" ShapeID="_x0000_i1026" DrawAspect="Icon" ObjectID="_1786777084" r:id="rId41">
            <o:FieldCodes>\s</o:FieldCodes>
          </o:OLEObject>
        </w:object>
      </w:r>
    </w:p>
    <w:p w14:paraId="6626A7C9" w14:textId="5F61556A" w:rsidR="00D57C37" w:rsidRDefault="00D57C37" w:rsidP="00D57C37">
      <w:pPr>
        <w:pStyle w:val="1e"/>
      </w:pPr>
      <w:r>
        <w:rPr>
          <w:rFonts w:hint="eastAsia"/>
        </w:rPr>
        <w:t>按上述手册连接登录开发板，并实现开发板网络连接，然后参考</w:t>
      </w:r>
      <w:r>
        <w:rPr>
          <w:rFonts w:hint="eastAsia"/>
        </w:rPr>
        <w:t>2.1</w:t>
      </w:r>
      <w:r>
        <w:rPr>
          <w:rFonts w:hint="eastAsia"/>
        </w:rPr>
        <w:t>环节在开发板中进行</w:t>
      </w:r>
      <w:r>
        <w:rPr>
          <w:rFonts w:hint="eastAsia"/>
        </w:rPr>
        <w:t>MindSpore</w:t>
      </w:r>
      <w:r>
        <w:rPr>
          <w:rFonts w:hint="eastAsia"/>
        </w:rPr>
        <w:t>版本的升级，将</w:t>
      </w:r>
      <w:r>
        <w:rPr>
          <w:rFonts w:hint="eastAsia"/>
        </w:rPr>
        <w:t>MindSpore</w:t>
      </w:r>
      <w:r>
        <w:rPr>
          <w:rFonts w:hint="eastAsia"/>
        </w:rPr>
        <w:t>版本升级为</w:t>
      </w:r>
      <w:r>
        <w:rPr>
          <w:rFonts w:hint="eastAsia"/>
        </w:rPr>
        <w:t>2.2.14</w:t>
      </w:r>
      <w:r>
        <w:rPr>
          <w:rFonts w:hint="eastAsia"/>
        </w:rPr>
        <w:t>。</w:t>
      </w:r>
    </w:p>
    <w:p w14:paraId="3416AEA8" w14:textId="23137721" w:rsidR="00F02BEE" w:rsidRDefault="00F02BEE" w:rsidP="00D57C37">
      <w:pPr>
        <w:pStyle w:val="1e"/>
      </w:pPr>
      <w:r>
        <w:rPr>
          <w:noProof/>
        </w:rPr>
        <w:drawing>
          <wp:inline distT="0" distB="0" distL="0" distR="0" wp14:anchorId="6ADBE998" wp14:editId="33D9E40B">
            <wp:extent cx="6120130" cy="149024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90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33CE1" w14:textId="042B2917" w:rsidR="00D57C37" w:rsidRDefault="00D57C37" w:rsidP="00D57C37">
      <w:pPr>
        <w:pStyle w:val="2"/>
      </w:pPr>
      <w:bookmarkStart w:id="32" w:name="_Toc176014370"/>
      <w:r>
        <w:rPr>
          <w:rFonts w:hint="eastAsia"/>
        </w:rPr>
        <w:lastRenderedPageBreak/>
        <w:t>推理过程</w:t>
      </w:r>
      <w:bookmarkEnd w:id="32"/>
    </w:p>
    <w:p w14:paraId="06D40AC1" w14:textId="2BD7D23F" w:rsidR="00D57C37" w:rsidRDefault="00070247" w:rsidP="00D57C37">
      <w:pPr>
        <w:pStyle w:val="3"/>
        <w:rPr>
          <w:lang w:eastAsia="en-US"/>
        </w:rPr>
      </w:pPr>
      <w:bookmarkStart w:id="33" w:name="_Toc176014371"/>
      <w:r>
        <w:rPr>
          <w:rFonts w:hint="eastAsia"/>
        </w:rPr>
        <w:t>Convert</w:t>
      </w:r>
      <w:r>
        <w:rPr>
          <w:rFonts w:hint="eastAsia"/>
        </w:rPr>
        <w:t>命令获取</w:t>
      </w:r>
      <w:r>
        <w:rPr>
          <w:rFonts w:hint="eastAsia"/>
        </w:rPr>
        <w:t>om</w:t>
      </w:r>
      <w:r>
        <w:rPr>
          <w:rFonts w:hint="eastAsia"/>
        </w:rPr>
        <w:t>模型文件</w:t>
      </w:r>
      <w:bookmarkEnd w:id="33"/>
    </w:p>
    <w:p w14:paraId="174EC25D" w14:textId="543F5560" w:rsidR="00EB26A8" w:rsidRDefault="00EB26A8" w:rsidP="00070247">
      <w:pPr>
        <w:pStyle w:val="30"/>
        <w:rPr>
          <w:lang w:eastAsia="en-US"/>
        </w:rPr>
      </w:pPr>
      <w:r>
        <w:rPr>
          <w:rFonts w:hint="eastAsia"/>
        </w:rPr>
        <w:t>下载项目代码</w:t>
      </w:r>
    </w:p>
    <w:p w14:paraId="1CBB3219" w14:textId="201D356A" w:rsidR="00EB26A8" w:rsidRDefault="00EB26A8" w:rsidP="007E645E">
      <w:pPr>
        <w:pStyle w:val="2f2"/>
        <w:rPr>
          <w:lang w:eastAsia="en-US"/>
        </w:rPr>
      </w:pPr>
      <w:r>
        <w:t>c</w:t>
      </w:r>
      <w:r>
        <w:rPr>
          <w:rFonts w:hint="eastAsia"/>
        </w:rPr>
        <w:t>d</w:t>
      </w:r>
      <w:r>
        <w:rPr>
          <w:lang w:eastAsia="en-US"/>
        </w:rPr>
        <w:t xml:space="preserve"> /home/HwHiAiUser/samples/notebooks/</w:t>
      </w:r>
    </w:p>
    <w:p w14:paraId="1B96ED64" w14:textId="3F949635" w:rsidR="00EB26A8" w:rsidRPr="00EB26A8" w:rsidRDefault="00EB26A8" w:rsidP="007E645E">
      <w:pPr>
        <w:pStyle w:val="2f2"/>
      </w:pPr>
      <w:r w:rsidRPr="00E16E0B">
        <w:t xml:space="preserve">git clone </w:t>
      </w:r>
      <w:r w:rsidRPr="00E16E0B">
        <w:rPr>
          <w:rFonts w:hint="eastAsia"/>
        </w:rPr>
        <w:t>https://github.com/mindspore-courses/orange-pi-mindspore.git</w:t>
      </w:r>
    </w:p>
    <w:p w14:paraId="11A9946E" w14:textId="42C193C5" w:rsidR="00070247" w:rsidRDefault="00070247" w:rsidP="00070247">
      <w:pPr>
        <w:pStyle w:val="30"/>
        <w:rPr>
          <w:lang w:eastAsia="en-US"/>
        </w:rPr>
      </w:pPr>
      <w:r>
        <w:rPr>
          <w:rFonts w:hint="eastAsia"/>
        </w:rPr>
        <w:t>上传</w:t>
      </w:r>
      <w:r>
        <w:rPr>
          <w:rFonts w:hint="eastAsia"/>
        </w:rPr>
        <w:t>mindir</w:t>
      </w:r>
      <w:r>
        <w:rPr>
          <w:rFonts w:hint="eastAsia"/>
        </w:rPr>
        <w:t>模型文件</w:t>
      </w:r>
    </w:p>
    <w:p w14:paraId="6849917A" w14:textId="219F2EC4" w:rsidR="00070247" w:rsidRDefault="00070247" w:rsidP="00070247">
      <w:pPr>
        <w:pStyle w:val="1e"/>
      </w:pPr>
      <w:r>
        <w:rPr>
          <w:rFonts w:hint="eastAsia"/>
        </w:rPr>
        <w:t>在“</w:t>
      </w:r>
      <w:r>
        <w:rPr>
          <w:rFonts w:hint="eastAsia"/>
        </w:rPr>
        <w:t>/home/</w:t>
      </w:r>
      <w:r>
        <w:rPr>
          <w:lang w:eastAsia="en-US"/>
        </w:rPr>
        <w:t>H</w:t>
      </w:r>
      <w:r>
        <w:rPr>
          <w:rFonts w:hint="eastAsia"/>
        </w:rPr>
        <w:t>wHiAiUser/samples</w:t>
      </w:r>
      <w:r>
        <w:rPr>
          <w:lang w:eastAsia="en-US"/>
        </w:rPr>
        <w:t>/noteboooks</w:t>
      </w:r>
      <w:r>
        <w:rPr>
          <w:rFonts w:hint="eastAsia"/>
        </w:rPr>
        <w:t>”目录下创建</w:t>
      </w:r>
      <w:r w:rsidR="001D5F70">
        <w:t>cnnctc</w:t>
      </w:r>
      <w:r w:rsidR="001D5F70">
        <w:rPr>
          <w:rFonts w:hint="eastAsia"/>
        </w:rPr>
        <w:t>_</w:t>
      </w:r>
      <w:r w:rsidR="001D5F70">
        <w:t>2.2.14</w:t>
      </w:r>
      <w:r>
        <w:rPr>
          <w:rFonts w:hint="eastAsia"/>
        </w:rPr>
        <w:t>文件夹，将训练获得的</w:t>
      </w:r>
      <w:r>
        <w:rPr>
          <w:rFonts w:hint="eastAsia"/>
        </w:rPr>
        <w:t>mindir</w:t>
      </w:r>
      <w:r>
        <w:rPr>
          <w:rFonts w:hint="eastAsia"/>
        </w:rPr>
        <w:t>模型文件放入该文件夹。</w:t>
      </w:r>
    </w:p>
    <w:p w14:paraId="4434BB9D" w14:textId="58914DC6" w:rsidR="00F02BEE" w:rsidRDefault="00970CAB" w:rsidP="00070247">
      <w:pPr>
        <w:pStyle w:val="1e"/>
      </w:pPr>
      <w:r>
        <w:rPr>
          <w:noProof/>
        </w:rPr>
        <w:drawing>
          <wp:inline distT="0" distB="0" distL="0" distR="0" wp14:anchorId="47F15864" wp14:editId="2BE3ADDA">
            <wp:extent cx="3701415" cy="14719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15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64290" w14:textId="5CD69CCE" w:rsidR="00070247" w:rsidRDefault="00070247" w:rsidP="00070247">
      <w:pPr>
        <w:pStyle w:val="30"/>
      </w:pPr>
      <w:r>
        <w:rPr>
          <w:rFonts w:hint="eastAsia"/>
        </w:rPr>
        <w:t>mindir</w:t>
      </w:r>
      <w:r>
        <w:rPr>
          <w:rFonts w:hint="eastAsia"/>
        </w:rPr>
        <w:t>模型文件转换为</w:t>
      </w:r>
      <w:r>
        <w:rPr>
          <w:rFonts w:hint="eastAsia"/>
        </w:rPr>
        <w:t>om</w:t>
      </w:r>
      <w:r>
        <w:rPr>
          <w:rFonts w:hint="eastAsia"/>
        </w:rPr>
        <w:t>模型</w:t>
      </w:r>
    </w:p>
    <w:p w14:paraId="304A605E" w14:textId="1E40ECAF" w:rsidR="00070247" w:rsidRDefault="00070247" w:rsidP="00070247">
      <w:pPr>
        <w:pStyle w:val="1e"/>
      </w:pPr>
      <w:r>
        <w:rPr>
          <w:rFonts w:hint="eastAsia"/>
        </w:rPr>
        <w:t>在</w:t>
      </w:r>
      <w:r w:rsidRPr="00070247">
        <w:rPr>
          <w:rFonts w:hint="eastAsia"/>
        </w:rPr>
        <w:t>“</w:t>
      </w:r>
      <w:r w:rsidRPr="00070247">
        <w:rPr>
          <w:rFonts w:hint="eastAsia"/>
        </w:rPr>
        <w:t>/home/HwHiAiUser/samples/noteboooks</w:t>
      </w:r>
      <w:r w:rsidRPr="00070247">
        <w:rPr>
          <w:rFonts w:hint="eastAsia"/>
        </w:rPr>
        <w:t>”目录</w:t>
      </w:r>
      <w:r>
        <w:rPr>
          <w:rFonts w:hint="eastAsia"/>
        </w:rPr>
        <w:t>下运行如下命令，生成</w:t>
      </w:r>
      <w:r>
        <w:rPr>
          <w:rFonts w:hint="eastAsia"/>
        </w:rPr>
        <w:t>om</w:t>
      </w:r>
      <w:r>
        <w:rPr>
          <w:rFonts w:hint="eastAsia"/>
        </w:rPr>
        <w:t>模型文件。</w:t>
      </w:r>
    </w:p>
    <w:p w14:paraId="6459AF40" w14:textId="5C4FBB3C" w:rsidR="00946413" w:rsidRDefault="00946413" w:rsidP="007E645E">
      <w:pPr>
        <w:pStyle w:val="2f2"/>
      </w:pPr>
      <w:r>
        <w:rPr>
          <w:rFonts w:hint="eastAsia"/>
        </w:rPr>
        <w:t>#</w:t>
      </w:r>
      <w:r>
        <w:rPr>
          <w:rFonts w:hint="eastAsia"/>
        </w:rPr>
        <w:t>获取</w:t>
      </w:r>
      <w:r>
        <w:rPr>
          <w:rFonts w:hint="eastAsia"/>
        </w:rPr>
        <w:t>bash</w:t>
      </w:r>
      <w:r>
        <w:t>.sh</w:t>
      </w:r>
      <w:r>
        <w:rPr>
          <w:rFonts w:hint="eastAsia"/>
        </w:rPr>
        <w:t>文件</w:t>
      </w:r>
    </w:p>
    <w:p w14:paraId="5D689C55" w14:textId="062EF267" w:rsidR="00946413" w:rsidRDefault="00946413" w:rsidP="007E645E">
      <w:pPr>
        <w:pStyle w:val="2f2"/>
        <w:rPr>
          <w:rStyle w:val="af"/>
        </w:rPr>
      </w:pPr>
      <w:r>
        <w:rPr>
          <w:rFonts w:hint="eastAsia"/>
        </w:rPr>
        <w:t xml:space="preserve">wget </w:t>
      </w:r>
      <w:hyperlink r:id="rId44" w:history="1">
        <w:r w:rsidRPr="001E75D4">
          <w:rPr>
            <w:rStyle w:val="af"/>
            <w:rFonts w:hint="eastAsia"/>
          </w:rPr>
          <w:t>https://mindspore-courses.obs.cn-north-4.myhuaweicloud.com/orange-pi-mindspore/package/bash.sh</w:t>
        </w:r>
      </w:hyperlink>
    </w:p>
    <w:p w14:paraId="521608FF" w14:textId="1D59F8FB" w:rsidR="00F02BEE" w:rsidRDefault="00860669" w:rsidP="00860669">
      <w:pPr>
        <w:pStyle w:val="1e"/>
        <w:ind w:firstLineChars="400" w:firstLine="840"/>
      </w:pPr>
      <w:r>
        <w:rPr>
          <w:noProof/>
        </w:rPr>
        <w:drawing>
          <wp:inline distT="0" distB="0" distL="0" distR="0" wp14:anchorId="23255C26" wp14:editId="5AA7CC37">
            <wp:extent cx="3657600" cy="274562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181" cy="2760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C85D" w14:textId="2444896B" w:rsidR="00946413" w:rsidRPr="00946413" w:rsidRDefault="00946413" w:rsidP="007E645E">
      <w:pPr>
        <w:pStyle w:val="2f2"/>
      </w:pPr>
      <w:r>
        <w:rPr>
          <w:rFonts w:hint="eastAsia"/>
        </w:rPr>
        <w:t>#</w:t>
      </w:r>
      <w:r>
        <w:rPr>
          <w:rFonts w:hint="eastAsia"/>
        </w:rPr>
        <w:t>执行</w:t>
      </w:r>
      <w:r>
        <w:rPr>
          <w:rFonts w:hint="eastAsia"/>
        </w:rPr>
        <w:t>bash</w:t>
      </w:r>
      <w:r>
        <w:t>.sh</w:t>
      </w:r>
      <w:r>
        <w:rPr>
          <w:rFonts w:hint="eastAsia"/>
        </w:rPr>
        <w:t>文件</w:t>
      </w:r>
    </w:p>
    <w:p w14:paraId="3BC4C66C" w14:textId="266A81E6" w:rsidR="00070247" w:rsidRDefault="00946413" w:rsidP="007E645E">
      <w:pPr>
        <w:pStyle w:val="2f2"/>
      </w:pPr>
      <w:r>
        <w:rPr>
          <w:rFonts w:hint="eastAsia"/>
        </w:rPr>
        <w:t xml:space="preserve">source bash.sh </w:t>
      </w:r>
      <w:r w:rsidR="00860669" w:rsidRPr="00860669">
        <w:rPr>
          <w:rFonts w:hint="eastAsia"/>
        </w:rPr>
        <w:t>/home/HwHiAiUser/samples/notebooks/</w:t>
      </w:r>
      <w:r w:rsidR="005E0690">
        <w:t>cnnctc2.2.14</w:t>
      </w:r>
      <w:r w:rsidR="00860669" w:rsidRPr="00860669">
        <w:rPr>
          <w:rFonts w:hint="eastAsia"/>
        </w:rPr>
        <w:t>/</w:t>
      </w:r>
      <w:r w:rsidR="00CB1F12">
        <w:t>cnnctc</w:t>
      </w:r>
      <w:r w:rsidR="00860669" w:rsidRPr="00860669">
        <w:rPr>
          <w:rFonts w:hint="eastAsia"/>
        </w:rPr>
        <w:t xml:space="preserve">.mindir </w:t>
      </w:r>
      <w:r w:rsidR="00CB1F12">
        <w:t>cnnctc</w:t>
      </w:r>
    </w:p>
    <w:p w14:paraId="087B85EB" w14:textId="2F846186" w:rsidR="00946413" w:rsidRDefault="00946413" w:rsidP="00946413">
      <w:pPr>
        <w:pStyle w:val="1e"/>
      </w:pPr>
      <w:r>
        <w:rPr>
          <w:rFonts w:hint="eastAsia"/>
        </w:rPr>
        <w:t>注：</w:t>
      </w:r>
      <w:r>
        <w:rPr>
          <w:rFonts w:hint="eastAsia"/>
        </w:rPr>
        <w:t>bash.sh</w:t>
      </w:r>
      <w:r>
        <w:rPr>
          <w:rFonts w:hint="eastAsia"/>
        </w:rPr>
        <w:t>文件执行时需要传入两个参数，如上述第二个命令所示：</w:t>
      </w:r>
    </w:p>
    <w:p w14:paraId="05CD4764" w14:textId="77777777" w:rsidR="00946413" w:rsidRDefault="00946413" w:rsidP="00946413">
      <w:pPr>
        <w:pStyle w:val="1e"/>
      </w:pPr>
      <w:r>
        <w:rPr>
          <w:rFonts w:hint="eastAsia"/>
        </w:rPr>
        <w:t>第一个参数是开发板上存放的</w:t>
      </w:r>
      <w:r>
        <w:rPr>
          <w:rFonts w:hint="eastAsia"/>
        </w:rPr>
        <w:t>MINDIR</w:t>
      </w:r>
      <w:r>
        <w:rPr>
          <w:rFonts w:hint="eastAsia"/>
        </w:rPr>
        <w:t>文件的绝对路径；</w:t>
      </w:r>
    </w:p>
    <w:p w14:paraId="2F387197" w14:textId="77777777" w:rsidR="00946413" w:rsidRDefault="00946413" w:rsidP="00946413">
      <w:pPr>
        <w:pStyle w:val="1e"/>
      </w:pPr>
      <w:r>
        <w:rPr>
          <w:rFonts w:hint="eastAsia"/>
        </w:rPr>
        <w:t>第二个参数是生成的</w:t>
      </w:r>
      <w:r>
        <w:rPr>
          <w:rFonts w:hint="eastAsia"/>
        </w:rPr>
        <w:t>om</w:t>
      </w:r>
      <w:r>
        <w:rPr>
          <w:rFonts w:hint="eastAsia"/>
        </w:rPr>
        <w:t>文件的名称；</w:t>
      </w:r>
    </w:p>
    <w:p w14:paraId="0762A440" w14:textId="4866FAFD" w:rsidR="00946413" w:rsidRDefault="00946413" w:rsidP="00946413">
      <w:pPr>
        <w:pStyle w:val="1e"/>
      </w:pPr>
      <w:r>
        <w:rPr>
          <w:rFonts w:hint="eastAsia"/>
        </w:rPr>
        <w:t>运行完成后生成的</w:t>
      </w:r>
      <w:r>
        <w:rPr>
          <w:rFonts w:hint="eastAsia"/>
        </w:rPr>
        <w:t>om</w:t>
      </w:r>
      <w:r>
        <w:rPr>
          <w:rFonts w:hint="eastAsia"/>
        </w:rPr>
        <w:t>文件和</w:t>
      </w:r>
      <w:r>
        <w:rPr>
          <w:rFonts w:hint="eastAsia"/>
        </w:rPr>
        <w:t>bash.sh</w:t>
      </w:r>
      <w:r>
        <w:rPr>
          <w:rFonts w:hint="eastAsia"/>
        </w:rPr>
        <w:t>文件同目录。</w:t>
      </w:r>
    </w:p>
    <w:p w14:paraId="31B79D18" w14:textId="04E772E3" w:rsidR="00F02BEE" w:rsidRDefault="00C04EBD" w:rsidP="00946413">
      <w:pPr>
        <w:pStyle w:val="1e"/>
      </w:pPr>
      <w:r>
        <w:rPr>
          <w:noProof/>
        </w:rPr>
        <w:lastRenderedPageBreak/>
        <w:drawing>
          <wp:inline distT="0" distB="0" distL="0" distR="0" wp14:anchorId="3E2F2E01" wp14:editId="553E6DDC">
            <wp:extent cx="6120130" cy="12096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21C7" w14:textId="4027A2E8" w:rsidR="00946413" w:rsidRDefault="00777079" w:rsidP="00946413">
      <w:pPr>
        <w:pStyle w:val="3"/>
      </w:pPr>
      <w:bookmarkStart w:id="34" w:name="_Toc176014372"/>
      <w:r>
        <w:rPr>
          <w:rFonts w:hint="eastAsia"/>
        </w:rPr>
        <w:t>放置</w:t>
      </w:r>
      <w:r>
        <w:rPr>
          <w:rFonts w:hint="eastAsia"/>
        </w:rPr>
        <w:t>om</w:t>
      </w:r>
      <w:r>
        <w:rPr>
          <w:rFonts w:hint="eastAsia"/>
        </w:rPr>
        <w:t>文件</w:t>
      </w:r>
      <w:bookmarkEnd w:id="34"/>
    </w:p>
    <w:p w14:paraId="4EB188A1" w14:textId="4C5549AE" w:rsidR="00946413" w:rsidRDefault="00777079" w:rsidP="00946413">
      <w:pPr>
        <w:pStyle w:val="1e"/>
      </w:pPr>
      <w:r>
        <w:rPr>
          <w:rFonts w:hint="eastAsia"/>
        </w:rPr>
        <w:t>进入目录</w:t>
      </w:r>
      <w:r w:rsidR="00CA2513">
        <w:rPr>
          <w:rFonts w:hint="eastAsia"/>
        </w:rPr>
        <w:t>“</w:t>
      </w:r>
      <w:r w:rsidR="00CA2513">
        <w:rPr>
          <w:rFonts w:hint="eastAsia"/>
        </w:rPr>
        <w:t>/home/</w:t>
      </w:r>
      <w:r w:rsidR="00CA2513">
        <w:rPr>
          <w:lang w:eastAsia="en-US"/>
        </w:rPr>
        <w:t>H</w:t>
      </w:r>
      <w:r w:rsidR="00CA2513">
        <w:rPr>
          <w:rFonts w:hint="eastAsia"/>
        </w:rPr>
        <w:t>wHiAiUser/samples</w:t>
      </w:r>
      <w:r w:rsidR="00CA2513">
        <w:rPr>
          <w:lang w:eastAsia="en-US"/>
        </w:rPr>
        <w:t>/noteboooks</w:t>
      </w:r>
      <w:r w:rsidR="006226F6">
        <w:rPr>
          <w:rFonts w:hint="eastAsia"/>
        </w:rPr>
        <w:t>/orange</w:t>
      </w:r>
      <w:r w:rsidR="006226F6">
        <w:rPr>
          <w:lang w:eastAsia="en-US"/>
        </w:rPr>
        <w:t>-pi-mindspore/infer/02-CNNCTC</w:t>
      </w:r>
      <w:r w:rsidR="00CA2513">
        <w:rPr>
          <w:rFonts w:hint="eastAsia"/>
        </w:rPr>
        <w:t>”，将</w:t>
      </w:r>
      <w:r w:rsidR="00CA2513">
        <w:rPr>
          <w:rFonts w:hint="eastAsia"/>
        </w:rPr>
        <w:t>3.3.1</w:t>
      </w:r>
      <w:r w:rsidR="00CA2513">
        <w:rPr>
          <w:rFonts w:hint="eastAsia"/>
        </w:rPr>
        <w:t>生成的</w:t>
      </w:r>
      <w:r w:rsidR="00CA2513">
        <w:rPr>
          <w:rFonts w:hint="eastAsia"/>
        </w:rPr>
        <w:t>om</w:t>
      </w:r>
      <w:r w:rsidR="00CA2513">
        <w:rPr>
          <w:rFonts w:hint="eastAsia"/>
        </w:rPr>
        <w:t>模型</w:t>
      </w:r>
      <w:r w:rsidR="00860669">
        <w:rPr>
          <w:rFonts w:hint="eastAsia"/>
        </w:rPr>
        <w:t>也</w:t>
      </w:r>
      <w:r w:rsidR="00CA2513">
        <w:rPr>
          <w:rFonts w:hint="eastAsia"/>
        </w:rPr>
        <w:t>放</w:t>
      </w:r>
      <w:r w:rsidR="00860669">
        <w:rPr>
          <w:rFonts w:hint="eastAsia"/>
        </w:rPr>
        <w:t>入该</w:t>
      </w:r>
      <w:r w:rsidR="00CA2513">
        <w:rPr>
          <w:rFonts w:hint="eastAsia"/>
        </w:rPr>
        <w:t>文件夹下。目录如下：</w:t>
      </w:r>
    </w:p>
    <w:p w14:paraId="2DAA8959" w14:textId="149656A1" w:rsidR="00CA2513" w:rsidRDefault="006226F6" w:rsidP="007E645E">
      <w:pPr>
        <w:pStyle w:val="2f2"/>
      </w:pPr>
      <w:r>
        <w:t>02</w:t>
      </w:r>
      <w:r w:rsidR="00860669">
        <w:rPr>
          <w:rFonts w:hint="eastAsia"/>
        </w:rPr>
        <w:t>-</w:t>
      </w:r>
      <w:r>
        <w:t>CNNCTC</w:t>
      </w:r>
    </w:p>
    <w:p w14:paraId="34916E48" w14:textId="70B0908F" w:rsidR="00CA2513" w:rsidRDefault="00CA2513" w:rsidP="007E645E">
      <w:pPr>
        <w:pStyle w:val="2f2"/>
      </w:pPr>
      <w:r>
        <w:rPr>
          <w:rFonts w:hint="eastAsia"/>
        </w:rPr>
        <w:tab/>
      </w:r>
      <w:r>
        <w:rPr>
          <w:rFonts w:hint="eastAsia"/>
        </w:rPr>
        <w:t>—</w:t>
      </w:r>
      <w:r>
        <w:rPr>
          <w:rFonts w:hint="eastAsia"/>
        </w:rPr>
        <w:t xml:space="preserve">  </w:t>
      </w:r>
      <w:r w:rsidR="006226F6">
        <w:t>cnnctc</w:t>
      </w:r>
      <w:r>
        <w:rPr>
          <w:rFonts w:hint="eastAsia"/>
        </w:rPr>
        <w:t>.om</w:t>
      </w:r>
    </w:p>
    <w:p w14:paraId="106B0640" w14:textId="1175477E" w:rsidR="00CA2513" w:rsidRDefault="00CA2513" w:rsidP="007E645E">
      <w:pPr>
        <w:pStyle w:val="2f2"/>
      </w:pPr>
      <w:r>
        <w:rPr>
          <w:rFonts w:hint="eastAsia"/>
        </w:rPr>
        <w:tab/>
      </w:r>
      <w:r>
        <w:rPr>
          <w:rFonts w:hint="eastAsia"/>
        </w:rPr>
        <w:t>—</w:t>
      </w:r>
      <w:r>
        <w:rPr>
          <w:rFonts w:hint="eastAsia"/>
        </w:rPr>
        <w:t xml:space="preserve">  main_</w:t>
      </w:r>
      <w:r w:rsidR="006226F6">
        <w:t>cnnctc</w:t>
      </w:r>
      <w:r>
        <w:rPr>
          <w:rFonts w:hint="eastAsia"/>
        </w:rPr>
        <w:t>.ipynb</w:t>
      </w:r>
    </w:p>
    <w:p w14:paraId="0567E0B6" w14:textId="79CB2E13" w:rsidR="00CA2513" w:rsidRDefault="00CA2513" w:rsidP="00CA2513">
      <w:pPr>
        <w:pStyle w:val="3"/>
      </w:pPr>
      <w:bookmarkStart w:id="35" w:name="_Toc176014373"/>
      <w:r>
        <w:rPr>
          <w:rFonts w:hint="eastAsia"/>
        </w:rPr>
        <w:t>启动</w:t>
      </w:r>
      <w:r>
        <w:rPr>
          <w:rFonts w:hint="eastAsia"/>
        </w:rPr>
        <w:t>notebook</w:t>
      </w:r>
      <w:r>
        <w:rPr>
          <w:rFonts w:hint="eastAsia"/>
        </w:rPr>
        <w:t>运行环境执行推理应用</w:t>
      </w:r>
      <w:bookmarkEnd w:id="35"/>
    </w:p>
    <w:p w14:paraId="02B37D5A" w14:textId="6301DB1E" w:rsidR="00CA2513" w:rsidRDefault="00CA2513" w:rsidP="00CA2513">
      <w:pPr>
        <w:pStyle w:val="30"/>
      </w:pPr>
      <w:r>
        <w:rPr>
          <w:rFonts w:hint="eastAsia"/>
        </w:rPr>
        <w:t>修改</w:t>
      </w:r>
      <w:r>
        <w:rPr>
          <w:rFonts w:hint="eastAsia"/>
        </w:rPr>
        <w:t>ip</w:t>
      </w:r>
      <w:r>
        <w:rPr>
          <w:rFonts w:hint="eastAsia"/>
        </w:rPr>
        <w:t>参数</w:t>
      </w:r>
    </w:p>
    <w:p w14:paraId="593FFC0B" w14:textId="30A0F4D7" w:rsidR="00CA2513" w:rsidRDefault="00CA2513" w:rsidP="00CA2513">
      <w:pPr>
        <w:pStyle w:val="1e"/>
      </w:pPr>
      <w:r>
        <w:rPr>
          <w:rFonts w:hint="eastAsia"/>
        </w:rPr>
        <w:t>打开</w:t>
      </w:r>
      <w:r>
        <w:rPr>
          <w:rFonts w:hint="eastAsia"/>
        </w:rPr>
        <w:t>start</w:t>
      </w:r>
      <w:r>
        <w:t>_notebook.sh</w:t>
      </w:r>
      <w:r>
        <w:rPr>
          <w:rFonts w:hint="eastAsia"/>
        </w:rPr>
        <w:t>文件，修改</w:t>
      </w:r>
      <w:r>
        <w:rPr>
          <w:rFonts w:hint="eastAsia"/>
        </w:rPr>
        <w:t>ip</w:t>
      </w:r>
      <w:r>
        <w:rPr>
          <w:rFonts w:hint="eastAsia"/>
        </w:rPr>
        <w:t>参数为</w:t>
      </w:r>
      <w:r>
        <w:rPr>
          <w:rFonts w:hint="eastAsia"/>
        </w:rPr>
        <w:t>192.168.137.100</w:t>
      </w:r>
      <w:r>
        <w:rPr>
          <w:rFonts w:hint="eastAsia"/>
        </w:rPr>
        <w:t>，如下所示：</w:t>
      </w:r>
    </w:p>
    <w:p w14:paraId="29DDA3F7" w14:textId="41D42F9F" w:rsidR="00F02BEE" w:rsidRDefault="00F02BEE" w:rsidP="00CA2513">
      <w:pPr>
        <w:pStyle w:val="1e"/>
      </w:pPr>
      <w:r>
        <w:rPr>
          <w:noProof/>
        </w:rPr>
        <w:drawing>
          <wp:inline distT="0" distB="0" distL="0" distR="0" wp14:anchorId="33004EB6" wp14:editId="368CAFD6">
            <wp:extent cx="4470400" cy="2202939"/>
            <wp:effectExtent l="0" t="0" r="635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724" cy="220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ED218" w14:textId="6FB55582" w:rsidR="00CA2513" w:rsidRDefault="002E4F4A" w:rsidP="002E4F4A">
      <w:pPr>
        <w:pStyle w:val="30"/>
      </w:pPr>
      <w:r>
        <w:rPr>
          <w:rFonts w:hint="eastAsia"/>
        </w:rPr>
        <w:t>运行</w:t>
      </w:r>
      <w:r w:rsidRPr="002E4F4A">
        <w:rPr>
          <w:rFonts w:hint="eastAsia"/>
        </w:rPr>
        <w:t>start_notebook.sh</w:t>
      </w:r>
      <w:r w:rsidRPr="002E4F4A">
        <w:rPr>
          <w:rFonts w:hint="eastAsia"/>
        </w:rPr>
        <w:t>文件</w:t>
      </w:r>
    </w:p>
    <w:p w14:paraId="1A9E5876" w14:textId="4BBDE755" w:rsidR="002E4F4A" w:rsidRDefault="002E4F4A" w:rsidP="002E4F4A">
      <w:pPr>
        <w:pStyle w:val="1e"/>
      </w:pPr>
      <w:r>
        <w:rPr>
          <w:rFonts w:hint="eastAsia"/>
        </w:rPr>
        <w:t>使用如下命令运行</w:t>
      </w:r>
      <w:r w:rsidRPr="002E4F4A">
        <w:rPr>
          <w:rFonts w:hint="eastAsia"/>
        </w:rPr>
        <w:t>start_notebook.sh</w:t>
      </w:r>
      <w:r w:rsidRPr="002E4F4A">
        <w:rPr>
          <w:rFonts w:hint="eastAsia"/>
        </w:rPr>
        <w:t>文件</w:t>
      </w:r>
    </w:p>
    <w:p w14:paraId="7FB14D03" w14:textId="4F60980C" w:rsidR="002E4F4A" w:rsidRDefault="002E4F4A" w:rsidP="007E645E">
      <w:pPr>
        <w:pStyle w:val="2f2"/>
      </w:pPr>
      <w:r>
        <w:rPr>
          <w:rFonts w:hint="eastAsia"/>
        </w:rPr>
        <w:t>.</w:t>
      </w:r>
      <w:r>
        <w:t>/start_notebook.sh</w:t>
      </w:r>
    </w:p>
    <w:p w14:paraId="47B5DAFA" w14:textId="408E7AFE" w:rsidR="002E4F4A" w:rsidRDefault="002E4F4A" w:rsidP="002E4F4A">
      <w:pPr>
        <w:pStyle w:val="1e"/>
      </w:pPr>
      <w:r>
        <w:rPr>
          <w:rFonts w:hint="eastAsia"/>
        </w:rPr>
        <w:t>打开</w:t>
      </w:r>
      <w:r>
        <w:rPr>
          <w:rFonts w:hint="eastAsia"/>
        </w:rPr>
        <w:t>notebook</w:t>
      </w:r>
      <w:r>
        <w:rPr>
          <w:rFonts w:hint="eastAsia"/>
        </w:rPr>
        <w:t>运行环境，可以看到创建的</w:t>
      </w:r>
      <w:r w:rsidR="00860669">
        <w:rPr>
          <w:rFonts w:hint="eastAsia"/>
        </w:rPr>
        <w:t>10-</w:t>
      </w:r>
      <w:r w:rsidR="00860669">
        <w:t>FCN</w:t>
      </w:r>
      <w:r>
        <w:rPr>
          <w:rFonts w:hint="eastAsia"/>
        </w:rPr>
        <w:t>项目文件夹。</w:t>
      </w:r>
    </w:p>
    <w:p w14:paraId="6791B0B7" w14:textId="1FEEDEBD" w:rsidR="00F02BEE" w:rsidRDefault="00F02BEE" w:rsidP="002E4F4A">
      <w:pPr>
        <w:pStyle w:val="1e"/>
      </w:pPr>
      <w:r>
        <w:rPr>
          <w:noProof/>
        </w:rPr>
        <w:lastRenderedPageBreak/>
        <w:drawing>
          <wp:inline distT="0" distB="0" distL="0" distR="0" wp14:anchorId="44F8A280" wp14:editId="0EA3620B">
            <wp:extent cx="5556069" cy="3352800"/>
            <wp:effectExtent l="0" t="0" r="698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547" cy="3378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3A8FE" w14:textId="389457D6" w:rsidR="00F02BEE" w:rsidRDefault="00F954F0" w:rsidP="002E4F4A">
      <w:pPr>
        <w:pStyle w:val="1e"/>
      </w:pPr>
      <w:r>
        <w:rPr>
          <w:noProof/>
        </w:rPr>
        <w:drawing>
          <wp:inline distT="0" distB="0" distL="0" distR="0" wp14:anchorId="01D2C7B5" wp14:editId="3AE32F24">
            <wp:extent cx="5075555" cy="36036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555" cy="36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136D7" w14:textId="3789C1DE" w:rsidR="002E4F4A" w:rsidRDefault="002E4F4A" w:rsidP="002E4F4A">
      <w:pPr>
        <w:pStyle w:val="30"/>
      </w:pPr>
      <w:r>
        <w:rPr>
          <w:rFonts w:hint="eastAsia"/>
        </w:rPr>
        <w:t>修改推理代码</w:t>
      </w:r>
    </w:p>
    <w:p w14:paraId="3ADF345F" w14:textId="0CAE0EC4" w:rsidR="002E4F4A" w:rsidRDefault="002E4F4A" w:rsidP="002E4F4A">
      <w:pPr>
        <w:pStyle w:val="1e"/>
      </w:pPr>
      <w:r>
        <w:rPr>
          <w:rFonts w:hint="eastAsia"/>
        </w:rPr>
        <w:t>打开</w:t>
      </w:r>
      <w:r w:rsidRPr="002E4F4A">
        <w:t>main_</w:t>
      </w:r>
      <w:r w:rsidR="00DB3FB9">
        <w:t>cnnctc</w:t>
      </w:r>
      <w:r w:rsidRPr="002E4F4A">
        <w:t>.ipynb</w:t>
      </w:r>
      <w:r w:rsidRPr="002E4F4A">
        <w:rPr>
          <w:rFonts w:hint="eastAsia"/>
        </w:rPr>
        <w:t>文档，在下载环节，注释掉</w:t>
      </w:r>
      <w:r w:rsidRPr="002E4F4A">
        <w:rPr>
          <w:rFonts w:hint="eastAsia"/>
        </w:rPr>
        <w:t>om</w:t>
      </w:r>
      <w:r w:rsidRPr="002E4F4A">
        <w:rPr>
          <w:rFonts w:hint="eastAsia"/>
        </w:rPr>
        <w:t>文件下载的代码，保留数据集下载的代码</w:t>
      </w:r>
      <w:r>
        <w:rPr>
          <w:rFonts w:hint="eastAsia"/>
        </w:rPr>
        <w:t>。</w:t>
      </w:r>
    </w:p>
    <w:p w14:paraId="38906C57" w14:textId="02FA9AEC" w:rsidR="00F02BEE" w:rsidRDefault="00DB3FB9" w:rsidP="002E4F4A">
      <w:pPr>
        <w:pStyle w:val="1e"/>
      </w:pPr>
      <w:r>
        <w:rPr>
          <w:noProof/>
        </w:rPr>
        <w:lastRenderedPageBreak/>
        <w:drawing>
          <wp:inline distT="0" distB="0" distL="0" distR="0" wp14:anchorId="0EF752A7" wp14:editId="322CFD35">
            <wp:extent cx="6112510" cy="20783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C4C18" w14:textId="7489EE8B" w:rsidR="00E64EFE" w:rsidRDefault="00E64EFE" w:rsidP="00E64EFE">
      <w:pPr>
        <w:pStyle w:val="30"/>
      </w:pPr>
      <w:r>
        <w:rPr>
          <w:rFonts w:hint="eastAsia"/>
        </w:rPr>
        <w:t>执行推理应用</w:t>
      </w:r>
    </w:p>
    <w:p w14:paraId="6A91375D" w14:textId="44C81DEE" w:rsidR="00E64EFE" w:rsidRDefault="00E64EFE" w:rsidP="00E64EFE">
      <w:pPr>
        <w:pStyle w:val="1e"/>
      </w:pPr>
      <w:r>
        <w:rPr>
          <w:rFonts w:hint="eastAsia"/>
        </w:rPr>
        <w:t>运行</w:t>
      </w:r>
      <w:r w:rsidRPr="00E64EFE">
        <w:rPr>
          <w:rFonts w:hint="eastAsia"/>
        </w:rPr>
        <w:t>main_</w:t>
      </w:r>
      <w:r w:rsidR="00EA0F4A">
        <w:t>cnnctc</w:t>
      </w:r>
      <w:r w:rsidRPr="00E64EFE">
        <w:rPr>
          <w:rFonts w:hint="eastAsia"/>
        </w:rPr>
        <w:t>.ipynb</w:t>
      </w:r>
      <w:r w:rsidRPr="00E64EFE">
        <w:rPr>
          <w:rFonts w:hint="eastAsia"/>
        </w:rPr>
        <w:t>文档</w:t>
      </w:r>
      <w:r>
        <w:rPr>
          <w:rFonts w:hint="eastAsia"/>
        </w:rPr>
        <w:t>，进行图像</w:t>
      </w:r>
      <w:r w:rsidR="00EA0F4A">
        <w:rPr>
          <w:rFonts w:hint="eastAsia"/>
        </w:rPr>
        <w:t>文本识别</w:t>
      </w:r>
      <w:r>
        <w:rPr>
          <w:rFonts w:hint="eastAsia"/>
        </w:rPr>
        <w:t>推理应用。</w:t>
      </w:r>
    </w:p>
    <w:p w14:paraId="337D4E52" w14:textId="4BF24BF9" w:rsidR="00F02BEE" w:rsidRDefault="00EE259F" w:rsidP="00E64EFE">
      <w:pPr>
        <w:pStyle w:val="1e"/>
      </w:pPr>
      <w:r>
        <w:rPr>
          <w:noProof/>
        </w:rPr>
        <w:drawing>
          <wp:inline distT="0" distB="0" distL="0" distR="0" wp14:anchorId="62062F50" wp14:editId="7E0D6C25">
            <wp:extent cx="6112510" cy="18434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AB517" w14:textId="3E3008B8" w:rsidR="00277F92" w:rsidRPr="00277F92" w:rsidRDefault="00277F92" w:rsidP="00277F92"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/>
          <w:sz w:val="21"/>
        </w:rPr>
      </w:pPr>
      <w:r>
        <w:br w:type="page"/>
      </w:r>
    </w:p>
    <w:p w14:paraId="72E90354" w14:textId="78BC59E2" w:rsidR="00AA29AA" w:rsidRPr="002958C1" w:rsidRDefault="00AA29AA" w:rsidP="004E1EFF">
      <w:pPr>
        <w:pStyle w:val="1"/>
      </w:pPr>
      <w:bookmarkStart w:id="36" w:name="_Toc67388626"/>
      <w:bookmarkStart w:id="37" w:name="_Toc68079692"/>
      <w:bookmarkStart w:id="38" w:name="_Toc176014374"/>
      <w:bookmarkEnd w:id="23"/>
      <w:r w:rsidRPr="002958C1">
        <w:lastRenderedPageBreak/>
        <w:t>实验总结</w:t>
      </w:r>
      <w:bookmarkEnd w:id="36"/>
      <w:bookmarkEnd w:id="37"/>
      <w:bookmarkEnd w:id="38"/>
    </w:p>
    <w:p w14:paraId="6883E2CA" w14:textId="222174FC" w:rsidR="005E564B" w:rsidRPr="002958C1" w:rsidRDefault="00E64EFE" w:rsidP="00D42EED">
      <w:pPr>
        <w:pStyle w:val="1e"/>
      </w:pPr>
      <w:r w:rsidRPr="00E64EFE">
        <w:rPr>
          <w:rFonts w:hint="eastAsia"/>
        </w:rPr>
        <w:t>本实验实现基于</w:t>
      </w:r>
      <w:r w:rsidRPr="00E64EFE">
        <w:rPr>
          <w:rFonts w:hint="eastAsia"/>
        </w:rPr>
        <w:t>MindSpore</w:t>
      </w:r>
      <w:r w:rsidRPr="00E64EFE">
        <w:rPr>
          <w:rFonts w:hint="eastAsia"/>
        </w:rPr>
        <w:t>的</w:t>
      </w:r>
      <w:r w:rsidR="009067F0">
        <w:rPr>
          <w:rFonts w:hint="eastAsia"/>
        </w:rPr>
        <w:t>CNNCTC</w:t>
      </w:r>
      <w:r w:rsidRPr="00E64EFE">
        <w:rPr>
          <w:rFonts w:hint="eastAsia"/>
        </w:rPr>
        <w:t>图像</w:t>
      </w:r>
      <w:r w:rsidR="009067F0">
        <w:rPr>
          <w:rFonts w:hint="eastAsia"/>
        </w:rPr>
        <w:t>文字识别</w:t>
      </w:r>
      <w:r w:rsidRPr="00E64EFE">
        <w:rPr>
          <w:rFonts w:hint="eastAsia"/>
        </w:rPr>
        <w:t>离线推理全流程实践。训练环节，首先基于</w:t>
      </w:r>
      <w:r w:rsidRPr="00E64EFE">
        <w:rPr>
          <w:rFonts w:hint="eastAsia"/>
        </w:rPr>
        <w:t>MindSpore</w:t>
      </w:r>
      <w:r w:rsidRPr="00E64EFE">
        <w:rPr>
          <w:rFonts w:hint="eastAsia"/>
        </w:rPr>
        <w:t>框架搭建</w:t>
      </w:r>
      <w:r w:rsidR="00526B51">
        <w:rPr>
          <w:rFonts w:hint="eastAsia"/>
        </w:rPr>
        <w:t>CNNCTC</w:t>
      </w:r>
      <w:r w:rsidRPr="00E64EFE">
        <w:rPr>
          <w:rFonts w:hint="eastAsia"/>
        </w:rPr>
        <w:t>模型，完成代码开发，然后在华为云</w:t>
      </w:r>
      <w:r w:rsidRPr="00E64EFE">
        <w:rPr>
          <w:rFonts w:hint="eastAsia"/>
        </w:rPr>
        <w:t>ModelArts</w:t>
      </w:r>
      <w:r w:rsidRPr="00E64EFE">
        <w:rPr>
          <w:rFonts w:hint="eastAsia"/>
        </w:rPr>
        <w:t>平台</w:t>
      </w:r>
      <w:r w:rsidRPr="00E64EFE">
        <w:rPr>
          <w:rFonts w:hint="eastAsia"/>
        </w:rPr>
        <w:t>(</w:t>
      </w:r>
      <w:r w:rsidRPr="00E64EFE">
        <w:rPr>
          <w:rFonts w:ascii="宋体" w:eastAsia="宋体" w:hAnsi="宋体" w:cs="宋体" w:hint="eastAsia"/>
        </w:rPr>
        <w:t>昇</w:t>
      </w:r>
      <w:r w:rsidRPr="00E64EFE">
        <w:rPr>
          <w:rFonts w:ascii="方正兰亭黑简体" w:hAnsi="方正兰亭黑简体" w:cs="方正兰亭黑简体" w:hint="eastAsia"/>
        </w:rPr>
        <w:t>腾</w:t>
      </w:r>
      <w:r w:rsidRPr="00E64EFE">
        <w:rPr>
          <w:rFonts w:hint="eastAsia"/>
        </w:rPr>
        <w:t>910</w:t>
      </w:r>
      <w:r w:rsidRPr="00E64EFE">
        <w:rPr>
          <w:rFonts w:hint="eastAsia"/>
        </w:rPr>
        <w:t>芯片算力</w:t>
      </w:r>
      <w:r w:rsidRPr="00E64EFE">
        <w:rPr>
          <w:rFonts w:hint="eastAsia"/>
        </w:rPr>
        <w:t>)</w:t>
      </w:r>
      <w:r w:rsidRPr="00E64EFE">
        <w:rPr>
          <w:rFonts w:hint="eastAsia"/>
        </w:rPr>
        <w:t>，使用</w:t>
      </w:r>
      <w:r w:rsidR="00A70FB1">
        <w:t>cnnctc</w:t>
      </w:r>
      <w:r w:rsidR="00860669" w:rsidRPr="00860669">
        <w:rPr>
          <w:rFonts w:hint="eastAsia"/>
        </w:rPr>
        <w:t>数据集</w:t>
      </w:r>
      <w:r w:rsidRPr="00E64EFE">
        <w:rPr>
          <w:rFonts w:hint="eastAsia"/>
        </w:rPr>
        <w:t>完成模型训练，获得</w:t>
      </w:r>
      <w:r w:rsidRPr="00E64EFE">
        <w:rPr>
          <w:rFonts w:hint="eastAsia"/>
        </w:rPr>
        <w:t>mindir</w:t>
      </w:r>
      <w:r w:rsidRPr="00E64EFE">
        <w:rPr>
          <w:rFonts w:hint="eastAsia"/>
        </w:rPr>
        <w:t>模型文件。推理环节，在香橙派</w:t>
      </w:r>
      <w:r w:rsidRPr="00E64EFE">
        <w:rPr>
          <w:rFonts w:hint="eastAsia"/>
        </w:rPr>
        <w:t>AIpro</w:t>
      </w:r>
      <w:r w:rsidRPr="00E64EFE">
        <w:rPr>
          <w:rFonts w:hint="eastAsia"/>
        </w:rPr>
        <w:t>开发板上，首先进行离线模型转换，使用</w:t>
      </w:r>
      <w:r w:rsidRPr="00E64EFE">
        <w:rPr>
          <w:rFonts w:hint="eastAsia"/>
        </w:rPr>
        <w:t>convert</w:t>
      </w:r>
      <w:r w:rsidRPr="00E64EFE">
        <w:rPr>
          <w:rFonts w:hint="eastAsia"/>
        </w:rPr>
        <w:t>命令将</w:t>
      </w:r>
      <w:r w:rsidRPr="00E64EFE">
        <w:rPr>
          <w:rFonts w:hint="eastAsia"/>
        </w:rPr>
        <w:t>mindir</w:t>
      </w:r>
      <w:r w:rsidRPr="00E64EFE">
        <w:rPr>
          <w:rFonts w:hint="eastAsia"/>
        </w:rPr>
        <w:t>模型转换为</w:t>
      </w:r>
      <w:r w:rsidRPr="00E64EFE">
        <w:rPr>
          <w:rFonts w:hint="eastAsia"/>
        </w:rPr>
        <w:t>om</w:t>
      </w:r>
      <w:r w:rsidRPr="00E64EFE">
        <w:rPr>
          <w:rFonts w:hint="eastAsia"/>
        </w:rPr>
        <w:t>模型，然后使用</w:t>
      </w:r>
      <w:r w:rsidRPr="00E64EFE">
        <w:rPr>
          <w:rFonts w:hint="eastAsia"/>
        </w:rPr>
        <w:t>AscendCL</w:t>
      </w:r>
      <w:r w:rsidRPr="00E64EFE">
        <w:rPr>
          <w:rFonts w:hint="eastAsia"/>
        </w:rPr>
        <w:t>开发推理代码，实现图像</w:t>
      </w:r>
      <w:r w:rsidR="003E682A">
        <w:rPr>
          <w:rFonts w:hint="eastAsia"/>
        </w:rPr>
        <w:t>文字识别</w:t>
      </w:r>
      <w:r w:rsidRPr="00E64EFE">
        <w:rPr>
          <w:rFonts w:hint="eastAsia"/>
        </w:rPr>
        <w:t>推理任务</w:t>
      </w:r>
      <w:r w:rsidR="00AB06D3" w:rsidRPr="002958C1">
        <w:t>。</w:t>
      </w:r>
      <w:bookmarkEnd w:id="12"/>
    </w:p>
    <w:sectPr w:rsidR="005E564B" w:rsidRPr="002958C1" w:rsidSect="00534DEB">
      <w:headerReference w:type="default" r:id="rId52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E5EA89" w14:textId="77777777" w:rsidR="00D95647" w:rsidRDefault="00D95647" w:rsidP="00940D2A">
      <w:pPr>
        <w:spacing w:before="0"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3EE849CA" w14:textId="77777777" w:rsidR="00D95647" w:rsidRDefault="00D95647" w:rsidP="00940D2A">
      <w:pPr>
        <w:spacing w:before="0"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 Sans">
    <w:panose1 w:val="020C0503030203020204"/>
    <w:charset w:val="00"/>
    <w:family w:val="swiss"/>
    <w:pitch w:val="variable"/>
    <w:sig w:usb0="A00002FF" w:usb1="500078FB" w:usb2="00000008" w:usb3="00000000" w:csb0="0000009F" w:csb1="00000000"/>
  </w:font>
  <w:font w:name="方正兰亭黑简体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HuaweiSans-Regular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FrutigerNext LT Regular">
    <w:altName w:val="Arial"/>
    <w:charset w:val="00"/>
    <w:family w:val="swiss"/>
    <w:pitch w:val="variable"/>
    <w:sig w:usb0="00000001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2661BA" w:rsidRPr="005A4563" w14:paraId="285A1C34" w14:textId="77777777">
      <w:trPr>
        <w:trHeight w:val="468"/>
      </w:trPr>
      <w:tc>
        <w:tcPr>
          <w:tcW w:w="3224" w:type="dxa"/>
        </w:tcPr>
        <w:p w14:paraId="1BA09B5D" w14:textId="77777777" w:rsidR="002661BA" w:rsidRPr="005A4563" w:rsidRDefault="002661BA" w:rsidP="00790CE5">
          <w:pPr>
            <w:pStyle w:val="HeadingLeft"/>
            <w:jc w:val="both"/>
            <w:rPr>
              <w:rFonts w:ascii="Huawei Sans" w:hAnsi="Huawei Sans"/>
            </w:rPr>
          </w:pPr>
        </w:p>
      </w:tc>
      <w:tc>
        <w:tcPr>
          <w:tcW w:w="3224" w:type="dxa"/>
        </w:tcPr>
        <w:p w14:paraId="7B74F94D" w14:textId="77777777" w:rsidR="002661BA" w:rsidRPr="005A4563" w:rsidRDefault="002661BA" w:rsidP="00790CE5">
          <w:pPr>
            <w:pStyle w:val="HeadingMiddle"/>
            <w:rPr>
              <w:rFonts w:ascii="Huawei Sans" w:hAnsi="Huawei Sans"/>
            </w:rPr>
          </w:pPr>
        </w:p>
      </w:tc>
      <w:tc>
        <w:tcPr>
          <w:tcW w:w="3225" w:type="dxa"/>
        </w:tcPr>
        <w:p w14:paraId="518CF9DB" w14:textId="77777777" w:rsidR="002661BA" w:rsidRPr="005A4563" w:rsidRDefault="002661BA" w:rsidP="00D55A0F">
          <w:pPr>
            <w:pStyle w:val="HeadingRight"/>
            <w:ind w:right="200"/>
            <w:rPr>
              <w:rFonts w:ascii="Huawei Sans" w:hAnsi="Huawei Sans"/>
            </w:rPr>
          </w:pPr>
        </w:p>
      </w:tc>
    </w:tr>
  </w:tbl>
  <w:p w14:paraId="23F8C1F9" w14:textId="77777777" w:rsidR="002661BA" w:rsidRPr="005A4563" w:rsidRDefault="002661BA" w:rsidP="00790CE5">
    <w:pPr>
      <w:pStyle w:val="HeadingRight"/>
      <w:rPr>
        <w:rFonts w:ascii="Huawei Sans" w:hAnsi="Huawei San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65DF0D" w14:textId="77777777" w:rsidR="00D95647" w:rsidRDefault="00D95647" w:rsidP="00940D2A">
      <w:pPr>
        <w:spacing w:before="0"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5A0B6B4A" w14:textId="77777777" w:rsidR="00D95647" w:rsidRDefault="00D95647" w:rsidP="00940D2A">
      <w:pPr>
        <w:spacing w:before="0"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E7439D" w14:textId="77777777" w:rsidR="002661BA" w:rsidRPr="009D4127" w:rsidRDefault="002661BA" w:rsidP="00033B54">
    <w:pPr>
      <w:pStyle w:val="a7"/>
      <w:rPr>
        <w:rFonts w:ascii="Huawei Sans" w:eastAsia="方正兰亭黑简体" w:hAnsi="Huawei Sans"/>
      </w:rPr>
    </w:pPr>
  </w:p>
  <w:p w14:paraId="6619D47F" w14:textId="77777777" w:rsidR="002661BA" w:rsidRPr="009D4127" w:rsidRDefault="002661BA" w:rsidP="00033B54">
    <w:pPr>
      <w:pStyle w:val="a7"/>
      <w:rPr>
        <w:rFonts w:ascii="Huawei Sans" w:eastAsia="方正兰亭黑简体" w:hAnsi="Huawei Sans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2661BA" w:rsidRPr="009D4127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2661BA" w:rsidRPr="009D4127" w:rsidRDefault="002661BA" w:rsidP="00854769">
          <w:pPr>
            <w:pStyle w:val="afffc"/>
            <w:jc w:val="left"/>
            <w:rPr>
              <w:rFonts w:ascii="Huawei Sans" w:hAnsi="Huawei Sans"/>
            </w:rPr>
          </w:pPr>
          <w:r w:rsidRPr="009D4127">
            <w:rPr>
              <w:rFonts w:ascii="Huawei Sans" w:hAnsi="Huawei Sans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2661BA" w:rsidRPr="009D4127" w:rsidRDefault="002661BA" w:rsidP="00033B54">
          <w:pPr>
            <w:spacing w:before="120"/>
            <w:rPr>
              <w:rFonts w:ascii="Huawei Sans" w:hAnsi="Huawei Sans"/>
            </w:rPr>
          </w:pPr>
        </w:p>
      </w:tc>
      <w:tc>
        <w:tcPr>
          <w:tcW w:w="7371" w:type="dxa"/>
          <w:vAlign w:val="bottom"/>
        </w:tcPr>
        <w:p w14:paraId="541AEA52" w14:textId="135B998A" w:rsidR="002661BA" w:rsidRPr="009D4127" w:rsidRDefault="002661BA" w:rsidP="00297F67">
          <w:pPr>
            <w:pStyle w:val="TableNote"/>
            <w:ind w:left="0"/>
            <w:jc w:val="center"/>
            <w:rPr>
              <w:rFonts w:ascii="Huawei Sans" w:hAnsi="Huawei Sans"/>
              <w:noProof/>
            </w:rPr>
          </w:pPr>
        </w:p>
      </w:tc>
      <w:tc>
        <w:tcPr>
          <w:tcW w:w="1134" w:type="dxa"/>
          <w:vAlign w:val="bottom"/>
        </w:tcPr>
        <w:p w14:paraId="279C3BBC" w14:textId="1A924E70" w:rsidR="002661BA" w:rsidRPr="009D4127" w:rsidRDefault="002661BA" w:rsidP="00033B54">
          <w:pPr>
            <w:pStyle w:val="TableNote"/>
            <w:ind w:left="0"/>
            <w:jc w:val="right"/>
            <w:rPr>
              <w:rFonts w:ascii="Huawei Sans" w:hAnsi="Huawei Sans"/>
              <w:noProof/>
            </w:rPr>
          </w:pPr>
          <w:r w:rsidRPr="009D4127">
            <w:rPr>
              <w:rFonts w:ascii="Huawei Sans" w:hAnsi="Huawei Sans"/>
            </w:rPr>
            <w:t>第</w:t>
          </w:r>
          <w:r w:rsidRPr="009D4127">
            <w:rPr>
              <w:rFonts w:ascii="Huawei Sans" w:hAnsi="Huawei Sans"/>
            </w:rPr>
            <w:fldChar w:fldCharType="begin"/>
          </w:r>
          <w:r w:rsidRPr="009D4127">
            <w:rPr>
              <w:rFonts w:ascii="Huawei Sans" w:hAnsi="Huawei Sans"/>
            </w:rPr>
            <w:instrText xml:space="preserve"> PAGE </w:instrText>
          </w:r>
          <w:r w:rsidRPr="009D4127">
            <w:rPr>
              <w:rFonts w:ascii="Huawei Sans" w:hAnsi="Huawei Sans"/>
            </w:rPr>
            <w:fldChar w:fldCharType="separate"/>
          </w:r>
          <w:r>
            <w:rPr>
              <w:rFonts w:ascii="Huawei Sans" w:hAnsi="Huawei Sans"/>
              <w:noProof/>
            </w:rPr>
            <w:t>34</w:t>
          </w:r>
          <w:r w:rsidRPr="009D4127">
            <w:rPr>
              <w:rFonts w:ascii="Huawei Sans" w:hAnsi="Huawei Sans"/>
              <w:noProof/>
            </w:rPr>
            <w:fldChar w:fldCharType="end"/>
          </w:r>
          <w:r w:rsidRPr="009D4127">
            <w:rPr>
              <w:rFonts w:ascii="Huawei Sans" w:hAnsi="Huawei Sans"/>
              <w:noProof/>
            </w:rPr>
            <w:t>页</w:t>
          </w:r>
        </w:p>
      </w:tc>
    </w:tr>
  </w:tbl>
  <w:p w14:paraId="0278FB09" w14:textId="77777777" w:rsidR="002661BA" w:rsidRPr="009D4127" w:rsidRDefault="002661BA" w:rsidP="00033B54">
    <w:pPr>
      <w:pStyle w:val="a7"/>
      <w:rPr>
        <w:rFonts w:ascii="Huawei Sans" w:eastAsia="方正兰亭黑简体" w:hAnsi="Huawei Sans"/>
      </w:rPr>
    </w:pPr>
  </w:p>
  <w:p w14:paraId="76432B8F" w14:textId="77777777" w:rsidR="002661BA" w:rsidRPr="009D4127" w:rsidRDefault="002661BA" w:rsidP="00033B54">
    <w:pPr>
      <w:pStyle w:val="a7"/>
      <w:rPr>
        <w:rFonts w:ascii="Huawei Sans" w:eastAsia="方正兰亭黑简体" w:hAnsi="Huawei Sans"/>
      </w:rPr>
    </w:pPr>
  </w:p>
  <w:p w14:paraId="2CCE42D9" w14:textId="77777777" w:rsidR="002661BA" w:rsidRPr="009D4127" w:rsidRDefault="002661BA">
    <w:pPr>
      <w:pStyle w:val="a7"/>
      <w:rPr>
        <w:rFonts w:ascii="Huawei Sans" w:eastAsia="方正兰亭黑简体" w:hAnsi="Huawei San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604C8"/>
    <w:multiLevelType w:val="hybridMultilevel"/>
    <w:tmpl w:val="12F20DA6"/>
    <w:lvl w:ilvl="0" w:tplc="E54AF49E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3" w15:restartNumberingAfterBreak="0">
    <w:nsid w:val="171657A1"/>
    <w:multiLevelType w:val="multilevel"/>
    <w:tmpl w:val="895C3964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 Sans" w:eastAsia="方正兰亭黑简体" w:hAnsi="Huawei Sans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 Sans" w:eastAsia="方正兰亭黑简体" w:hAnsi="Huawei Sans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rFonts w:ascii="Huawei Sans" w:eastAsia="方正兰亭黑简体" w:hAnsi="Huawei Sans" w:cs="Book Antiqua" w:hint="default"/>
        <w:b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position w:val="0"/>
        <w:sz w:val="21"/>
        <w:szCs w:val="21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4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5" w15:restartNumberingAfterBreak="0">
    <w:nsid w:val="1D5755D3"/>
    <w:multiLevelType w:val="hybridMultilevel"/>
    <w:tmpl w:val="9920DC94"/>
    <w:lvl w:ilvl="0" w:tplc="B1B4CC1A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7" w15:restartNumberingAfterBreak="0">
    <w:nsid w:val="2DDA3EE0"/>
    <w:multiLevelType w:val="hybridMultilevel"/>
    <w:tmpl w:val="C0C6FB16"/>
    <w:lvl w:ilvl="0" w:tplc="04090001">
      <w:start w:val="1"/>
      <w:numFmt w:val="bullet"/>
      <w:lvlText w:val=""/>
      <w:lvlJc w:val="left"/>
      <w:pPr>
        <w:ind w:left="22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6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89" w:hanging="420"/>
      </w:pPr>
      <w:rPr>
        <w:rFonts w:ascii="Wingdings" w:hAnsi="Wingdings" w:hint="default"/>
      </w:rPr>
    </w:lvl>
  </w:abstractNum>
  <w:abstractNum w:abstractNumId="8" w15:restartNumberingAfterBreak="0">
    <w:nsid w:val="30C821AA"/>
    <w:multiLevelType w:val="multilevel"/>
    <w:tmpl w:val="502AD7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9" w15:restartNumberingAfterBreak="0">
    <w:nsid w:val="310714FB"/>
    <w:multiLevelType w:val="hybridMultilevel"/>
    <w:tmpl w:val="5AB8BC4A"/>
    <w:lvl w:ilvl="0" w:tplc="E54AF49E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32117B03"/>
    <w:multiLevelType w:val="hybridMultilevel"/>
    <w:tmpl w:val="F97CA24C"/>
    <w:lvl w:ilvl="0" w:tplc="B6D0EC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C3636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C481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10215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31A0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7250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89448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58DA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724F5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35A94732"/>
    <w:multiLevelType w:val="hybridMultilevel"/>
    <w:tmpl w:val="33DA7C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2062D2C"/>
    <w:multiLevelType w:val="hybridMultilevel"/>
    <w:tmpl w:val="9FF2ADD0"/>
    <w:lvl w:ilvl="0" w:tplc="72780628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4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5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6" w15:restartNumberingAfterBreak="0">
    <w:nsid w:val="4A304631"/>
    <w:multiLevelType w:val="hybridMultilevel"/>
    <w:tmpl w:val="14B8227C"/>
    <w:lvl w:ilvl="0" w:tplc="0409000F">
      <w:start w:val="1"/>
      <w:numFmt w:val="decimal"/>
      <w:lvlText w:val="%1."/>
      <w:lvlJc w:val="left"/>
      <w:pPr>
        <w:ind w:left="1441" w:hanging="420"/>
      </w:p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7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8" w15:restartNumberingAfterBreak="0">
    <w:nsid w:val="524155D8"/>
    <w:multiLevelType w:val="multilevel"/>
    <w:tmpl w:val="AA6A53E8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9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396334A"/>
    <w:multiLevelType w:val="hybridMultilevel"/>
    <w:tmpl w:val="D404174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64E45CB2"/>
    <w:multiLevelType w:val="hybridMultilevel"/>
    <w:tmpl w:val="EA6248E8"/>
    <w:lvl w:ilvl="0" w:tplc="04090011">
      <w:start w:val="1"/>
      <w:numFmt w:val="decimal"/>
      <w:lvlText w:val="%1)"/>
      <w:lvlJc w:val="left"/>
      <w:pPr>
        <w:ind w:left="1640" w:hanging="420"/>
      </w:pPr>
    </w:lvl>
    <w:lvl w:ilvl="1" w:tplc="04090019" w:tentative="1">
      <w:start w:val="1"/>
      <w:numFmt w:val="lowerLetter"/>
      <w:lvlText w:val="%2)"/>
      <w:lvlJc w:val="left"/>
      <w:pPr>
        <w:ind w:left="2060" w:hanging="420"/>
      </w:pPr>
    </w:lvl>
    <w:lvl w:ilvl="2" w:tplc="0409001B" w:tentative="1">
      <w:start w:val="1"/>
      <w:numFmt w:val="lowerRoman"/>
      <w:lvlText w:val="%3."/>
      <w:lvlJc w:val="right"/>
      <w:pPr>
        <w:ind w:left="2480" w:hanging="420"/>
      </w:pPr>
    </w:lvl>
    <w:lvl w:ilvl="3" w:tplc="0409000F" w:tentative="1">
      <w:start w:val="1"/>
      <w:numFmt w:val="decimal"/>
      <w:lvlText w:val="%4."/>
      <w:lvlJc w:val="left"/>
      <w:pPr>
        <w:ind w:left="2900" w:hanging="420"/>
      </w:pPr>
    </w:lvl>
    <w:lvl w:ilvl="4" w:tplc="04090019" w:tentative="1">
      <w:start w:val="1"/>
      <w:numFmt w:val="lowerLetter"/>
      <w:lvlText w:val="%5)"/>
      <w:lvlJc w:val="left"/>
      <w:pPr>
        <w:ind w:left="3320" w:hanging="420"/>
      </w:pPr>
    </w:lvl>
    <w:lvl w:ilvl="5" w:tplc="0409001B" w:tentative="1">
      <w:start w:val="1"/>
      <w:numFmt w:val="lowerRoman"/>
      <w:lvlText w:val="%6."/>
      <w:lvlJc w:val="right"/>
      <w:pPr>
        <w:ind w:left="3740" w:hanging="420"/>
      </w:pPr>
    </w:lvl>
    <w:lvl w:ilvl="6" w:tplc="0409000F" w:tentative="1">
      <w:start w:val="1"/>
      <w:numFmt w:val="decimal"/>
      <w:lvlText w:val="%7."/>
      <w:lvlJc w:val="left"/>
      <w:pPr>
        <w:ind w:left="4160" w:hanging="420"/>
      </w:pPr>
    </w:lvl>
    <w:lvl w:ilvl="7" w:tplc="04090019" w:tentative="1">
      <w:start w:val="1"/>
      <w:numFmt w:val="lowerLetter"/>
      <w:lvlText w:val="%8)"/>
      <w:lvlJc w:val="left"/>
      <w:pPr>
        <w:ind w:left="4580" w:hanging="420"/>
      </w:pPr>
    </w:lvl>
    <w:lvl w:ilvl="8" w:tplc="0409001B" w:tentative="1">
      <w:start w:val="1"/>
      <w:numFmt w:val="lowerRoman"/>
      <w:lvlText w:val="%9."/>
      <w:lvlJc w:val="right"/>
      <w:pPr>
        <w:ind w:left="5000" w:hanging="420"/>
      </w:pPr>
    </w:lvl>
  </w:abstractNum>
  <w:abstractNum w:abstractNumId="22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24" w15:restartNumberingAfterBreak="0">
    <w:nsid w:val="67E745A8"/>
    <w:multiLevelType w:val="hybridMultilevel"/>
    <w:tmpl w:val="FCE0AF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8CC240D"/>
    <w:multiLevelType w:val="hybridMultilevel"/>
    <w:tmpl w:val="87A89CC4"/>
    <w:lvl w:ilvl="0" w:tplc="04090011">
      <w:start w:val="1"/>
      <w:numFmt w:val="decimal"/>
      <w:lvlText w:val="%1)"/>
      <w:lvlJc w:val="left"/>
      <w:pPr>
        <w:ind w:left="1640" w:hanging="420"/>
      </w:pPr>
    </w:lvl>
    <w:lvl w:ilvl="1" w:tplc="04090019" w:tentative="1">
      <w:start w:val="1"/>
      <w:numFmt w:val="lowerLetter"/>
      <w:lvlText w:val="%2)"/>
      <w:lvlJc w:val="left"/>
      <w:pPr>
        <w:ind w:left="2060" w:hanging="420"/>
      </w:pPr>
    </w:lvl>
    <w:lvl w:ilvl="2" w:tplc="0409001B" w:tentative="1">
      <w:start w:val="1"/>
      <w:numFmt w:val="lowerRoman"/>
      <w:lvlText w:val="%3."/>
      <w:lvlJc w:val="right"/>
      <w:pPr>
        <w:ind w:left="2480" w:hanging="420"/>
      </w:pPr>
    </w:lvl>
    <w:lvl w:ilvl="3" w:tplc="0409000F" w:tentative="1">
      <w:start w:val="1"/>
      <w:numFmt w:val="decimal"/>
      <w:lvlText w:val="%4."/>
      <w:lvlJc w:val="left"/>
      <w:pPr>
        <w:ind w:left="2900" w:hanging="420"/>
      </w:pPr>
    </w:lvl>
    <w:lvl w:ilvl="4" w:tplc="04090019" w:tentative="1">
      <w:start w:val="1"/>
      <w:numFmt w:val="lowerLetter"/>
      <w:lvlText w:val="%5)"/>
      <w:lvlJc w:val="left"/>
      <w:pPr>
        <w:ind w:left="3320" w:hanging="420"/>
      </w:pPr>
    </w:lvl>
    <w:lvl w:ilvl="5" w:tplc="0409001B" w:tentative="1">
      <w:start w:val="1"/>
      <w:numFmt w:val="lowerRoman"/>
      <w:lvlText w:val="%6."/>
      <w:lvlJc w:val="right"/>
      <w:pPr>
        <w:ind w:left="3740" w:hanging="420"/>
      </w:pPr>
    </w:lvl>
    <w:lvl w:ilvl="6" w:tplc="0409000F" w:tentative="1">
      <w:start w:val="1"/>
      <w:numFmt w:val="decimal"/>
      <w:lvlText w:val="%7."/>
      <w:lvlJc w:val="left"/>
      <w:pPr>
        <w:ind w:left="4160" w:hanging="420"/>
      </w:pPr>
    </w:lvl>
    <w:lvl w:ilvl="7" w:tplc="04090019" w:tentative="1">
      <w:start w:val="1"/>
      <w:numFmt w:val="lowerLetter"/>
      <w:lvlText w:val="%8)"/>
      <w:lvlJc w:val="left"/>
      <w:pPr>
        <w:ind w:left="4580" w:hanging="420"/>
      </w:pPr>
    </w:lvl>
    <w:lvl w:ilvl="8" w:tplc="0409001B" w:tentative="1">
      <w:start w:val="1"/>
      <w:numFmt w:val="lowerRoman"/>
      <w:lvlText w:val="%9."/>
      <w:lvlJc w:val="right"/>
      <w:pPr>
        <w:ind w:left="5000" w:hanging="420"/>
      </w:pPr>
    </w:lvl>
  </w:abstractNum>
  <w:abstractNum w:abstractNumId="26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8" w15:restartNumberingAfterBreak="0">
    <w:nsid w:val="79213F93"/>
    <w:multiLevelType w:val="hybridMultilevel"/>
    <w:tmpl w:val="AA365B1C"/>
    <w:lvl w:ilvl="0" w:tplc="CADA934E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7E0E3B0E"/>
    <w:multiLevelType w:val="multilevel"/>
    <w:tmpl w:val="E62EF8F2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A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30" w15:restartNumberingAfterBreak="0">
    <w:nsid w:val="7F773C35"/>
    <w:multiLevelType w:val="multilevel"/>
    <w:tmpl w:val="E7A2EB64"/>
    <w:lvl w:ilvl="0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lowerLetter"/>
      <w:lvlText w:val="%8."/>
      <w:lvlJc w:val="left"/>
      <w:pPr>
        <w:tabs>
          <w:tab w:val="num" w:pos="2126"/>
        </w:tabs>
        <w:ind w:left="25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7"/>
  </w:num>
  <w:num w:numId="2">
    <w:abstractNumId w:val="6"/>
  </w:num>
  <w:num w:numId="3">
    <w:abstractNumId w:val="3"/>
  </w:num>
  <w:num w:numId="4">
    <w:abstractNumId w:val="5"/>
  </w:num>
  <w:num w:numId="5">
    <w:abstractNumId w:val="2"/>
  </w:num>
  <w:num w:numId="6">
    <w:abstractNumId w:val="13"/>
  </w:num>
  <w:num w:numId="7">
    <w:abstractNumId w:val="19"/>
  </w:num>
  <w:num w:numId="8">
    <w:abstractNumId w:val="15"/>
  </w:num>
  <w:num w:numId="9">
    <w:abstractNumId w:val="22"/>
  </w:num>
  <w:num w:numId="10">
    <w:abstractNumId w:val="1"/>
  </w:num>
  <w:num w:numId="11">
    <w:abstractNumId w:val="3"/>
  </w:num>
  <w:num w:numId="12">
    <w:abstractNumId w:val="4"/>
  </w:num>
  <w:num w:numId="13">
    <w:abstractNumId w:val="26"/>
  </w:num>
  <w:num w:numId="14">
    <w:abstractNumId w:val="23"/>
  </w:num>
  <w:num w:numId="15">
    <w:abstractNumId w:val="21"/>
  </w:num>
  <w:num w:numId="16">
    <w:abstractNumId w:val="25"/>
  </w:num>
  <w:num w:numId="1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  <w:lvlOverride w:ilvl="0">
      <w:startOverride w:val="2"/>
    </w:lvlOverride>
    <w:lvlOverride w:ilvl="1">
      <w:startOverride w:val="4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6"/>
  </w:num>
  <w:num w:numId="21">
    <w:abstractNumId w:val="14"/>
  </w:num>
  <w:num w:numId="22">
    <w:abstractNumId w:val="8"/>
  </w:num>
  <w:num w:numId="23">
    <w:abstractNumId w:val="18"/>
  </w:num>
  <w:num w:numId="24">
    <w:abstractNumId w:val="29"/>
  </w:num>
  <w:num w:numId="25">
    <w:abstractNumId w:val="17"/>
  </w:num>
  <w:num w:numId="26">
    <w:abstractNumId w:val="30"/>
  </w:num>
  <w:num w:numId="27">
    <w:abstractNumId w:val="3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"/>
    <w:lvlOverride w:ilvl="0">
      <w:startOverride w:val="2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3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0"/>
  </w:num>
  <w:num w:numId="3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1"/>
  </w:num>
  <w:num w:numId="36">
    <w:abstractNumId w:val="24"/>
  </w:num>
  <w:num w:numId="37">
    <w:abstractNumId w:val="7"/>
  </w:num>
  <w:num w:numId="3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3"/>
    <w:lvlOverride w:ilvl="0">
      <w:startOverride w:val="2"/>
    </w:lvlOverride>
    <w:lvlOverride w:ilvl="1">
      <w:startOverride w:val="4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0"/>
  </w:num>
  <w:num w:numId="42">
    <w:abstractNumId w:val="9"/>
  </w:num>
  <w:num w:numId="43">
    <w:abstractNumId w:val="0"/>
  </w:num>
  <w:num w:numId="44">
    <w:abstractNumId w:val="12"/>
  </w:num>
  <w:num w:numId="45">
    <w:abstractNumId w:val="28"/>
  </w:num>
  <w:num w:numId="46">
    <w:abstractNumId w:val="5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B94"/>
    <w:rsid w:val="0000015A"/>
    <w:rsid w:val="00000701"/>
    <w:rsid w:val="00000724"/>
    <w:rsid w:val="00000A7B"/>
    <w:rsid w:val="00000DFD"/>
    <w:rsid w:val="00000FD1"/>
    <w:rsid w:val="0000118E"/>
    <w:rsid w:val="000011CE"/>
    <w:rsid w:val="0000120B"/>
    <w:rsid w:val="00001904"/>
    <w:rsid w:val="00001ADE"/>
    <w:rsid w:val="00001C28"/>
    <w:rsid w:val="000025F6"/>
    <w:rsid w:val="00002614"/>
    <w:rsid w:val="00002E68"/>
    <w:rsid w:val="000034CD"/>
    <w:rsid w:val="0000480C"/>
    <w:rsid w:val="00004C51"/>
    <w:rsid w:val="00005F9A"/>
    <w:rsid w:val="00006212"/>
    <w:rsid w:val="00006228"/>
    <w:rsid w:val="00007325"/>
    <w:rsid w:val="0001069D"/>
    <w:rsid w:val="00010C0A"/>
    <w:rsid w:val="00010E0E"/>
    <w:rsid w:val="00011629"/>
    <w:rsid w:val="00011630"/>
    <w:rsid w:val="00011962"/>
    <w:rsid w:val="00011968"/>
    <w:rsid w:val="00011B50"/>
    <w:rsid w:val="00011F1D"/>
    <w:rsid w:val="00013155"/>
    <w:rsid w:val="00013795"/>
    <w:rsid w:val="00013AD0"/>
    <w:rsid w:val="0001415E"/>
    <w:rsid w:val="00014276"/>
    <w:rsid w:val="000145D8"/>
    <w:rsid w:val="000147F5"/>
    <w:rsid w:val="00014C0D"/>
    <w:rsid w:val="000153D9"/>
    <w:rsid w:val="00016746"/>
    <w:rsid w:val="000171EC"/>
    <w:rsid w:val="0001737C"/>
    <w:rsid w:val="00017C40"/>
    <w:rsid w:val="00020BDB"/>
    <w:rsid w:val="000210D2"/>
    <w:rsid w:val="00021B31"/>
    <w:rsid w:val="00021CE2"/>
    <w:rsid w:val="0002214D"/>
    <w:rsid w:val="0002276F"/>
    <w:rsid w:val="000227B3"/>
    <w:rsid w:val="000241ED"/>
    <w:rsid w:val="000245F0"/>
    <w:rsid w:val="00024682"/>
    <w:rsid w:val="00024836"/>
    <w:rsid w:val="0002558E"/>
    <w:rsid w:val="00025EA7"/>
    <w:rsid w:val="00026437"/>
    <w:rsid w:val="00027A6E"/>
    <w:rsid w:val="00027F46"/>
    <w:rsid w:val="00030293"/>
    <w:rsid w:val="00030682"/>
    <w:rsid w:val="00030BB4"/>
    <w:rsid w:val="000318E0"/>
    <w:rsid w:val="000321CB"/>
    <w:rsid w:val="00032318"/>
    <w:rsid w:val="00032DF4"/>
    <w:rsid w:val="00032E44"/>
    <w:rsid w:val="00033243"/>
    <w:rsid w:val="00033454"/>
    <w:rsid w:val="00033854"/>
    <w:rsid w:val="00033B54"/>
    <w:rsid w:val="00033ED6"/>
    <w:rsid w:val="00033F84"/>
    <w:rsid w:val="000352E8"/>
    <w:rsid w:val="00035568"/>
    <w:rsid w:val="00035958"/>
    <w:rsid w:val="00035D30"/>
    <w:rsid w:val="000375E9"/>
    <w:rsid w:val="00037F89"/>
    <w:rsid w:val="000400F1"/>
    <w:rsid w:val="00040DFB"/>
    <w:rsid w:val="00041545"/>
    <w:rsid w:val="00041907"/>
    <w:rsid w:val="000425EB"/>
    <w:rsid w:val="00042E2E"/>
    <w:rsid w:val="0004397F"/>
    <w:rsid w:val="00043B1A"/>
    <w:rsid w:val="00043BAA"/>
    <w:rsid w:val="000443F6"/>
    <w:rsid w:val="00045421"/>
    <w:rsid w:val="00045533"/>
    <w:rsid w:val="0004584F"/>
    <w:rsid w:val="000466B3"/>
    <w:rsid w:val="0004762C"/>
    <w:rsid w:val="000502C1"/>
    <w:rsid w:val="00050311"/>
    <w:rsid w:val="000504DB"/>
    <w:rsid w:val="00050906"/>
    <w:rsid w:val="0005157D"/>
    <w:rsid w:val="000518FD"/>
    <w:rsid w:val="00051A7C"/>
    <w:rsid w:val="00051CA2"/>
    <w:rsid w:val="00052608"/>
    <w:rsid w:val="00052999"/>
    <w:rsid w:val="000535E5"/>
    <w:rsid w:val="00054394"/>
    <w:rsid w:val="00054DE4"/>
    <w:rsid w:val="00054E5E"/>
    <w:rsid w:val="0005661F"/>
    <w:rsid w:val="00056FD7"/>
    <w:rsid w:val="00057680"/>
    <w:rsid w:val="00057821"/>
    <w:rsid w:val="000601CA"/>
    <w:rsid w:val="00061054"/>
    <w:rsid w:val="00061B43"/>
    <w:rsid w:val="00061BEC"/>
    <w:rsid w:val="00061D7F"/>
    <w:rsid w:val="0006240B"/>
    <w:rsid w:val="00062A99"/>
    <w:rsid w:val="00064DE7"/>
    <w:rsid w:val="00064F80"/>
    <w:rsid w:val="000660E5"/>
    <w:rsid w:val="0006678D"/>
    <w:rsid w:val="0006684D"/>
    <w:rsid w:val="00066A44"/>
    <w:rsid w:val="00066F4D"/>
    <w:rsid w:val="0006715C"/>
    <w:rsid w:val="0006739E"/>
    <w:rsid w:val="0006751F"/>
    <w:rsid w:val="00070247"/>
    <w:rsid w:val="00070957"/>
    <w:rsid w:val="00071923"/>
    <w:rsid w:val="00072087"/>
    <w:rsid w:val="000722E3"/>
    <w:rsid w:val="0007236C"/>
    <w:rsid w:val="00072AAD"/>
    <w:rsid w:val="00072BCA"/>
    <w:rsid w:val="000732C9"/>
    <w:rsid w:val="0007363B"/>
    <w:rsid w:val="00074B6E"/>
    <w:rsid w:val="00075058"/>
    <w:rsid w:val="0007553D"/>
    <w:rsid w:val="000762BF"/>
    <w:rsid w:val="00076440"/>
    <w:rsid w:val="00076475"/>
    <w:rsid w:val="00076AFE"/>
    <w:rsid w:val="0007735F"/>
    <w:rsid w:val="000777E5"/>
    <w:rsid w:val="0008037B"/>
    <w:rsid w:val="0008048D"/>
    <w:rsid w:val="0008059F"/>
    <w:rsid w:val="00080838"/>
    <w:rsid w:val="00080C0A"/>
    <w:rsid w:val="00080D2F"/>
    <w:rsid w:val="000817BD"/>
    <w:rsid w:val="000821F7"/>
    <w:rsid w:val="00082C9D"/>
    <w:rsid w:val="00082F3F"/>
    <w:rsid w:val="000833AD"/>
    <w:rsid w:val="000834DE"/>
    <w:rsid w:val="00083704"/>
    <w:rsid w:val="00083A51"/>
    <w:rsid w:val="00083A62"/>
    <w:rsid w:val="00084BE0"/>
    <w:rsid w:val="00084C6D"/>
    <w:rsid w:val="0008503A"/>
    <w:rsid w:val="000854EA"/>
    <w:rsid w:val="00085A6D"/>
    <w:rsid w:val="000862CE"/>
    <w:rsid w:val="00086AA6"/>
    <w:rsid w:val="00086B00"/>
    <w:rsid w:val="0008783E"/>
    <w:rsid w:val="00087B38"/>
    <w:rsid w:val="00090BA4"/>
    <w:rsid w:val="0009129A"/>
    <w:rsid w:val="00091B19"/>
    <w:rsid w:val="00091C69"/>
    <w:rsid w:val="000934F1"/>
    <w:rsid w:val="000935AF"/>
    <w:rsid w:val="00093E83"/>
    <w:rsid w:val="00094F3E"/>
    <w:rsid w:val="0009536E"/>
    <w:rsid w:val="00095772"/>
    <w:rsid w:val="0009612C"/>
    <w:rsid w:val="0009621C"/>
    <w:rsid w:val="00096488"/>
    <w:rsid w:val="00096A63"/>
    <w:rsid w:val="00097458"/>
    <w:rsid w:val="0009792A"/>
    <w:rsid w:val="00097A4B"/>
    <w:rsid w:val="00097A9D"/>
    <w:rsid w:val="00097DE7"/>
    <w:rsid w:val="000A0022"/>
    <w:rsid w:val="000A18C7"/>
    <w:rsid w:val="000A1AFA"/>
    <w:rsid w:val="000A2674"/>
    <w:rsid w:val="000A284C"/>
    <w:rsid w:val="000A585E"/>
    <w:rsid w:val="000A5CB3"/>
    <w:rsid w:val="000A5E01"/>
    <w:rsid w:val="000A5EFF"/>
    <w:rsid w:val="000A6E55"/>
    <w:rsid w:val="000A793C"/>
    <w:rsid w:val="000A7FBA"/>
    <w:rsid w:val="000B1368"/>
    <w:rsid w:val="000B1370"/>
    <w:rsid w:val="000B1E79"/>
    <w:rsid w:val="000B1F79"/>
    <w:rsid w:val="000B245B"/>
    <w:rsid w:val="000B279C"/>
    <w:rsid w:val="000B31CD"/>
    <w:rsid w:val="000B39BE"/>
    <w:rsid w:val="000B3D72"/>
    <w:rsid w:val="000B4060"/>
    <w:rsid w:val="000B55AA"/>
    <w:rsid w:val="000B5EE1"/>
    <w:rsid w:val="000B6384"/>
    <w:rsid w:val="000B659D"/>
    <w:rsid w:val="000B6B0D"/>
    <w:rsid w:val="000B6B7E"/>
    <w:rsid w:val="000B7C6A"/>
    <w:rsid w:val="000B7EFF"/>
    <w:rsid w:val="000C01F7"/>
    <w:rsid w:val="000C06CE"/>
    <w:rsid w:val="000C0814"/>
    <w:rsid w:val="000C0963"/>
    <w:rsid w:val="000C0A74"/>
    <w:rsid w:val="000C0A9B"/>
    <w:rsid w:val="000C3C88"/>
    <w:rsid w:val="000C3F98"/>
    <w:rsid w:val="000C4002"/>
    <w:rsid w:val="000C62CD"/>
    <w:rsid w:val="000C7185"/>
    <w:rsid w:val="000D0045"/>
    <w:rsid w:val="000D0502"/>
    <w:rsid w:val="000D0838"/>
    <w:rsid w:val="000D0C0E"/>
    <w:rsid w:val="000D14E5"/>
    <w:rsid w:val="000D1E8C"/>
    <w:rsid w:val="000D2513"/>
    <w:rsid w:val="000D41DD"/>
    <w:rsid w:val="000D4210"/>
    <w:rsid w:val="000D475F"/>
    <w:rsid w:val="000D51F9"/>
    <w:rsid w:val="000D534E"/>
    <w:rsid w:val="000D57E7"/>
    <w:rsid w:val="000D601E"/>
    <w:rsid w:val="000D79DE"/>
    <w:rsid w:val="000E046A"/>
    <w:rsid w:val="000E0BD5"/>
    <w:rsid w:val="000E12FE"/>
    <w:rsid w:val="000E16AA"/>
    <w:rsid w:val="000E2226"/>
    <w:rsid w:val="000E2B9B"/>
    <w:rsid w:val="000E3396"/>
    <w:rsid w:val="000E3FA8"/>
    <w:rsid w:val="000E4573"/>
    <w:rsid w:val="000E48ED"/>
    <w:rsid w:val="000E5876"/>
    <w:rsid w:val="000E5B3B"/>
    <w:rsid w:val="000E605E"/>
    <w:rsid w:val="000E7353"/>
    <w:rsid w:val="000E7DBC"/>
    <w:rsid w:val="000F0DE6"/>
    <w:rsid w:val="000F21A1"/>
    <w:rsid w:val="000F41F5"/>
    <w:rsid w:val="000F443B"/>
    <w:rsid w:val="000F4683"/>
    <w:rsid w:val="000F536E"/>
    <w:rsid w:val="000F5E5B"/>
    <w:rsid w:val="000F5FAC"/>
    <w:rsid w:val="000F6AA5"/>
    <w:rsid w:val="000F6E21"/>
    <w:rsid w:val="000F6F39"/>
    <w:rsid w:val="000F73A2"/>
    <w:rsid w:val="000F7D46"/>
    <w:rsid w:val="001007FB"/>
    <w:rsid w:val="00100955"/>
    <w:rsid w:val="001017DC"/>
    <w:rsid w:val="0010187A"/>
    <w:rsid w:val="00101AE3"/>
    <w:rsid w:val="00101D1E"/>
    <w:rsid w:val="00101F41"/>
    <w:rsid w:val="001020BB"/>
    <w:rsid w:val="0010214D"/>
    <w:rsid w:val="0010341A"/>
    <w:rsid w:val="00103C75"/>
    <w:rsid w:val="0010410B"/>
    <w:rsid w:val="00104ADC"/>
    <w:rsid w:val="00106460"/>
    <w:rsid w:val="00106A4A"/>
    <w:rsid w:val="00107072"/>
    <w:rsid w:val="00107286"/>
    <w:rsid w:val="00107629"/>
    <w:rsid w:val="001078ED"/>
    <w:rsid w:val="00107DA6"/>
    <w:rsid w:val="00110F4C"/>
    <w:rsid w:val="001113EC"/>
    <w:rsid w:val="0011199D"/>
    <w:rsid w:val="001139B7"/>
    <w:rsid w:val="001139F6"/>
    <w:rsid w:val="00113C9E"/>
    <w:rsid w:val="00114A3D"/>
    <w:rsid w:val="00116164"/>
    <w:rsid w:val="0011636E"/>
    <w:rsid w:val="00116DBF"/>
    <w:rsid w:val="001178C7"/>
    <w:rsid w:val="00117C30"/>
    <w:rsid w:val="00117F74"/>
    <w:rsid w:val="00117FB2"/>
    <w:rsid w:val="00120B18"/>
    <w:rsid w:val="00120C0B"/>
    <w:rsid w:val="0012112D"/>
    <w:rsid w:val="001212CC"/>
    <w:rsid w:val="00121419"/>
    <w:rsid w:val="00121FDB"/>
    <w:rsid w:val="00122060"/>
    <w:rsid w:val="001227D5"/>
    <w:rsid w:val="00122A8A"/>
    <w:rsid w:val="0012453B"/>
    <w:rsid w:val="001250C1"/>
    <w:rsid w:val="00125657"/>
    <w:rsid w:val="00126C7F"/>
    <w:rsid w:val="00130167"/>
    <w:rsid w:val="001301CE"/>
    <w:rsid w:val="0013034C"/>
    <w:rsid w:val="00131CAC"/>
    <w:rsid w:val="001325EA"/>
    <w:rsid w:val="001330DD"/>
    <w:rsid w:val="001333FC"/>
    <w:rsid w:val="0013387D"/>
    <w:rsid w:val="001338D5"/>
    <w:rsid w:val="00134805"/>
    <w:rsid w:val="00134D85"/>
    <w:rsid w:val="001350DE"/>
    <w:rsid w:val="00135B97"/>
    <w:rsid w:val="00135C53"/>
    <w:rsid w:val="00136347"/>
    <w:rsid w:val="00137704"/>
    <w:rsid w:val="00137DE1"/>
    <w:rsid w:val="00140925"/>
    <w:rsid w:val="0014106D"/>
    <w:rsid w:val="00141351"/>
    <w:rsid w:val="0014145E"/>
    <w:rsid w:val="0014154F"/>
    <w:rsid w:val="0014164C"/>
    <w:rsid w:val="001421E2"/>
    <w:rsid w:val="00142926"/>
    <w:rsid w:val="00142F34"/>
    <w:rsid w:val="0014332B"/>
    <w:rsid w:val="0014385B"/>
    <w:rsid w:val="0014435F"/>
    <w:rsid w:val="0014448D"/>
    <w:rsid w:val="001445FA"/>
    <w:rsid w:val="0014498F"/>
    <w:rsid w:val="001453BD"/>
    <w:rsid w:val="001454CD"/>
    <w:rsid w:val="001454D1"/>
    <w:rsid w:val="001459C2"/>
    <w:rsid w:val="00145A38"/>
    <w:rsid w:val="00146259"/>
    <w:rsid w:val="00147742"/>
    <w:rsid w:val="00150967"/>
    <w:rsid w:val="00150F78"/>
    <w:rsid w:val="00151569"/>
    <w:rsid w:val="00151838"/>
    <w:rsid w:val="00151E44"/>
    <w:rsid w:val="00152BB4"/>
    <w:rsid w:val="00153362"/>
    <w:rsid w:val="00154ACF"/>
    <w:rsid w:val="00154DF3"/>
    <w:rsid w:val="00155665"/>
    <w:rsid w:val="00156CFA"/>
    <w:rsid w:val="00156F51"/>
    <w:rsid w:val="0015767B"/>
    <w:rsid w:val="00157F7C"/>
    <w:rsid w:val="0016030E"/>
    <w:rsid w:val="00160729"/>
    <w:rsid w:val="00160810"/>
    <w:rsid w:val="001612A9"/>
    <w:rsid w:val="00161BC3"/>
    <w:rsid w:val="00162547"/>
    <w:rsid w:val="001633FF"/>
    <w:rsid w:val="00163B8A"/>
    <w:rsid w:val="00163D02"/>
    <w:rsid w:val="00163EE4"/>
    <w:rsid w:val="001666C5"/>
    <w:rsid w:val="001678B8"/>
    <w:rsid w:val="00167D93"/>
    <w:rsid w:val="0017023B"/>
    <w:rsid w:val="00170D57"/>
    <w:rsid w:val="00170E72"/>
    <w:rsid w:val="00170EF4"/>
    <w:rsid w:val="00170F9E"/>
    <w:rsid w:val="00171216"/>
    <w:rsid w:val="00172027"/>
    <w:rsid w:val="001720B3"/>
    <w:rsid w:val="001723CE"/>
    <w:rsid w:val="00172E55"/>
    <w:rsid w:val="0017327A"/>
    <w:rsid w:val="001734F8"/>
    <w:rsid w:val="00174014"/>
    <w:rsid w:val="0017451A"/>
    <w:rsid w:val="00174D07"/>
    <w:rsid w:val="00174F7C"/>
    <w:rsid w:val="00176B45"/>
    <w:rsid w:val="00176CED"/>
    <w:rsid w:val="00176E17"/>
    <w:rsid w:val="0017794D"/>
    <w:rsid w:val="00180259"/>
    <w:rsid w:val="0018080D"/>
    <w:rsid w:val="00180E3E"/>
    <w:rsid w:val="00181143"/>
    <w:rsid w:val="00182851"/>
    <w:rsid w:val="001828FB"/>
    <w:rsid w:val="00184F10"/>
    <w:rsid w:val="00185231"/>
    <w:rsid w:val="00185AA1"/>
    <w:rsid w:val="00185EEE"/>
    <w:rsid w:val="00187508"/>
    <w:rsid w:val="00187C7A"/>
    <w:rsid w:val="00187DEF"/>
    <w:rsid w:val="00190A41"/>
    <w:rsid w:val="00191323"/>
    <w:rsid w:val="00191D15"/>
    <w:rsid w:val="001920E6"/>
    <w:rsid w:val="001921A9"/>
    <w:rsid w:val="00192E36"/>
    <w:rsid w:val="00194F6B"/>
    <w:rsid w:val="001951F2"/>
    <w:rsid w:val="001952DC"/>
    <w:rsid w:val="00195A68"/>
    <w:rsid w:val="00195CF7"/>
    <w:rsid w:val="001964B5"/>
    <w:rsid w:val="0019686B"/>
    <w:rsid w:val="00196AC1"/>
    <w:rsid w:val="00196C9F"/>
    <w:rsid w:val="00197385"/>
    <w:rsid w:val="001A0585"/>
    <w:rsid w:val="001A0901"/>
    <w:rsid w:val="001A0A0E"/>
    <w:rsid w:val="001A14C4"/>
    <w:rsid w:val="001A1F56"/>
    <w:rsid w:val="001A24AF"/>
    <w:rsid w:val="001A2A84"/>
    <w:rsid w:val="001A2CFB"/>
    <w:rsid w:val="001A36AA"/>
    <w:rsid w:val="001A3936"/>
    <w:rsid w:val="001A42A4"/>
    <w:rsid w:val="001A4649"/>
    <w:rsid w:val="001A503C"/>
    <w:rsid w:val="001A55FA"/>
    <w:rsid w:val="001A6F0B"/>
    <w:rsid w:val="001A7817"/>
    <w:rsid w:val="001A7B88"/>
    <w:rsid w:val="001B0FF2"/>
    <w:rsid w:val="001B1241"/>
    <w:rsid w:val="001B1484"/>
    <w:rsid w:val="001B18BF"/>
    <w:rsid w:val="001B20C3"/>
    <w:rsid w:val="001B38FF"/>
    <w:rsid w:val="001B3964"/>
    <w:rsid w:val="001B3B2E"/>
    <w:rsid w:val="001B3D0E"/>
    <w:rsid w:val="001B4094"/>
    <w:rsid w:val="001B4737"/>
    <w:rsid w:val="001B47CC"/>
    <w:rsid w:val="001B4E0A"/>
    <w:rsid w:val="001B5346"/>
    <w:rsid w:val="001B5574"/>
    <w:rsid w:val="001B5D02"/>
    <w:rsid w:val="001B6A67"/>
    <w:rsid w:val="001B6FAC"/>
    <w:rsid w:val="001B70B6"/>
    <w:rsid w:val="001B7457"/>
    <w:rsid w:val="001C0180"/>
    <w:rsid w:val="001C0851"/>
    <w:rsid w:val="001C0E12"/>
    <w:rsid w:val="001C0F7A"/>
    <w:rsid w:val="001C19BD"/>
    <w:rsid w:val="001C1CE1"/>
    <w:rsid w:val="001C2B4D"/>
    <w:rsid w:val="001C31EA"/>
    <w:rsid w:val="001C33E2"/>
    <w:rsid w:val="001C3909"/>
    <w:rsid w:val="001C3D41"/>
    <w:rsid w:val="001C3F12"/>
    <w:rsid w:val="001C4487"/>
    <w:rsid w:val="001C5A59"/>
    <w:rsid w:val="001C687B"/>
    <w:rsid w:val="001D001D"/>
    <w:rsid w:val="001D0149"/>
    <w:rsid w:val="001D0278"/>
    <w:rsid w:val="001D18DC"/>
    <w:rsid w:val="001D220F"/>
    <w:rsid w:val="001D250B"/>
    <w:rsid w:val="001D5F70"/>
    <w:rsid w:val="001D669F"/>
    <w:rsid w:val="001D6842"/>
    <w:rsid w:val="001D7247"/>
    <w:rsid w:val="001D7530"/>
    <w:rsid w:val="001D7A2A"/>
    <w:rsid w:val="001D7ACF"/>
    <w:rsid w:val="001D7DDA"/>
    <w:rsid w:val="001D7E41"/>
    <w:rsid w:val="001E0E94"/>
    <w:rsid w:val="001E208B"/>
    <w:rsid w:val="001E2C7F"/>
    <w:rsid w:val="001E30B9"/>
    <w:rsid w:val="001E382D"/>
    <w:rsid w:val="001E3DCF"/>
    <w:rsid w:val="001E4592"/>
    <w:rsid w:val="001E471B"/>
    <w:rsid w:val="001E55C7"/>
    <w:rsid w:val="001E5B72"/>
    <w:rsid w:val="001E5FFF"/>
    <w:rsid w:val="001E6211"/>
    <w:rsid w:val="001E6ABB"/>
    <w:rsid w:val="001E71BD"/>
    <w:rsid w:val="001E7556"/>
    <w:rsid w:val="001F0100"/>
    <w:rsid w:val="001F079F"/>
    <w:rsid w:val="001F11D0"/>
    <w:rsid w:val="001F1718"/>
    <w:rsid w:val="001F17F7"/>
    <w:rsid w:val="001F1D00"/>
    <w:rsid w:val="001F1EB5"/>
    <w:rsid w:val="001F23FF"/>
    <w:rsid w:val="001F2631"/>
    <w:rsid w:val="001F2E1C"/>
    <w:rsid w:val="001F3661"/>
    <w:rsid w:val="001F4E48"/>
    <w:rsid w:val="001F54BE"/>
    <w:rsid w:val="001F5684"/>
    <w:rsid w:val="001F600F"/>
    <w:rsid w:val="001F60DB"/>
    <w:rsid w:val="001F6BA7"/>
    <w:rsid w:val="001F7F87"/>
    <w:rsid w:val="00200429"/>
    <w:rsid w:val="002004D8"/>
    <w:rsid w:val="00200836"/>
    <w:rsid w:val="00200E68"/>
    <w:rsid w:val="0020153C"/>
    <w:rsid w:val="00201E43"/>
    <w:rsid w:val="00202C27"/>
    <w:rsid w:val="00203870"/>
    <w:rsid w:val="002038CC"/>
    <w:rsid w:val="00203E5B"/>
    <w:rsid w:val="002044DD"/>
    <w:rsid w:val="00205FB0"/>
    <w:rsid w:val="00207017"/>
    <w:rsid w:val="00207F93"/>
    <w:rsid w:val="00210300"/>
    <w:rsid w:val="002107EE"/>
    <w:rsid w:val="00210AA0"/>
    <w:rsid w:val="00210E5F"/>
    <w:rsid w:val="00210F52"/>
    <w:rsid w:val="002116A0"/>
    <w:rsid w:val="0021235C"/>
    <w:rsid w:val="0021252A"/>
    <w:rsid w:val="0021270F"/>
    <w:rsid w:val="00212B16"/>
    <w:rsid w:val="002134C0"/>
    <w:rsid w:val="0021362D"/>
    <w:rsid w:val="00213E96"/>
    <w:rsid w:val="002148FC"/>
    <w:rsid w:val="00214D75"/>
    <w:rsid w:val="00215433"/>
    <w:rsid w:val="00215F94"/>
    <w:rsid w:val="00216298"/>
    <w:rsid w:val="0021660D"/>
    <w:rsid w:val="00216D88"/>
    <w:rsid w:val="00216FE5"/>
    <w:rsid w:val="002175BC"/>
    <w:rsid w:val="00217D84"/>
    <w:rsid w:val="00220C70"/>
    <w:rsid w:val="00220D06"/>
    <w:rsid w:val="00220F59"/>
    <w:rsid w:val="002213B8"/>
    <w:rsid w:val="00221A43"/>
    <w:rsid w:val="00221C22"/>
    <w:rsid w:val="00222581"/>
    <w:rsid w:val="002226E2"/>
    <w:rsid w:val="00222B5A"/>
    <w:rsid w:val="00223611"/>
    <w:rsid w:val="002245F2"/>
    <w:rsid w:val="00224702"/>
    <w:rsid w:val="002247BC"/>
    <w:rsid w:val="00225DA0"/>
    <w:rsid w:val="00226A8F"/>
    <w:rsid w:val="00227426"/>
    <w:rsid w:val="00227692"/>
    <w:rsid w:val="00227D56"/>
    <w:rsid w:val="002310D1"/>
    <w:rsid w:val="002315E3"/>
    <w:rsid w:val="0023220D"/>
    <w:rsid w:val="00232D1D"/>
    <w:rsid w:val="002334FD"/>
    <w:rsid w:val="002339EB"/>
    <w:rsid w:val="00233F2E"/>
    <w:rsid w:val="00234812"/>
    <w:rsid w:val="00234CC4"/>
    <w:rsid w:val="00234FBC"/>
    <w:rsid w:val="002352DE"/>
    <w:rsid w:val="00236A73"/>
    <w:rsid w:val="00236C69"/>
    <w:rsid w:val="00236FEB"/>
    <w:rsid w:val="002373F5"/>
    <w:rsid w:val="002375BA"/>
    <w:rsid w:val="002376A5"/>
    <w:rsid w:val="002408C5"/>
    <w:rsid w:val="00240937"/>
    <w:rsid w:val="002411C2"/>
    <w:rsid w:val="00242039"/>
    <w:rsid w:val="00242D9E"/>
    <w:rsid w:val="00244EA6"/>
    <w:rsid w:val="002457D8"/>
    <w:rsid w:val="002461C9"/>
    <w:rsid w:val="00246773"/>
    <w:rsid w:val="00246798"/>
    <w:rsid w:val="002467EE"/>
    <w:rsid w:val="00246E3D"/>
    <w:rsid w:val="002502A5"/>
    <w:rsid w:val="002508E5"/>
    <w:rsid w:val="00250EC8"/>
    <w:rsid w:val="002512A2"/>
    <w:rsid w:val="00251FCE"/>
    <w:rsid w:val="00253234"/>
    <w:rsid w:val="00253707"/>
    <w:rsid w:val="00253877"/>
    <w:rsid w:val="00253B14"/>
    <w:rsid w:val="00253B8B"/>
    <w:rsid w:val="002541B3"/>
    <w:rsid w:val="00254C83"/>
    <w:rsid w:val="00254E8A"/>
    <w:rsid w:val="00254FAD"/>
    <w:rsid w:val="002557D2"/>
    <w:rsid w:val="00255887"/>
    <w:rsid w:val="00255910"/>
    <w:rsid w:val="00257718"/>
    <w:rsid w:val="00257921"/>
    <w:rsid w:val="002605B0"/>
    <w:rsid w:val="00260775"/>
    <w:rsid w:val="00261B4D"/>
    <w:rsid w:val="00262167"/>
    <w:rsid w:val="00262636"/>
    <w:rsid w:val="00262C6B"/>
    <w:rsid w:val="00262D38"/>
    <w:rsid w:val="00263612"/>
    <w:rsid w:val="00263F37"/>
    <w:rsid w:val="00264059"/>
    <w:rsid w:val="002651A8"/>
    <w:rsid w:val="002652D5"/>
    <w:rsid w:val="002661BA"/>
    <w:rsid w:val="00266DDC"/>
    <w:rsid w:val="00266DF4"/>
    <w:rsid w:val="00267F2B"/>
    <w:rsid w:val="002711F9"/>
    <w:rsid w:val="00271653"/>
    <w:rsid w:val="00271AF9"/>
    <w:rsid w:val="00272919"/>
    <w:rsid w:val="00273D2B"/>
    <w:rsid w:val="00273DF1"/>
    <w:rsid w:val="00274696"/>
    <w:rsid w:val="0027491E"/>
    <w:rsid w:val="00274DC5"/>
    <w:rsid w:val="002751F7"/>
    <w:rsid w:val="0027570C"/>
    <w:rsid w:val="00276852"/>
    <w:rsid w:val="0027689A"/>
    <w:rsid w:val="002768A2"/>
    <w:rsid w:val="00276B83"/>
    <w:rsid w:val="00276BD2"/>
    <w:rsid w:val="00277F92"/>
    <w:rsid w:val="00280FE1"/>
    <w:rsid w:val="002819BC"/>
    <w:rsid w:val="0028234F"/>
    <w:rsid w:val="002829AA"/>
    <w:rsid w:val="00282C8C"/>
    <w:rsid w:val="00284CBB"/>
    <w:rsid w:val="002863D8"/>
    <w:rsid w:val="002867B5"/>
    <w:rsid w:val="002867C1"/>
    <w:rsid w:val="00286D37"/>
    <w:rsid w:val="00286DFA"/>
    <w:rsid w:val="00287854"/>
    <w:rsid w:val="00287B6B"/>
    <w:rsid w:val="00287E2E"/>
    <w:rsid w:val="0029064D"/>
    <w:rsid w:val="0029076F"/>
    <w:rsid w:val="002907EC"/>
    <w:rsid w:val="00290F85"/>
    <w:rsid w:val="00291D09"/>
    <w:rsid w:val="00292365"/>
    <w:rsid w:val="00292408"/>
    <w:rsid w:val="0029255E"/>
    <w:rsid w:val="00292F3E"/>
    <w:rsid w:val="0029314A"/>
    <w:rsid w:val="0029326D"/>
    <w:rsid w:val="0029340B"/>
    <w:rsid w:val="002935E0"/>
    <w:rsid w:val="00293CA4"/>
    <w:rsid w:val="00293DD5"/>
    <w:rsid w:val="002941EB"/>
    <w:rsid w:val="002945F8"/>
    <w:rsid w:val="00294C23"/>
    <w:rsid w:val="002950AD"/>
    <w:rsid w:val="002958C1"/>
    <w:rsid w:val="00295908"/>
    <w:rsid w:val="00295E0D"/>
    <w:rsid w:val="00296E4D"/>
    <w:rsid w:val="00296F27"/>
    <w:rsid w:val="00297606"/>
    <w:rsid w:val="002978F8"/>
    <w:rsid w:val="00297AEF"/>
    <w:rsid w:val="00297F67"/>
    <w:rsid w:val="002A09D3"/>
    <w:rsid w:val="002A0A21"/>
    <w:rsid w:val="002A14E9"/>
    <w:rsid w:val="002A1A9F"/>
    <w:rsid w:val="002A1B3F"/>
    <w:rsid w:val="002A1E8A"/>
    <w:rsid w:val="002A2995"/>
    <w:rsid w:val="002A2E79"/>
    <w:rsid w:val="002A2F8F"/>
    <w:rsid w:val="002A3147"/>
    <w:rsid w:val="002A33AF"/>
    <w:rsid w:val="002A39A2"/>
    <w:rsid w:val="002A3B1A"/>
    <w:rsid w:val="002A3E94"/>
    <w:rsid w:val="002A4478"/>
    <w:rsid w:val="002A486C"/>
    <w:rsid w:val="002A559F"/>
    <w:rsid w:val="002A571E"/>
    <w:rsid w:val="002A584A"/>
    <w:rsid w:val="002A5DEE"/>
    <w:rsid w:val="002A616B"/>
    <w:rsid w:val="002A6C04"/>
    <w:rsid w:val="002A6E44"/>
    <w:rsid w:val="002A7425"/>
    <w:rsid w:val="002A7E08"/>
    <w:rsid w:val="002A7EB7"/>
    <w:rsid w:val="002B0014"/>
    <w:rsid w:val="002B07A3"/>
    <w:rsid w:val="002B12E7"/>
    <w:rsid w:val="002B22AB"/>
    <w:rsid w:val="002B35E5"/>
    <w:rsid w:val="002B3A45"/>
    <w:rsid w:val="002B3B8E"/>
    <w:rsid w:val="002B3D74"/>
    <w:rsid w:val="002B479B"/>
    <w:rsid w:val="002B5115"/>
    <w:rsid w:val="002B5643"/>
    <w:rsid w:val="002B586E"/>
    <w:rsid w:val="002B6276"/>
    <w:rsid w:val="002B6686"/>
    <w:rsid w:val="002B6979"/>
    <w:rsid w:val="002B77D7"/>
    <w:rsid w:val="002B7D8E"/>
    <w:rsid w:val="002C0294"/>
    <w:rsid w:val="002C0543"/>
    <w:rsid w:val="002C13CF"/>
    <w:rsid w:val="002C189D"/>
    <w:rsid w:val="002C1DB5"/>
    <w:rsid w:val="002C22D4"/>
    <w:rsid w:val="002C2318"/>
    <w:rsid w:val="002C2323"/>
    <w:rsid w:val="002C2B9D"/>
    <w:rsid w:val="002C3278"/>
    <w:rsid w:val="002C3365"/>
    <w:rsid w:val="002C4067"/>
    <w:rsid w:val="002C41E9"/>
    <w:rsid w:val="002C4407"/>
    <w:rsid w:val="002C48D7"/>
    <w:rsid w:val="002C49A9"/>
    <w:rsid w:val="002C5BEE"/>
    <w:rsid w:val="002C5DCC"/>
    <w:rsid w:val="002C5EE9"/>
    <w:rsid w:val="002C6505"/>
    <w:rsid w:val="002C6BFA"/>
    <w:rsid w:val="002D04EF"/>
    <w:rsid w:val="002D062A"/>
    <w:rsid w:val="002D10F5"/>
    <w:rsid w:val="002D1272"/>
    <w:rsid w:val="002D14CA"/>
    <w:rsid w:val="002D1728"/>
    <w:rsid w:val="002D1AAB"/>
    <w:rsid w:val="002D221E"/>
    <w:rsid w:val="002D3675"/>
    <w:rsid w:val="002D3A5F"/>
    <w:rsid w:val="002D4812"/>
    <w:rsid w:val="002D489E"/>
    <w:rsid w:val="002D4A45"/>
    <w:rsid w:val="002D5932"/>
    <w:rsid w:val="002D5B1A"/>
    <w:rsid w:val="002D5BF8"/>
    <w:rsid w:val="002D66E2"/>
    <w:rsid w:val="002D68AE"/>
    <w:rsid w:val="002D6C54"/>
    <w:rsid w:val="002D6D8F"/>
    <w:rsid w:val="002D728C"/>
    <w:rsid w:val="002D75B3"/>
    <w:rsid w:val="002D7948"/>
    <w:rsid w:val="002E00E3"/>
    <w:rsid w:val="002E0191"/>
    <w:rsid w:val="002E0A5A"/>
    <w:rsid w:val="002E1F50"/>
    <w:rsid w:val="002E2432"/>
    <w:rsid w:val="002E292D"/>
    <w:rsid w:val="002E2F5B"/>
    <w:rsid w:val="002E3193"/>
    <w:rsid w:val="002E3B42"/>
    <w:rsid w:val="002E48D0"/>
    <w:rsid w:val="002E4F4A"/>
    <w:rsid w:val="002E5399"/>
    <w:rsid w:val="002E6F0B"/>
    <w:rsid w:val="002E7718"/>
    <w:rsid w:val="002E7DB2"/>
    <w:rsid w:val="002F0011"/>
    <w:rsid w:val="002F014B"/>
    <w:rsid w:val="002F034F"/>
    <w:rsid w:val="002F164E"/>
    <w:rsid w:val="002F16D9"/>
    <w:rsid w:val="002F2B3F"/>
    <w:rsid w:val="002F41B8"/>
    <w:rsid w:val="002F4605"/>
    <w:rsid w:val="002F496F"/>
    <w:rsid w:val="002F5427"/>
    <w:rsid w:val="002F6142"/>
    <w:rsid w:val="002F62A3"/>
    <w:rsid w:val="002F6437"/>
    <w:rsid w:val="002F64F1"/>
    <w:rsid w:val="002F6788"/>
    <w:rsid w:val="002F692D"/>
    <w:rsid w:val="002F6A34"/>
    <w:rsid w:val="002F71A4"/>
    <w:rsid w:val="002F723A"/>
    <w:rsid w:val="002F7323"/>
    <w:rsid w:val="002F7722"/>
    <w:rsid w:val="002F79EE"/>
    <w:rsid w:val="002F7B08"/>
    <w:rsid w:val="00300685"/>
    <w:rsid w:val="003009D1"/>
    <w:rsid w:val="00302245"/>
    <w:rsid w:val="00302254"/>
    <w:rsid w:val="0030233A"/>
    <w:rsid w:val="00303D9D"/>
    <w:rsid w:val="003041A0"/>
    <w:rsid w:val="00304D5C"/>
    <w:rsid w:val="00304E44"/>
    <w:rsid w:val="00305BEB"/>
    <w:rsid w:val="00305FB3"/>
    <w:rsid w:val="00306280"/>
    <w:rsid w:val="00306BE9"/>
    <w:rsid w:val="00307DBA"/>
    <w:rsid w:val="0031041F"/>
    <w:rsid w:val="003105CF"/>
    <w:rsid w:val="0031079C"/>
    <w:rsid w:val="00311171"/>
    <w:rsid w:val="0031144A"/>
    <w:rsid w:val="00311607"/>
    <w:rsid w:val="00311C44"/>
    <w:rsid w:val="00311FE3"/>
    <w:rsid w:val="00312833"/>
    <w:rsid w:val="00312DF1"/>
    <w:rsid w:val="003141CC"/>
    <w:rsid w:val="003142C9"/>
    <w:rsid w:val="00314574"/>
    <w:rsid w:val="00315175"/>
    <w:rsid w:val="003162AE"/>
    <w:rsid w:val="0031692E"/>
    <w:rsid w:val="00316C8E"/>
    <w:rsid w:val="00316FE0"/>
    <w:rsid w:val="003178A3"/>
    <w:rsid w:val="00317CF3"/>
    <w:rsid w:val="00320117"/>
    <w:rsid w:val="00321154"/>
    <w:rsid w:val="00322063"/>
    <w:rsid w:val="00322191"/>
    <w:rsid w:val="003234A0"/>
    <w:rsid w:val="003237C9"/>
    <w:rsid w:val="00323FCB"/>
    <w:rsid w:val="003241AF"/>
    <w:rsid w:val="00325029"/>
    <w:rsid w:val="00325863"/>
    <w:rsid w:val="003267BB"/>
    <w:rsid w:val="00326CEC"/>
    <w:rsid w:val="00327645"/>
    <w:rsid w:val="00327963"/>
    <w:rsid w:val="00327A89"/>
    <w:rsid w:val="00330E11"/>
    <w:rsid w:val="003316FF"/>
    <w:rsid w:val="00331B42"/>
    <w:rsid w:val="00331C5C"/>
    <w:rsid w:val="00332E12"/>
    <w:rsid w:val="0033358B"/>
    <w:rsid w:val="00333FC8"/>
    <w:rsid w:val="003343E5"/>
    <w:rsid w:val="003344D9"/>
    <w:rsid w:val="00334600"/>
    <w:rsid w:val="003372EA"/>
    <w:rsid w:val="003377FB"/>
    <w:rsid w:val="00337A16"/>
    <w:rsid w:val="00337B1D"/>
    <w:rsid w:val="00340C4B"/>
    <w:rsid w:val="00342110"/>
    <w:rsid w:val="003425AE"/>
    <w:rsid w:val="0034282B"/>
    <w:rsid w:val="003441E6"/>
    <w:rsid w:val="00344573"/>
    <w:rsid w:val="00344926"/>
    <w:rsid w:val="003449B6"/>
    <w:rsid w:val="00344B63"/>
    <w:rsid w:val="003452D8"/>
    <w:rsid w:val="00345758"/>
    <w:rsid w:val="00345CA8"/>
    <w:rsid w:val="003460BF"/>
    <w:rsid w:val="003461B0"/>
    <w:rsid w:val="0034741F"/>
    <w:rsid w:val="00350893"/>
    <w:rsid w:val="00350A7D"/>
    <w:rsid w:val="00350EE5"/>
    <w:rsid w:val="00352F23"/>
    <w:rsid w:val="003535C7"/>
    <w:rsid w:val="003539B9"/>
    <w:rsid w:val="00354F26"/>
    <w:rsid w:val="0035509D"/>
    <w:rsid w:val="003554BB"/>
    <w:rsid w:val="00355556"/>
    <w:rsid w:val="00355ABB"/>
    <w:rsid w:val="0035691A"/>
    <w:rsid w:val="00357624"/>
    <w:rsid w:val="0035785D"/>
    <w:rsid w:val="003579F6"/>
    <w:rsid w:val="00360713"/>
    <w:rsid w:val="00360EA2"/>
    <w:rsid w:val="003610EF"/>
    <w:rsid w:val="00361792"/>
    <w:rsid w:val="00361F14"/>
    <w:rsid w:val="00362546"/>
    <w:rsid w:val="00362652"/>
    <w:rsid w:val="003629C9"/>
    <w:rsid w:val="003629CB"/>
    <w:rsid w:val="00362BAD"/>
    <w:rsid w:val="00362ECF"/>
    <w:rsid w:val="0036361D"/>
    <w:rsid w:val="00363B15"/>
    <w:rsid w:val="00363D60"/>
    <w:rsid w:val="00365A3E"/>
    <w:rsid w:val="00365C76"/>
    <w:rsid w:val="0036631D"/>
    <w:rsid w:val="003663BF"/>
    <w:rsid w:val="00366E4B"/>
    <w:rsid w:val="003703CC"/>
    <w:rsid w:val="00370DC3"/>
    <w:rsid w:val="003714CB"/>
    <w:rsid w:val="00372C5C"/>
    <w:rsid w:val="00372CB2"/>
    <w:rsid w:val="0037310D"/>
    <w:rsid w:val="003733E6"/>
    <w:rsid w:val="00373B2C"/>
    <w:rsid w:val="00375EAD"/>
    <w:rsid w:val="00376CE1"/>
    <w:rsid w:val="00377272"/>
    <w:rsid w:val="0037780A"/>
    <w:rsid w:val="003818E7"/>
    <w:rsid w:val="00381D17"/>
    <w:rsid w:val="00382427"/>
    <w:rsid w:val="00382C74"/>
    <w:rsid w:val="00382DA9"/>
    <w:rsid w:val="00383C67"/>
    <w:rsid w:val="00383FD5"/>
    <w:rsid w:val="003842A7"/>
    <w:rsid w:val="00384F48"/>
    <w:rsid w:val="003860AA"/>
    <w:rsid w:val="0038612C"/>
    <w:rsid w:val="00386230"/>
    <w:rsid w:val="0038624B"/>
    <w:rsid w:val="00386309"/>
    <w:rsid w:val="003864D3"/>
    <w:rsid w:val="003869FB"/>
    <w:rsid w:val="00387289"/>
    <w:rsid w:val="00387686"/>
    <w:rsid w:val="00387E75"/>
    <w:rsid w:val="00390D3B"/>
    <w:rsid w:val="00391806"/>
    <w:rsid w:val="00391A56"/>
    <w:rsid w:val="00391DF2"/>
    <w:rsid w:val="003925C2"/>
    <w:rsid w:val="003937ED"/>
    <w:rsid w:val="003938C4"/>
    <w:rsid w:val="00393BE6"/>
    <w:rsid w:val="00394440"/>
    <w:rsid w:val="003944FC"/>
    <w:rsid w:val="003959B9"/>
    <w:rsid w:val="00395E30"/>
    <w:rsid w:val="00396D61"/>
    <w:rsid w:val="00396DCE"/>
    <w:rsid w:val="0039711D"/>
    <w:rsid w:val="00397404"/>
    <w:rsid w:val="003A0E89"/>
    <w:rsid w:val="003A104F"/>
    <w:rsid w:val="003A1B43"/>
    <w:rsid w:val="003A1EA1"/>
    <w:rsid w:val="003A230C"/>
    <w:rsid w:val="003A27F5"/>
    <w:rsid w:val="003A339B"/>
    <w:rsid w:val="003A3E26"/>
    <w:rsid w:val="003A3E7D"/>
    <w:rsid w:val="003A43E9"/>
    <w:rsid w:val="003A49B8"/>
    <w:rsid w:val="003A4C9D"/>
    <w:rsid w:val="003A539B"/>
    <w:rsid w:val="003A5BE8"/>
    <w:rsid w:val="003A5FE1"/>
    <w:rsid w:val="003A6664"/>
    <w:rsid w:val="003A6960"/>
    <w:rsid w:val="003A7186"/>
    <w:rsid w:val="003A7260"/>
    <w:rsid w:val="003A7C9C"/>
    <w:rsid w:val="003B0C21"/>
    <w:rsid w:val="003B12E0"/>
    <w:rsid w:val="003B1485"/>
    <w:rsid w:val="003B1CDC"/>
    <w:rsid w:val="003B22E9"/>
    <w:rsid w:val="003B2CEF"/>
    <w:rsid w:val="003B49A7"/>
    <w:rsid w:val="003B6883"/>
    <w:rsid w:val="003B6F29"/>
    <w:rsid w:val="003C08CB"/>
    <w:rsid w:val="003C13DE"/>
    <w:rsid w:val="003C1978"/>
    <w:rsid w:val="003C198D"/>
    <w:rsid w:val="003C1E9E"/>
    <w:rsid w:val="003C2E2D"/>
    <w:rsid w:val="003C30C3"/>
    <w:rsid w:val="003C35F0"/>
    <w:rsid w:val="003C39E6"/>
    <w:rsid w:val="003C46FC"/>
    <w:rsid w:val="003C5BE1"/>
    <w:rsid w:val="003C5F67"/>
    <w:rsid w:val="003C6117"/>
    <w:rsid w:val="003C7531"/>
    <w:rsid w:val="003D0187"/>
    <w:rsid w:val="003D0765"/>
    <w:rsid w:val="003D0AE7"/>
    <w:rsid w:val="003D2573"/>
    <w:rsid w:val="003D2786"/>
    <w:rsid w:val="003D27C6"/>
    <w:rsid w:val="003D3203"/>
    <w:rsid w:val="003D4638"/>
    <w:rsid w:val="003E06CC"/>
    <w:rsid w:val="003E0D5D"/>
    <w:rsid w:val="003E115D"/>
    <w:rsid w:val="003E1712"/>
    <w:rsid w:val="003E1CCE"/>
    <w:rsid w:val="003E1E18"/>
    <w:rsid w:val="003E1E2E"/>
    <w:rsid w:val="003E1E94"/>
    <w:rsid w:val="003E1F44"/>
    <w:rsid w:val="003E20B8"/>
    <w:rsid w:val="003E211E"/>
    <w:rsid w:val="003E300E"/>
    <w:rsid w:val="003E3A83"/>
    <w:rsid w:val="003E4293"/>
    <w:rsid w:val="003E47FF"/>
    <w:rsid w:val="003E4B88"/>
    <w:rsid w:val="003E5019"/>
    <w:rsid w:val="003E5313"/>
    <w:rsid w:val="003E63EC"/>
    <w:rsid w:val="003E682A"/>
    <w:rsid w:val="003E73FD"/>
    <w:rsid w:val="003E7A4F"/>
    <w:rsid w:val="003E7FEC"/>
    <w:rsid w:val="003F0B45"/>
    <w:rsid w:val="003F0BE1"/>
    <w:rsid w:val="003F0EE3"/>
    <w:rsid w:val="003F0F18"/>
    <w:rsid w:val="003F20CB"/>
    <w:rsid w:val="003F25CF"/>
    <w:rsid w:val="003F2D92"/>
    <w:rsid w:val="003F2ED4"/>
    <w:rsid w:val="003F393E"/>
    <w:rsid w:val="003F3A47"/>
    <w:rsid w:val="003F3AA4"/>
    <w:rsid w:val="003F3D2A"/>
    <w:rsid w:val="003F4170"/>
    <w:rsid w:val="003F43CE"/>
    <w:rsid w:val="003F49C8"/>
    <w:rsid w:val="003F4FCF"/>
    <w:rsid w:val="003F6282"/>
    <w:rsid w:val="003F7075"/>
    <w:rsid w:val="003F7121"/>
    <w:rsid w:val="003F7555"/>
    <w:rsid w:val="003F7DB8"/>
    <w:rsid w:val="00400500"/>
    <w:rsid w:val="00400B44"/>
    <w:rsid w:val="00400F61"/>
    <w:rsid w:val="00401182"/>
    <w:rsid w:val="00401957"/>
    <w:rsid w:val="00401967"/>
    <w:rsid w:val="00401D9B"/>
    <w:rsid w:val="00402A24"/>
    <w:rsid w:val="00403032"/>
    <w:rsid w:val="0040332D"/>
    <w:rsid w:val="00403B19"/>
    <w:rsid w:val="004040EF"/>
    <w:rsid w:val="0040434A"/>
    <w:rsid w:val="004047E4"/>
    <w:rsid w:val="00404AC9"/>
    <w:rsid w:val="004053CB"/>
    <w:rsid w:val="00405F3C"/>
    <w:rsid w:val="00405FA6"/>
    <w:rsid w:val="00406B27"/>
    <w:rsid w:val="00406B29"/>
    <w:rsid w:val="00407FDF"/>
    <w:rsid w:val="0041039A"/>
    <w:rsid w:val="0041116D"/>
    <w:rsid w:val="00411791"/>
    <w:rsid w:val="00412A34"/>
    <w:rsid w:val="00413400"/>
    <w:rsid w:val="004136A5"/>
    <w:rsid w:val="00413BAE"/>
    <w:rsid w:val="00413F81"/>
    <w:rsid w:val="0041409F"/>
    <w:rsid w:val="00414842"/>
    <w:rsid w:val="00414FE6"/>
    <w:rsid w:val="00415BB1"/>
    <w:rsid w:val="00416439"/>
    <w:rsid w:val="00416E2E"/>
    <w:rsid w:val="00417D36"/>
    <w:rsid w:val="00420B72"/>
    <w:rsid w:val="00421070"/>
    <w:rsid w:val="004210EF"/>
    <w:rsid w:val="00421F4C"/>
    <w:rsid w:val="00422748"/>
    <w:rsid w:val="004246F4"/>
    <w:rsid w:val="004250AC"/>
    <w:rsid w:val="00425CA3"/>
    <w:rsid w:val="0042785A"/>
    <w:rsid w:val="004278B5"/>
    <w:rsid w:val="00427C5E"/>
    <w:rsid w:val="00427C64"/>
    <w:rsid w:val="004300F4"/>
    <w:rsid w:val="00430740"/>
    <w:rsid w:val="00430A92"/>
    <w:rsid w:val="004314CE"/>
    <w:rsid w:val="00431CC4"/>
    <w:rsid w:val="00432030"/>
    <w:rsid w:val="00432CB4"/>
    <w:rsid w:val="004341EC"/>
    <w:rsid w:val="004344A4"/>
    <w:rsid w:val="004346AD"/>
    <w:rsid w:val="00434931"/>
    <w:rsid w:val="00435496"/>
    <w:rsid w:val="004356EB"/>
    <w:rsid w:val="00435977"/>
    <w:rsid w:val="00435FAE"/>
    <w:rsid w:val="0043602D"/>
    <w:rsid w:val="0043675F"/>
    <w:rsid w:val="00436804"/>
    <w:rsid w:val="00436B92"/>
    <w:rsid w:val="00440AA8"/>
    <w:rsid w:val="00441892"/>
    <w:rsid w:val="00441D72"/>
    <w:rsid w:val="004444EF"/>
    <w:rsid w:val="00445979"/>
    <w:rsid w:val="00446532"/>
    <w:rsid w:val="00447103"/>
    <w:rsid w:val="00447376"/>
    <w:rsid w:val="0044762D"/>
    <w:rsid w:val="00447E20"/>
    <w:rsid w:val="00447FCB"/>
    <w:rsid w:val="0045062B"/>
    <w:rsid w:val="00450E12"/>
    <w:rsid w:val="00451CF6"/>
    <w:rsid w:val="004530CC"/>
    <w:rsid w:val="0045366D"/>
    <w:rsid w:val="004547B4"/>
    <w:rsid w:val="00454C5B"/>
    <w:rsid w:val="00454C7C"/>
    <w:rsid w:val="00455497"/>
    <w:rsid w:val="0045562E"/>
    <w:rsid w:val="00455F89"/>
    <w:rsid w:val="00457348"/>
    <w:rsid w:val="004577D0"/>
    <w:rsid w:val="00457D56"/>
    <w:rsid w:val="004601C8"/>
    <w:rsid w:val="004601F1"/>
    <w:rsid w:val="004603A2"/>
    <w:rsid w:val="00461065"/>
    <w:rsid w:val="004622AB"/>
    <w:rsid w:val="00462D8A"/>
    <w:rsid w:val="00462D8E"/>
    <w:rsid w:val="00462DB9"/>
    <w:rsid w:val="0046363A"/>
    <w:rsid w:val="00463820"/>
    <w:rsid w:val="00464DCE"/>
    <w:rsid w:val="00464E48"/>
    <w:rsid w:val="004658F5"/>
    <w:rsid w:val="00465E71"/>
    <w:rsid w:val="00466677"/>
    <w:rsid w:val="0046676C"/>
    <w:rsid w:val="00466E8E"/>
    <w:rsid w:val="00470A8F"/>
    <w:rsid w:val="00470B01"/>
    <w:rsid w:val="004722EF"/>
    <w:rsid w:val="00473CB2"/>
    <w:rsid w:val="00473FEF"/>
    <w:rsid w:val="00474B6B"/>
    <w:rsid w:val="00474EA1"/>
    <w:rsid w:val="00475B24"/>
    <w:rsid w:val="0047649D"/>
    <w:rsid w:val="00476FB1"/>
    <w:rsid w:val="0047756C"/>
    <w:rsid w:val="00477655"/>
    <w:rsid w:val="004778D7"/>
    <w:rsid w:val="00477927"/>
    <w:rsid w:val="00477B8B"/>
    <w:rsid w:val="00480D0F"/>
    <w:rsid w:val="004812C5"/>
    <w:rsid w:val="004821F6"/>
    <w:rsid w:val="00483145"/>
    <w:rsid w:val="004832FC"/>
    <w:rsid w:val="0048347D"/>
    <w:rsid w:val="00483EA9"/>
    <w:rsid w:val="00483F9A"/>
    <w:rsid w:val="00484172"/>
    <w:rsid w:val="00484BDE"/>
    <w:rsid w:val="00484F41"/>
    <w:rsid w:val="00485949"/>
    <w:rsid w:val="00485D03"/>
    <w:rsid w:val="00486E75"/>
    <w:rsid w:val="0048705F"/>
    <w:rsid w:val="00487A1C"/>
    <w:rsid w:val="00487E35"/>
    <w:rsid w:val="00490EDD"/>
    <w:rsid w:val="00491A2E"/>
    <w:rsid w:val="004927FD"/>
    <w:rsid w:val="004933CE"/>
    <w:rsid w:val="00493846"/>
    <w:rsid w:val="00494256"/>
    <w:rsid w:val="004957AB"/>
    <w:rsid w:val="00495C89"/>
    <w:rsid w:val="00496E4C"/>
    <w:rsid w:val="004970A6"/>
    <w:rsid w:val="0049753B"/>
    <w:rsid w:val="00497656"/>
    <w:rsid w:val="00497B16"/>
    <w:rsid w:val="00497F73"/>
    <w:rsid w:val="00497FE3"/>
    <w:rsid w:val="004A0BA0"/>
    <w:rsid w:val="004A0BE9"/>
    <w:rsid w:val="004A1074"/>
    <w:rsid w:val="004A1A7C"/>
    <w:rsid w:val="004A2642"/>
    <w:rsid w:val="004A2673"/>
    <w:rsid w:val="004A31D9"/>
    <w:rsid w:val="004A3992"/>
    <w:rsid w:val="004A3A88"/>
    <w:rsid w:val="004A4005"/>
    <w:rsid w:val="004A45EB"/>
    <w:rsid w:val="004A45F1"/>
    <w:rsid w:val="004A46EF"/>
    <w:rsid w:val="004A4A1B"/>
    <w:rsid w:val="004A5237"/>
    <w:rsid w:val="004A5774"/>
    <w:rsid w:val="004A6353"/>
    <w:rsid w:val="004B0D41"/>
    <w:rsid w:val="004B0FA8"/>
    <w:rsid w:val="004B29CD"/>
    <w:rsid w:val="004B31AB"/>
    <w:rsid w:val="004B3531"/>
    <w:rsid w:val="004B38F1"/>
    <w:rsid w:val="004B3D5C"/>
    <w:rsid w:val="004B47B0"/>
    <w:rsid w:val="004B4C7A"/>
    <w:rsid w:val="004B556B"/>
    <w:rsid w:val="004B5B41"/>
    <w:rsid w:val="004B5BEF"/>
    <w:rsid w:val="004B6114"/>
    <w:rsid w:val="004B6AA4"/>
    <w:rsid w:val="004B7087"/>
    <w:rsid w:val="004B77E3"/>
    <w:rsid w:val="004B7A61"/>
    <w:rsid w:val="004C0466"/>
    <w:rsid w:val="004C0CEE"/>
    <w:rsid w:val="004C268D"/>
    <w:rsid w:val="004C28C6"/>
    <w:rsid w:val="004C3208"/>
    <w:rsid w:val="004C3C35"/>
    <w:rsid w:val="004C41B3"/>
    <w:rsid w:val="004C4981"/>
    <w:rsid w:val="004C4C46"/>
    <w:rsid w:val="004C4CC0"/>
    <w:rsid w:val="004C5356"/>
    <w:rsid w:val="004C7563"/>
    <w:rsid w:val="004C7A97"/>
    <w:rsid w:val="004D2A82"/>
    <w:rsid w:val="004D2AC9"/>
    <w:rsid w:val="004D2AE8"/>
    <w:rsid w:val="004D2B08"/>
    <w:rsid w:val="004D2C13"/>
    <w:rsid w:val="004D3D0D"/>
    <w:rsid w:val="004D40E9"/>
    <w:rsid w:val="004D426F"/>
    <w:rsid w:val="004D58BD"/>
    <w:rsid w:val="004D5B66"/>
    <w:rsid w:val="004D5CF1"/>
    <w:rsid w:val="004D5DC8"/>
    <w:rsid w:val="004D643F"/>
    <w:rsid w:val="004D69D2"/>
    <w:rsid w:val="004D6E9B"/>
    <w:rsid w:val="004D789F"/>
    <w:rsid w:val="004E058B"/>
    <w:rsid w:val="004E0662"/>
    <w:rsid w:val="004E0672"/>
    <w:rsid w:val="004E1362"/>
    <w:rsid w:val="004E1EFF"/>
    <w:rsid w:val="004E2040"/>
    <w:rsid w:val="004E2448"/>
    <w:rsid w:val="004E292D"/>
    <w:rsid w:val="004E2A9A"/>
    <w:rsid w:val="004E2DD3"/>
    <w:rsid w:val="004E2FEA"/>
    <w:rsid w:val="004E305E"/>
    <w:rsid w:val="004E37E9"/>
    <w:rsid w:val="004E3973"/>
    <w:rsid w:val="004E42D2"/>
    <w:rsid w:val="004E578E"/>
    <w:rsid w:val="004E57DF"/>
    <w:rsid w:val="004E6EC6"/>
    <w:rsid w:val="004E7402"/>
    <w:rsid w:val="004E7881"/>
    <w:rsid w:val="004E7C79"/>
    <w:rsid w:val="004F06FA"/>
    <w:rsid w:val="004F1A3D"/>
    <w:rsid w:val="004F1BAE"/>
    <w:rsid w:val="004F2967"/>
    <w:rsid w:val="004F38AE"/>
    <w:rsid w:val="004F3C7C"/>
    <w:rsid w:val="004F3E1C"/>
    <w:rsid w:val="004F5DFA"/>
    <w:rsid w:val="004F60D0"/>
    <w:rsid w:val="004F6280"/>
    <w:rsid w:val="004F697C"/>
    <w:rsid w:val="004F6CED"/>
    <w:rsid w:val="004F7296"/>
    <w:rsid w:val="004F7E0E"/>
    <w:rsid w:val="005016A8"/>
    <w:rsid w:val="005019A3"/>
    <w:rsid w:val="00501B07"/>
    <w:rsid w:val="00501B86"/>
    <w:rsid w:val="00501E24"/>
    <w:rsid w:val="00501EA8"/>
    <w:rsid w:val="005020DC"/>
    <w:rsid w:val="0050266C"/>
    <w:rsid w:val="0050306A"/>
    <w:rsid w:val="00503848"/>
    <w:rsid w:val="00503D14"/>
    <w:rsid w:val="00503F94"/>
    <w:rsid w:val="00504789"/>
    <w:rsid w:val="0050497C"/>
    <w:rsid w:val="00504B55"/>
    <w:rsid w:val="0050614A"/>
    <w:rsid w:val="005062F7"/>
    <w:rsid w:val="00507318"/>
    <w:rsid w:val="00507E2A"/>
    <w:rsid w:val="0051116C"/>
    <w:rsid w:val="00513534"/>
    <w:rsid w:val="005135D9"/>
    <w:rsid w:val="0051448D"/>
    <w:rsid w:val="0051497B"/>
    <w:rsid w:val="00515375"/>
    <w:rsid w:val="00515713"/>
    <w:rsid w:val="00515F08"/>
    <w:rsid w:val="0051604A"/>
    <w:rsid w:val="005165DA"/>
    <w:rsid w:val="005214A7"/>
    <w:rsid w:val="00521C9F"/>
    <w:rsid w:val="00522166"/>
    <w:rsid w:val="0052219E"/>
    <w:rsid w:val="00522580"/>
    <w:rsid w:val="00522AE6"/>
    <w:rsid w:val="00523C28"/>
    <w:rsid w:val="005244B4"/>
    <w:rsid w:val="0052466B"/>
    <w:rsid w:val="0052474E"/>
    <w:rsid w:val="00524765"/>
    <w:rsid w:val="00524F86"/>
    <w:rsid w:val="00526952"/>
    <w:rsid w:val="00526B51"/>
    <w:rsid w:val="00526BBC"/>
    <w:rsid w:val="00527AFB"/>
    <w:rsid w:val="00530302"/>
    <w:rsid w:val="005308CB"/>
    <w:rsid w:val="00530D24"/>
    <w:rsid w:val="00531682"/>
    <w:rsid w:val="0053194D"/>
    <w:rsid w:val="005320DE"/>
    <w:rsid w:val="00532BEC"/>
    <w:rsid w:val="00533309"/>
    <w:rsid w:val="00533708"/>
    <w:rsid w:val="0053488E"/>
    <w:rsid w:val="00534DEB"/>
    <w:rsid w:val="005350A0"/>
    <w:rsid w:val="00536900"/>
    <w:rsid w:val="00536D4D"/>
    <w:rsid w:val="00537472"/>
    <w:rsid w:val="00540159"/>
    <w:rsid w:val="0054026E"/>
    <w:rsid w:val="00540753"/>
    <w:rsid w:val="0054093E"/>
    <w:rsid w:val="00543071"/>
    <w:rsid w:val="00543953"/>
    <w:rsid w:val="00543A76"/>
    <w:rsid w:val="00543B1C"/>
    <w:rsid w:val="00543D2F"/>
    <w:rsid w:val="00543D63"/>
    <w:rsid w:val="00543FDE"/>
    <w:rsid w:val="00544412"/>
    <w:rsid w:val="005453A7"/>
    <w:rsid w:val="00545A3D"/>
    <w:rsid w:val="00545B86"/>
    <w:rsid w:val="005467B4"/>
    <w:rsid w:val="005476F7"/>
    <w:rsid w:val="00547873"/>
    <w:rsid w:val="00547D6E"/>
    <w:rsid w:val="00551696"/>
    <w:rsid w:val="00551C96"/>
    <w:rsid w:val="00551EB1"/>
    <w:rsid w:val="005520B2"/>
    <w:rsid w:val="0055428A"/>
    <w:rsid w:val="00554793"/>
    <w:rsid w:val="00555150"/>
    <w:rsid w:val="0055520C"/>
    <w:rsid w:val="0055538A"/>
    <w:rsid w:val="0055595D"/>
    <w:rsid w:val="00555AED"/>
    <w:rsid w:val="00555D6B"/>
    <w:rsid w:val="00556058"/>
    <w:rsid w:val="005565AC"/>
    <w:rsid w:val="00556794"/>
    <w:rsid w:val="005567FC"/>
    <w:rsid w:val="00556AAF"/>
    <w:rsid w:val="00556DB2"/>
    <w:rsid w:val="0055743C"/>
    <w:rsid w:val="005578B6"/>
    <w:rsid w:val="005607FC"/>
    <w:rsid w:val="005612BF"/>
    <w:rsid w:val="005623E8"/>
    <w:rsid w:val="00562A0B"/>
    <w:rsid w:val="00562E3E"/>
    <w:rsid w:val="00563999"/>
    <w:rsid w:val="00563C3B"/>
    <w:rsid w:val="0056598C"/>
    <w:rsid w:val="00566089"/>
    <w:rsid w:val="0056610D"/>
    <w:rsid w:val="00566BBF"/>
    <w:rsid w:val="00567642"/>
    <w:rsid w:val="005706B5"/>
    <w:rsid w:val="00571B40"/>
    <w:rsid w:val="00572A28"/>
    <w:rsid w:val="00573BAE"/>
    <w:rsid w:val="00573C39"/>
    <w:rsid w:val="005741FD"/>
    <w:rsid w:val="0057476C"/>
    <w:rsid w:val="0057502B"/>
    <w:rsid w:val="005750C8"/>
    <w:rsid w:val="005750DE"/>
    <w:rsid w:val="00576AB8"/>
    <w:rsid w:val="00576D72"/>
    <w:rsid w:val="00577A5F"/>
    <w:rsid w:val="00577A8B"/>
    <w:rsid w:val="00577CBD"/>
    <w:rsid w:val="00577CDF"/>
    <w:rsid w:val="0058051E"/>
    <w:rsid w:val="00580883"/>
    <w:rsid w:val="00581446"/>
    <w:rsid w:val="00581962"/>
    <w:rsid w:val="005826BF"/>
    <w:rsid w:val="0058332A"/>
    <w:rsid w:val="00584E58"/>
    <w:rsid w:val="00585681"/>
    <w:rsid w:val="00585837"/>
    <w:rsid w:val="00585E01"/>
    <w:rsid w:val="00586A03"/>
    <w:rsid w:val="00586D12"/>
    <w:rsid w:val="00591F0C"/>
    <w:rsid w:val="00592A85"/>
    <w:rsid w:val="00592E1B"/>
    <w:rsid w:val="00592EA9"/>
    <w:rsid w:val="00593E02"/>
    <w:rsid w:val="00593E81"/>
    <w:rsid w:val="00594091"/>
    <w:rsid w:val="00594186"/>
    <w:rsid w:val="0059499E"/>
    <w:rsid w:val="00594E0E"/>
    <w:rsid w:val="00594F59"/>
    <w:rsid w:val="00595A00"/>
    <w:rsid w:val="00596A92"/>
    <w:rsid w:val="005977E5"/>
    <w:rsid w:val="00597F7D"/>
    <w:rsid w:val="005A0AAD"/>
    <w:rsid w:val="005A1A80"/>
    <w:rsid w:val="005A1BCD"/>
    <w:rsid w:val="005A1E6F"/>
    <w:rsid w:val="005A2249"/>
    <w:rsid w:val="005A23F7"/>
    <w:rsid w:val="005A23FB"/>
    <w:rsid w:val="005A26CE"/>
    <w:rsid w:val="005A2C91"/>
    <w:rsid w:val="005A2E5E"/>
    <w:rsid w:val="005A30E4"/>
    <w:rsid w:val="005A348F"/>
    <w:rsid w:val="005A34D7"/>
    <w:rsid w:val="005A43E7"/>
    <w:rsid w:val="005A49BE"/>
    <w:rsid w:val="005A4D90"/>
    <w:rsid w:val="005A4F3F"/>
    <w:rsid w:val="005A4F9E"/>
    <w:rsid w:val="005A53D7"/>
    <w:rsid w:val="005A5F09"/>
    <w:rsid w:val="005A6169"/>
    <w:rsid w:val="005A6871"/>
    <w:rsid w:val="005A74FD"/>
    <w:rsid w:val="005A751D"/>
    <w:rsid w:val="005B0949"/>
    <w:rsid w:val="005B1036"/>
    <w:rsid w:val="005B1188"/>
    <w:rsid w:val="005B11F5"/>
    <w:rsid w:val="005B130C"/>
    <w:rsid w:val="005B1723"/>
    <w:rsid w:val="005B1A0A"/>
    <w:rsid w:val="005B2518"/>
    <w:rsid w:val="005B270C"/>
    <w:rsid w:val="005B2BFD"/>
    <w:rsid w:val="005B30B2"/>
    <w:rsid w:val="005B310A"/>
    <w:rsid w:val="005B3DDC"/>
    <w:rsid w:val="005B45E1"/>
    <w:rsid w:val="005B47D7"/>
    <w:rsid w:val="005B5054"/>
    <w:rsid w:val="005B5970"/>
    <w:rsid w:val="005B5A27"/>
    <w:rsid w:val="005B68AE"/>
    <w:rsid w:val="005B6D8C"/>
    <w:rsid w:val="005B71B6"/>
    <w:rsid w:val="005B755C"/>
    <w:rsid w:val="005B7DC2"/>
    <w:rsid w:val="005B7E6C"/>
    <w:rsid w:val="005C0458"/>
    <w:rsid w:val="005C0799"/>
    <w:rsid w:val="005C0E5F"/>
    <w:rsid w:val="005C3698"/>
    <w:rsid w:val="005C46E9"/>
    <w:rsid w:val="005C4B55"/>
    <w:rsid w:val="005C4E64"/>
    <w:rsid w:val="005C52C4"/>
    <w:rsid w:val="005C58DA"/>
    <w:rsid w:val="005C6DE1"/>
    <w:rsid w:val="005C7488"/>
    <w:rsid w:val="005C77FC"/>
    <w:rsid w:val="005C7F70"/>
    <w:rsid w:val="005C7FAB"/>
    <w:rsid w:val="005D01F6"/>
    <w:rsid w:val="005D0212"/>
    <w:rsid w:val="005D0951"/>
    <w:rsid w:val="005D0BA9"/>
    <w:rsid w:val="005D135F"/>
    <w:rsid w:val="005D203C"/>
    <w:rsid w:val="005D2A15"/>
    <w:rsid w:val="005D2DB6"/>
    <w:rsid w:val="005D3093"/>
    <w:rsid w:val="005D3660"/>
    <w:rsid w:val="005D404E"/>
    <w:rsid w:val="005D4160"/>
    <w:rsid w:val="005D419D"/>
    <w:rsid w:val="005D4549"/>
    <w:rsid w:val="005D499C"/>
    <w:rsid w:val="005D4B94"/>
    <w:rsid w:val="005D4C6C"/>
    <w:rsid w:val="005D513A"/>
    <w:rsid w:val="005D6CBD"/>
    <w:rsid w:val="005D6FF7"/>
    <w:rsid w:val="005D75BB"/>
    <w:rsid w:val="005D7D65"/>
    <w:rsid w:val="005E004F"/>
    <w:rsid w:val="005E0257"/>
    <w:rsid w:val="005E0690"/>
    <w:rsid w:val="005E08C3"/>
    <w:rsid w:val="005E0A7B"/>
    <w:rsid w:val="005E0FDB"/>
    <w:rsid w:val="005E22E2"/>
    <w:rsid w:val="005E266B"/>
    <w:rsid w:val="005E2BA8"/>
    <w:rsid w:val="005E2DD2"/>
    <w:rsid w:val="005E373E"/>
    <w:rsid w:val="005E38B1"/>
    <w:rsid w:val="005E3B1B"/>
    <w:rsid w:val="005E4335"/>
    <w:rsid w:val="005E43A7"/>
    <w:rsid w:val="005E4B56"/>
    <w:rsid w:val="005E5310"/>
    <w:rsid w:val="005E564B"/>
    <w:rsid w:val="005E76DD"/>
    <w:rsid w:val="005E7768"/>
    <w:rsid w:val="005E77E1"/>
    <w:rsid w:val="005E7BBA"/>
    <w:rsid w:val="005F0083"/>
    <w:rsid w:val="005F10B1"/>
    <w:rsid w:val="005F1194"/>
    <w:rsid w:val="005F19DB"/>
    <w:rsid w:val="005F26D0"/>
    <w:rsid w:val="005F28EA"/>
    <w:rsid w:val="005F2A12"/>
    <w:rsid w:val="005F2A85"/>
    <w:rsid w:val="005F3E0B"/>
    <w:rsid w:val="005F4E82"/>
    <w:rsid w:val="005F5536"/>
    <w:rsid w:val="005F7173"/>
    <w:rsid w:val="005F7410"/>
    <w:rsid w:val="005F783E"/>
    <w:rsid w:val="005F7C60"/>
    <w:rsid w:val="00600FA3"/>
    <w:rsid w:val="0060106F"/>
    <w:rsid w:val="006014A4"/>
    <w:rsid w:val="0060150C"/>
    <w:rsid w:val="00601682"/>
    <w:rsid w:val="00602012"/>
    <w:rsid w:val="00602B73"/>
    <w:rsid w:val="00602D60"/>
    <w:rsid w:val="006036AA"/>
    <w:rsid w:val="00603BBD"/>
    <w:rsid w:val="00603BDE"/>
    <w:rsid w:val="00603DCA"/>
    <w:rsid w:val="0060544D"/>
    <w:rsid w:val="00606353"/>
    <w:rsid w:val="00606A3B"/>
    <w:rsid w:val="00606A84"/>
    <w:rsid w:val="006072A9"/>
    <w:rsid w:val="00607A81"/>
    <w:rsid w:val="00610482"/>
    <w:rsid w:val="00610814"/>
    <w:rsid w:val="00610C3F"/>
    <w:rsid w:val="00611D80"/>
    <w:rsid w:val="00611F13"/>
    <w:rsid w:val="006120E1"/>
    <w:rsid w:val="006137CA"/>
    <w:rsid w:val="00613AE6"/>
    <w:rsid w:val="00613D31"/>
    <w:rsid w:val="00614699"/>
    <w:rsid w:val="00614715"/>
    <w:rsid w:val="006150D2"/>
    <w:rsid w:val="006174FF"/>
    <w:rsid w:val="006175E3"/>
    <w:rsid w:val="0061787C"/>
    <w:rsid w:val="00620673"/>
    <w:rsid w:val="00620B4A"/>
    <w:rsid w:val="00621B0C"/>
    <w:rsid w:val="00621FE8"/>
    <w:rsid w:val="0062265C"/>
    <w:rsid w:val="006226F6"/>
    <w:rsid w:val="00622AD7"/>
    <w:rsid w:val="00622D88"/>
    <w:rsid w:val="00622EE5"/>
    <w:rsid w:val="006231E6"/>
    <w:rsid w:val="00623396"/>
    <w:rsid w:val="0062436B"/>
    <w:rsid w:val="00624F47"/>
    <w:rsid w:val="006259EC"/>
    <w:rsid w:val="00625E24"/>
    <w:rsid w:val="0062649D"/>
    <w:rsid w:val="006270B0"/>
    <w:rsid w:val="00627321"/>
    <w:rsid w:val="00627617"/>
    <w:rsid w:val="00627C3D"/>
    <w:rsid w:val="00627FC2"/>
    <w:rsid w:val="00631319"/>
    <w:rsid w:val="00631584"/>
    <w:rsid w:val="006316B3"/>
    <w:rsid w:val="00631B2F"/>
    <w:rsid w:val="006320F1"/>
    <w:rsid w:val="00632A2C"/>
    <w:rsid w:val="00633087"/>
    <w:rsid w:val="0063351F"/>
    <w:rsid w:val="00633BCE"/>
    <w:rsid w:val="00634469"/>
    <w:rsid w:val="0063468D"/>
    <w:rsid w:val="00634D1C"/>
    <w:rsid w:val="00634DF4"/>
    <w:rsid w:val="00634F9A"/>
    <w:rsid w:val="00635C59"/>
    <w:rsid w:val="00636190"/>
    <w:rsid w:val="00636666"/>
    <w:rsid w:val="00637625"/>
    <w:rsid w:val="00637C4F"/>
    <w:rsid w:val="0064022C"/>
    <w:rsid w:val="00640FAB"/>
    <w:rsid w:val="00641667"/>
    <w:rsid w:val="00641A7B"/>
    <w:rsid w:val="00641F46"/>
    <w:rsid w:val="00641FC7"/>
    <w:rsid w:val="006420EA"/>
    <w:rsid w:val="0064346F"/>
    <w:rsid w:val="00643535"/>
    <w:rsid w:val="0064384A"/>
    <w:rsid w:val="0064404C"/>
    <w:rsid w:val="00644768"/>
    <w:rsid w:val="00644912"/>
    <w:rsid w:val="00644B90"/>
    <w:rsid w:val="00645229"/>
    <w:rsid w:val="00645E71"/>
    <w:rsid w:val="00645EBE"/>
    <w:rsid w:val="006468D2"/>
    <w:rsid w:val="006469E4"/>
    <w:rsid w:val="00647891"/>
    <w:rsid w:val="00647C1B"/>
    <w:rsid w:val="00647F49"/>
    <w:rsid w:val="00650A91"/>
    <w:rsid w:val="00651090"/>
    <w:rsid w:val="0065181D"/>
    <w:rsid w:val="00651AD4"/>
    <w:rsid w:val="00651DB7"/>
    <w:rsid w:val="006521BE"/>
    <w:rsid w:val="00652A23"/>
    <w:rsid w:val="00652FDB"/>
    <w:rsid w:val="0065532D"/>
    <w:rsid w:val="00655365"/>
    <w:rsid w:val="006557BB"/>
    <w:rsid w:val="00655959"/>
    <w:rsid w:val="00656A2E"/>
    <w:rsid w:val="00656D35"/>
    <w:rsid w:val="00656DFB"/>
    <w:rsid w:val="00657E99"/>
    <w:rsid w:val="00660259"/>
    <w:rsid w:val="0066050A"/>
    <w:rsid w:val="006606B6"/>
    <w:rsid w:val="00660D7A"/>
    <w:rsid w:val="006611CD"/>
    <w:rsid w:val="00661235"/>
    <w:rsid w:val="0066180C"/>
    <w:rsid w:val="006623EC"/>
    <w:rsid w:val="00662E2B"/>
    <w:rsid w:val="006646A8"/>
    <w:rsid w:val="00664D52"/>
    <w:rsid w:val="006651F6"/>
    <w:rsid w:val="006657DA"/>
    <w:rsid w:val="00665B0E"/>
    <w:rsid w:val="00666571"/>
    <w:rsid w:val="00666824"/>
    <w:rsid w:val="00670476"/>
    <w:rsid w:val="00670AB6"/>
    <w:rsid w:val="00670E68"/>
    <w:rsid w:val="0067139E"/>
    <w:rsid w:val="006719EF"/>
    <w:rsid w:val="00671D2C"/>
    <w:rsid w:val="00672951"/>
    <w:rsid w:val="00672976"/>
    <w:rsid w:val="00673561"/>
    <w:rsid w:val="00674A4C"/>
    <w:rsid w:val="006751FC"/>
    <w:rsid w:val="00675D21"/>
    <w:rsid w:val="006763FA"/>
    <w:rsid w:val="006765F5"/>
    <w:rsid w:val="006768AE"/>
    <w:rsid w:val="00676C2A"/>
    <w:rsid w:val="00676C67"/>
    <w:rsid w:val="00676CA9"/>
    <w:rsid w:val="00680302"/>
    <w:rsid w:val="00680366"/>
    <w:rsid w:val="0068054B"/>
    <w:rsid w:val="00680585"/>
    <w:rsid w:val="00680A80"/>
    <w:rsid w:val="00680B76"/>
    <w:rsid w:val="00680DFD"/>
    <w:rsid w:val="00680F59"/>
    <w:rsid w:val="00681061"/>
    <w:rsid w:val="006811DB"/>
    <w:rsid w:val="006822C3"/>
    <w:rsid w:val="00682C9A"/>
    <w:rsid w:val="0068319B"/>
    <w:rsid w:val="00683953"/>
    <w:rsid w:val="00683C78"/>
    <w:rsid w:val="0068422F"/>
    <w:rsid w:val="00684FAF"/>
    <w:rsid w:val="00687426"/>
    <w:rsid w:val="00687E86"/>
    <w:rsid w:val="00691C48"/>
    <w:rsid w:val="00691CA6"/>
    <w:rsid w:val="00692240"/>
    <w:rsid w:val="006927B1"/>
    <w:rsid w:val="00692D07"/>
    <w:rsid w:val="006930B0"/>
    <w:rsid w:val="00694678"/>
    <w:rsid w:val="0069499F"/>
    <w:rsid w:val="00695036"/>
    <w:rsid w:val="0069554C"/>
    <w:rsid w:val="00695D19"/>
    <w:rsid w:val="00695DF7"/>
    <w:rsid w:val="00695F32"/>
    <w:rsid w:val="00697D2C"/>
    <w:rsid w:val="006A03E2"/>
    <w:rsid w:val="006A11F6"/>
    <w:rsid w:val="006A144A"/>
    <w:rsid w:val="006A212E"/>
    <w:rsid w:val="006A22A1"/>
    <w:rsid w:val="006A25D7"/>
    <w:rsid w:val="006A322B"/>
    <w:rsid w:val="006A39E4"/>
    <w:rsid w:val="006A39FD"/>
    <w:rsid w:val="006A3E6F"/>
    <w:rsid w:val="006A405E"/>
    <w:rsid w:val="006A40FC"/>
    <w:rsid w:val="006A458E"/>
    <w:rsid w:val="006A6397"/>
    <w:rsid w:val="006A698B"/>
    <w:rsid w:val="006A71A2"/>
    <w:rsid w:val="006A7A53"/>
    <w:rsid w:val="006A7AB4"/>
    <w:rsid w:val="006B1189"/>
    <w:rsid w:val="006B19DA"/>
    <w:rsid w:val="006B2C1B"/>
    <w:rsid w:val="006B38D3"/>
    <w:rsid w:val="006B4BE0"/>
    <w:rsid w:val="006B4FA1"/>
    <w:rsid w:val="006B58EE"/>
    <w:rsid w:val="006B5E3F"/>
    <w:rsid w:val="006B5E98"/>
    <w:rsid w:val="006B6A79"/>
    <w:rsid w:val="006C0116"/>
    <w:rsid w:val="006C0EDE"/>
    <w:rsid w:val="006C1038"/>
    <w:rsid w:val="006C1E0B"/>
    <w:rsid w:val="006C205F"/>
    <w:rsid w:val="006C28ED"/>
    <w:rsid w:val="006C31B9"/>
    <w:rsid w:val="006C3374"/>
    <w:rsid w:val="006C420F"/>
    <w:rsid w:val="006C425F"/>
    <w:rsid w:val="006C4329"/>
    <w:rsid w:val="006C445E"/>
    <w:rsid w:val="006C559F"/>
    <w:rsid w:val="006C5C6D"/>
    <w:rsid w:val="006C65AA"/>
    <w:rsid w:val="006C66F3"/>
    <w:rsid w:val="006C756C"/>
    <w:rsid w:val="006C79A3"/>
    <w:rsid w:val="006D0924"/>
    <w:rsid w:val="006D0B05"/>
    <w:rsid w:val="006D189F"/>
    <w:rsid w:val="006D2762"/>
    <w:rsid w:val="006D29C9"/>
    <w:rsid w:val="006D2EBE"/>
    <w:rsid w:val="006D319B"/>
    <w:rsid w:val="006D38D4"/>
    <w:rsid w:val="006D46A5"/>
    <w:rsid w:val="006D4984"/>
    <w:rsid w:val="006D4CE6"/>
    <w:rsid w:val="006D4D71"/>
    <w:rsid w:val="006D4E06"/>
    <w:rsid w:val="006D5420"/>
    <w:rsid w:val="006D59A5"/>
    <w:rsid w:val="006D5B76"/>
    <w:rsid w:val="006D622A"/>
    <w:rsid w:val="006D637B"/>
    <w:rsid w:val="006E056D"/>
    <w:rsid w:val="006E0824"/>
    <w:rsid w:val="006E0BF7"/>
    <w:rsid w:val="006E1635"/>
    <w:rsid w:val="006E17E3"/>
    <w:rsid w:val="006E2A0D"/>
    <w:rsid w:val="006E2DF2"/>
    <w:rsid w:val="006E2F9F"/>
    <w:rsid w:val="006E45C6"/>
    <w:rsid w:val="006E4762"/>
    <w:rsid w:val="006E4A64"/>
    <w:rsid w:val="006E573F"/>
    <w:rsid w:val="006E70B8"/>
    <w:rsid w:val="006E7679"/>
    <w:rsid w:val="006E774A"/>
    <w:rsid w:val="006E7856"/>
    <w:rsid w:val="006F06A1"/>
    <w:rsid w:val="006F0C57"/>
    <w:rsid w:val="006F206B"/>
    <w:rsid w:val="006F23AF"/>
    <w:rsid w:val="006F2A6C"/>
    <w:rsid w:val="006F3081"/>
    <w:rsid w:val="006F30BD"/>
    <w:rsid w:val="006F3210"/>
    <w:rsid w:val="006F35A2"/>
    <w:rsid w:val="006F3FFB"/>
    <w:rsid w:val="006F4046"/>
    <w:rsid w:val="006F4835"/>
    <w:rsid w:val="006F4A8D"/>
    <w:rsid w:val="006F58F0"/>
    <w:rsid w:val="006F5B90"/>
    <w:rsid w:val="006F6B63"/>
    <w:rsid w:val="006F7245"/>
    <w:rsid w:val="006F79F5"/>
    <w:rsid w:val="0070146E"/>
    <w:rsid w:val="00701833"/>
    <w:rsid w:val="007028C2"/>
    <w:rsid w:val="007029D0"/>
    <w:rsid w:val="0070345E"/>
    <w:rsid w:val="0070376F"/>
    <w:rsid w:val="00703E93"/>
    <w:rsid w:val="007042AA"/>
    <w:rsid w:val="007043C1"/>
    <w:rsid w:val="007048F5"/>
    <w:rsid w:val="00704E84"/>
    <w:rsid w:val="00705017"/>
    <w:rsid w:val="0070636C"/>
    <w:rsid w:val="00706564"/>
    <w:rsid w:val="0070659F"/>
    <w:rsid w:val="00706DBF"/>
    <w:rsid w:val="00707753"/>
    <w:rsid w:val="007078A9"/>
    <w:rsid w:val="007079FC"/>
    <w:rsid w:val="00707F57"/>
    <w:rsid w:val="00711503"/>
    <w:rsid w:val="00711749"/>
    <w:rsid w:val="007117AB"/>
    <w:rsid w:val="00711AA7"/>
    <w:rsid w:val="00713707"/>
    <w:rsid w:val="007138E8"/>
    <w:rsid w:val="00714077"/>
    <w:rsid w:val="00714351"/>
    <w:rsid w:val="007149C7"/>
    <w:rsid w:val="00714AAC"/>
    <w:rsid w:val="00714C88"/>
    <w:rsid w:val="007153FB"/>
    <w:rsid w:val="00715AD3"/>
    <w:rsid w:val="00715ADB"/>
    <w:rsid w:val="00715EF5"/>
    <w:rsid w:val="007163A7"/>
    <w:rsid w:val="007163CC"/>
    <w:rsid w:val="00716916"/>
    <w:rsid w:val="00716F24"/>
    <w:rsid w:val="00716F58"/>
    <w:rsid w:val="007173C9"/>
    <w:rsid w:val="00721200"/>
    <w:rsid w:val="0072122A"/>
    <w:rsid w:val="0072170F"/>
    <w:rsid w:val="0072251B"/>
    <w:rsid w:val="00722684"/>
    <w:rsid w:val="00723A5F"/>
    <w:rsid w:val="0072526D"/>
    <w:rsid w:val="007252C1"/>
    <w:rsid w:val="00725CB7"/>
    <w:rsid w:val="00725F76"/>
    <w:rsid w:val="0072774E"/>
    <w:rsid w:val="00727A1A"/>
    <w:rsid w:val="0073084B"/>
    <w:rsid w:val="007308D9"/>
    <w:rsid w:val="007308F4"/>
    <w:rsid w:val="007313A1"/>
    <w:rsid w:val="007317BB"/>
    <w:rsid w:val="00731863"/>
    <w:rsid w:val="00731ADC"/>
    <w:rsid w:val="0073326B"/>
    <w:rsid w:val="00733628"/>
    <w:rsid w:val="00733BDB"/>
    <w:rsid w:val="00734978"/>
    <w:rsid w:val="0073530A"/>
    <w:rsid w:val="007369BD"/>
    <w:rsid w:val="00737D63"/>
    <w:rsid w:val="00737E11"/>
    <w:rsid w:val="00737EF0"/>
    <w:rsid w:val="007402E3"/>
    <w:rsid w:val="007405C1"/>
    <w:rsid w:val="007405F1"/>
    <w:rsid w:val="007422D4"/>
    <w:rsid w:val="00742883"/>
    <w:rsid w:val="00742A75"/>
    <w:rsid w:val="00742D5E"/>
    <w:rsid w:val="00742EFC"/>
    <w:rsid w:val="00743036"/>
    <w:rsid w:val="0074365E"/>
    <w:rsid w:val="007439D2"/>
    <w:rsid w:val="00743EAB"/>
    <w:rsid w:val="00744552"/>
    <w:rsid w:val="007447E3"/>
    <w:rsid w:val="00744C3A"/>
    <w:rsid w:val="007455B8"/>
    <w:rsid w:val="0074589A"/>
    <w:rsid w:val="00745CF6"/>
    <w:rsid w:val="0074627D"/>
    <w:rsid w:val="0074648A"/>
    <w:rsid w:val="00746F8C"/>
    <w:rsid w:val="0074750B"/>
    <w:rsid w:val="007476D8"/>
    <w:rsid w:val="007478E1"/>
    <w:rsid w:val="00750BD2"/>
    <w:rsid w:val="007511FB"/>
    <w:rsid w:val="007513EB"/>
    <w:rsid w:val="00752A10"/>
    <w:rsid w:val="00752B9C"/>
    <w:rsid w:val="00754036"/>
    <w:rsid w:val="0075495F"/>
    <w:rsid w:val="00754AB4"/>
    <w:rsid w:val="00754CB2"/>
    <w:rsid w:val="0075561F"/>
    <w:rsid w:val="0075691C"/>
    <w:rsid w:val="0075693A"/>
    <w:rsid w:val="00756FCA"/>
    <w:rsid w:val="00757266"/>
    <w:rsid w:val="007578B3"/>
    <w:rsid w:val="00760824"/>
    <w:rsid w:val="00760A46"/>
    <w:rsid w:val="00760AD1"/>
    <w:rsid w:val="00762127"/>
    <w:rsid w:val="00762BAF"/>
    <w:rsid w:val="0076312D"/>
    <w:rsid w:val="00763757"/>
    <w:rsid w:val="007638B2"/>
    <w:rsid w:val="00764139"/>
    <w:rsid w:val="00765EF4"/>
    <w:rsid w:val="00765F00"/>
    <w:rsid w:val="007666CF"/>
    <w:rsid w:val="0076671D"/>
    <w:rsid w:val="0076735B"/>
    <w:rsid w:val="007673B1"/>
    <w:rsid w:val="0077022B"/>
    <w:rsid w:val="007706DF"/>
    <w:rsid w:val="00771F53"/>
    <w:rsid w:val="00773D00"/>
    <w:rsid w:val="00774DDB"/>
    <w:rsid w:val="007750B2"/>
    <w:rsid w:val="00775422"/>
    <w:rsid w:val="0077685B"/>
    <w:rsid w:val="00777079"/>
    <w:rsid w:val="00777543"/>
    <w:rsid w:val="00777A15"/>
    <w:rsid w:val="00777B77"/>
    <w:rsid w:val="00780864"/>
    <w:rsid w:val="00781B39"/>
    <w:rsid w:val="007821FF"/>
    <w:rsid w:val="007822BC"/>
    <w:rsid w:val="0078266A"/>
    <w:rsid w:val="007828D7"/>
    <w:rsid w:val="00782A40"/>
    <w:rsid w:val="00782EB6"/>
    <w:rsid w:val="00783626"/>
    <w:rsid w:val="0078422C"/>
    <w:rsid w:val="00784D0F"/>
    <w:rsid w:val="00785358"/>
    <w:rsid w:val="00785A9E"/>
    <w:rsid w:val="00785B56"/>
    <w:rsid w:val="00785ECF"/>
    <w:rsid w:val="00787543"/>
    <w:rsid w:val="00790918"/>
    <w:rsid w:val="00790CE5"/>
    <w:rsid w:val="00791CC2"/>
    <w:rsid w:val="00792F48"/>
    <w:rsid w:val="007944DA"/>
    <w:rsid w:val="007946B0"/>
    <w:rsid w:val="00796312"/>
    <w:rsid w:val="00796426"/>
    <w:rsid w:val="007970B1"/>
    <w:rsid w:val="007971D8"/>
    <w:rsid w:val="00797D20"/>
    <w:rsid w:val="00797FC9"/>
    <w:rsid w:val="007A0830"/>
    <w:rsid w:val="007A0C9B"/>
    <w:rsid w:val="007A1649"/>
    <w:rsid w:val="007A276D"/>
    <w:rsid w:val="007A2999"/>
    <w:rsid w:val="007A2E34"/>
    <w:rsid w:val="007A3AE3"/>
    <w:rsid w:val="007A3B21"/>
    <w:rsid w:val="007A3CB0"/>
    <w:rsid w:val="007A40F2"/>
    <w:rsid w:val="007A4B89"/>
    <w:rsid w:val="007A5098"/>
    <w:rsid w:val="007A5A0E"/>
    <w:rsid w:val="007A637C"/>
    <w:rsid w:val="007B02CC"/>
    <w:rsid w:val="007B0B11"/>
    <w:rsid w:val="007B1662"/>
    <w:rsid w:val="007B16D0"/>
    <w:rsid w:val="007B1E9D"/>
    <w:rsid w:val="007B23DD"/>
    <w:rsid w:val="007B24A7"/>
    <w:rsid w:val="007B2BD1"/>
    <w:rsid w:val="007B3EEE"/>
    <w:rsid w:val="007B43DA"/>
    <w:rsid w:val="007B4C78"/>
    <w:rsid w:val="007B570C"/>
    <w:rsid w:val="007B5BB9"/>
    <w:rsid w:val="007B5ED8"/>
    <w:rsid w:val="007B5F15"/>
    <w:rsid w:val="007B63F6"/>
    <w:rsid w:val="007B656E"/>
    <w:rsid w:val="007B6E70"/>
    <w:rsid w:val="007B7AF4"/>
    <w:rsid w:val="007C058A"/>
    <w:rsid w:val="007C0C8B"/>
    <w:rsid w:val="007C11BC"/>
    <w:rsid w:val="007C16D6"/>
    <w:rsid w:val="007C24CD"/>
    <w:rsid w:val="007C2611"/>
    <w:rsid w:val="007C330A"/>
    <w:rsid w:val="007C3CAA"/>
    <w:rsid w:val="007C47A6"/>
    <w:rsid w:val="007C4DA6"/>
    <w:rsid w:val="007C4F18"/>
    <w:rsid w:val="007C58EA"/>
    <w:rsid w:val="007C59C0"/>
    <w:rsid w:val="007C671F"/>
    <w:rsid w:val="007C747A"/>
    <w:rsid w:val="007C7E7D"/>
    <w:rsid w:val="007D0686"/>
    <w:rsid w:val="007D0C15"/>
    <w:rsid w:val="007D0D6D"/>
    <w:rsid w:val="007D0F25"/>
    <w:rsid w:val="007D1776"/>
    <w:rsid w:val="007D1AD5"/>
    <w:rsid w:val="007D1DFD"/>
    <w:rsid w:val="007D2824"/>
    <w:rsid w:val="007D2A02"/>
    <w:rsid w:val="007D2A46"/>
    <w:rsid w:val="007D369B"/>
    <w:rsid w:val="007D370D"/>
    <w:rsid w:val="007D410C"/>
    <w:rsid w:val="007D4C9F"/>
    <w:rsid w:val="007D519B"/>
    <w:rsid w:val="007D64F6"/>
    <w:rsid w:val="007E021F"/>
    <w:rsid w:val="007E05E4"/>
    <w:rsid w:val="007E0763"/>
    <w:rsid w:val="007E0EF7"/>
    <w:rsid w:val="007E1945"/>
    <w:rsid w:val="007E1E0D"/>
    <w:rsid w:val="007E27AB"/>
    <w:rsid w:val="007E2B96"/>
    <w:rsid w:val="007E2D6A"/>
    <w:rsid w:val="007E2F3F"/>
    <w:rsid w:val="007E30DF"/>
    <w:rsid w:val="007E4F2E"/>
    <w:rsid w:val="007E561F"/>
    <w:rsid w:val="007E59F2"/>
    <w:rsid w:val="007E5E20"/>
    <w:rsid w:val="007E645E"/>
    <w:rsid w:val="007E6778"/>
    <w:rsid w:val="007E699F"/>
    <w:rsid w:val="007F0082"/>
    <w:rsid w:val="007F027D"/>
    <w:rsid w:val="007F0D97"/>
    <w:rsid w:val="007F12E2"/>
    <w:rsid w:val="007F19B7"/>
    <w:rsid w:val="007F1CDC"/>
    <w:rsid w:val="007F1ED9"/>
    <w:rsid w:val="007F2ED8"/>
    <w:rsid w:val="007F349E"/>
    <w:rsid w:val="007F371D"/>
    <w:rsid w:val="007F4025"/>
    <w:rsid w:val="007F5A96"/>
    <w:rsid w:val="007F5C46"/>
    <w:rsid w:val="007F6ADD"/>
    <w:rsid w:val="007F72E4"/>
    <w:rsid w:val="007F7430"/>
    <w:rsid w:val="007F7999"/>
    <w:rsid w:val="007F79DF"/>
    <w:rsid w:val="007F7AA3"/>
    <w:rsid w:val="007F7C01"/>
    <w:rsid w:val="007F7C13"/>
    <w:rsid w:val="008002AA"/>
    <w:rsid w:val="008019B8"/>
    <w:rsid w:val="00802CB6"/>
    <w:rsid w:val="00803565"/>
    <w:rsid w:val="00803612"/>
    <w:rsid w:val="00803665"/>
    <w:rsid w:val="00803B86"/>
    <w:rsid w:val="00803DF5"/>
    <w:rsid w:val="008041EF"/>
    <w:rsid w:val="008054F9"/>
    <w:rsid w:val="00805D54"/>
    <w:rsid w:val="00806486"/>
    <w:rsid w:val="00806744"/>
    <w:rsid w:val="00806D41"/>
    <w:rsid w:val="00806F30"/>
    <w:rsid w:val="00807F84"/>
    <w:rsid w:val="008100FA"/>
    <w:rsid w:val="00810E74"/>
    <w:rsid w:val="00811280"/>
    <w:rsid w:val="00811B8B"/>
    <w:rsid w:val="00811EA4"/>
    <w:rsid w:val="00811EBF"/>
    <w:rsid w:val="0081257B"/>
    <w:rsid w:val="00812F6B"/>
    <w:rsid w:val="00813F59"/>
    <w:rsid w:val="0081444E"/>
    <w:rsid w:val="00814811"/>
    <w:rsid w:val="00814B59"/>
    <w:rsid w:val="00814F14"/>
    <w:rsid w:val="0081556A"/>
    <w:rsid w:val="00815E6B"/>
    <w:rsid w:val="008170F5"/>
    <w:rsid w:val="00817623"/>
    <w:rsid w:val="008178E2"/>
    <w:rsid w:val="0082028F"/>
    <w:rsid w:val="00820D56"/>
    <w:rsid w:val="0082115F"/>
    <w:rsid w:val="008213D3"/>
    <w:rsid w:val="00821C6D"/>
    <w:rsid w:val="00821D24"/>
    <w:rsid w:val="00822054"/>
    <w:rsid w:val="0082213E"/>
    <w:rsid w:val="0082215D"/>
    <w:rsid w:val="00822279"/>
    <w:rsid w:val="008222C3"/>
    <w:rsid w:val="008226AF"/>
    <w:rsid w:val="008237CD"/>
    <w:rsid w:val="00823835"/>
    <w:rsid w:val="00823E44"/>
    <w:rsid w:val="00824BD3"/>
    <w:rsid w:val="00824BDF"/>
    <w:rsid w:val="008250D7"/>
    <w:rsid w:val="008251CB"/>
    <w:rsid w:val="00825757"/>
    <w:rsid w:val="00825B98"/>
    <w:rsid w:val="00826AC1"/>
    <w:rsid w:val="008273EE"/>
    <w:rsid w:val="008322C6"/>
    <w:rsid w:val="00832875"/>
    <w:rsid w:val="00832C1C"/>
    <w:rsid w:val="00832E6B"/>
    <w:rsid w:val="00832F4E"/>
    <w:rsid w:val="008330FA"/>
    <w:rsid w:val="008334FF"/>
    <w:rsid w:val="00834A0E"/>
    <w:rsid w:val="00835301"/>
    <w:rsid w:val="008354A3"/>
    <w:rsid w:val="00835FF1"/>
    <w:rsid w:val="00836E01"/>
    <w:rsid w:val="00837CCF"/>
    <w:rsid w:val="00837E80"/>
    <w:rsid w:val="0084058A"/>
    <w:rsid w:val="008410FB"/>
    <w:rsid w:val="008413AA"/>
    <w:rsid w:val="00841556"/>
    <w:rsid w:val="00842201"/>
    <w:rsid w:val="00842381"/>
    <w:rsid w:val="00842A43"/>
    <w:rsid w:val="00843274"/>
    <w:rsid w:val="0084363F"/>
    <w:rsid w:val="00843817"/>
    <w:rsid w:val="00844385"/>
    <w:rsid w:val="0084475E"/>
    <w:rsid w:val="00844D14"/>
    <w:rsid w:val="00844FAF"/>
    <w:rsid w:val="00844FF5"/>
    <w:rsid w:val="00845602"/>
    <w:rsid w:val="0084655B"/>
    <w:rsid w:val="00846BB0"/>
    <w:rsid w:val="008505DB"/>
    <w:rsid w:val="00850B14"/>
    <w:rsid w:val="00851383"/>
    <w:rsid w:val="00851563"/>
    <w:rsid w:val="00851688"/>
    <w:rsid w:val="00851DB9"/>
    <w:rsid w:val="00851F82"/>
    <w:rsid w:val="008522B4"/>
    <w:rsid w:val="008522C4"/>
    <w:rsid w:val="00852C97"/>
    <w:rsid w:val="00852EDF"/>
    <w:rsid w:val="00853586"/>
    <w:rsid w:val="0085371C"/>
    <w:rsid w:val="00854769"/>
    <w:rsid w:val="0085517C"/>
    <w:rsid w:val="008558AA"/>
    <w:rsid w:val="00855C14"/>
    <w:rsid w:val="00856EDA"/>
    <w:rsid w:val="00857D66"/>
    <w:rsid w:val="00860669"/>
    <w:rsid w:val="0086134D"/>
    <w:rsid w:val="008619CD"/>
    <w:rsid w:val="00861AD4"/>
    <w:rsid w:val="00861F96"/>
    <w:rsid w:val="0086456A"/>
    <w:rsid w:val="008646D0"/>
    <w:rsid w:val="00864F67"/>
    <w:rsid w:val="00865C51"/>
    <w:rsid w:val="008661C0"/>
    <w:rsid w:val="00866B56"/>
    <w:rsid w:val="00866CFB"/>
    <w:rsid w:val="008707FA"/>
    <w:rsid w:val="00870F0E"/>
    <w:rsid w:val="008711C0"/>
    <w:rsid w:val="0087131F"/>
    <w:rsid w:val="00871345"/>
    <w:rsid w:val="0087270E"/>
    <w:rsid w:val="008731B3"/>
    <w:rsid w:val="008732E5"/>
    <w:rsid w:val="008734C4"/>
    <w:rsid w:val="00873DF7"/>
    <w:rsid w:val="008742D6"/>
    <w:rsid w:val="00874398"/>
    <w:rsid w:val="0087575D"/>
    <w:rsid w:val="008763C5"/>
    <w:rsid w:val="008763E4"/>
    <w:rsid w:val="0087650D"/>
    <w:rsid w:val="0087789B"/>
    <w:rsid w:val="00877B70"/>
    <w:rsid w:val="00877F78"/>
    <w:rsid w:val="00877FDF"/>
    <w:rsid w:val="00880102"/>
    <w:rsid w:val="00880BA7"/>
    <w:rsid w:val="00880F87"/>
    <w:rsid w:val="008814B6"/>
    <w:rsid w:val="008815FE"/>
    <w:rsid w:val="00881A8C"/>
    <w:rsid w:val="00881C1F"/>
    <w:rsid w:val="008822C0"/>
    <w:rsid w:val="00882F6D"/>
    <w:rsid w:val="00883CD8"/>
    <w:rsid w:val="00883E98"/>
    <w:rsid w:val="008845C4"/>
    <w:rsid w:val="00884B45"/>
    <w:rsid w:val="00884E3B"/>
    <w:rsid w:val="00885A2F"/>
    <w:rsid w:val="00885C02"/>
    <w:rsid w:val="00886267"/>
    <w:rsid w:val="00886496"/>
    <w:rsid w:val="008871A7"/>
    <w:rsid w:val="008873E8"/>
    <w:rsid w:val="00887D0E"/>
    <w:rsid w:val="00887F79"/>
    <w:rsid w:val="00887FB6"/>
    <w:rsid w:val="00890300"/>
    <w:rsid w:val="00890E6E"/>
    <w:rsid w:val="0089106F"/>
    <w:rsid w:val="008913C6"/>
    <w:rsid w:val="0089144E"/>
    <w:rsid w:val="00892728"/>
    <w:rsid w:val="00892A58"/>
    <w:rsid w:val="00892B76"/>
    <w:rsid w:val="00892ED7"/>
    <w:rsid w:val="0089309C"/>
    <w:rsid w:val="008930AD"/>
    <w:rsid w:val="008932AD"/>
    <w:rsid w:val="008938AC"/>
    <w:rsid w:val="00894601"/>
    <w:rsid w:val="00894B1A"/>
    <w:rsid w:val="008950F0"/>
    <w:rsid w:val="008961EE"/>
    <w:rsid w:val="0089638E"/>
    <w:rsid w:val="00896E8D"/>
    <w:rsid w:val="00897757"/>
    <w:rsid w:val="008A08C6"/>
    <w:rsid w:val="008A0CDC"/>
    <w:rsid w:val="008A1D72"/>
    <w:rsid w:val="008A288E"/>
    <w:rsid w:val="008A3B32"/>
    <w:rsid w:val="008A3C19"/>
    <w:rsid w:val="008A48CB"/>
    <w:rsid w:val="008A4ADD"/>
    <w:rsid w:val="008A4BDD"/>
    <w:rsid w:val="008A4D88"/>
    <w:rsid w:val="008A4E4C"/>
    <w:rsid w:val="008A4EDA"/>
    <w:rsid w:val="008A5256"/>
    <w:rsid w:val="008A5A77"/>
    <w:rsid w:val="008A5E89"/>
    <w:rsid w:val="008A675F"/>
    <w:rsid w:val="008B0066"/>
    <w:rsid w:val="008B037F"/>
    <w:rsid w:val="008B0BC8"/>
    <w:rsid w:val="008B0E3E"/>
    <w:rsid w:val="008B106C"/>
    <w:rsid w:val="008B17EE"/>
    <w:rsid w:val="008B1EEE"/>
    <w:rsid w:val="008B24C7"/>
    <w:rsid w:val="008B29A0"/>
    <w:rsid w:val="008B2A46"/>
    <w:rsid w:val="008B2B0B"/>
    <w:rsid w:val="008B2CDF"/>
    <w:rsid w:val="008B33CE"/>
    <w:rsid w:val="008B34F2"/>
    <w:rsid w:val="008B4D70"/>
    <w:rsid w:val="008B5835"/>
    <w:rsid w:val="008B5A65"/>
    <w:rsid w:val="008B5CDF"/>
    <w:rsid w:val="008B6D57"/>
    <w:rsid w:val="008B7B9B"/>
    <w:rsid w:val="008C01FF"/>
    <w:rsid w:val="008C0438"/>
    <w:rsid w:val="008C09F3"/>
    <w:rsid w:val="008C129F"/>
    <w:rsid w:val="008C1CE0"/>
    <w:rsid w:val="008C2705"/>
    <w:rsid w:val="008C2A08"/>
    <w:rsid w:val="008C2E4D"/>
    <w:rsid w:val="008C30F4"/>
    <w:rsid w:val="008C3413"/>
    <w:rsid w:val="008C4AD8"/>
    <w:rsid w:val="008C5037"/>
    <w:rsid w:val="008C5634"/>
    <w:rsid w:val="008C6BC1"/>
    <w:rsid w:val="008C71C3"/>
    <w:rsid w:val="008C79D1"/>
    <w:rsid w:val="008C7F85"/>
    <w:rsid w:val="008D0C04"/>
    <w:rsid w:val="008D1228"/>
    <w:rsid w:val="008D2908"/>
    <w:rsid w:val="008D2C22"/>
    <w:rsid w:val="008D3163"/>
    <w:rsid w:val="008D37BA"/>
    <w:rsid w:val="008D3A67"/>
    <w:rsid w:val="008D59C5"/>
    <w:rsid w:val="008D76B5"/>
    <w:rsid w:val="008E0285"/>
    <w:rsid w:val="008E1093"/>
    <w:rsid w:val="008E307B"/>
    <w:rsid w:val="008E322E"/>
    <w:rsid w:val="008E3284"/>
    <w:rsid w:val="008E6235"/>
    <w:rsid w:val="008E645D"/>
    <w:rsid w:val="008E6804"/>
    <w:rsid w:val="008E68BA"/>
    <w:rsid w:val="008E69A8"/>
    <w:rsid w:val="008E70C8"/>
    <w:rsid w:val="008E72B4"/>
    <w:rsid w:val="008E7322"/>
    <w:rsid w:val="008E7686"/>
    <w:rsid w:val="008F0738"/>
    <w:rsid w:val="008F170E"/>
    <w:rsid w:val="008F2081"/>
    <w:rsid w:val="008F22FF"/>
    <w:rsid w:val="008F2E74"/>
    <w:rsid w:val="008F3A56"/>
    <w:rsid w:val="008F5DB1"/>
    <w:rsid w:val="008F5EFA"/>
    <w:rsid w:val="008F6401"/>
    <w:rsid w:val="008F70C0"/>
    <w:rsid w:val="008F7187"/>
    <w:rsid w:val="008F71BD"/>
    <w:rsid w:val="008F7305"/>
    <w:rsid w:val="008F7FF9"/>
    <w:rsid w:val="00900AEF"/>
    <w:rsid w:val="00900C81"/>
    <w:rsid w:val="0090171C"/>
    <w:rsid w:val="009017E5"/>
    <w:rsid w:val="009022A2"/>
    <w:rsid w:val="00902B2B"/>
    <w:rsid w:val="00903192"/>
    <w:rsid w:val="00903D97"/>
    <w:rsid w:val="00903F93"/>
    <w:rsid w:val="0090434A"/>
    <w:rsid w:val="009043E8"/>
    <w:rsid w:val="00904443"/>
    <w:rsid w:val="009058A8"/>
    <w:rsid w:val="009067F0"/>
    <w:rsid w:val="00907A51"/>
    <w:rsid w:val="00907F52"/>
    <w:rsid w:val="009125A6"/>
    <w:rsid w:val="00912A6C"/>
    <w:rsid w:val="00914937"/>
    <w:rsid w:val="00914C31"/>
    <w:rsid w:val="00914EBF"/>
    <w:rsid w:val="0091628A"/>
    <w:rsid w:val="0091646A"/>
    <w:rsid w:val="0091662D"/>
    <w:rsid w:val="0091669C"/>
    <w:rsid w:val="009171BC"/>
    <w:rsid w:val="009172A0"/>
    <w:rsid w:val="0092083F"/>
    <w:rsid w:val="009208BF"/>
    <w:rsid w:val="00920FEC"/>
    <w:rsid w:val="00921BE6"/>
    <w:rsid w:val="00922569"/>
    <w:rsid w:val="009227DD"/>
    <w:rsid w:val="00922DD3"/>
    <w:rsid w:val="00923F55"/>
    <w:rsid w:val="0092482D"/>
    <w:rsid w:val="00924E6C"/>
    <w:rsid w:val="00925318"/>
    <w:rsid w:val="0092579A"/>
    <w:rsid w:val="00925BEC"/>
    <w:rsid w:val="00925EA4"/>
    <w:rsid w:val="00926791"/>
    <w:rsid w:val="00926D89"/>
    <w:rsid w:val="00926DE5"/>
    <w:rsid w:val="00927EFB"/>
    <w:rsid w:val="0093015D"/>
    <w:rsid w:val="009301F6"/>
    <w:rsid w:val="0093113E"/>
    <w:rsid w:val="00931412"/>
    <w:rsid w:val="009319E8"/>
    <w:rsid w:val="00933701"/>
    <w:rsid w:val="0093371F"/>
    <w:rsid w:val="00933F5F"/>
    <w:rsid w:val="00934336"/>
    <w:rsid w:val="00934483"/>
    <w:rsid w:val="00934EEC"/>
    <w:rsid w:val="00934F52"/>
    <w:rsid w:val="00935209"/>
    <w:rsid w:val="00935290"/>
    <w:rsid w:val="00935B8F"/>
    <w:rsid w:val="009372D1"/>
    <w:rsid w:val="00937764"/>
    <w:rsid w:val="009378C3"/>
    <w:rsid w:val="009379C2"/>
    <w:rsid w:val="0094089C"/>
    <w:rsid w:val="00940D2A"/>
    <w:rsid w:val="00941295"/>
    <w:rsid w:val="00941655"/>
    <w:rsid w:val="00941CE0"/>
    <w:rsid w:val="0094214F"/>
    <w:rsid w:val="00942438"/>
    <w:rsid w:val="00943C39"/>
    <w:rsid w:val="00943F7A"/>
    <w:rsid w:val="00944DCD"/>
    <w:rsid w:val="00946413"/>
    <w:rsid w:val="00947A35"/>
    <w:rsid w:val="00947DEE"/>
    <w:rsid w:val="00950387"/>
    <w:rsid w:val="00950A31"/>
    <w:rsid w:val="00950B81"/>
    <w:rsid w:val="00951BE1"/>
    <w:rsid w:val="00951F14"/>
    <w:rsid w:val="009525B5"/>
    <w:rsid w:val="0095274A"/>
    <w:rsid w:val="0095371C"/>
    <w:rsid w:val="00953A80"/>
    <w:rsid w:val="009540D2"/>
    <w:rsid w:val="00954C16"/>
    <w:rsid w:val="00955208"/>
    <w:rsid w:val="009574FE"/>
    <w:rsid w:val="00957646"/>
    <w:rsid w:val="00957738"/>
    <w:rsid w:val="00957DA1"/>
    <w:rsid w:val="009603A3"/>
    <w:rsid w:val="00961160"/>
    <w:rsid w:val="00961F84"/>
    <w:rsid w:val="0096261A"/>
    <w:rsid w:val="00962845"/>
    <w:rsid w:val="00963BC9"/>
    <w:rsid w:val="00964217"/>
    <w:rsid w:val="009642C5"/>
    <w:rsid w:val="009644C0"/>
    <w:rsid w:val="00964E90"/>
    <w:rsid w:val="009657F1"/>
    <w:rsid w:val="00965B42"/>
    <w:rsid w:val="00966CDF"/>
    <w:rsid w:val="00967068"/>
    <w:rsid w:val="00967337"/>
    <w:rsid w:val="00967407"/>
    <w:rsid w:val="00967511"/>
    <w:rsid w:val="0096779F"/>
    <w:rsid w:val="00970148"/>
    <w:rsid w:val="00970CAB"/>
    <w:rsid w:val="00970D02"/>
    <w:rsid w:val="00970DA5"/>
    <w:rsid w:val="00971316"/>
    <w:rsid w:val="00971F82"/>
    <w:rsid w:val="00971F8D"/>
    <w:rsid w:val="0097211B"/>
    <w:rsid w:val="00972BB4"/>
    <w:rsid w:val="00972FD7"/>
    <w:rsid w:val="00973C3C"/>
    <w:rsid w:val="00974B3D"/>
    <w:rsid w:val="009753FB"/>
    <w:rsid w:val="009756F8"/>
    <w:rsid w:val="009761C5"/>
    <w:rsid w:val="009763D7"/>
    <w:rsid w:val="0097664E"/>
    <w:rsid w:val="00977547"/>
    <w:rsid w:val="00977DD6"/>
    <w:rsid w:val="00980F37"/>
    <w:rsid w:val="0098204A"/>
    <w:rsid w:val="009823A1"/>
    <w:rsid w:val="009827EC"/>
    <w:rsid w:val="00982BE1"/>
    <w:rsid w:val="00982D39"/>
    <w:rsid w:val="00982F18"/>
    <w:rsid w:val="0098313F"/>
    <w:rsid w:val="00983660"/>
    <w:rsid w:val="00983F2E"/>
    <w:rsid w:val="00984378"/>
    <w:rsid w:val="0098476A"/>
    <w:rsid w:val="00984AF3"/>
    <w:rsid w:val="00984F4D"/>
    <w:rsid w:val="00985042"/>
    <w:rsid w:val="009858B0"/>
    <w:rsid w:val="00985E36"/>
    <w:rsid w:val="00986B3A"/>
    <w:rsid w:val="0098700B"/>
    <w:rsid w:val="00987487"/>
    <w:rsid w:val="0098761F"/>
    <w:rsid w:val="00987A94"/>
    <w:rsid w:val="00987F76"/>
    <w:rsid w:val="009904E8"/>
    <w:rsid w:val="0099118D"/>
    <w:rsid w:val="00991782"/>
    <w:rsid w:val="009920E8"/>
    <w:rsid w:val="00993624"/>
    <w:rsid w:val="00993979"/>
    <w:rsid w:val="009951C6"/>
    <w:rsid w:val="0099614E"/>
    <w:rsid w:val="00997EF2"/>
    <w:rsid w:val="009A00CC"/>
    <w:rsid w:val="009A0D55"/>
    <w:rsid w:val="009A1177"/>
    <w:rsid w:val="009A14D6"/>
    <w:rsid w:val="009A2162"/>
    <w:rsid w:val="009A2185"/>
    <w:rsid w:val="009A4DFB"/>
    <w:rsid w:val="009A6363"/>
    <w:rsid w:val="009A65E8"/>
    <w:rsid w:val="009A6947"/>
    <w:rsid w:val="009A6B73"/>
    <w:rsid w:val="009A72CE"/>
    <w:rsid w:val="009A7644"/>
    <w:rsid w:val="009A770F"/>
    <w:rsid w:val="009A7B41"/>
    <w:rsid w:val="009B014A"/>
    <w:rsid w:val="009B0882"/>
    <w:rsid w:val="009B0DFB"/>
    <w:rsid w:val="009B1EBA"/>
    <w:rsid w:val="009B2AEB"/>
    <w:rsid w:val="009B2E12"/>
    <w:rsid w:val="009B3E85"/>
    <w:rsid w:val="009B499C"/>
    <w:rsid w:val="009B49A4"/>
    <w:rsid w:val="009B4FF1"/>
    <w:rsid w:val="009B5723"/>
    <w:rsid w:val="009B614F"/>
    <w:rsid w:val="009B6712"/>
    <w:rsid w:val="009B6A19"/>
    <w:rsid w:val="009B7234"/>
    <w:rsid w:val="009B7760"/>
    <w:rsid w:val="009C0817"/>
    <w:rsid w:val="009C1BE8"/>
    <w:rsid w:val="009C1F90"/>
    <w:rsid w:val="009C1FFF"/>
    <w:rsid w:val="009C3436"/>
    <w:rsid w:val="009C35D6"/>
    <w:rsid w:val="009C3747"/>
    <w:rsid w:val="009C3DB8"/>
    <w:rsid w:val="009C4383"/>
    <w:rsid w:val="009C439A"/>
    <w:rsid w:val="009C4F82"/>
    <w:rsid w:val="009C4FD1"/>
    <w:rsid w:val="009C5DB4"/>
    <w:rsid w:val="009C6DA7"/>
    <w:rsid w:val="009C6EF4"/>
    <w:rsid w:val="009C730E"/>
    <w:rsid w:val="009C7331"/>
    <w:rsid w:val="009C7EB4"/>
    <w:rsid w:val="009D0212"/>
    <w:rsid w:val="009D048B"/>
    <w:rsid w:val="009D0D2A"/>
    <w:rsid w:val="009D0FB0"/>
    <w:rsid w:val="009D1176"/>
    <w:rsid w:val="009D19D5"/>
    <w:rsid w:val="009D1BBF"/>
    <w:rsid w:val="009D1ED5"/>
    <w:rsid w:val="009D2C7C"/>
    <w:rsid w:val="009D4127"/>
    <w:rsid w:val="009D48D9"/>
    <w:rsid w:val="009D4C1D"/>
    <w:rsid w:val="009D5593"/>
    <w:rsid w:val="009D586E"/>
    <w:rsid w:val="009D5E37"/>
    <w:rsid w:val="009D5F4B"/>
    <w:rsid w:val="009D744F"/>
    <w:rsid w:val="009D7B26"/>
    <w:rsid w:val="009D7BCA"/>
    <w:rsid w:val="009D7E45"/>
    <w:rsid w:val="009E198C"/>
    <w:rsid w:val="009E1B18"/>
    <w:rsid w:val="009E1F10"/>
    <w:rsid w:val="009E1F33"/>
    <w:rsid w:val="009E2157"/>
    <w:rsid w:val="009E2C46"/>
    <w:rsid w:val="009E2E0A"/>
    <w:rsid w:val="009E4508"/>
    <w:rsid w:val="009E58E3"/>
    <w:rsid w:val="009E6892"/>
    <w:rsid w:val="009E6966"/>
    <w:rsid w:val="009E6D66"/>
    <w:rsid w:val="009E6F8B"/>
    <w:rsid w:val="009E7B91"/>
    <w:rsid w:val="009F1B4F"/>
    <w:rsid w:val="009F1BE2"/>
    <w:rsid w:val="009F1FD8"/>
    <w:rsid w:val="009F358D"/>
    <w:rsid w:val="009F3595"/>
    <w:rsid w:val="009F43B5"/>
    <w:rsid w:val="009F4AF8"/>
    <w:rsid w:val="009F5451"/>
    <w:rsid w:val="009F56AA"/>
    <w:rsid w:val="009F5C88"/>
    <w:rsid w:val="009F5D6B"/>
    <w:rsid w:val="009F6313"/>
    <w:rsid w:val="009F675F"/>
    <w:rsid w:val="009F7024"/>
    <w:rsid w:val="009F72A5"/>
    <w:rsid w:val="00A002BA"/>
    <w:rsid w:val="00A00541"/>
    <w:rsid w:val="00A01367"/>
    <w:rsid w:val="00A01EBD"/>
    <w:rsid w:val="00A02096"/>
    <w:rsid w:val="00A0237C"/>
    <w:rsid w:val="00A02EF3"/>
    <w:rsid w:val="00A03BF9"/>
    <w:rsid w:val="00A03C8E"/>
    <w:rsid w:val="00A03FA3"/>
    <w:rsid w:val="00A0405B"/>
    <w:rsid w:val="00A0603D"/>
    <w:rsid w:val="00A06748"/>
    <w:rsid w:val="00A06CE4"/>
    <w:rsid w:val="00A07B73"/>
    <w:rsid w:val="00A07BBF"/>
    <w:rsid w:val="00A07C67"/>
    <w:rsid w:val="00A07CC4"/>
    <w:rsid w:val="00A07D4B"/>
    <w:rsid w:val="00A07EFA"/>
    <w:rsid w:val="00A07FFB"/>
    <w:rsid w:val="00A103A7"/>
    <w:rsid w:val="00A12301"/>
    <w:rsid w:val="00A123F1"/>
    <w:rsid w:val="00A12A43"/>
    <w:rsid w:val="00A13D67"/>
    <w:rsid w:val="00A142D6"/>
    <w:rsid w:val="00A1459A"/>
    <w:rsid w:val="00A15244"/>
    <w:rsid w:val="00A15503"/>
    <w:rsid w:val="00A15F28"/>
    <w:rsid w:val="00A167E5"/>
    <w:rsid w:val="00A2001A"/>
    <w:rsid w:val="00A20093"/>
    <w:rsid w:val="00A2025C"/>
    <w:rsid w:val="00A207D3"/>
    <w:rsid w:val="00A20DAD"/>
    <w:rsid w:val="00A21DEF"/>
    <w:rsid w:val="00A221D9"/>
    <w:rsid w:val="00A22743"/>
    <w:rsid w:val="00A22BAD"/>
    <w:rsid w:val="00A22EF2"/>
    <w:rsid w:val="00A24A27"/>
    <w:rsid w:val="00A25571"/>
    <w:rsid w:val="00A26DC1"/>
    <w:rsid w:val="00A27105"/>
    <w:rsid w:val="00A27502"/>
    <w:rsid w:val="00A279AB"/>
    <w:rsid w:val="00A27E60"/>
    <w:rsid w:val="00A27F87"/>
    <w:rsid w:val="00A30296"/>
    <w:rsid w:val="00A314A9"/>
    <w:rsid w:val="00A319B7"/>
    <w:rsid w:val="00A32195"/>
    <w:rsid w:val="00A32A25"/>
    <w:rsid w:val="00A3398E"/>
    <w:rsid w:val="00A35977"/>
    <w:rsid w:val="00A35BE3"/>
    <w:rsid w:val="00A36ACA"/>
    <w:rsid w:val="00A371AF"/>
    <w:rsid w:val="00A373C2"/>
    <w:rsid w:val="00A37BAA"/>
    <w:rsid w:val="00A4015F"/>
    <w:rsid w:val="00A40B3C"/>
    <w:rsid w:val="00A41D2E"/>
    <w:rsid w:val="00A42333"/>
    <w:rsid w:val="00A424D4"/>
    <w:rsid w:val="00A427FD"/>
    <w:rsid w:val="00A43AD4"/>
    <w:rsid w:val="00A441F8"/>
    <w:rsid w:val="00A459BD"/>
    <w:rsid w:val="00A46A89"/>
    <w:rsid w:val="00A47302"/>
    <w:rsid w:val="00A47728"/>
    <w:rsid w:val="00A47EFF"/>
    <w:rsid w:val="00A47F43"/>
    <w:rsid w:val="00A50265"/>
    <w:rsid w:val="00A51063"/>
    <w:rsid w:val="00A510AF"/>
    <w:rsid w:val="00A51965"/>
    <w:rsid w:val="00A51A89"/>
    <w:rsid w:val="00A5245A"/>
    <w:rsid w:val="00A52EF9"/>
    <w:rsid w:val="00A531D2"/>
    <w:rsid w:val="00A531EC"/>
    <w:rsid w:val="00A53288"/>
    <w:rsid w:val="00A53344"/>
    <w:rsid w:val="00A539FD"/>
    <w:rsid w:val="00A53AC0"/>
    <w:rsid w:val="00A5523D"/>
    <w:rsid w:val="00A554B5"/>
    <w:rsid w:val="00A55772"/>
    <w:rsid w:val="00A55B19"/>
    <w:rsid w:val="00A55F0C"/>
    <w:rsid w:val="00A56BF4"/>
    <w:rsid w:val="00A573B0"/>
    <w:rsid w:val="00A57961"/>
    <w:rsid w:val="00A57DD6"/>
    <w:rsid w:val="00A6049C"/>
    <w:rsid w:val="00A60F0E"/>
    <w:rsid w:val="00A61F42"/>
    <w:rsid w:val="00A621E5"/>
    <w:rsid w:val="00A636BD"/>
    <w:rsid w:val="00A643B0"/>
    <w:rsid w:val="00A6460B"/>
    <w:rsid w:val="00A65D87"/>
    <w:rsid w:val="00A65E23"/>
    <w:rsid w:val="00A66889"/>
    <w:rsid w:val="00A67072"/>
    <w:rsid w:val="00A6736F"/>
    <w:rsid w:val="00A673A0"/>
    <w:rsid w:val="00A6741B"/>
    <w:rsid w:val="00A6744F"/>
    <w:rsid w:val="00A70239"/>
    <w:rsid w:val="00A70A17"/>
    <w:rsid w:val="00A70A70"/>
    <w:rsid w:val="00A70FB1"/>
    <w:rsid w:val="00A71DBF"/>
    <w:rsid w:val="00A720A6"/>
    <w:rsid w:val="00A72397"/>
    <w:rsid w:val="00A727E4"/>
    <w:rsid w:val="00A72B82"/>
    <w:rsid w:val="00A73AC6"/>
    <w:rsid w:val="00A73D37"/>
    <w:rsid w:val="00A73FA6"/>
    <w:rsid w:val="00A74A32"/>
    <w:rsid w:val="00A7532F"/>
    <w:rsid w:val="00A759D5"/>
    <w:rsid w:val="00A75ACB"/>
    <w:rsid w:val="00A76456"/>
    <w:rsid w:val="00A76E5D"/>
    <w:rsid w:val="00A80083"/>
    <w:rsid w:val="00A81AF3"/>
    <w:rsid w:val="00A81F41"/>
    <w:rsid w:val="00A82F82"/>
    <w:rsid w:val="00A82FBC"/>
    <w:rsid w:val="00A834C0"/>
    <w:rsid w:val="00A836A5"/>
    <w:rsid w:val="00A838F8"/>
    <w:rsid w:val="00A83E06"/>
    <w:rsid w:val="00A843DF"/>
    <w:rsid w:val="00A84CC7"/>
    <w:rsid w:val="00A84EEE"/>
    <w:rsid w:val="00A84F31"/>
    <w:rsid w:val="00A85571"/>
    <w:rsid w:val="00A85AE1"/>
    <w:rsid w:val="00A86A88"/>
    <w:rsid w:val="00A86CB6"/>
    <w:rsid w:val="00A873F1"/>
    <w:rsid w:val="00A87702"/>
    <w:rsid w:val="00A87B01"/>
    <w:rsid w:val="00A91900"/>
    <w:rsid w:val="00A919B2"/>
    <w:rsid w:val="00A92AB8"/>
    <w:rsid w:val="00A92BB4"/>
    <w:rsid w:val="00A93959"/>
    <w:rsid w:val="00A93FAC"/>
    <w:rsid w:val="00A94D1E"/>
    <w:rsid w:val="00A95102"/>
    <w:rsid w:val="00A952A3"/>
    <w:rsid w:val="00A95F4C"/>
    <w:rsid w:val="00A965B7"/>
    <w:rsid w:val="00A9727B"/>
    <w:rsid w:val="00A97A77"/>
    <w:rsid w:val="00A97E4A"/>
    <w:rsid w:val="00A97F73"/>
    <w:rsid w:val="00AA0054"/>
    <w:rsid w:val="00AA03B9"/>
    <w:rsid w:val="00AA0425"/>
    <w:rsid w:val="00AA0E57"/>
    <w:rsid w:val="00AA16B2"/>
    <w:rsid w:val="00AA1C68"/>
    <w:rsid w:val="00AA282D"/>
    <w:rsid w:val="00AA2952"/>
    <w:rsid w:val="00AA29AA"/>
    <w:rsid w:val="00AA2ED9"/>
    <w:rsid w:val="00AA31C3"/>
    <w:rsid w:val="00AA35BF"/>
    <w:rsid w:val="00AA3796"/>
    <w:rsid w:val="00AA3B07"/>
    <w:rsid w:val="00AA3C19"/>
    <w:rsid w:val="00AA428C"/>
    <w:rsid w:val="00AA4EBD"/>
    <w:rsid w:val="00AA5218"/>
    <w:rsid w:val="00AA5866"/>
    <w:rsid w:val="00AA5A33"/>
    <w:rsid w:val="00AA5CD8"/>
    <w:rsid w:val="00AA66AA"/>
    <w:rsid w:val="00AA67F9"/>
    <w:rsid w:val="00AA695C"/>
    <w:rsid w:val="00AA754A"/>
    <w:rsid w:val="00AA76F9"/>
    <w:rsid w:val="00AA777A"/>
    <w:rsid w:val="00AA7FD9"/>
    <w:rsid w:val="00AB06D3"/>
    <w:rsid w:val="00AB0B93"/>
    <w:rsid w:val="00AB0F86"/>
    <w:rsid w:val="00AB1479"/>
    <w:rsid w:val="00AB16DD"/>
    <w:rsid w:val="00AB28D9"/>
    <w:rsid w:val="00AB3B4E"/>
    <w:rsid w:val="00AB3DED"/>
    <w:rsid w:val="00AB4205"/>
    <w:rsid w:val="00AB4692"/>
    <w:rsid w:val="00AB4B6A"/>
    <w:rsid w:val="00AB4E49"/>
    <w:rsid w:val="00AB6DFE"/>
    <w:rsid w:val="00AB7668"/>
    <w:rsid w:val="00AC0FE4"/>
    <w:rsid w:val="00AC1264"/>
    <w:rsid w:val="00AC1801"/>
    <w:rsid w:val="00AC1F82"/>
    <w:rsid w:val="00AC248F"/>
    <w:rsid w:val="00AC263C"/>
    <w:rsid w:val="00AC28B9"/>
    <w:rsid w:val="00AC293F"/>
    <w:rsid w:val="00AC2E70"/>
    <w:rsid w:val="00AC2F29"/>
    <w:rsid w:val="00AC3192"/>
    <w:rsid w:val="00AC33AE"/>
    <w:rsid w:val="00AC39E2"/>
    <w:rsid w:val="00AC3B01"/>
    <w:rsid w:val="00AC3F87"/>
    <w:rsid w:val="00AC40C5"/>
    <w:rsid w:val="00AC41F4"/>
    <w:rsid w:val="00AC424A"/>
    <w:rsid w:val="00AC457E"/>
    <w:rsid w:val="00AC4746"/>
    <w:rsid w:val="00AC53F7"/>
    <w:rsid w:val="00AC6AD5"/>
    <w:rsid w:val="00AC7ED2"/>
    <w:rsid w:val="00AC7F0E"/>
    <w:rsid w:val="00AD0444"/>
    <w:rsid w:val="00AD0914"/>
    <w:rsid w:val="00AD13B0"/>
    <w:rsid w:val="00AD1C1B"/>
    <w:rsid w:val="00AD1EE1"/>
    <w:rsid w:val="00AD3733"/>
    <w:rsid w:val="00AD3F29"/>
    <w:rsid w:val="00AD442D"/>
    <w:rsid w:val="00AD482A"/>
    <w:rsid w:val="00AD48F7"/>
    <w:rsid w:val="00AD585D"/>
    <w:rsid w:val="00AD6648"/>
    <w:rsid w:val="00AD673D"/>
    <w:rsid w:val="00AD682C"/>
    <w:rsid w:val="00AD685C"/>
    <w:rsid w:val="00AD6D1A"/>
    <w:rsid w:val="00AD6D29"/>
    <w:rsid w:val="00AD7A12"/>
    <w:rsid w:val="00AD7D83"/>
    <w:rsid w:val="00AE138C"/>
    <w:rsid w:val="00AE16DF"/>
    <w:rsid w:val="00AE16FF"/>
    <w:rsid w:val="00AE174F"/>
    <w:rsid w:val="00AE175C"/>
    <w:rsid w:val="00AE2696"/>
    <w:rsid w:val="00AE2F6B"/>
    <w:rsid w:val="00AE32C5"/>
    <w:rsid w:val="00AE38D9"/>
    <w:rsid w:val="00AE4447"/>
    <w:rsid w:val="00AE447B"/>
    <w:rsid w:val="00AE44CB"/>
    <w:rsid w:val="00AE4774"/>
    <w:rsid w:val="00AE4CE2"/>
    <w:rsid w:val="00AE5AB6"/>
    <w:rsid w:val="00AE5B48"/>
    <w:rsid w:val="00AE5B8E"/>
    <w:rsid w:val="00AE6172"/>
    <w:rsid w:val="00AE63BF"/>
    <w:rsid w:val="00AE7553"/>
    <w:rsid w:val="00AE784D"/>
    <w:rsid w:val="00AE7C3E"/>
    <w:rsid w:val="00AF10C3"/>
    <w:rsid w:val="00AF18DD"/>
    <w:rsid w:val="00AF1AA8"/>
    <w:rsid w:val="00AF2E9B"/>
    <w:rsid w:val="00AF437C"/>
    <w:rsid w:val="00AF4841"/>
    <w:rsid w:val="00AF5827"/>
    <w:rsid w:val="00AF63C5"/>
    <w:rsid w:val="00AF65FD"/>
    <w:rsid w:val="00AF6B60"/>
    <w:rsid w:val="00AF79D0"/>
    <w:rsid w:val="00AF7E66"/>
    <w:rsid w:val="00B0131B"/>
    <w:rsid w:val="00B019CA"/>
    <w:rsid w:val="00B0343B"/>
    <w:rsid w:val="00B039AF"/>
    <w:rsid w:val="00B03E5E"/>
    <w:rsid w:val="00B03F48"/>
    <w:rsid w:val="00B04550"/>
    <w:rsid w:val="00B04A7C"/>
    <w:rsid w:val="00B050A1"/>
    <w:rsid w:val="00B0531F"/>
    <w:rsid w:val="00B0626D"/>
    <w:rsid w:val="00B062AB"/>
    <w:rsid w:val="00B109A6"/>
    <w:rsid w:val="00B10FF9"/>
    <w:rsid w:val="00B112A0"/>
    <w:rsid w:val="00B117EB"/>
    <w:rsid w:val="00B11C4F"/>
    <w:rsid w:val="00B12152"/>
    <w:rsid w:val="00B121F3"/>
    <w:rsid w:val="00B122B9"/>
    <w:rsid w:val="00B12767"/>
    <w:rsid w:val="00B12C0F"/>
    <w:rsid w:val="00B1346D"/>
    <w:rsid w:val="00B13A1C"/>
    <w:rsid w:val="00B13EB0"/>
    <w:rsid w:val="00B14B8D"/>
    <w:rsid w:val="00B16343"/>
    <w:rsid w:val="00B1725D"/>
    <w:rsid w:val="00B17F48"/>
    <w:rsid w:val="00B201C9"/>
    <w:rsid w:val="00B2047C"/>
    <w:rsid w:val="00B20FBF"/>
    <w:rsid w:val="00B21331"/>
    <w:rsid w:val="00B2184B"/>
    <w:rsid w:val="00B21B50"/>
    <w:rsid w:val="00B2273D"/>
    <w:rsid w:val="00B22966"/>
    <w:rsid w:val="00B22BAC"/>
    <w:rsid w:val="00B23A0F"/>
    <w:rsid w:val="00B23E35"/>
    <w:rsid w:val="00B25343"/>
    <w:rsid w:val="00B253B1"/>
    <w:rsid w:val="00B27401"/>
    <w:rsid w:val="00B27534"/>
    <w:rsid w:val="00B3026B"/>
    <w:rsid w:val="00B3123B"/>
    <w:rsid w:val="00B3219D"/>
    <w:rsid w:val="00B3254B"/>
    <w:rsid w:val="00B32B98"/>
    <w:rsid w:val="00B32C83"/>
    <w:rsid w:val="00B33F4C"/>
    <w:rsid w:val="00B354C0"/>
    <w:rsid w:val="00B358E3"/>
    <w:rsid w:val="00B3672F"/>
    <w:rsid w:val="00B37664"/>
    <w:rsid w:val="00B37A3E"/>
    <w:rsid w:val="00B37A45"/>
    <w:rsid w:val="00B37FBB"/>
    <w:rsid w:val="00B405C4"/>
    <w:rsid w:val="00B40687"/>
    <w:rsid w:val="00B40D7A"/>
    <w:rsid w:val="00B41051"/>
    <w:rsid w:val="00B41FF4"/>
    <w:rsid w:val="00B4225D"/>
    <w:rsid w:val="00B42713"/>
    <w:rsid w:val="00B434B0"/>
    <w:rsid w:val="00B43B01"/>
    <w:rsid w:val="00B4484F"/>
    <w:rsid w:val="00B475B8"/>
    <w:rsid w:val="00B476CD"/>
    <w:rsid w:val="00B4779B"/>
    <w:rsid w:val="00B50D83"/>
    <w:rsid w:val="00B50DC0"/>
    <w:rsid w:val="00B51FE4"/>
    <w:rsid w:val="00B52D8B"/>
    <w:rsid w:val="00B53096"/>
    <w:rsid w:val="00B534B2"/>
    <w:rsid w:val="00B53E6F"/>
    <w:rsid w:val="00B5451A"/>
    <w:rsid w:val="00B546C4"/>
    <w:rsid w:val="00B5474C"/>
    <w:rsid w:val="00B55F9B"/>
    <w:rsid w:val="00B5617A"/>
    <w:rsid w:val="00B56EBF"/>
    <w:rsid w:val="00B602CD"/>
    <w:rsid w:val="00B60A7A"/>
    <w:rsid w:val="00B60EC4"/>
    <w:rsid w:val="00B614A6"/>
    <w:rsid w:val="00B617D6"/>
    <w:rsid w:val="00B62C97"/>
    <w:rsid w:val="00B62F16"/>
    <w:rsid w:val="00B6476C"/>
    <w:rsid w:val="00B64BF0"/>
    <w:rsid w:val="00B655A6"/>
    <w:rsid w:val="00B658C5"/>
    <w:rsid w:val="00B661C4"/>
    <w:rsid w:val="00B663FD"/>
    <w:rsid w:val="00B66DA1"/>
    <w:rsid w:val="00B6735C"/>
    <w:rsid w:val="00B7008D"/>
    <w:rsid w:val="00B70566"/>
    <w:rsid w:val="00B70D1D"/>
    <w:rsid w:val="00B725E4"/>
    <w:rsid w:val="00B72ACC"/>
    <w:rsid w:val="00B73595"/>
    <w:rsid w:val="00B736C2"/>
    <w:rsid w:val="00B74073"/>
    <w:rsid w:val="00B7447B"/>
    <w:rsid w:val="00B75A84"/>
    <w:rsid w:val="00B7702A"/>
    <w:rsid w:val="00B7750C"/>
    <w:rsid w:val="00B77897"/>
    <w:rsid w:val="00B80918"/>
    <w:rsid w:val="00B80C61"/>
    <w:rsid w:val="00B81C46"/>
    <w:rsid w:val="00B81DEF"/>
    <w:rsid w:val="00B82061"/>
    <w:rsid w:val="00B82F1B"/>
    <w:rsid w:val="00B83916"/>
    <w:rsid w:val="00B839FC"/>
    <w:rsid w:val="00B83DFF"/>
    <w:rsid w:val="00B84AC6"/>
    <w:rsid w:val="00B8503A"/>
    <w:rsid w:val="00B85B2E"/>
    <w:rsid w:val="00B871AC"/>
    <w:rsid w:val="00B90195"/>
    <w:rsid w:val="00B901A0"/>
    <w:rsid w:val="00B9069C"/>
    <w:rsid w:val="00B908FF"/>
    <w:rsid w:val="00B90926"/>
    <w:rsid w:val="00B90C54"/>
    <w:rsid w:val="00B90E9B"/>
    <w:rsid w:val="00B9179E"/>
    <w:rsid w:val="00B919A9"/>
    <w:rsid w:val="00B919CB"/>
    <w:rsid w:val="00B92A1B"/>
    <w:rsid w:val="00B93BB3"/>
    <w:rsid w:val="00B93D50"/>
    <w:rsid w:val="00B93D8F"/>
    <w:rsid w:val="00B93F91"/>
    <w:rsid w:val="00B94D8C"/>
    <w:rsid w:val="00B94F37"/>
    <w:rsid w:val="00B94FB4"/>
    <w:rsid w:val="00B95392"/>
    <w:rsid w:val="00B9558A"/>
    <w:rsid w:val="00B95A54"/>
    <w:rsid w:val="00B95E78"/>
    <w:rsid w:val="00B95F8D"/>
    <w:rsid w:val="00B9624E"/>
    <w:rsid w:val="00B96C7D"/>
    <w:rsid w:val="00B974FC"/>
    <w:rsid w:val="00BA056E"/>
    <w:rsid w:val="00BA0776"/>
    <w:rsid w:val="00BA0F4E"/>
    <w:rsid w:val="00BA1BDD"/>
    <w:rsid w:val="00BA2E26"/>
    <w:rsid w:val="00BA33D5"/>
    <w:rsid w:val="00BA3BD3"/>
    <w:rsid w:val="00BA44EC"/>
    <w:rsid w:val="00BA4830"/>
    <w:rsid w:val="00BA4BBE"/>
    <w:rsid w:val="00BA4FF1"/>
    <w:rsid w:val="00BA528E"/>
    <w:rsid w:val="00BA662C"/>
    <w:rsid w:val="00BA67CE"/>
    <w:rsid w:val="00BA6A02"/>
    <w:rsid w:val="00BA7494"/>
    <w:rsid w:val="00BA777D"/>
    <w:rsid w:val="00BA7A8D"/>
    <w:rsid w:val="00BB057A"/>
    <w:rsid w:val="00BB09EC"/>
    <w:rsid w:val="00BB0D26"/>
    <w:rsid w:val="00BB0E76"/>
    <w:rsid w:val="00BB1121"/>
    <w:rsid w:val="00BB13B1"/>
    <w:rsid w:val="00BB18B3"/>
    <w:rsid w:val="00BB1B45"/>
    <w:rsid w:val="00BB2D1A"/>
    <w:rsid w:val="00BB3A14"/>
    <w:rsid w:val="00BB3AB0"/>
    <w:rsid w:val="00BB5C14"/>
    <w:rsid w:val="00BB6649"/>
    <w:rsid w:val="00BB7A7C"/>
    <w:rsid w:val="00BC05ED"/>
    <w:rsid w:val="00BC0B78"/>
    <w:rsid w:val="00BC0B94"/>
    <w:rsid w:val="00BC128B"/>
    <w:rsid w:val="00BC14E1"/>
    <w:rsid w:val="00BC19DC"/>
    <w:rsid w:val="00BC20F1"/>
    <w:rsid w:val="00BC23D0"/>
    <w:rsid w:val="00BC2B3E"/>
    <w:rsid w:val="00BC2D85"/>
    <w:rsid w:val="00BC365E"/>
    <w:rsid w:val="00BC45D9"/>
    <w:rsid w:val="00BC50B6"/>
    <w:rsid w:val="00BC5896"/>
    <w:rsid w:val="00BC5A6C"/>
    <w:rsid w:val="00BC5C02"/>
    <w:rsid w:val="00BC5D61"/>
    <w:rsid w:val="00BC6023"/>
    <w:rsid w:val="00BC608C"/>
    <w:rsid w:val="00BC64A8"/>
    <w:rsid w:val="00BC693E"/>
    <w:rsid w:val="00BC6AAE"/>
    <w:rsid w:val="00BC6EC9"/>
    <w:rsid w:val="00BC7C8F"/>
    <w:rsid w:val="00BD0135"/>
    <w:rsid w:val="00BD05C2"/>
    <w:rsid w:val="00BD070A"/>
    <w:rsid w:val="00BD0B27"/>
    <w:rsid w:val="00BD108A"/>
    <w:rsid w:val="00BD15AD"/>
    <w:rsid w:val="00BD1AAD"/>
    <w:rsid w:val="00BD2C98"/>
    <w:rsid w:val="00BD38BD"/>
    <w:rsid w:val="00BD3A9C"/>
    <w:rsid w:val="00BD3D0B"/>
    <w:rsid w:val="00BD5309"/>
    <w:rsid w:val="00BD5C99"/>
    <w:rsid w:val="00BD74A2"/>
    <w:rsid w:val="00BD7BB0"/>
    <w:rsid w:val="00BE05AF"/>
    <w:rsid w:val="00BE09E4"/>
    <w:rsid w:val="00BE1492"/>
    <w:rsid w:val="00BE14A3"/>
    <w:rsid w:val="00BE16B1"/>
    <w:rsid w:val="00BE174A"/>
    <w:rsid w:val="00BE194F"/>
    <w:rsid w:val="00BE1C44"/>
    <w:rsid w:val="00BE1C47"/>
    <w:rsid w:val="00BE1DA9"/>
    <w:rsid w:val="00BE3849"/>
    <w:rsid w:val="00BE3B30"/>
    <w:rsid w:val="00BE5A13"/>
    <w:rsid w:val="00BE5E5F"/>
    <w:rsid w:val="00BE5FF4"/>
    <w:rsid w:val="00BE688D"/>
    <w:rsid w:val="00BE6A13"/>
    <w:rsid w:val="00BE7402"/>
    <w:rsid w:val="00BE78A7"/>
    <w:rsid w:val="00BF046A"/>
    <w:rsid w:val="00BF17B9"/>
    <w:rsid w:val="00BF1B54"/>
    <w:rsid w:val="00BF1C93"/>
    <w:rsid w:val="00BF27F2"/>
    <w:rsid w:val="00BF2CEA"/>
    <w:rsid w:val="00BF36C0"/>
    <w:rsid w:val="00BF3A01"/>
    <w:rsid w:val="00BF43B0"/>
    <w:rsid w:val="00BF494F"/>
    <w:rsid w:val="00BF5F12"/>
    <w:rsid w:val="00BF6169"/>
    <w:rsid w:val="00BF64F4"/>
    <w:rsid w:val="00BF6D0B"/>
    <w:rsid w:val="00BF73B0"/>
    <w:rsid w:val="00C010B6"/>
    <w:rsid w:val="00C01CD5"/>
    <w:rsid w:val="00C03A93"/>
    <w:rsid w:val="00C03B96"/>
    <w:rsid w:val="00C04EBD"/>
    <w:rsid w:val="00C04ECB"/>
    <w:rsid w:val="00C052EA"/>
    <w:rsid w:val="00C05792"/>
    <w:rsid w:val="00C060BC"/>
    <w:rsid w:val="00C066BC"/>
    <w:rsid w:val="00C06F68"/>
    <w:rsid w:val="00C0722D"/>
    <w:rsid w:val="00C0748C"/>
    <w:rsid w:val="00C07812"/>
    <w:rsid w:val="00C0789C"/>
    <w:rsid w:val="00C07C21"/>
    <w:rsid w:val="00C07E78"/>
    <w:rsid w:val="00C117EF"/>
    <w:rsid w:val="00C11E5E"/>
    <w:rsid w:val="00C12837"/>
    <w:rsid w:val="00C128B1"/>
    <w:rsid w:val="00C128F5"/>
    <w:rsid w:val="00C13C2F"/>
    <w:rsid w:val="00C13D6D"/>
    <w:rsid w:val="00C14F84"/>
    <w:rsid w:val="00C1569C"/>
    <w:rsid w:val="00C159AF"/>
    <w:rsid w:val="00C15D9E"/>
    <w:rsid w:val="00C165A1"/>
    <w:rsid w:val="00C1668F"/>
    <w:rsid w:val="00C167BB"/>
    <w:rsid w:val="00C173C9"/>
    <w:rsid w:val="00C1742D"/>
    <w:rsid w:val="00C1767A"/>
    <w:rsid w:val="00C20B50"/>
    <w:rsid w:val="00C20F4E"/>
    <w:rsid w:val="00C21972"/>
    <w:rsid w:val="00C229E3"/>
    <w:rsid w:val="00C231E4"/>
    <w:rsid w:val="00C232F4"/>
    <w:rsid w:val="00C23CF1"/>
    <w:rsid w:val="00C243D2"/>
    <w:rsid w:val="00C24D2E"/>
    <w:rsid w:val="00C24EFE"/>
    <w:rsid w:val="00C2541A"/>
    <w:rsid w:val="00C2595D"/>
    <w:rsid w:val="00C25B6D"/>
    <w:rsid w:val="00C25FEA"/>
    <w:rsid w:val="00C261D1"/>
    <w:rsid w:val="00C264E9"/>
    <w:rsid w:val="00C266F5"/>
    <w:rsid w:val="00C26A17"/>
    <w:rsid w:val="00C27C6C"/>
    <w:rsid w:val="00C311DB"/>
    <w:rsid w:val="00C315D5"/>
    <w:rsid w:val="00C326B0"/>
    <w:rsid w:val="00C329B9"/>
    <w:rsid w:val="00C32D87"/>
    <w:rsid w:val="00C330D6"/>
    <w:rsid w:val="00C332FE"/>
    <w:rsid w:val="00C33B25"/>
    <w:rsid w:val="00C33FB2"/>
    <w:rsid w:val="00C34088"/>
    <w:rsid w:val="00C340CA"/>
    <w:rsid w:val="00C34DF1"/>
    <w:rsid w:val="00C3507F"/>
    <w:rsid w:val="00C36615"/>
    <w:rsid w:val="00C36EDB"/>
    <w:rsid w:val="00C374C7"/>
    <w:rsid w:val="00C3753D"/>
    <w:rsid w:val="00C37A4B"/>
    <w:rsid w:val="00C4011F"/>
    <w:rsid w:val="00C40614"/>
    <w:rsid w:val="00C40969"/>
    <w:rsid w:val="00C40A5E"/>
    <w:rsid w:val="00C40B9D"/>
    <w:rsid w:val="00C41742"/>
    <w:rsid w:val="00C41B58"/>
    <w:rsid w:val="00C41D23"/>
    <w:rsid w:val="00C445BE"/>
    <w:rsid w:val="00C44E38"/>
    <w:rsid w:val="00C45D3C"/>
    <w:rsid w:val="00C45E97"/>
    <w:rsid w:val="00C460DE"/>
    <w:rsid w:val="00C46510"/>
    <w:rsid w:val="00C4666A"/>
    <w:rsid w:val="00C46B24"/>
    <w:rsid w:val="00C47AFF"/>
    <w:rsid w:val="00C47CDB"/>
    <w:rsid w:val="00C50344"/>
    <w:rsid w:val="00C503E1"/>
    <w:rsid w:val="00C5100B"/>
    <w:rsid w:val="00C51127"/>
    <w:rsid w:val="00C5153D"/>
    <w:rsid w:val="00C5274C"/>
    <w:rsid w:val="00C5363D"/>
    <w:rsid w:val="00C54293"/>
    <w:rsid w:val="00C55BCF"/>
    <w:rsid w:val="00C57360"/>
    <w:rsid w:val="00C5775C"/>
    <w:rsid w:val="00C57AA7"/>
    <w:rsid w:val="00C57E7D"/>
    <w:rsid w:val="00C602AF"/>
    <w:rsid w:val="00C626D0"/>
    <w:rsid w:val="00C62E59"/>
    <w:rsid w:val="00C632B6"/>
    <w:rsid w:val="00C63397"/>
    <w:rsid w:val="00C63412"/>
    <w:rsid w:val="00C64260"/>
    <w:rsid w:val="00C64E91"/>
    <w:rsid w:val="00C664B0"/>
    <w:rsid w:val="00C66775"/>
    <w:rsid w:val="00C6679F"/>
    <w:rsid w:val="00C67061"/>
    <w:rsid w:val="00C672C6"/>
    <w:rsid w:val="00C676BB"/>
    <w:rsid w:val="00C7007B"/>
    <w:rsid w:val="00C70571"/>
    <w:rsid w:val="00C70B98"/>
    <w:rsid w:val="00C71844"/>
    <w:rsid w:val="00C72048"/>
    <w:rsid w:val="00C72410"/>
    <w:rsid w:val="00C72E0B"/>
    <w:rsid w:val="00C7376F"/>
    <w:rsid w:val="00C75C41"/>
    <w:rsid w:val="00C75D2C"/>
    <w:rsid w:val="00C80571"/>
    <w:rsid w:val="00C809C3"/>
    <w:rsid w:val="00C82BCB"/>
    <w:rsid w:val="00C82FB3"/>
    <w:rsid w:val="00C84622"/>
    <w:rsid w:val="00C84639"/>
    <w:rsid w:val="00C84841"/>
    <w:rsid w:val="00C849B2"/>
    <w:rsid w:val="00C8521B"/>
    <w:rsid w:val="00C854D4"/>
    <w:rsid w:val="00C85C44"/>
    <w:rsid w:val="00C85E9D"/>
    <w:rsid w:val="00C86239"/>
    <w:rsid w:val="00C8631A"/>
    <w:rsid w:val="00C87587"/>
    <w:rsid w:val="00C902EB"/>
    <w:rsid w:val="00C9043E"/>
    <w:rsid w:val="00C90B46"/>
    <w:rsid w:val="00C90BEA"/>
    <w:rsid w:val="00C919E6"/>
    <w:rsid w:val="00C91B13"/>
    <w:rsid w:val="00C91D8E"/>
    <w:rsid w:val="00C92832"/>
    <w:rsid w:val="00C92BC4"/>
    <w:rsid w:val="00C94A87"/>
    <w:rsid w:val="00C95961"/>
    <w:rsid w:val="00C9640F"/>
    <w:rsid w:val="00CA18F2"/>
    <w:rsid w:val="00CA20A7"/>
    <w:rsid w:val="00CA21A8"/>
    <w:rsid w:val="00CA21BE"/>
    <w:rsid w:val="00CA2513"/>
    <w:rsid w:val="00CA2624"/>
    <w:rsid w:val="00CA2800"/>
    <w:rsid w:val="00CA29F8"/>
    <w:rsid w:val="00CA332F"/>
    <w:rsid w:val="00CA520E"/>
    <w:rsid w:val="00CA563B"/>
    <w:rsid w:val="00CA5672"/>
    <w:rsid w:val="00CA57A4"/>
    <w:rsid w:val="00CA5994"/>
    <w:rsid w:val="00CA5B38"/>
    <w:rsid w:val="00CA5EB8"/>
    <w:rsid w:val="00CA64E4"/>
    <w:rsid w:val="00CA6AB9"/>
    <w:rsid w:val="00CA7232"/>
    <w:rsid w:val="00CA72E6"/>
    <w:rsid w:val="00CA73CE"/>
    <w:rsid w:val="00CA7FAF"/>
    <w:rsid w:val="00CB00A4"/>
    <w:rsid w:val="00CB043F"/>
    <w:rsid w:val="00CB10DA"/>
    <w:rsid w:val="00CB1166"/>
    <w:rsid w:val="00CB12B5"/>
    <w:rsid w:val="00CB1F12"/>
    <w:rsid w:val="00CB279E"/>
    <w:rsid w:val="00CB2F12"/>
    <w:rsid w:val="00CB32ED"/>
    <w:rsid w:val="00CB367A"/>
    <w:rsid w:val="00CB3916"/>
    <w:rsid w:val="00CB3E20"/>
    <w:rsid w:val="00CB472C"/>
    <w:rsid w:val="00CB473F"/>
    <w:rsid w:val="00CB4CC0"/>
    <w:rsid w:val="00CB54F7"/>
    <w:rsid w:val="00CB6134"/>
    <w:rsid w:val="00CB63CA"/>
    <w:rsid w:val="00CB76A4"/>
    <w:rsid w:val="00CC0FB5"/>
    <w:rsid w:val="00CC233C"/>
    <w:rsid w:val="00CC242F"/>
    <w:rsid w:val="00CC4F24"/>
    <w:rsid w:val="00CC5335"/>
    <w:rsid w:val="00CC53A3"/>
    <w:rsid w:val="00CC7F17"/>
    <w:rsid w:val="00CD0EB2"/>
    <w:rsid w:val="00CD1F3E"/>
    <w:rsid w:val="00CD306E"/>
    <w:rsid w:val="00CD43C5"/>
    <w:rsid w:val="00CD46DE"/>
    <w:rsid w:val="00CD510E"/>
    <w:rsid w:val="00CD5637"/>
    <w:rsid w:val="00CD5FCA"/>
    <w:rsid w:val="00CD6C8C"/>
    <w:rsid w:val="00CD7055"/>
    <w:rsid w:val="00CE04EF"/>
    <w:rsid w:val="00CE0ECC"/>
    <w:rsid w:val="00CE13AD"/>
    <w:rsid w:val="00CE1EBF"/>
    <w:rsid w:val="00CE2087"/>
    <w:rsid w:val="00CE313D"/>
    <w:rsid w:val="00CE31C9"/>
    <w:rsid w:val="00CE3D84"/>
    <w:rsid w:val="00CE4471"/>
    <w:rsid w:val="00CE4899"/>
    <w:rsid w:val="00CE4916"/>
    <w:rsid w:val="00CE4BA5"/>
    <w:rsid w:val="00CE4D13"/>
    <w:rsid w:val="00CE5B2F"/>
    <w:rsid w:val="00CE5DF7"/>
    <w:rsid w:val="00CE7829"/>
    <w:rsid w:val="00CE7CCC"/>
    <w:rsid w:val="00CE7EF1"/>
    <w:rsid w:val="00CF0772"/>
    <w:rsid w:val="00CF0A56"/>
    <w:rsid w:val="00CF0A83"/>
    <w:rsid w:val="00CF120A"/>
    <w:rsid w:val="00CF12BE"/>
    <w:rsid w:val="00CF1A3C"/>
    <w:rsid w:val="00CF1D76"/>
    <w:rsid w:val="00CF272D"/>
    <w:rsid w:val="00CF277B"/>
    <w:rsid w:val="00CF29BC"/>
    <w:rsid w:val="00CF2BE3"/>
    <w:rsid w:val="00CF60E2"/>
    <w:rsid w:val="00CF674E"/>
    <w:rsid w:val="00D00219"/>
    <w:rsid w:val="00D008F7"/>
    <w:rsid w:val="00D009F1"/>
    <w:rsid w:val="00D00B2D"/>
    <w:rsid w:val="00D00EB1"/>
    <w:rsid w:val="00D0104C"/>
    <w:rsid w:val="00D01EA7"/>
    <w:rsid w:val="00D01F3E"/>
    <w:rsid w:val="00D020C5"/>
    <w:rsid w:val="00D02D23"/>
    <w:rsid w:val="00D03557"/>
    <w:rsid w:val="00D06295"/>
    <w:rsid w:val="00D063A8"/>
    <w:rsid w:val="00D06442"/>
    <w:rsid w:val="00D064FF"/>
    <w:rsid w:val="00D065EA"/>
    <w:rsid w:val="00D069B3"/>
    <w:rsid w:val="00D07622"/>
    <w:rsid w:val="00D07E88"/>
    <w:rsid w:val="00D1005F"/>
    <w:rsid w:val="00D100E0"/>
    <w:rsid w:val="00D10C99"/>
    <w:rsid w:val="00D1137E"/>
    <w:rsid w:val="00D115B9"/>
    <w:rsid w:val="00D11A8C"/>
    <w:rsid w:val="00D11A9B"/>
    <w:rsid w:val="00D11BC7"/>
    <w:rsid w:val="00D12254"/>
    <w:rsid w:val="00D12A88"/>
    <w:rsid w:val="00D12DFD"/>
    <w:rsid w:val="00D12FC8"/>
    <w:rsid w:val="00D13439"/>
    <w:rsid w:val="00D134B2"/>
    <w:rsid w:val="00D13EBB"/>
    <w:rsid w:val="00D14B03"/>
    <w:rsid w:val="00D157DD"/>
    <w:rsid w:val="00D1685E"/>
    <w:rsid w:val="00D173F3"/>
    <w:rsid w:val="00D17608"/>
    <w:rsid w:val="00D17CE2"/>
    <w:rsid w:val="00D209FF"/>
    <w:rsid w:val="00D210A9"/>
    <w:rsid w:val="00D2159A"/>
    <w:rsid w:val="00D2174E"/>
    <w:rsid w:val="00D2299C"/>
    <w:rsid w:val="00D22B29"/>
    <w:rsid w:val="00D22D4E"/>
    <w:rsid w:val="00D23189"/>
    <w:rsid w:val="00D2469E"/>
    <w:rsid w:val="00D24ADC"/>
    <w:rsid w:val="00D256C4"/>
    <w:rsid w:val="00D25C84"/>
    <w:rsid w:val="00D261B9"/>
    <w:rsid w:val="00D26553"/>
    <w:rsid w:val="00D26648"/>
    <w:rsid w:val="00D26DAA"/>
    <w:rsid w:val="00D26F70"/>
    <w:rsid w:val="00D27659"/>
    <w:rsid w:val="00D277C9"/>
    <w:rsid w:val="00D30CFF"/>
    <w:rsid w:val="00D30D17"/>
    <w:rsid w:val="00D30FA2"/>
    <w:rsid w:val="00D3130D"/>
    <w:rsid w:val="00D31358"/>
    <w:rsid w:val="00D31E13"/>
    <w:rsid w:val="00D321AD"/>
    <w:rsid w:val="00D32A81"/>
    <w:rsid w:val="00D32D89"/>
    <w:rsid w:val="00D3307B"/>
    <w:rsid w:val="00D33436"/>
    <w:rsid w:val="00D33944"/>
    <w:rsid w:val="00D33D46"/>
    <w:rsid w:val="00D34087"/>
    <w:rsid w:val="00D34627"/>
    <w:rsid w:val="00D3465F"/>
    <w:rsid w:val="00D3574A"/>
    <w:rsid w:val="00D368E7"/>
    <w:rsid w:val="00D369B0"/>
    <w:rsid w:val="00D36AE0"/>
    <w:rsid w:val="00D372D9"/>
    <w:rsid w:val="00D4006B"/>
    <w:rsid w:val="00D40CEF"/>
    <w:rsid w:val="00D41398"/>
    <w:rsid w:val="00D41603"/>
    <w:rsid w:val="00D416D7"/>
    <w:rsid w:val="00D41E71"/>
    <w:rsid w:val="00D42AC5"/>
    <w:rsid w:val="00D42EED"/>
    <w:rsid w:val="00D4346D"/>
    <w:rsid w:val="00D4348E"/>
    <w:rsid w:val="00D43650"/>
    <w:rsid w:val="00D44FDB"/>
    <w:rsid w:val="00D455C2"/>
    <w:rsid w:val="00D46064"/>
    <w:rsid w:val="00D507E6"/>
    <w:rsid w:val="00D51E32"/>
    <w:rsid w:val="00D5306D"/>
    <w:rsid w:val="00D5311D"/>
    <w:rsid w:val="00D531B5"/>
    <w:rsid w:val="00D5376A"/>
    <w:rsid w:val="00D546F0"/>
    <w:rsid w:val="00D54AAB"/>
    <w:rsid w:val="00D54DA0"/>
    <w:rsid w:val="00D5597A"/>
    <w:rsid w:val="00D55A0F"/>
    <w:rsid w:val="00D56881"/>
    <w:rsid w:val="00D56A0D"/>
    <w:rsid w:val="00D56ABF"/>
    <w:rsid w:val="00D56C58"/>
    <w:rsid w:val="00D570F3"/>
    <w:rsid w:val="00D57460"/>
    <w:rsid w:val="00D575A1"/>
    <w:rsid w:val="00D576E4"/>
    <w:rsid w:val="00D57831"/>
    <w:rsid w:val="00D5783F"/>
    <w:rsid w:val="00D57894"/>
    <w:rsid w:val="00D57C37"/>
    <w:rsid w:val="00D60062"/>
    <w:rsid w:val="00D61710"/>
    <w:rsid w:val="00D61762"/>
    <w:rsid w:val="00D6196E"/>
    <w:rsid w:val="00D627E7"/>
    <w:rsid w:val="00D63330"/>
    <w:rsid w:val="00D639D9"/>
    <w:rsid w:val="00D63A27"/>
    <w:rsid w:val="00D63AD5"/>
    <w:rsid w:val="00D63AF2"/>
    <w:rsid w:val="00D64224"/>
    <w:rsid w:val="00D64E3A"/>
    <w:rsid w:val="00D65514"/>
    <w:rsid w:val="00D65689"/>
    <w:rsid w:val="00D65C31"/>
    <w:rsid w:val="00D661A8"/>
    <w:rsid w:val="00D66D85"/>
    <w:rsid w:val="00D67D46"/>
    <w:rsid w:val="00D705F1"/>
    <w:rsid w:val="00D711C3"/>
    <w:rsid w:val="00D7167A"/>
    <w:rsid w:val="00D71B32"/>
    <w:rsid w:val="00D71E98"/>
    <w:rsid w:val="00D72B21"/>
    <w:rsid w:val="00D72DB1"/>
    <w:rsid w:val="00D73E92"/>
    <w:rsid w:val="00D7434C"/>
    <w:rsid w:val="00D7453E"/>
    <w:rsid w:val="00D747A4"/>
    <w:rsid w:val="00D74B8C"/>
    <w:rsid w:val="00D74B92"/>
    <w:rsid w:val="00D7503D"/>
    <w:rsid w:val="00D75582"/>
    <w:rsid w:val="00D75A81"/>
    <w:rsid w:val="00D75BE6"/>
    <w:rsid w:val="00D7635B"/>
    <w:rsid w:val="00D7687D"/>
    <w:rsid w:val="00D76967"/>
    <w:rsid w:val="00D76A65"/>
    <w:rsid w:val="00D76B18"/>
    <w:rsid w:val="00D76B66"/>
    <w:rsid w:val="00D76BE1"/>
    <w:rsid w:val="00D7702E"/>
    <w:rsid w:val="00D77C72"/>
    <w:rsid w:val="00D80CC7"/>
    <w:rsid w:val="00D81ADB"/>
    <w:rsid w:val="00D81FB5"/>
    <w:rsid w:val="00D8202A"/>
    <w:rsid w:val="00D8281F"/>
    <w:rsid w:val="00D831FC"/>
    <w:rsid w:val="00D83693"/>
    <w:rsid w:val="00D84170"/>
    <w:rsid w:val="00D844BA"/>
    <w:rsid w:val="00D84AC2"/>
    <w:rsid w:val="00D84ACF"/>
    <w:rsid w:val="00D850FF"/>
    <w:rsid w:val="00D8581C"/>
    <w:rsid w:val="00D8584C"/>
    <w:rsid w:val="00D85B3A"/>
    <w:rsid w:val="00D87A93"/>
    <w:rsid w:val="00D87F8D"/>
    <w:rsid w:val="00D9006B"/>
    <w:rsid w:val="00D90198"/>
    <w:rsid w:val="00D90755"/>
    <w:rsid w:val="00D90A74"/>
    <w:rsid w:val="00D91397"/>
    <w:rsid w:val="00D916B4"/>
    <w:rsid w:val="00D91854"/>
    <w:rsid w:val="00D919AA"/>
    <w:rsid w:val="00D91BE5"/>
    <w:rsid w:val="00D91C4B"/>
    <w:rsid w:val="00D91CEE"/>
    <w:rsid w:val="00D924C0"/>
    <w:rsid w:val="00D92849"/>
    <w:rsid w:val="00D928AD"/>
    <w:rsid w:val="00D92979"/>
    <w:rsid w:val="00D92ED5"/>
    <w:rsid w:val="00D93007"/>
    <w:rsid w:val="00D93321"/>
    <w:rsid w:val="00D9376B"/>
    <w:rsid w:val="00D93CF0"/>
    <w:rsid w:val="00D94261"/>
    <w:rsid w:val="00D94299"/>
    <w:rsid w:val="00D94588"/>
    <w:rsid w:val="00D94C28"/>
    <w:rsid w:val="00D94F63"/>
    <w:rsid w:val="00D95647"/>
    <w:rsid w:val="00D95A2B"/>
    <w:rsid w:val="00D9686F"/>
    <w:rsid w:val="00D974AD"/>
    <w:rsid w:val="00D97949"/>
    <w:rsid w:val="00DA0015"/>
    <w:rsid w:val="00DA1452"/>
    <w:rsid w:val="00DA16AE"/>
    <w:rsid w:val="00DA2254"/>
    <w:rsid w:val="00DA23CF"/>
    <w:rsid w:val="00DA2EEF"/>
    <w:rsid w:val="00DA37A8"/>
    <w:rsid w:val="00DA3CE9"/>
    <w:rsid w:val="00DA4053"/>
    <w:rsid w:val="00DA4D1E"/>
    <w:rsid w:val="00DA58B2"/>
    <w:rsid w:val="00DA58E1"/>
    <w:rsid w:val="00DA649B"/>
    <w:rsid w:val="00DA7B74"/>
    <w:rsid w:val="00DB00E6"/>
    <w:rsid w:val="00DB020C"/>
    <w:rsid w:val="00DB0EA3"/>
    <w:rsid w:val="00DB1D5C"/>
    <w:rsid w:val="00DB25EC"/>
    <w:rsid w:val="00DB2748"/>
    <w:rsid w:val="00DB3166"/>
    <w:rsid w:val="00DB34E4"/>
    <w:rsid w:val="00DB3FB9"/>
    <w:rsid w:val="00DB4516"/>
    <w:rsid w:val="00DB53C2"/>
    <w:rsid w:val="00DB6279"/>
    <w:rsid w:val="00DB7765"/>
    <w:rsid w:val="00DB7842"/>
    <w:rsid w:val="00DB794B"/>
    <w:rsid w:val="00DC1F6C"/>
    <w:rsid w:val="00DC1FBE"/>
    <w:rsid w:val="00DC2761"/>
    <w:rsid w:val="00DC2C3A"/>
    <w:rsid w:val="00DC300C"/>
    <w:rsid w:val="00DC31E6"/>
    <w:rsid w:val="00DC33B4"/>
    <w:rsid w:val="00DC5960"/>
    <w:rsid w:val="00DC5C27"/>
    <w:rsid w:val="00DC6966"/>
    <w:rsid w:val="00DC6C15"/>
    <w:rsid w:val="00DC6DD9"/>
    <w:rsid w:val="00DC78D8"/>
    <w:rsid w:val="00DC7A65"/>
    <w:rsid w:val="00DC7AC6"/>
    <w:rsid w:val="00DC7AF3"/>
    <w:rsid w:val="00DC7C6B"/>
    <w:rsid w:val="00DD0015"/>
    <w:rsid w:val="00DD0BC6"/>
    <w:rsid w:val="00DD12E4"/>
    <w:rsid w:val="00DD1933"/>
    <w:rsid w:val="00DD1C58"/>
    <w:rsid w:val="00DD2D28"/>
    <w:rsid w:val="00DD36DF"/>
    <w:rsid w:val="00DD370A"/>
    <w:rsid w:val="00DD3ABB"/>
    <w:rsid w:val="00DD5460"/>
    <w:rsid w:val="00DD5B11"/>
    <w:rsid w:val="00DD69F6"/>
    <w:rsid w:val="00DD7033"/>
    <w:rsid w:val="00DD7BE0"/>
    <w:rsid w:val="00DD7DCF"/>
    <w:rsid w:val="00DD7EA6"/>
    <w:rsid w:val="00DE0181"/>
    <w:rsid w:val="00DE0374"/>
    <w:rsid w:val="00DE0A81"/>
    <w:rsid w:val="00DE2607"/>
    <w:rsid w:val="00DE26CF"/>
    <w:rsid w:val="00DE2D12"/>
    <w:rsid w:val="00DE3827"/>
    <w:rsid w:val="00DE3E92"/>
    <w:rsid w:val="00DE40B1"/>
    <w:rsid w:val="00DE428D"/>
    <w:rsid w:val="00DE58FA"/>
    <w:rsid w:val="00DE6573"/>
    <w:rsid w:val="00DE6816"/>
    <w:rsid w:val="00DE7537"/>
    <w:rsid w:val="00DF0619"/>
    <w:rsid w:val="00DF074B"/>
    <w:rsid w:val="00DF35E2"/>
    <w:rsid w:val="00DF3973"/>
    <w:rsid w:val="00DF3D47"/>
    <w:rsid w:val="00DF3F16"/>
    <w:rsid w:val="00DF4164"/>
    <w:rsid w:val="00DF4F03"/>
    <w:rsid w:val="00DF588F"/>
    <w:rsid w:val="00DF596C"/>
    <w:rsid w:val="00DF6479"/>
    <w:rsid w:val="00DF7819"/>
    <w:rsid w:val="00E00406"/>
    <w:rsid w:val="00E00B73"/>
    <w:rsid w:val="00E00E5E"/>
    <w:rsid w:val="00E00F49"/>
    <w:rsid w:val="00E00FE7"/>
    <w:rsid w:val="00E018B6"/>
    <w:rsid w:val="00E01D44"/>
    <w:rsid w:val="00E01F77"/>
    <w:rsid w:val="00E02ED6"/>
    <w:rsid w:val="00E03DB0"/>
    <w:rsid w:val="00E04699"/>
    <w:rsid w:val="00E04EEA"/>
    <w:rsid w:val="00E059F3"/>
    <w:rsid w:val="00E05B7B"/>
    <w:rsid w:val="00E05C54"/>
    <w:rsid w:val="00E05F59"/>
    <w:rsid w:val="00E06232"/>
    <w:rsid w:val="00E06255"/>
    <w:rsid w:val="00E07977"/>
    <w:rsid w:val="00E07ACA"/>
    <w:rsid w:val="00E10490"/>
    <w:rsid w:val="00E107EC"/>
    <w:rsid w:val="00E11ECD"/>
    <w:rsid w:val="00E1312C"/>
    <w:rsid w:val="00E132AD"/>
    <w:rsid w:val="00E134B9"/>
    <w:rsid w:val="00E1373D"/>
    <w:rsid w:val="00E13A8D"/>
    <w:rsid w:val="00E13F7D"/>
    <w:rsid w:val="00E14227"/>
    <w:rsid w:val="00E148A6"/>
    <w:rsid w:val="00E148D3"/>
    <w:rsid w:val="00E15089"/>
    <w:rsid w:val="00E154A0"/>
    <w:rsid w:val="00E15DEE"/>
    <w:rsid w:val="00E1647F"/>
    <w:rsid w:val="00E165B0"/>
    <w:rsid w:val="00E165E9"/>
    <w:rsid w:val="00E16E97"/>
    <w:rsid w:val="00E17315"/>
    <w:rsid w:val="00E20991"/>
    <w:rsid w:val="00E212E1"/>
    <w:rsid w:val="00E21945"/>
    <w:rsid w:val="00E219D5"/>
    <w:rsid w:val="00E21B24"/>
    <w:rsid w:val="00E2309E"/>
    <w:rsid w:val="00E236C7"/>
    <w:rsid w:val="00E23AEA"/>
    <w:rsid w:val="00E246C8"/>
    <w:rsid w:val="00E25026"/>
    <w:rsid w:val="00E25239"/>
    <w:rsid w:val="00E25A43"/>
    <w:rsid w:val="00E260FB"/>
    <w:rsid w:val="00E263D0"/>
    <w:rsid w:val="00E3083B"/>
    <w:rsid w:val="00E31ED1"/>
    <w:rsid w:val="00E31F8F"/>
    <w:rsid w:val="00E32B18"/>
    <w:rsid w:val="00E32E0F"/>
    <w:rsid w:val="00E330A8"/>
    <w:rsid w:val="00E33371"/>
    <w:rsid w:val="00E33920"/>
    <w:rsid w:val="00E3459F"/>
    <w:rsid w:val="00E34D25"/>
    <w:rsid w:val="00E34F91"/>
    <w:rsid w:val="00E352C6"/>
    <w:rsid w:val="00E3630A"/>
    <w:rsid w:val="00E36444"/>
    <w:rsid w:val="00E36581"/>
    <w:rsid w:val="00E36630"/>
    <w:rsid w:val="00E36635"/>
    <w:rsid w:val="00E36848"/>
    <w:rsid w:val="00E37736"/>
    <w:rsid w:val="00E37EB5"/>
    <w:rsid w:val="00E40671"/>
    <w:rsid w:val="00E40E5E"/>
    <w:rsid w:val="00E415C0"/>
    <w:rsid w:val="00E418C3"/>
    <w:rsid w:val="00E41FC7"/>
    <w:rsid w:val="00E42E9D"/>
    <w:rsid w:val="00E43082"/>
    <w:rsid w:val="00E43ED6"/>
    <w:rsid w:val="00E445BF"/>
    <w:rsid w:val="00E44B38"/>
    <w:rsid w:val="00E4512D"/>
    <w:rsid w:val="00E457CE"/>
    <w:rsid w:val="00E4638F"/>
    <w:rsid w:val="00E46542"/>
    <w:rsid w:val="00E47041"/>
    <w:rsid w:val="00E47910"/>
    <w:rsid w:val="00E47CF2"/>
    <w:rsid w:val="00E509FF"/>
    <w:rsid w:val="00E51806"/>
    <w:rsid w:val="00E51DEA"/>
    <w:rsid w:val="00E51F41"/>
    <w:rsid w:val="00E5304E"/>
    <w:rsid w:val="00E53059"/>
    <w:rsid w:val="00E534AF"/>
    <w:rsid w:val="00E53D67"/>
    <w:rsid w:val="00E53F9D"/>
    <w:rsid w:val="00E53FDB"/>
    <w:rsid w:val="00E54273"/>
    <w:rsid w:val="00E545D3"/>
    <w:rsid w:val="00E5485B"/>
    <w:rsid w:val="00E54FB1"/>
    <w:rsid w:val="00E5630F"/>
    <w:rsid w:val="00E564B7"/>
    <w:rsid w:val="00E56EC5"/>
    <w:rsid w:val="00E57F99"/>
    <w:rsid w:val="00E6006D"/>
    <w:rsid w:val="00E609C5"/>
    <w:rsid w:val="00E615C0"/>
    <w:rsid w:val="00E618CA"/>
    <w:rsid w:val="00E61B8E"/>
    <w:rsid w:val="00E62335"/>
    <w:rsid w:val="00E625A0"/>
    <w:rsid w:val="00E62687"/>
    <w:rsid w:val="00E63113"/>
    <w:rsid w:val="00E6313E"/>
    <w:rsid w:val="00E64EFE"/>
    <w:rsid w:val="00E64FC1"/>
    <w:rsid w:val="00E650F7"/>
    <w:rsid w:val="00E65C68"/>
    <w:rsid w:val="00E66289"/>
    <w:rsid w:val="00E66978"/>
    <w:rsid w:val="00E66A56"/>
    <w:rsid w:val="00E66C17"/>
    <w:rsid w:val="00E66D13"/>
    <w:rsid w:val="00E670C2"/>
    <w:rsid w:val="00E701C1"/>
    <w:rsid w:val="00E70255"/>
    <w:rsid w:val="00E70534"/>
    <w:rsid w:val="00E708A0"/>
    <w:rsid w:val="00E71AF6"/>
    <w:rsid w:val="00E724B0"/>
    <w:rsid w:val="00E73AE8"/>
    <w:rsid w:val="00E74316"/>
    <w:rsid w:val="00E7444B"/>
    <w:rsid w:val="00E74AA2"/>
    <w:rsid w:val="00E75636"/>
    <w:rsid w:val="00E759E0"/>
    <w:rsid w:val="00E75EA5"/>
    <w:rsid w:val="00E760F2"/>
    <w:rsid w:val="00E76340"/>
    <w:rsid w:val="00E77AE5"/>
    <w:rsid w:val="00E77D47"/>
    <w:rsid w:val="00E8074C"/>
    <w:rsid w:val="00E80D45"/>
    <w:rsid w:val="00E8157D"/>
    <w:rsid w:val="00E81CDC"/>
    <w:rsid w:val="00E81F29"/>
    <w:rsid w:val="00E825B6"/>
    <w:rsid w:val="00E83667"/>
    <w:rsid w:val="00E83D67"/>
    <w:rsid w:val="00E8404C"/>
    <w:rsid w:val="00E84541"/>
    <w:rsid w:val="00E85261"/>
    <w:rsid w:val="00E8559C"/>
    <w:rsid w:val="00E8562D"/>
    <w:rsid w:val="00E857B6"/>
    <w:rsid w:val="00E85A93"/>
    <w:rsid w:val="00E866A9"/>
    <w:rsid w:val="00E86ACA"/>
    <w:rsid w:val="00E87194"/>
    <w:rsid w:val="00E87ABD"/>
    <w:rsid w:val="00E9080D"/>
    <w:rsid w:val="00E9111D"/>
    <w:rsid w:val="00E91CFC"/>
    <w:rsid w:val="00E933ED"/>
    <w:rsid w:val="00E93620"/>
    <w:rsid w:val="00E936FE"/>
    <w:rsid w:val="00E937DC"/>
    <w:rsid w:val="00E94BD6"/>
    <w:rsid w:val="00E94F6F"/>
    <w:rsid w:val="00E95C32"/>
    <w:rsid w:val="00E96A23"/>
    <w:rsid w:val="00E96E56"/>
    <w:rsid w:val="00E97254"/>
    <w:rsid w:val="00E9743A"/>
    <w:rsid w:val="00E974D5"/>
    <w:rsid w:val="00E976B1"/>
    <w:rsid w:val="00E97BE1"/>
    <w:rsid w:val="00EA0933"/>
    <w:rsid w:val="00EA0975"/>
    <w:rsid w:val="00EA0AF8"/>
    <w:rsid w:val="00EA0F4A"/>
    <w:rsid w:val="00EA12A5"/>
    <w:rsid w:val="00EA1A75"/>
    <w:rsid w:val="00EA2A27"/>
    <w:rsid w:val="00EA2EA4"/>
    <w:rsid w:val="00EA31D3"/>
    <w:rsid w:val="00EA3235"/>
    <w:rsid w:val="00EA39C2"/>
    <w:rsid w:val="00EA39C4"/>
    <w:rsid w:val="00EA3B42"/>
    <w:rsid w:val="00EA3C8B"/>
    <w:rsid w:val="00EA3D0C"/>
    <w:rsid w:val="00EA585B"/>
    <w:rsid w:val="00EA6158"/>
    <w:rsid w:val="00EA6654"/>
    <w:rsid w:val="00EA73FF"/>
    <w:rsid w:val="00EB12DC"/>
    <w:rsid w:val="00EB19A3"/>
    <w:rsid w:val="00EB1D56"/>
    <w:rsid w:val="00EB26A8"/>
    <w:rsid w:val="00EB33C2"/>
    <w:rsid w:val="00EB35E7"/>
    <w:rsid w:val="00EB3893"/>
    <w:rsid w:val="00EB4402"/>
    <w:rsid w:val="00EB4AF4"/>
    <w:rsid w:val="00EB4DC8"/>
    <w:rsid w:val="00EB5881"/>
    <w:rsid w:val="00EB74F9"/>
    <w:rsid w:val="00EB7D3E"/>
    <w:rsid w:val="00EB7F6C"/>
    <w:rsid w:val="00EC077F"/>
    <w:rsid w:val="00EC1753"/>
    <w:rsid w:val="00EC1CC0"/>
    <w:rsid w:val="00EC2199"/>
    <w:rsid w:val="00EC2807"/>
    <w:rsid w:val="00EC2C02"/>
    <w:rsid w:val="00EC2E32"/>
    <w:rsid w:val="00EC3C1B"/>
    <w:rsid w:val="00EC3C72"/>
    <w:rsid w:val="00EC44EF"/>
    <w:rsid w:val="00EC4DC0"/>
    <w:rsid w:val="00EC4EA2"/>
    <w:rsid w:val="00EC5E26"/>
    <w:rsid w:val="00ED1A6D"/>
    <w:rsid w:val="00ED23AD"/>
    <w:rsid w:val="00ED23F1"/>
    <w:rsid w:val="00ED330C"/>
    <w:rsid w:val="00ED3AA8"/>
    <w:rsid w:val="00ED5269"/>
    <w:rsid w:val="00ED5773"/>
    <w:rsid w:val="00ED5A32"/>
    <w:rsid w:val="00ED6254"/>
    <w:rsid w:val="00ED65BB"/>
    <w:rsid w:val="00ED68EE"/>
    <w:rsid w:val="00ED6C19"/>
    <w:rsid w:val="00ED784F"/>
    <w:rsid w:val="00ED7BF8"/>
    <w:rsid w:val="00ED7F03"/>
    <w:rsid w:val="00EE024B"/>
    <w:rsid w:val="00EE0441"/>
    <w:rsid w:val="00EE12AB"/>
    <w:rsid w:val="00EE1E09"/>
    <w:rsid w:val="00EE1FB8"/>
    <w:rsid w:val="00EE2035"/>
    <w:rsid w:val="00EE2196"/>
    <w:rsid w:val="00EE2404"/>
    <w:rsid w:val="00EE2454"/>
    <w:rsid w:val="00EE259F"/>
    <w:rsid w:val="00EE2DF2"/>
    <w:rsid w:val="00EE337B"/>
    <w:rsid w:val="00EE3F1C"/>
    <w:rsid w:val="00EE51F2"/>
    <w:rsid w:val="00EE5E68"/>
    <w:rsid w:val="00EE644A"/>
    <w:rsid w:val="00EE65BC"/>
    <w:rsid w:val="00EE73CE"/>
    <w:rsid w:val="00EE7C55"/>
    <w:rsid w:val="00EF0B3B"/>
    <w:rsid w:val="00EF0CD8"/>
    <w:rsid w:val="00EF35B1"/>
    <w:rsid w:val="00EF4A63"/>
    <w:rsid w:val="00EF4C60"/>
    <w:rsid w:val="00EF58B3"/>
    <w:rsid w:val="00EF599B"/>
    <w:rsid w:val="00EF5A16"/>
    <w:rsid w:val="00EF6554"/>
    <w:rsid w:val="00EF6757"/>
    <w:rsid w:val="00EF67DA"/>
    <w:rsid w:val="00EF74C8"/>
    <w:rsid w:val="00F00051"/>
    <w:rsid w:val="00F00288"/>
    <w:rsid w:val="00F014C6"/>
    <w:rsid w:val="00F015DB"/>
    <w:rsid w:val="00F01776"/>
    <w:rsid w:val="00F01D55"/>
    <w:rsid w:val="00F0267A"/>
    <w:rsid w:val="00F028DE"/>
    <w:rsid w:val="00F02BEE"/>
    <w:rsid w:val="00F02C4C"/>
    <w:rsid w:val="00F030AE"/>
    <w:rsid w:val="00F03FF8"/>
    <w:rsid w:val="00F04521"/>
    <w:rsid w:val="00F04810"/>
    <w:rsid w:val="00F04A3F"/>
    <w:rsid w:val="00F04CAE"/>
    <w:rsid w:val="00F05913"/>
    <w:rsid w:val="00F064EA"/>
    <w:rsid w:val="00F06E9C"/>
    <w:rsid w:val="00F073BE"/>
    <w:rsid w:val="00F07901"/>
    <w:rsid w:val="00F103C6"/>
    <w:rsid w:val="00F1087F"/>
    <w:rsid w:val="00F110B8"/>
    <w:rsid w:val="00F11616"/>
    <w:rsid w:val="00F11A16"/>
    <w:rsid w:val="00F11E82"/>
    <w:rsid w:val="00F1237A"/>
    <w:rsid w:val="00F12554"/>
    <w:rsid w:val="00F12D77"/>
    <w:rsid w:val="00F13B19"/>
    <w:rsid w:val="00F14B13"/>
    <w:rsid w:val="00F14EF2"/>
    <w:rsid w:val="00F14F58"/>
    <w:rsid w:val="00F150DF"/>
    <w:rsid w:val="00F15173"/>
    <w:rsid w:val="00F15E32"/>
    <w:rsid w:val="00F16573"/>
    <w:rsid w:val="00F16804"/>
    <w:rsid w:val="00F20933"/>
    <w:rsid w:val="00F211EE"/>
    <w:rsid w:val="00F21A7A"/>
    <w:rsid w:val="00F22DAE"/>
    <w:rsid w:val="00F22E0F"/>
    <w:rsid w:val="00F2374C"/>
    <w:rsid w:val="00F237A5"/>
    <w:rsid w:val="00F2384F"/>
    <w:rsid w:val="00F239B6"/>
    <w:rsid w:val="00F2429C"/>
    <w:rsid w:val="00F2439C"/>
    <w:rsid w:val="00F24F4D"/>
    <w:rsid w:val="00F25194"/>
    <w:rsid w:val="00F26732"/>
    <w:rsid w:val="00F30347"/>
    <w:rsid w:val="00F3074E"/>
    <w:rsid w:val="00F30A7E"/>
    <w:rsid w:val="00F30B1E"/>
    <w:rsid w:val="00F30B54"/>
    <w:rsid w:val="00F318AB"/>
    <w:rsid w:val="00F31E38"/>
    <w:rsid w:val="00F320DF"/>
    <w:rsid w:val="00F3226F"/>
    <w:rsid w:val="00F32672"/>
    <w:rsid w:val="00F33F84"/>
    <w:rsid w:val="00F3414D"/>
    <w:rsid w:val="00F341DD"/>
    <w:rsid w:val="00F34999"/>
    <w:rsid w:val="00F34A41"/>
    <w:rsid w:val="00F34B30"/>
    <w:rsid w:val="00F34D8C"/>
    <w:rsid w:val="00F35791"/>
    <w:rsid w:val="00F35ECD"/>
    <w:rsid w:val="00F36169"/>
    <w:rsid w:val="00F36970"/>
    <w:rsid w:val="00F36ED2"/>
    <w:rsid w:val="00F37818"/>
    <w:rsid w:val="00F37DD0"/>
    <w:rsid w:val="00F4079D"/>
    <w:rsid w:val="00F41950"/>
    <w:rsid w:val="00F41C79"/>
    <w:rsid w:val="00F42053"/>
    <w:rsid w:val="00F42F96"/>
    <w:rsid w:val="00F43835"/>
    <w:rsid w:val="00F43E0A"/>
    <w:rsid w:val="00F44089"/>
    <w:rsid w:val="00F448F4"/>
    <w:rsid w:val="00F44AB0"/>
    <w:rsid w:val="00F45242"/>
    <w:rsid w:val="00F45C23"/>
    <w:rsid w:val="00F45FC0"/>
    <w:rsid w:val="00F46351"/>
    <w:rsid w:val="00F46D70"/>
    <w:rsid w:val="00F46F92"/>
    <w:rsid w:val="00F46FA3"/>
    <w:rsid w:val="00F47143"/>
    <w:rsid w:val="00F47F09"/>
    <w:rsid w:val="00F50371"/>
    <w:rsid w:val="00F50425"/>
    <w:rsid w:val="00F5170C"/>
    <w:rsid w:val="00F51EF9"/>
    <w:rsid w:val="00F52DF7"/>
    <w:rsid w:val="00F52F62"/>
    <w:rsid w:val="00F5382A"/>
    <w:rsid w:val="00F53A66"/>
    <w:rsid w:val="00F53ACE"/>
    <w:rsid w:val="00F5492C"/>
    <w:rsid w:val="00F54AD1"/>
    <w:rsid w:val="00F54ADB"/>
    <w:rsid w:val="00F54CD2"/>
    <w:rsid w:val="00F551C7"/>
    <w:rsid w:val="00F55CCB"/>
    <w:rsid w:val="00F55FFC"/>
    <w:rsid w:val="00F56732"/>
    <w:rsid w:val="00F56BEC"/>
    <w:rsid w:val="00F56E66"/>
    <w:rsid w:val="00F571C8"/>
    <w:rsid w:val="00F57728"/>
    <w:rsid w:val="00F60708"/>
    <w:rsid w:val="00F60D1E"/>
    <w:rsid w:val="00F60D3E"/>
    <w:rsid w:val="00F6108A"/>
    <w:rsid w:val="00F61D70"/>
    <w:rsid w:val="00F62169"/>
    <w:rsid w:val="00F6223F"/>
    <w:rsid w:val="00F63911"/>
    <w:rsid w:val="00F6403C"/>
    <w:rsid w:val="00F64567"/>
    <w:rsid w:val="00F6457E"/>
    <w:rsid w:val="00F64E13"/>
    <w:rsid w:val="00F65271"/>
    <w:rsid w:val="00F65914"/>
    <w:rsid w:val="00F66804"/>
    <w:rsid w:val="00F67946"/>
    <w:rsid w:val="00F70B27"/>
    <w:rsid w:val="00F719DD"/>
    <w:rsid w:val="00F7205E"/>
    <w:rsid w:val="00F721F8"/>
    <w:rsid w:val="00F725F3"/>
    <w:rsid w:val="00F72C3B"/>
    <w:rsid w:val="00F7304E"/>
    <w:rsid w:val="00F73117"/>
    <w:rsid w:val="00F73215"/>
    <w:rsid w:val="00F7329C"/>
    <w:rsid w:val="00F738F5"/>
    <w:rsid w:val="00F739A7"/>
    <w:rsid w:val="00F73BE4"/>
    <w:rsid w:val="00F73F7D"/>
    <w:rsid w:val="00F749B0"/>
    <w:rsid w:val="00F75204"/>
    <w:rsid w:val="00F7529E"/>
    <w:rsid w:val="00F75803"/>
    <w:rsid w:val="00F75C29"/>
    <w:rsid w:val="00F77175"/>
    <w:rsid w:val="00F7723F"/>
    <w:rsid w:val="00F806B0"/>
    <w:rsid w:val="00F81C2F"/>
    <w:rsid w:val="00F8338E"/>
    <w:rsid w:val="00F8364E"/>
    <w:rsid w:val="00F84A74"/>
    <w:rsid w:val="00F84E0C"/>
    <w:rsid w:val="00F8589B"/>
    <w:rsid w:val="00F85AF1"/>
    <w:rsid w:val="00F85E60"/>
    <w:rsid w:val="00F86F5B"/>
    <w:rsid w:val="00F875F1"/>
    <w:rsid w:val="00F90BA4"/>
    <w:rsid w:val="00F913E8"/>
    <w:rsid w:val="00F922D2"/>
    <w:rsid w:val="00F92322"/>
    <w:rsid w:val="00F936A3"/>
    <w:rsid w:val="00F9417D"/>
    <w:rsid w:val="00F94452"/>
    <w:rsid w:val="00F945EB"/>
    <w:rsid w:val="00F94E5B"/>
    <w:rsid w:val="00F954F0"/>
    <w:rsid w:val="00F959A4"/>
    <w:rsid w:val="00F959FD"/>
    <w:rsid w:val="00F95E42"/>
    <w:rsid w:val="00F95FB4"/>
    <w:rsid w:val="00F96B24"/>
    <w:rsid w:val="00F96BA0"/>
    <w:rsid w:val="00F970AA"/>
    <w:rsid w:val="00F97B19"/>
    <w:rsid w:val="00F97B9A"/>
    <w:rsid w:val="00FA0105"/>
    <w:rsid w:val="00FA0954"/>
    <w:rsid w:val="00FA1991"/>
    <w:rsid w:val="00FA1E12"/>
    <w:rsid w:val="00FA264A"/>
    <w:rsid w:val="00FA33FB"/>
    <w:rsid w:val="00FA3960"/>
    <w:rsid w:val="00FA435D"/>
    <w:rsid w:val="00FA451B"/>
    <w:rsid w:val="00FA4D3F"/>
    <w:rsid w:val="00FA4EE4"/>
    <w:rsid w:val="00FA58E7"/>
    <w:rsid w:val="00FA5CD5"/>
    <w:rsid w:val="00FA61B4"/>
    <w:rsid w:val="00FA6A91"/>
    <w:rsid w:val="00FA6BAD"/>
    <w:rsid w:val="00FA6E32"/>
    <w:rsid w:val="00FA7295"/>
    <w:rsid w:val="00FA7CF6"/>
    <w:rsid w:val="00FB0D5E"/>
    <w:rsid w:val="00FB1848"/>
    <w:rsid w:val="00FB2EA7"/>
    <w:rsid w:val="00FB3A39"/>
    <w:rsid w:val="00FB3A49"/>
    <w:rsid w:val="00FB4062"/>
    <w:rsid w:val="00FB4076"/>
    <w:rsid w:val="00FB4114"/>
    <w:rsid w:val="00FB4214"/>
    <w:rsid w:val="00FB42AD"/>
    <w:rsid w:val="00FB4563"/>
    <w:rsid w:val="00FB494A"/>
    <w:rsid w:val="00FB5073"/>
    <w:rsid w:val="00FB51DD"/>
    <w:rsid w:val="00FB5754"/>
    <w:rsid w:val="00FB5E23"/>
    <w:rsid w:val="00FB6679"/>
    <w:rsid w:val="00FB66F0"/>
    <w:rsid w:val="00FB6A19"/>
    <w:rsid w:val="00FB6BDB"/>
    <w:rsid w:val="00FB7086"/>
    <w:rsid w:val="00FB7599"/>
    <w:rsid w:val="00FB7D0E"/>
    <w:rsid w:val="00FC0236"/>
    <w:rsid w:val="00FC1443"/>
    <w:rsid w:val="00FC188E"/>
    <w:rsid w:val="00FC1A31"/>
    <w:rsid w:val="00FC1EFE"/>
    <w:rsid w:val="00FC26FB"/>
    <w:rsid w:val="00FC2E33"/>
    <w:rsid w:val="00FC2E70"/>
    <w:rsid w:val="00FC3250"/>
    <w:rsid w:val="00FC3431"/>
    <w:rsid w:val="00FC3AAC"/>
    <w:rsid w:val="00FC3C62"/>
    <w:rsid w:val="00FC41DA"/>
    <w:rsid w:val="00FC498F"/>
    <w:rsid w:val="00FC54E8"/>
    <w:rsid w:val="00FC5DD0"/>
    <w:rsid w:val="00FC5E37"/>
    <w:rsid w:val="00FC7574"/>
    <w:rsid w:val="00FC77D7"/>
    <w:rsid w:val="00FC7B31"/>
    <w:rsid w:val="00FC7B61"/>
    <w:rsid w:val="00FD0ED5"/>
    <w:rsid w:val="00FD15DD"/>
    <w:rsid w:val="00FD22AC"/>
    <w:rsid w:val="00FD27E6"/>
    <w:rsid w:val="00FD3044"/>
    <w:rsid w:val="00FD3373"/>
    <w:rsid w:val="00FD450C"/>
    <w:rsid w:val="00FD4ACD"/>
    <w:rsid w:val="00FD67D1"/>
    <w:rsid w:val="00FD6CD0"/>
    <w:rsid w:val="00FD733D"/>
    <w:rsid w:val="00FD73EA"/>
    <w:rsid w:val="00FD75FF"/>
    <w:rsid w:val="00FD7A39"/>
    <w:rsid w:val="00FE1267"/>
    <w:rsid w:val="00FE1DC6"/>
    <w:rsid w:val="00FE58A3"/>
    <w:rsid w:val="00FE5DB0"/>
    <w:rsid w:val="00FE5E39"/>
    <w:rsid w:val="00FE6745"/>
    <w:rsid w:val="00FE71DC"/>
    <w:rsid w:val="00FE72C4"/>
    <w:rsid w:val="00FE74C3"/>
    <w:rsid w:val="00FE74CD"/>
    <w:rsid w:val="00FF02D6"/>
    <w:rsid w:val="00FF08F9"/>
    <w:rsid w:val="00FF0C7C"/>
    <w:rsid w:val="00FF0D35"/>
    <w:rsid w:val="00FF277D"/>
    <w:rsid w:val="00FF3C5C"/>
    <w:rsid w:val="00FF4540"/>
    <w:rsid w:val="00FF4F7E"/>
    <w:rsid w:val="00FF52AD"/>
    <w:rsid w:val="00FF5530"/>
    <w:rsid w:val="00FF580D"/>
    <w:rsid w:val="00FF6505"/>
    <w:rsid w:val="00FF7696"/>
    <w:rsid w:val="00FF7757"/>
    <w:rsid w:val="00FF7938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 w:qFormat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2">
    <w:name w:val="Normal"/>
    <w:aliases w:val="正文基准"/>
    <w:rsid w:val="0004584F"/>
    <w:pPr>
      <w:topLinePunct/>
      <w:adjustRightInd w:val="0"/>
      <w:snapToGrid w:val="0"/>
      <w:spacing w:before="80" w:after="80" w:line="240" w:lineRule="atLeast"/>
      <w:ind w:left="1134"/>
    </w:pPr>
    <w:rPr>
      <w:rFonts w:ascii="HuaweiSans-Regular" w:eastAsia="方正兰亭黑简体" w:hAnsi="HuaweiSans-Regular" w:cs="Arial"/>
      <w:sz w:val="32"/>
      <w:szCs w:val="32"/>
    </w:rPr>
  </w:style>
  <w:style w:type="paragraph" w:styleId="1">
    <w:name w:val="heading 1"/>
    <w:aliases w:val="ALT+1"/>
    <w:basedOn w:val="a2"/>
    <w:next w:val="2"/>
    <w:link w:val="10"/>
    <w:autoRedefine/>
    <w:qFormat/>
    <w:rsid w:val="0004584F"/>
    <w:pPr>
      <w:keepNext/>
      <w:numPr>
        <w:numId w:val="3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 Sans" w:hAnsi="Huawei Sans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0"/>
    <w:autoRedefine/>
    <w:qFormat/>
    <w:rsid w:val="0004584F"/>
    <w:pPr>
      <w:keepNext/>
      <w:keepLines/>
      <w:numPr>
        <w:ilvl w:val="1"/>
        <w:numId w:val="3"/>
      </w:numPr>
      <w:spacing w:before="600"/>
      <w:outlineLvl w:val="1"/>
    </w:pPr>
    <w:rPr>
      <w:rFonts w:ascii="Huawei Sans" w:hAnsi="Huawei Sans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2"/>
    <w:link w:val="31"/>
    <w:autoRedefine/>
    <w:qFormat/>
    <w:rsid w:val="0004584F"/>
    <w:pPr>
      <w:keepNext/>
      <w:keepLines/>
      <w:numPr>
        <w:ilvl w:val="2"/>
        <w:numId w:val="3"/>
      </w:numPr>
      <w:spacing w:before="200"/>
      <w:outlineLvl w:val="2"/>
    </w:pPr>
    <w:rPr>
      <w:rFonts w:ascii="Huawei Sans" w:hAnsi="Huawei Sans"/>
      <w:noProof/>
    </w:rPr>
  </w:style>
  <w:style w:type="paragraph" w:styleId="4">
    <w:name w:val="heading 4"/>
    <w:aliases w:val="ALT+4"/>
    <w:basedOn w:val="a2"/>
    <w:next w:val="5"/>
    <w:link w:val="41"/>
    <w:autoRedefine/>
    <w:qFormat/>
    <w:rsid w:val="0004584F"/>
    <w:pPr>
      <w:keepNext/>
      <w:keepLines/>
      <w:numPr>
        <w:ilvl w:val="3"/>
        <w:numId w:val="3"/>
      </w:numPr>
      <w:outlineLvl w:val="3"/>
    </w:pPr>
    <w:rPr>
      <w:rFonts w:ascii="Huawei Sans" w:hAnsi="Huawei Sans"/>
      <w:noProof/>
      <w:sz w:val="28"/>
      <w:szCs w:val="28"/>
    </w:rPr>
  </w:style>
  <w:style w:type="paragraph" w:styleId="5">
    <w:name w:val="heading 5"/>
    <w:aliases w:val="ALT+5"/>
    <w:basedOn w:val="a2"/>
    <w:next w:val="BlockLabel"/>
    <w:autoRedefine/>
    <w:qFormat/>
    <w:rsid w:val="0004584F"/>
    <w:pPr>
      <w:keepNext/>
      <w:keepLines/>
      <w:numPr>
        <w:ilvl w:val="4"/>
        <w:numId w:val="3"/>
      </w:numPr>
      <w:outlineLvl w:val="4"/>
    </w:pPr>
    <w:rPr>
      <w:rFonts w:ascii="Huawei Sans" w:hAnsi="Huawei Sans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04584F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04584F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04584F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04584F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04584F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2"/>
    <w:rsid w:val="0004584F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04584F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a6">
    <w:name w:val="页眉 字符"/>
    <w:basedOn w:val="a3"/>
    <w:link w:val="a7"/>
    <w:semiHidden/>
    <w:rsid w:val="0004584F"/>
    <w:rPr>
      <w:rFonts w:cs="Arial"/>
      <w:kern w:val="2"/>
      <w:sz w:val="2"/>
      <w:szCs w:val="2"/>
    </w:rPr>
  </w:style>
  <w:style w:type="table" w:customStyle="1" w:styleId="TableNoFrame">
    <w:name w:val="Table No Frame"/>
    <w:basedOn w:val="a8"/>
    <w:semiHidden/>
    <w:rsid w:val="0004584F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04584F"/>
  </w:style>
  <w:style w:type="paragraph" w:customStyle="1" w:styleId="FigureDescription">
    <w:name w:val="Figure Description"/>
    <w:next w:val="Figure"/>
    <w:link w:val="FigureDescription0"/>
    <w:rsid w:val="0004584F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ascii="HuaweiSans-Regular" w:eastAsia="黑体" w:hAnsi="HuaweiSans-Regular" w:cs="Arial"/>
      <w:spacing w:val="-4"/>
      <w:kern w:val="2"/>
      <w:sz w:val="21"/>
      <w:szCs w:val="21"/>
    </w:rPr>
  </w:style>
  <w:style w:type="paragraph" w:customStyle="1" w:styleId="FigureText">
    <w:name w:val="Figure Text"/>
    <w:rsid w:val="0004584F"/>
    <w:pPr>
      <w:widowControl w:val="0"/>
      <w:adjustRightInd w:val="0"/>
      <w:snapToGrid w:val="0"/>
      <w:spacing w:line="240" w:lineRule="atLeast"/>
    </w:pPr>
    <w:rPr>
      <w:rFonts w:ascii="HuaweiSans-Regular" w:eastAsia="方正兰亭黑简体" w:hAnsi="HuaweiSans-Regular"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04584F"/>
    <w:pPr>
      <w:spacing w:before="0" w:after="0"/>
      <w:ind w:left="0"/>
    </w:pPr>
    <w:rPr>
      <w:sz w:val="20"/>
      <w:szCs w:val="20"/>
    </w:rPr>
  </w:style>
  <w:style w:type="paragraph" w:customStyle="1" w:styleId="HeadingRight">
    <w:name w:val="Heading Right"/>
    <w:basedOn w:val="a2"/>
    <w:rsid w:val="0004584F"/>
    <w:pPr>
      <w:spacing w:before="0" w:after="0"/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1"/>
    <w:next w:val="a2"/>
    <w:link w:val="Heading1NoNumber0"/>
    <w:rsid w:val="0004584F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04584F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04584F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04584F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04584F"/>
    <w:pPr>
      <w:spacing w:after="560"/>
    </w:pPr>
  </w:style>
  <w:style w:type="numbering" w:styleId="111111">
    <w:name w:val="Outline List 2"/>
    <w:basedOn w:val="a5"/>
    <w:semiHidden/>
    <w:rsid w:val="0004584F"/>
  </w:style>
  <w:style w:type="paragraph" w:customStyle="1" w:styleId="ItemList">
    <w:name w:val="Item List"/>
    <w:link w:val="ItemList0"/>
    <w:rsid w:val="0004584F"/>
    <w:pPr>
      <w:numPr>
        <w:numId w:val="4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04584F"/>
    <w:pPr>
      <w:numPr>
        <w:numId w:val="7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04584F"/>
    <w:pPr>
      <w:adjustRightInd w:val="0"/>
      <w:snapToGrid w:val="0"/>
      <w:spacing w:before="80" w:after="80" w:line="240" w:lineRule="atLeast"/>
      <w:ind w:left="2126"/>
    </w:pPr>
    <w:rPr>
      <w:rFonts w:ascii="HuaweiSans-Regular" w:eastAsia="方正兰亭黑简体" w:hAnsi="HuaweiSans-Regular" w:cs="Arial"/>
      <w:kern w:val="2"/>
      <w:sz w:val="21"/>
      <w:szCs w:val="21"/>
    </w:rPr>
  </w:style>
  <w:style w:type="paragraph" w:customStyle="1" w:styleId="ItemStep">
    <w:name w:val="Item Step"/>
    <w:rsid w:val="0004584F"/>
    <w:pPr>
      <w:numPr>
        <w:ilvl w:val="6"/>
        <w:numId w:val="3"/>
      </w:numPr>
      <w:adjustRightInd w:val="0"/>
      <w:snapToGrid w:val="0"/>
      <w:spacing w:before="80" w:after="80" w:line="240" w:lineRule="atLeast"/>
      <w:outlineLvl w:val="6"/>
    </w:pPr>
    <w:rPr>
      <w:rFonts w:ascii="HuaweiSans-Regular" w:eastAsia="方正兰亭黑简体" w:hAnsi="HuaweiSans-Regular" w:cs="Arial"/>
      <w:sz w:val="21"/>
      <w:szCs w:val="21"/>
    </w:rPr>
  </w:style>
  <w:style w:type="paragraph" w:customStyle="1" w:styleId="ManualTitle1">
    <w:name w:val="Manual Title1"/>
    <w:semiHidden/>
    <w:rsid w:val="0004584F"/>
    <w:rPr>
      <w:rFonts w:ascii="Arial" w:eastAsia="黑体" w:hAnsi="Arial" w:cs="Arial"/>
      <w:noProof/>
      <w:sz w:val="30"/>
      <w:szCs w:val="32"/>
      <w:lang w:eastAsia="en-US"/>
    </w:rPr>
  </w:style>
  <w:style w:type="paragraph" w:customStyle="1" w:styleId="CAUTIONHeading">
    <w:name w:val="CAUTION Heading"/>
    <w:basedOn w:val="a2"/>
    <w:rsid w:val="0004584F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04584F"/>
    <w:pPr>
      <w:keepNext/>
      <w:adjustRightInd w:val="0"/>
      <w:snapToGrid w:val="0"/>
      <w:spacing w:before="80" w:after="40" w:line="240" w:lineRule="atLeast"/>
    </w:pPr>
    <w:rPr>
      <w:rFonts w:ascii="HuaweiSans-Regular" w:eastAsia="黑体" w:hAnsi="HuaweiSans-Regular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04584F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04584F"/>
    <w:pPr>
      <w:widowControl w:val="0"/>
      <w:adjustRightInd w:val="0"/>
      <w:snapToGrid w:val="0"/>
      <w:spacing w:before="40" w:after="80" w:line="240" w:lineRule="atLeast"/>
      <w:ind w:left="170"/>
    </w:pPr>
    <w:rPr>
      <w:rFonts w:ascii="HuaweiSans-Regular" w:eastAsia="楷体_GB2312" w:hAnsi="HuaweiSans-Regular" w:cs="Arial"/>
      <w:iCs/>
      <w:kern w:val="2"/>
      <w:sz w:val="32"/>
      <w:szCs w:val="18"/>
    </w:rPr>
  </w:style>
  <w:style w:type="paragraph" w:customStyle="1" w:styleId="CAUTIONTextList">
    <w:name w:val="CAUTION Text List"/>
    <w:basedOn w:val="CAUTIONText"/>
    <w:rsid w:val="0004584F"/>
    <w:pPr>
      <w:keepNext/>
      <w:numPr>
        <w:numId w:val="10"/>
      </w:numPr>
    </w:pPr>
  </w:style>
  <w:style w:type="paragraph" w:customStyle="1" w:styleId="11">
    <w:name w:val="表格1"/>
    <w:basedOn w:val="TableHeading"/>
    <w:link w:val="12"/>
    <w:rsid w:val="0004584F"/>
    <w:pPr>
      <w:jc w:val="center"/>
    </w:pPr>
    <w:rPr>
      <w:b/>
    </w:rPr>
  </w:style>
  <w:style w:type="table" w:styleId="a8">
    <w:name w:val="Table Grid"/>
    <w:basedOn w:val="a4"/>
    <w:rsid w:val="0004584F"/>
    <w:pPr>
      <w:widowControl w:val="0"/>
      <w:adjustRightInd w:val="0"/>
      <w:snapToGrid w:val="0"/>
      <w:jc w:val="both"/>
    </w:pPr>
    <w:rPr>
      <w:rFonts w:ascii="HuaweiSans-Regular" w:eastAsia="方正兰亭黑简体" w:hAnsi="HuaweiSans-Regular" w:cs="Arial"/>
      <w:sz w:val="32"/>
      <w:szCs w:val="32"/>
    </w:rPr>
    <w:tblPr>
      <w:tblInd w:w="113" w:type="dxa"/>
    </w:tblPr>
  </w:style>
  <w:style w:type="paragraph" w:customStyle="1" w:styleId="Step">
    <w:name w:val="Step"/>
    <w:basedOn w:val="a2"/>
    <w:link w:val="Step0"/>
    <w:rsid w:val="0004584F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2"/>
    <w:rsid w:val="0004584F"/>
    <w:pPr>
      <w:numPr>
        <w:numId w:val="5"/>
      </w:numPr>
    </w:pPr>
  </w:style>
  <w:style w:type="paragraph" w:customStyle="1" w:styleId="SubItemListText">
    <w:name w:val="Sub Item List Text"/>
    <w:rsid w:val="0004584F"/>
    <w:pPr>
      <w:adjustRightInd w:val="0"/>
      <w:snapToGrid w:val="0"/>
      <w:spacing w:before="80" w:after="80" w:line="240" w:lineRule="atLeast"/>
      <w:ind w:left="2410"/>
    </w:pPr>
    <w:rPr>
      <w:rFonts w:ascii="HuaweiSans-Regular" w:eastAsia="方正兰亭黑简体" w:hAnsi="HuaweiSans-Regular" w:cs="Arial"/>
      <w:kern w:val="2"/>
      <w:sz w:val="21"/>
      <w:szCs w:val="21"/>
    </w:rPr>
  </w:style>
  <w:style w:type="paragraph" w:styleId="a9">
    <w:name w:val="Title"/>
    <w:basedOn w:val="a2"/>
    <w:semiHidden/>
    <w:qFormat/>
    <w:rsid w:val="0004584F"/>
    <w:pPr>
      <w:spacing w:before="240" w:after="60"/>
      <w:jc w:val="center"/>
      <w:outlineLvl w:val="0"/>
    </w:pPr>
    <w:rPr>
      <w:rFonts w:ascii="Arial" w:hAnsi="Arial"/>
      <w:b/>
      <w:bCs/>
    </w:rPr>
  </w:style>
  <w:style w:type="table" w:styleId="aa">
    <w:name w:val="Table Professional"/>
    <w:basedOn w:val="a4"/>
    <w:semiHidden/>
    <w:rsid w:val="0004584F"/>
    <w:pPr>
      <w:widowControl w:val="0"/>
      <w:jc w:val="both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link w:val="TableDescription0"/>
    <w:rsid w:val="0004584F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04584F"/>
    <w:rPr>
      <w:sz w:val="18"/>
      <w:szCs w:val="18"/>
    </w:rPr>
  </w:style>
  <w:style w:type="paragraph" w:customStyle="1" w:styleId="TerminalDisplay">
    <w:name w:val="Terminal Display"/>
    <w:rsid w:val="0004584F"/>
    <w:pPr>
      <w:snapToGrid w:val="0"/>
      <w:spacing w:line="240" w:lineRule="atLeast"/>
      <w:ind w:left="1701"/>
    </w:pPr>
    <w:rPr>
      <w:rFonts w:ascii="Courier New" w:eastAsia="方正兰亭黑简体" w:hAnsi="Courier New" w:cs="Courier New"/>
      <w:snapToGrid w:val="0"/>
      <w:spacing w:val="-1"/>
      <w:sz w:val="21"/>
      <w:szCs w:val="16"/>
    </w:rPr>
  </w:style>
  <w:style w:type="paragraph" w:styleId="TOC1">
    <w:name w:val="toc 1"/>
    <w:basedOn w:val="a2"/>
    <w:next w:val="a2"/>
    <w:uiPriority w:val="39"/>
    <w:rsid w:val="0004584F"/>
    <w:pPr>
      <w:ind w:left="0"/>
    </w:pPr>
    <w:rPr>
      <w:rFonts w:ascii="Huawei Sans" w:hAnsi="Huawei Sans" w:cs="Book Antiqua"/>
      <w:b/>
      <w:bCs/>
      <w:sz w:val="24"/>
      <w:szCs w:val="24"/>
    </w:rPr>
  </w:style>
  <w:style w:type="paragraph" w:styleId="TOC2">
    <w:name w:val="toc 2"/>
    <w:basedOn w:val="a2"/>
    <w:next w:val="a2"/>
    <w:autoRedefine/>
    <w:uiPriority w:val="39"/>
    <w:qFormat/>
    <w:rsid w:val="0004584F"/>
    <w:pPr>
      <w:ind w:left="0"/>
    </w:pPr>
    <w:rPr>
      <w:rFonts w:ascii="Huawei Sans" w:hAnsi="Huawei Sans"/>
      <w:noProof/>
      <w:sz w:val="20"/>
      <w:szCs w:val="20"/>
    </w:rPr>
  </w:style>
  <w:style w:type="paragraph" w:styleId="TOC3">
    <w:name w:val="toc 3"/>
    <w:basedOn w:val="a2"/>
    <w:next w:val="a2"/>
    <w:uiPriority w:val="39"/>
    <w:rsid w:val="0004584F"/>
    <w:pPr>
      <w:ind w:left="0"/>
    </w:pPr>
    <w:rPr>
      <w:rFonts w:ascii="Huawei Sans" w:hAnsi="Huawei Sans"/>
      <w:noProof/>
      <w:sz w:val="20"/>
      <w:szCs w:val="20"/>
    </w:rPr>
  </w:style>
  <w:style w:type="paragraph" w:styleId="TOC4">
    <w:name w:val="toc 4"/>
    <w:basedOn w:val="a2"/>
    <w:next w:val="a2"/>
    <w:uiPriority w:val="39"/>
    <w:rsid w:val="0004584F"/>
    <w:pPr>
      <w:ind w:left="0"/>
    </w:pPr>
    <w:rPr>
      <w:rFonts w:ascii="Huawei Sans" w:hAnsi="Huawei Sans"/>
      <w:sz w:val="20"/>
      <w:szCs w:val="20"/>
    </w:rPr>
  </w:style>
  <w:style w:type="paragraph" w:styleId="TOC5">
    <w:name w:val="toc 5"/>
    <w:basedOn w:val="a2"/>
    <w:next w:val="a2"/>
    <w:uiPriority w:val="39"/>
    <w:rsid w:val="0004584F"/>
    <w:pPr>
      <w:ind w:left="0"/>
    </w:pPr>
    <w:rPr>
      <w:rFonts w:ascii="Huawei Sans" w:hAnsi="Huawei Sans"/>
      <w:sz w:val="20"/>
    </w:rPr>
  </w:style>
  <w:style w:type="paragraph" w:styleId="TOC6">
    <w:name w:val="toc 6"/>
    <w:basedOn w:val="a2"/>
    <w:next w:val="a2"/>
    <w:autoRedefine/>
    <w:uiPriority w:val="39"/>
    <w:rsid w:val="0004584F"/>
    <w:pPr>
      <w:ind w:left="2100"/>
    </w:pPr>
    <w:rPr>
      <w:rFonts w:ascii="Huawei Sans" w:hAnsi="Huawei Sans"/>
      <w:sz w:val="24"/>
    </w:rPr>
  </w:style>
  <w:style w:type="paragraph" w:styleId="TOC7">
    <w:name w:val="toc 7"/>
    <w:basedOn w:val="a2"/>
    <w:next w:val="a2"/>
    <w:autoRedefine/>
    <w:uiPriority w:val="39"/>
    <w:rsid w:val="0004584F"/>
    <w:pPr>
      <w:ind w:left="2520"/>
    </w:pPr>
    <w:rPr>
      <w:sz w:val="24"/>
    </w:rPr>
  </w:style>
  <w:style w:type="paragraph" w:styleId="TOC8">
    <w:name w:val="toc 8"/>
    <w:basedOn w:val="a2"/>
    <w:next w:val="a2"/>
    <w:autoRedefine/>
    <w:uiPriority w:val="39"/>
    <w:rsid w:val="0004584F"/>
    <w:pPr>
      <w:ind w:left="2940"/>
    </w:pPr>
    <w:rPr>
      <w:sz w:val="24"/>
    </w:rPr>
  </w:style>
  <w:style w:type="paragraph" w:styleId="TOC9">
    <w:name w:val="toc 9"/>
    <w:basedOn w:val="a2"/>
    <w:next w:val="a2"/>
    <w:autoRedefine/>
    <w:uiPriority w:val="39"/>
    <w:rsid w:val="0004584F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04584F"/>
    <w:rPr>
      <w:sz w:val="24"/>
    </w:rPr>
  </w:style>
  <w:style w:type="paragraph" w:styleId="21">
    <w:name w:val="index 2"/>
    <w:basedOn w:val="a2"/>
    <w:next w:val="a2"/>
    <w:autoRedefine/>
    <w:semiHidden/>
    <w:rsid w:val="0004584F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04584F"/>
    <w:pPr>
      <w:ind w:leftChars="400" w:left="400"/>
    </w:pPr>
    <w:rPr>
      <w:sz w:val="24"/>
    </w:rPr>
  </w:style>
  <w:style w:type="paragraph" w:styleId="52">
    <w:name w:val="index 5"/>
    <w:basedOn w:val="a2"/>
    <w:next w:val="a2"/>
    <w:autoRedefine/>
    <w:semiHidden/>
    <w:rsid w:val="0004584F"/>
    <w:pPr>
      <w:ind w:left="1050" w:hanging="210"/>
    </w:pPr>
    <w:rPr>
      <w:sz w:val="20"/>
      <w:szCs w:val="20"/>
    </w:rPr>
  </w:style>
  <w:style w:type="paragraph" w:styleId="60">
    <w:name w:val="index 6"/>
    <w:basedOn w:val="a2"/>
    <w:next w:val="a2"/>
    <w:autoRedefine/>
    <w:semiHidden/>
    <w:rsid w:val="0004584F"/>
    <w:pPr>
      <w:ind w:left="1260" w:hanging="210"/>
    </w:pPr>
    <w:rPr>
      <w:sz w:val="20"/>
      <w:szCs w:val="20"/>
    </w:rPr>
  </w:style>
  <w:style w:type="paragraph" w:styleId="70">
    <w:name w:val="index 7"/>
    <w:basedOn w:val="a2"/>
    <w:next w:val="a2"/>
    <w:autoRedefine/>
    <w:semiHidden/>
    <w:rsid w:val="0004584F"/>
    <w:pPr>
      <w:ind w:left="1470" w:hanging="210"/>
    </w:pPr>
    <w:rPr>
      <w:sz w:val="20"/>
      <w:szCs w:val="20"/>
    </w:rPr>
  </w:style>
  <w:style w:type="paragraph" w:styleId="80">
    <w:name w:val="index 8"/>
    <w:basedOn w:val="a2"/>
    <w:next w:val="a2"/>
    <w:autoRedefine/>
    <w:semiHidden/>
    <w:rsid w:val="0004584F"/>
    <w:pPr>
      <w:ind w:left="1680" w:hanging="210"/>
    </w:pPr>
    <w:rPr>
      <w:sz w:val="20"/>
      <w:szCs w:val="20"/>
    </w:rPr>
  </w:style>
  <w:style w:type="paragraph" w:styleId="91">
    <w:name w:val="index 9"/>
    <w:basedOn w:val="a2"/>
    <w:next w:val="a2"/>
    <w:autoRedefine/>
    <w:semiHidden/>
    <w:rsid w:val="0004584F"/>
    <w:pPr>
      <w:ind w:left="1890" w:hanging="210"/>
    </w:pPr>
    <w:rPr>
      <w:sz w:val="20"/>
      <w:szCs w:val="20"/>
    </w:rPr>
  </w:style>
  <w:style w:type="paragraph" w:styleId="ab">
    <w:name w:val="table of figures"/>
    <w:basedOn w:val="a2"/>
    <w:next w:val="a2"/>
    <w:semiHidden/>
    <w:rsid w:val="0004584F"/>
    <w:pPr>
      <w:spacing w:afterLines="50"/>
      <w:ind w:leftChars="300" w:left="300"/>
    </w:pPr>
    <w:rPr>
      <w:sz w:val="20"/>
      <w:szCs w:val="20"/>
    </w:rPr>
  </w:style>
  <w:style w:type="paragraph" w:styleId="ac">
    <w:name w:val="Document Map"/>
    <w:basedOn w:val="a2"/>
    <w:semiHidden/>
    <w:rsid w:val="0004584F"/>
    <w:pPr>
      <w:shd w:val="clear" w:color="auto" w:fill="000080"/>
    </w:pPr>
  </w:style>
  <w:style w:type="paragraph" w:styleId="ad">
    <w:name w:val="footer"/>
    <w:basedOn w:val="HeadingLeft"/>
    <w:link w:val="ae"/>
    <w:uiPriority w:val="99"/>
    <w:rsid w:val="0004584F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04584F"/>
    <w:pPr>
      <w:widowControl w:val="0"/>
      <w:adjustRightInd w:val="0"/>
      <w:snapToGrid w:val="0"/>
      <w:spacing w:before="80" w:after="80" w:line="240" w:lineRule="atLeast"/>
    </w:pPr>
    <w:rPr>
      <w:rFonts w:ascii="Courier New" w:eastAsia="方正兰亭黑简体" w:hAnsi="Courier New" w:cs="Courier New"/>
      <w:snapToGrid w:val="0"/>
      <w:spacing w:val="-1"/>
      <w:sz w:val="16"/>
      <w:szCs w:val="16"/>
    </w:rPr>
  </w:style>
  <w:style w:type="paragraph" w:styleId="a7">
    <w:name w:val="header"/>
    <w:basedOn w:val="a2"/>
    <w:link w:val="a6"/>
    <w:semiHidden/>
    <w:rsid w:val="0004584F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rFonts w:ascii="Times New Roman" w:eastAsia="宋体" w:hAnsi="Times New Roman"/>
      <w:kern w:val="2"/>
      <w:sz w:val="2"/>
      <w:szCs w:val="2"/>
    </w:rPr>
  </w:style>
  <w:style w:type="character" w:styleId="af">
    <w:name w:val="Hyperlink"/>
    <w:uiPriority w:val="99"/>
    <w:qFormat/>
    <w:rsid w:val="0004584F"/>
    <w:rPr>
      <w:color w:val="0000FF"/>
      <w:u w:val="none"/>
    </w:rPr>
  </w:style>
  <w:style w:type="paragraph" w:customStyle="1" w:styleId="CopyrightDeclaration">
    <w:name w:val="Copyright Declaration"/>
    <w:semiHidden/>
    <w:rsid w:val="0004584F"/>
    <w:pPr>
      <w:spacing w:before="80" w:after="80"/>
    </w:pPr>
    <w:rPr>
      <w:rFonts w:ascii="Arial" w:eastAsia="黑体" w:hAnsi="Arial" w:cs="Arial"/>
      <w:sz w:val="36"/>
      <w:szCs w:val="32"/>
    </w:rPr>
  </w:style>
  <w:style w:type="numbering" w:styleId="1111110">
    <w:name w:val="Outline List 1"/>
    <w:basedOn w:val="a5"/>
    <w:semiHidden/>
    <w:rsid w:val="0004584F"/>
  </w:style>
  <w:style w:type="paragraph" w:customStyle="1" w:styleId="TableHeading">
    <w:name w:val="Table Heading"/>
    <w:basedOn w:val="a2"/>
    <w:link w:val="TableHeading0"/>
    <w:rsid w:val="0004584F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2"/>
    <w:link w:val="TableText0"/>
    <w:rsid w:val="0004584F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04584F"/>
    <w:pPr>
      <w:adjustRightInd w:val="0"/>
      <w:snapToGrid w:val="0"/>
      <w:spacing w:line="240" w:lineRule="atLeast"/>
      <w:jc w:val="center"/>
    </w:pPr>
    <w:rPr>
      <w:rFonts w:ascii="HuaweiSans-Regular" w:eastAsia="方正兰亭黑简体" w:hAnsi="HuaweiSans-Regular" w:cs="Arial"/>
      <w:snapToGrid w:val="0"/>
      <w:sz w:val="32"/>
      <w:szCs w:val="32"/>
    </w:rPr>
  </w:style>
  <w:style w:type="paragraph" w:styleId="af0">
    <w:name w:val="macro"/>
    <w:semiHidden/>
    <w:rsid w:val="0004584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eastAsia="方正兰亭黑简体" w:hAnsi="Courier New" w:cs="Courier New"/>
      <w:kern w:val="2"/>
      <w:sz w:val="24"/>
      <w:szCs w:val="24"/>
    </w:rPr>
  </w:style>
  <w:style w:type="paragraph" w:styleId="af1">
    <w:name w:val="footnote text"/>
    <w:basedOn w:val="a2"/>
    <w:link w:val="af2"/>
    <w:uiPriority w:val="99"/>
    <w:rsid w:val="0004584F"/>
    <w:rPr>
      <w:sz w:val="18"/>
      <w:szCs w:val="18"/>
    </w:rPr>
  </w:style>
  <w:style w:type="character" w:styleId="af3">
    <w:name w:val="footnote reference"/>
    <w:basedOn w:val="a3"/>
    <w:semiHidden/>
    <w:rsid w:val="0004584F"/>
    <w:rPr>
      <w:vertAlign w:val="superscript"/>
    </w:rPr>
  </w:style>
  <w:style w:type="paragraph" w:styleId="af4">
    <w:name w:val="Balloon Text"/>
    <w:basedOn w:val="a2"/>
    <w:semiHidden/>
    <w:rsid w:val="0004584F"/>
    <w:rPr>
      <w:sz w:val="18"/>
      <w:szCs w:val="18"/>
    </w:rPr>
  </w:style>
  <w:style w:type="paragraph" w:styleId="af5">
    <w:name w:val="annotation text"/>
    <w:basedOn w:val="a2"/>
    <w:semiHidden/>
    <w:rsid w:val="0004584F"/>
  </w:style>
  <w:style w:type="character" w:styleId="af6">
    <w:name w:val="annotation reference"/>
    <w:basedOn w:val="a3"/>
    <w:semiHidden/>
    <w:rsid w:val="0004584F"/>
    <w:rPr>
      <w:sz w:val="21"/>
      <w:szCs w:val="21"/>
    </w:rPr>
  </w:style>
  <w:style w:type="paragraph" w:styleId="af7">
    <w:name w:val="annotation subject"/>
    <w:basedOn w:val="af5"/>
    <w:next w:val="af5"/>
    <w:semiHidden/>
    <w:rsid w:val="0004584F"/>
    <w:rPr>
      <w:b/>
      <w:bCs/>
    </w:rPr>
  </w:style>
  <w:style w:type="paragraph" w:styleId="42">
    <w:name w:val="index 4"/>
    <w:basedOn w:val="a2"/>
    <w:next w:val="a2"/>
    <w:autoRedefine/>
    <w:semiHidden/>
    <w:rsid w:val="0004584F"/>
    <w:pPr>
      <w:ind w:left="1260"/>
    </w:pPr>
  </w:style>
  <w:style w:type="paragraph" w:styleId="af8">
    <w:name w:val="index heading"/>
    <w:basedOn w:val="a2"/>
    <w:next w:val="13"/>
    <w:semiHidden/>
    <w:rsid w:val="0004584F"/>
    <w:rPr>
      <w:rFonts w:ascii="Arial" w:hAnsi="Arial"/>
      <w:b/>
      <w:bCs/>
    </w:rPr>
  </w:style>
  <w:style w:type="paragraph" w:styleId="af9">
    <w:name w:val="caption"/>
    <w:basedOn w:val="a2"/>
    <w:next w:val="a2"/>
    <w:semiHidden/>
    <w:qFormat/>
    <w:rsid w:val="0004584F"/>
    <w:pPr>
      <w:spacing w:before="152"/>
    </w:pPr>
    <w:rPr>
      <w:rFonts w:ascii="Arial" w:eastAsia="黑体" w:hAnsi="Arial"/>
      <w:sz w:val="20"/>
      <w:szCs w:val="20"/>
    </w:rPr>
  </w:style>
  <w:style w:type="paragraph" w:styleId="afa">
    <w:name w:val="endnote text"/>
    <w:basedOn w:val="a2"/>
    <w:semiHidden/>
    <w:rsid w:val="0004584F"/>
  </w:style>
  <w:style w:type="character" w:styleId="afb">
    <w:name w:val="endnote reference"/>
    <w:basedOn w:val="a3"/>
    <w:semiHidden/>
    <w:rsid w:val="0004584F"/>
    <w:rPr>
      <w:vertAlign w:val="superscript"/>
    </w:rPr>
  </w:style>
  <w:style w:type="paragraph" w:styleId="afc">
    <w:name w:val="table of authorities"/>
    <w:basedOn w:val="a2"/>
    <w:next w:val="a2"/>
    <w:semiHidden/>
    <w:rsid w:val="0004584F"/>
    <w:pPr>
      <w:ind w:left="420"/>
    </w:pPr>
  </w:style>
  <w:style w:type="paragraph" w:styleId="afd">
    <w:name w:val="toa heading"/>
    <w:basedOn w:val="a2"/>
    <w:next w:val="a2"/>
    <w:semiHidden/>
    <w:rsid w:val="0004584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04584F"/>
    <w:pPr>
      <w:outlineLvl w:val="9"/>
    </w:pPr>
  </w:style>
  <w:style w:type="character" w:styleId="HTML">
    <w:name w:val="HTML Variable"/>
    <w:basedOn w:val="a3"/>
    <w:semiHidden/>
    <w:rsid w:val="0004584F"/>
    <w:rPr>
      <w:i/>
      <w:iCs/>
    </w:rPr>
  </w:style>
  <w:style w:type="character" w:styleId="HTML0">
    <w:name w:val="HTML Typewriter"/>
    <w:basedOn w:val="a3"/>
    <w:semiHidden/>
    <w:rsid w:val="0004584F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04584F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04584F"/>
    <w:rPr>
      <w:i/>
      <w:iCs/>
    </w:rPr>
  </w:style>
  <w:style w:type="character" w:styleId="HTML3">
    <w:name w:val="HTML Definition"/>
    <w:basedOn w:val="a3"/>
    <w:semiHidden/>
    <w:rsid w:val="0004584F"/>
    <w:rPr>
      <w:i/>
      <w:iCs/>
    </w:rPr>
  </w:style>
  <w:style w:type="character" w:styleId="HTML4">
    <w:name w:val="HTML Keyboard"/>
    <w:basedOn w:val="a3"/>
    <w:semiHidden/>
    <w:rsid w:val="0004584F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04584F"/>
  </w:style>
  <w:style w:type="character" w:styleId="HTML6">
    <w:name w:val="HTML Sample"/>
    <w:basedOn w:val="a3"/>
    <w:semiHidden/>
    <w:rsid w:val="0004584F"/>
    <w:rPr>
      <w:rFonts w:ascii="Courier New" w:hAnsi="Courier New" w:cs="Courier New"/>
    </w:rPr>
  </w:style>
  <w:style w:type="character" w:styleId="HTML7">
    <w:name w:val="HTML Cite"/>
    <w:basedOn w:val="a3"/>
    <w:semiHidden/>
    <w:rsid w:val="0004584F"/>
    <w:rPr>
      <w:i/>
      <w:iCs/>
    </w:rPr>
  </w:style>
  <w:style w:type="paragraph" w:styleId="HTML8">
    <w:name w:val="HTML Preformatted"/>
    <w:basedOn w:val="a2"/>
    <w:semiHidden/>
    <w:rsid w:val="0004584F"/>
    <w:rPr>
      <w:rFonts w:ascii="Courier New" w:hAnsi="Courier New" w:cs="Courier New"/>
      <w:sz w:val="20"/>
      <w:szCs w:val="20"/>
    </w:rPr>
  </w:style>
  <w:style w:type="table" w:styleId="14">
    <w:name w:val="Table Web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e">
    <w:name w:val="Table Theme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color w:val="FFFFFF"/>
      <w:sz w:val="32"/>
      <w:szCs w:val="32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">
    <w:name w:val="Salutation"/>
    <w:basedOn w:val="a2"/>
    <w:next w:val="a2"/>
    <w:semiHidden/>
    <w:rsid w:val="0004584F"/>
  </w:style>
  <w:style w:type="paragraph" w:styleId="aff0">
    <w:name w:val="Plain Text"/>
    <w:basedOn w:val="a2"/>
    <w:semiHidden/>
    <w:rsid w:val="0004584F"/>
    <w:rPr>
      <w:rFonts w:ascii="宋体" w:hAnsi="Courier New" w:cs="Courier New"/>
    </w:rPr>
  </w:style>
  <w:style w:type="table" w:styleId="aff1">
    <w:name w:val="Table Elegant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-mail Signature"/>
    <w:basedOn w:val="a2"/>
    <w:semiHidden/>
    <w:rsid w:val="0004584F"/>
  </w:style>
  <w:style w:type="paragraph" w:styleId="aff3">
    <w:name w:val="Subtitle"/>
    <w:basedOn w:val="a2"/>
    <w:semiHidden/>
    <w:qFormat/>
    <w:rsid w:val="0004584F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</w:rPr>
  </w:style>
  <w:style w:type="table" w:styleId="16">
    <w:name w:val="Table Classic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color w:val="000080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envelope return"/>
    <w:basedOn w:val="a2"/>
    <w:semiHidden/>
    <w:rsid w:val="0004584F"/>
    <w:rPr>
      <w:rFonts w:ascii="Arial" w:hAnsi="Arial"/>
    </w:rPr>
  </w:style>
  <w:style w:type="table" w:styleId="17">
    <w:name w:val="Table Simple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5">
    <w:name w:val="Closing"/>
    <w:basedOn w:val="a2"/>
    <w:semiHidden/>
    <w:rsid w:val="0004584F"/>
    <w:pPr>
      <w:ind w:leftChars="2100" w:left="100"/>
    </w:pPr>
  </w:style>
  <w:style w:type="table" w:styleId="18">
    <w:name w:val="Table Subtle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6">
    <w:name w:val="List"/>
    <w:basedOn w:val="a2"/>
    <w:semiHidden/>
    <w:rsid w:val="0004584F"/>
    <w:pPr>
      <w:ind w:left="200" w:hangingChars="200" w:hanging="200"/>
    </w:pPr>
  </w:style>
  <w:style w:type="paragraph" w:styleId="28">
    <w:name w:val="List 2"/>
    <w:basedOn w:val="a2"/>
    <w:semiHidden/>
    <w:rsid w:val="0004584F"/>
    <w:pPr>
      <w:ind w:leftChars="200" w:left="100" w:hangingChars="200" w:hanging="200"/>
    </w:pPr>
  </w:style>
  <w:style w:type="paragraph" w:styleId="38">
    <w:name w:val="List 3"/>
    <w:basedOn w:val="a2"/>
    <w:semiHidden/>
    <w:rsid w:val="0004584F"/>
    <w:pPr>
      <w:ind w:leftChars="400" w:left="100" w:hangingChars="200" w:hanging="200"/>
    </w:pPr>
  </w:style>
  <w:style w:type="paragraph" w:styleId="44">
    <w:name w:val="List 4"/>
    <w:basedOn w:val="a2"/>
    <w:semiHidden/>
    <w:rsid w:val="0004584F"/>
    <w:pPr>
      <w:ind w:leftChars="600" w:left="100" w:hangingChars="200" w:hanging="200"/>
    </w:pPr>
  </w:style>
  <w:style w:type="paragraph" w:styleId="53">
    <w:name w:val="List 5"/>
    <w:basedOn w:val="a2"/>
    <w:semiHidden/>
    <w:rsid w:val="0004584F"/>
    <w:pPr>
      <w:ind w:leftChars="800" w:left="100" w:hangingChars="200" w:hanging="200"/>
    </w:pPr>
  </w:style>
  <w:style w:type="paragraph" w:styleId="a1">
    <w:name w:val="List Number"/>
    <w:basedOn w:val="a2"/>
    <w:semiHidden/>
    <w:rsid w:val="0004584F"/>
    <w:pPr>
      <w:numPr>
        <w:numId w:val="1"/>
      </w:numPr>
    </w:pPr>
  </w:style>
  <w:style w:type="paragraph" w:styleId="29">
    <w:name w:val="List Number 2"/>
    <w:basedOn w:val="a2"/>
    <w:semiHidden/>
    <w:rsid w:val="0004584F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04584F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04584F"/>
    <w:pPr>
      <w:numPr>
        <w:numId w:val="18"/>
      </w:numPr>
    </w:pPr>
  </w:style>
  <w:style w:type="paragraph" w:styleId="54">
    <w:name w:val="List Number 5"/>
    <w:basedOn w:val="a2"/>
    <w:semiHidden/>
    <w:rsid w:val="0004584F"/>
    <w:pPr>
      <w:ind w:left="0"/>
    </w:pPr>
  </w:style>
  <w:style w:type="paragraph" w:styleId="aff7">
    <w:name w:val="List Continue"/>
    <w:basedOn w:val="a2"/>
    <w:semiHidden/>
    <w:rsid w:val="0004584F"/>
    <w:pPr>
      <w:spacing w:after="120"/>
      <w:ind w:leftChars="200" w:left="420"/>
    </w:pPr>
  </w:style>
  <w:style w:type="paragraph" w:styleId="2a">
    <w:name w:val="List Continue 2"/>
    <w:basedOn w:val="a2"/>
    <w:semiHidden/>
    <w:rsid w:val="0004584F"/>
    <w:pPr>
      <w:spacing w:after="120"/>
      <w:ind w:leftChars="400" w:left="840"/>
    </w:pPr>
  </w:style>
  <w:style w:type="paragraph" w:styleId="3a">
    <w:name w:val="List Continue 3"/>
    <w:basedOn w:val="a2"/>
    <w:semiHidden/>
    <w:rsid w:val="0004584F"/>
    <w:pPr>
      <w:spacing w:after="120"/>
      <w:ind w:leftChars="600" w:left="1260"/>
    </w:pPr>
  </w:style>
  <w:style w:type="paragraph" w:styleId="45">
    <w:name w:val="List Continue 4"/>
    <w:basedOn w:val="a2"/>
    <w:semiHidden/>
    <w:rsid w:val="0004584F"/>
    <w:pPr>
      <w:spacing w:after="120"/>
      <w:ind w:leftChars="800" w:left="1680"/>
    </w:pPr>
  </w:style>
  <w:style w:type="paragraph" w:styleId="55">
    <w:name w:val="List Continue 5"/>
    <w:basedOn w:val="a2"/>
    <w:semiHidden/>
    <w:rsid w:val="0004584F"/>
    <w:pPr>
      <w:spacing w:after="120"/>
      <w:ind w:leftChars="1000" w:left="2100"/>
    </w:pPr>
  </w:style>
  <w:style w:type="paragraph" w:styleId="aff8">
    <w:name w:val="List Bullet"/>
    <w:basedOn w:val="a2"/>
    <w:autoRedefine/>
    <w:semiHidden/>
    <w:rsid w:val="0004584F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04584F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04584F"/>
    <w:pPr>
      <w:tabs>
        <w:tab w:val="num" w:pos="432"/>
      </w:tabs>
      <w:ind w:left="432" w:hanging="432"/>
    </w:pPr>
  </w:style>
  <w:style w:type="paragraph" w:styleId="46">
    <w:name w:val="List Bullet 4"/>
    <w:basedOn w:val="a2"/>
    <w:autoRedefine/>
    <w:semiHidden/>
    <w:rsid w:val="0004584F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04584F"/>
    <w:pPr>
      <w:numPr>
        <w:numId w:val="2"/>
      </w:numPr>
    </w:pPr>
  </w:style>
  <w:style w:type="table" w:styleId="1a">
    <w:name w:val="Table List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List 4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9">
    <w:name w:val="Table Contemporary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a">
    <w:name w:val="Normal (Web)"/>
    <w:basedOn w:val="a2"/>
    <w:uiPriority w:val="99"/>
    <w:semiHidden/>
    <w:rsid w:val="0004584F"/>
    <w:rPr>
      <w:rFonts w:cs="Times New Roman"/>
    </w:rPr>
  </w:style>
  <w:style w:type="paragraph" w:styleId="affb">
    <w:name w:val="Signature"/>
    <w:basedOn w:val="a2"/>
    <w:semiHidden/>
    <w:rsid w:val="0004584F"/>
    <w:pPr>
      <w:ind w:leftChars="2100" w:left="100"/>
    </w:pPr>
  </w:style>
  <w:style w:type="character" w:styleId="affc">
    <w:name w:val="Emphasis"/>
    <w:basedOn w:val="a3"/>
    <w:semiHidden/>
    <w:qFormat/>
    <w:rsid w:val="0004584F"/>
    <w:rPr>
      <w:i/>
      <w:iCs/>
    </w:rPr>
  </w:style>
  <w:style w:type="paragraph" w:styleId="affd">
    <w:name w:val="Date"/>
    <w:basedOn w:val="a2"/>
    <w:next w:val="a2"/>
    <w:semiHidden/>
    <w:rsid w:val="0004584F"/>
    <w:pPr>
      <w:ind w:leftChars="2500" w:left="100"/>
    </w:pPr>
  </w:style>
  <w:style w:type="table" w:styleId="1b">
    <w:name w:val="Table Columns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9">
    <w:name w:val="Table Grid 4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b/>
      <w:bCs/>
      <w:sz w:val="32"/>
      <w:szCs w:val="32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semiHidden/>
    <w:rsid w:val="0004584F"/>
    <w:pPr>
      <w:adjustRightInd w:val="0"/>
      <w:snapToGrid w:val="0"/>
      <w:spacing w:before="160" w:after="160" w:line="240" w:lineRule="atLeast"/>
      <w:ind w:left="1701"/>
    </w:pPr>
    <w:rPr>
      <w:rFonts w:ascii="HuaweiSans-Regular" w:eastAsia="方正兰亭黑简体" w:hAnsi="HuaweiSans-Regular" w:cs="Arial"/>
      <w:sz w:val="32"/>
      <w:szCs w:val="32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e">
    <w:name w:val="Block Text"/>
    <w:basedOn w:val="a2"/>
    <w:semiHidden/>
    <w:rsid w:val="0004584F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04584F"/>
    <w:pPr>
      <w:numPr>
        <w:numId w:val="6"/>
      </w:numPr>
    </w:pPr>
  </w:style>
  <w:style w:type="paragraph" w:styleId="afff">
    <w:name w:val="envelope address"/>
    <w:basedOn w:val="a2"/>
    <w:semiHidden/>
    <w:rsid w:val="0004584F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f0">
    <w:name w:val="Message Header"/>
    <w:basedOn w:val="a2"/>
    <w:semiHidden/>
    <w:rsid w:val="0004584F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f1">
    <w:name w:val="line number"/>
    <w:basedOn w:val="a3"/>
    <w:semiHidden/>
    <w:rsid w:val="0004584F"/>
  </w:style>
  <w:style w:type="character" w:styleId="afff2">
    <w:name w:val="Strong"/>
    <w:basedOn w:val="a3"/>
    <w:semiHidden/>
    <w:qFormat/>
    <w:rsid w:val="0004584F"/>
    <w:rPr>
      <w:b/>
      <w:bCs/>
    </w:rPr>
  </w:style>
  <w:style w:type="character" w:styleId="afff3">
    <w:name w:val="page number"/>
    <w:basedOn w:val="a3"/>
    <w:semiHidden/>
    <w:rsid w:val="0004584F"/>
  </w:style>
  <w:style w:type="character" w:styleId="afff4">
    <w:name w:val="FollowedHyperlink"/>
    <w:semiHidden/>
    <w:rsid w:val="0004584F"/>
    <w:rPr>
      <w:color w:val="800080"/>
      <w:u w:val="none"/>
    </w:rPr>
  </w:style>
  <w:style w:type="paragraph" w:styleId="afff5">
    <w:name w:val="Body Text"/>
    <w:basedOn w:val="a2"/>
    <w:semiHidden/>
    <w:rsid w:val="0004584F"/>
    <w:pPr>
      <w:spacing w:after="120"/>
    </w:pPr>
  </w:style>
  <w:style w:type="paragraph" w:styleId="afff6">
    <w:name w:val="Body Text First Indent"/>
    <w:basedOn w:val="afff5"/>
    <w:semiHidden/>
    <w:rsid w:val="0004584F"/>
    <w:pPr>
      <w:ind w:firstLineChars="100" w:firstLine="420"/>
    </w:pPr>
  </w:style>
  <w:style w:type="paragraph" w:styleId="afff7">
    <w:name w:val="Body Text Indent"/>
    <w:basedOn w:val="a2"/>
    <w:semiHidden/>
    <w:rsid w:val="0004584F"/>
    <w:pPr>
      <w:spacing w:after="120"/>
      <w:ind w:leftChars="200" w:left="420"/>
    </w:pPr>
  </w:style>
  <w:style w:type="paragraph" w:styleId="2f">
    <w:name w:val="Body Text First Indent 2"/>
    <w:basedOn w:val="afff7"/>
    <w:semiHidden/>
    <w:rsid w:val="0004584F"/>
    <w:pPr>
      <w:ind w:firstLineChars="200" w:firstLine="420"/>
    </w:pPr>
  </w:style>
  <w:style w:type="paragraph" w:styleId="afff8">
    <w:name w:val="Normal Indent"/>
    <w:basedOn w:val="a2"/>
    <w:semiHidden/>
    <w:rsid w:val="0004584F"/>
    <w:pPr>
      <w:ind w:firstLineChars="200" w:firstLine="420"/>
    </w:pPr>
  </w:style>
  <w:style w:type="paragraph" w:styleId="2f0">
    <w:name w:val="Body Text 2"/>
    <w:basedOn w:val="a2"/>
    <w:semiHidden/>
    <w:rsid w:val="0004584F"/>
    <w:pPr>
      <w:spacing w:after="120" w:line="480" w:lineRule="auto"/>
    </w:pPr>
  </w:style>
  <w:style w:type="paragraph" w:styleId="3f">
    <w:name w:val="Body Text 3"/>
    <w:basedOn w:val="a2"/>
    <w:semiHidden/>
    <w:rsid w:val="0004584F"/>
    <w:pPr>
      <w:spacing w:after="120"/>
    </w:pPr>
    <w:rPr>
      <w:sz w:val="16"/>
      <w:szCs w:val="16"/>
    </w:rPr>
  </w:style>
  <w:style w:type="paragraph" w:styleId="2f1">
    <w:name w:val="Body Text Indent 2"/>
    <w:basedOn w:val="a2"/>
    <w:semiHidden/>
    <w:rsid w:val="0004584F"/>
    <w:pPr>
      <w:spacing w:after="120" w:line="480" w:lineRule="auto"/>
      <w:ind w:leftChars="200" w:left="420"/>
    </w:pPr>
  </w:style>
  <w:style w:type="paragraph" w:styleId="3f0">
    <w:name w:val="Body Text Indent 3"/>
    <w:basedOn w:val="a2"/>
    <w:semiHidden/>
    <w:rsid w:val="0004584F"/>
    <w:pPr>
      <w:spacing w:after="120"/>
      <w:ind w:leftChars="200" w:left="420"/>
    </w:pPr>
    <w:rPr>
      <w:sz w:val="16"/>
      <w:szCs w:val="16"/>
    </w:rPr>
  </w:style>
  <w:style w:type="paragraph" w:styleId="afff9">
    <w:name w:val="Note Heading"/>
    <w:basedOn w:val="a2"/>
    <w:next w:val="a2"/>
    <w:semiHidden/>
    <w:rsid w:val="0004584F"/>
    <w:pPr>
      <w:jc w:val="center"/>
    </w:pPr>
  </w:style>
  <w:style w:type="paragraph" w:customStyle="1" w:styleId="ItemStepinTable">
    <w:name w:val="Item Step in Table"/>
    <w:rsid w:val="0004584F"/>
    <w:pPr>
      <w:numPr>
        <w:numId w:val="8"/>
      </w:numPr>
      <w:topLinePunct/>
      <w:spacing w:before="80" w:after="80" w:line="240" w:lineRule="atLeast"/>
    </w:pPr>
    <w:rPr>
      <w:rFonts w:ascii="HuaweiSans-Regular" w:eastAsia="方正兰亭黑简体" w:hAnsi="HuaweiSans-Regular" w:cs="Arial"/>
      <w:sz w:val="21"/>
      <w:szCs w:val="22"/>
    </w:rPr>
  </w:style>
  <w:style w:type="paragraph" w:customStyle="1" w:styleId="End">
    <w:name w:val="End"/>
    <w:basedOn w:val="a2"/>
    <w:rsid w:val="0004584F"/>
    <w:pPr>
      <w:spacing w:after="400"/>
    </w:pPr>
    <w:rPr>
      <w:b/>
    </w:rPr>
  </w:style>
  <w:style w:type="paragraph" w:customStyle="1" w:styleId="1d">
    <w:name w:val="样式1"/>
    <w:basedOn w:val="End"/>
    <w:semiHidden/>
    <w:rsid w:val="0004584F"/>
    <w:rPr>
      <w:b w:val="0"/>
    </w:rPr>
  </w:style>
  <w:style w:type="paragraph" w:customStyle="1" w:styleId="NotesTextListinTable">
    <w:name w:val="Notes Text List in Table"/>
    <w:rsid w:val="0004584F"/>
    <w:pPr>
      <w:numPr>
        <w:numId w:val="12"/>
      </w:numPr>
      <w:spacing w:before="40" w:after="80" w:line="200" w:lineRule="atLeast"/>
      <w:ind w:left="454" w:hanging="284"/>
      <w:jc w:val="both"/>
    </w:pPr>
    <w:rPr>
      <w:rFonts w:ascii="HuaweiSans-Regular" w:eastAsia="楷体_GB2312" w:hAnsi="HuaweiSans-Regular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04584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04584F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04584F"/>
    <w:pPr>
      <w:numPr>
        <w:numId w:val="9"/>
      </w:numPr>
      <w:pBdr>
        <w:bottom w:val="none" w:sz="0" w:space="0" w:color="auto"/>
      </w:pBdr>
      <w:spacing w:before="40" w:line="200" w:lineRule="atLeast"/>
    </w:pPr>
    <w:rPr>
      <w:sz w:val="20"/>
      <w:szCs w:val="18"/>
    </w:rPr>
  </w:style>
  <w:style w:type="paragraph" w:customStyle="1" w:styleId="FigureDescriptioninAppendix">
    <w:name w:val="Figure Description in Appendix"/>
    <w:basedOn w:val="Figure"/>
    <w:next w:val="Figure"/>
    <w:rsid w:val="0004584F"/>
    <w:pPr>
      <w:keepNext/>
      <w:numPr>
        <w:ilvl w:val="7"/>
        <w:numId w:val="17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04584F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04584F"/>
    <w:pPr>
      <w:adjustRightInd w:val="0"/>
      <w:snapToGrid w:val="0"/>
      <w:spacing w:before="80" w:after="80" w:line="240" w:lineRule="atLeast"/>
      <w:jc w:val="both"/>
    </w:pPr>
    <w:rPr>
      <w:rFonts w:ascii="Arial" w:eastAsia="方正兰亭黑简体" w:hAnsi="Arial" w:cs="Arial"/>
      <w:snapToGrid w:val="0"/>
      <w:sz w:val="32"/>
      <w:szCs w:val="32"/>
    </w:rPr>
  </w:style>
  <w:style w:type="paragraph" w:customStyle="1" w:styleId="Cover3">
    <w:name w:val="Cover 3"/>
    <w:basedOn w:val="a2"/>
    <w:rsid w:val="0004584F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0">
    <w:name w:val="TOC 标题1"/>
    <w:next w:val="TOC1"/>
    <w:semiHidden/>
    <w:rsid w:val="0004584F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04584F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  <w:szCs w:val="20"/>
    </w:rPr>
  </w:style>
  <w:style w:type="character" w:customStyle="1" w:styleId="commandparameter">
    <w:name w:val="command parameter"/>
    <w:rsid w:val="0004584F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04584F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04584F"/>
    <w:rPr>
      <w:rFonts w:ascii="Book Antiqua" w:eastAsia="黑体" w:hAnsi="Book Antiqua" w:cs="Book Antiqua"/>
      <w:bCs/>
      <w:snapToGrid w:val="0"/>
      <w:sz w:val="32"/>
      <w:szCs w:val="32"/>
    </w:rPr>
  </w:style>
  <w:style w:type="paragraph" w:customStyle="1" w:styleId="Outline">
    <w:name w:val="Outline"/>
    <w:basedOn w:val="a2"/>
    <w:semiHidden/>
    <w:rsid w:val="0004584F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04584F"/>
    <w:pPr>
      <w:ind w:left="0"/>
    </w:pPr>
  </w:style>
  <w:style w:type="paragraph" w:customStyle="1" w:styleId="Code">
    <w:name w:val="Code"/>
    <w:basedOn w:val="a2"/>
    <w:rsid w:val="0004584F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04584F"/>
    <w:pPr>
      <w:spacing w:before="80" w:after="80"/>
    </w:pPr>
    <w:rPr>
      <w:rFonts w:ascii="Arial" w:eastAsia="黑体" w:hAnsi="Arial" w:cs="Arial"/>
      <w:sz w:val="36"/>
      <w:szCs w:val="32"/>
    </w:rPr>
  </w:style>
  <w:style w:type="paragraph" w:customStyle="1" w:styleId="Cover30">
    <w:name w:val="Cover3"/>
    <w:semiHidden/>
    <w:rsid w:val="0004584F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04584F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04584F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04584F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04584F"/>
    <w:pPr>
      <w:ind w:left="284"/>
    </w:pPr>
  </w:style>
  <w:style w:type="paragraph" w:customStyle="1" w:styleId="Appendixheading1">
    <w:name w:val="Appendix heading 1"/>
    <w:basedOn w:val="1"/>
    <w:next w:val="2"/>
    <w:rsid w:val="0004584F"/>
    <w:pPr>
      <w:keepLines/>
      <w:numPr>
        <w:numId w:val="17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04584F"/>
    <w:pPr>
      <w:numPr>
        <w:numId w:val="17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04584F"/>
    <w:pPr>
      <w:numPr>
        <w:numId w:val="17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04584F"/>
    <w:pPr>
      <w:numPr>
        <w:numId w:val="17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04584F"/>
    <w:pPr>
      <w:numPr>
        <w:numId w:val="17"/>
      </w:numPr>
      <w:topLinePunct w:val="0"/>
    </w:pPr>
    <w:rPr>
      <w:rFonts w:cs="Times New Roman"/>
      <w:bCs/>
    </w:rPr>
  </w:style>
  <w:style w:type="character" w:styleId="afffa">
    <w:name w:val="Placeholder Text"/>
    <w:basedOn w:val="a3"/>
    <w:uiPriority w:val="99"/>
    <w:semiHidden/>
    <w:rsid w:val="0004584F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04584F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af2">
    <w:name w:val="脚注文本 字符"/>
    <w:basedOn w:val="a3"/>
    <w:link w:val="af1"/>
    <w:uiPriority w:val="99"/>
    <w:rsid w:val="0004584F"/>
    <w:rPr>
      <w:rFonts w:ascii="HuaweiSans-Regular" w:eastAsia="方正兰亭黑简体" w:hAnsi="HuaweiSans-Regular" w:cs="Arial"/>
      <w:sz w:val="18"/>
      <w:szCs w:val="18"/>
    </w:rPr>
  </w:style>
  <w:style w:type="character" w:styleId="afffb">
    <w:name w:val="Subtle Emphasis"/>
    <w:basedOn w:val="a3"/>
    <w:uiPriority w:val="19"/>
    <w:rsid w:val="0004584F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04584F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04584F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c">
    <w:name w:val="图样式"/>
    <w:basedOn w:val="a2"/>
    <w:rsid w:val="0004584F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d">
    <w:name w:val="微软雅黑"/>
    <w:basedOn w:val="a2"/>
    <w:link w:val="Char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">
    <w:name w:val="微软雅黑 Char"/>
    <w:basedOn w:val="a3"/>
    <w:link w:val="afffd"/>
    <w:rsid w:val="004A31D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Cover-"/>
    <w:rsid w:val="0004584F"/>
    <w:pPr>
      <w:spacing w:after="120"/>
    </w:pPr>
    <w:rPr>
      <w:rFonts w:cs="宋体"/>
      <w:szCs w:val="20"/>
    </w:rPr>
  </w:style>
  <w:style w:type="paragraph" w:customStyle="1" w:styleId="afffe">
    <w:name w:val="表格"/>
    <w:next w:val="a2"/>
    <w:link w:val="Char0"/>
    <w:rsid w:val="0004584F"/>
    <w:pPr>
      <w:framePr w:wrap="around" w:vAnchor="text" w:hAnchor="margin" w:x="-34" w:y="1"/>
      <w:mirrorIndents/>
    </w:pPr>
    <w:rPr>
      <w:rFonts w:ascii="Arial" w:eastAsia="微软雅黑" w:hAnsi="Arial" w:cs="Arial"/>
      <w:snapToGrid w:val="0"/>
      <w:sz w:val="32"/>
      <w:szCs w:val="21"/>
    </w:rPr>
  </w:style>
  <w:style w:type="character" w:customStyle="1" w:styleId="Char0">
    <w:name w:val="表格 Char"/>
    <w:basedOn w:val="a3"/>
    <w:link w:val="afffe"/>
    <w:rsid w:val="0004584F"/>
    <w:rPr>
      <w:rFonts w:ascii="Arial" w:eastAsia="微软雅黑" w:hAnsi="Arial" w:cs="Arial"/>
      <w:snapToGrid w:val="0"/>
      <w:sz w:val="32"/>
      <w:szCs w:val="21"/>
    </w:rPr>
  </w:style>
  <w:style w:type="character" w:customStyle="1" w:styleId="affff">
    <w:name w:val="样式 蓝色"/>
    <w:basedOn w:val="a3"/>
    <w:semiHidden/>
    <w:rsid w:val="0004584F"/>
    <w:rPr>
      <w:color w:val="0000FF"/>
    </w:rPr>
  </w:style>
  <w:style w:type="character" w:customStyle="1" w:styleId="affff0">
    <w:name w:val="样式 倾斜 蓝色"/>
    <w:basedOn w:val="a3"/>
    <w:semiHidden/>
    <w:rsid w:val="0004584F"/>
    <w:rPr>
      <w:i/>
      <w:iCs/>
      <w:color w:val="0000FF"/>
    </w:rPr>
  </w:style>
  <w:style w:type="paragraph" w:customStyle="1" w:styleId="Tab">
    <w:name w:val="正文+Tab"/>
    <w:basedOn w:val="a2"/>
    <w:rsid w:val="0004584F"/>
    <w:pPr>
      <w:ind w:left="420"/>
    </w:pPr>
    <w:rPr>
      <w:rFonts w:cs="宋体"/>
      <w:szCs w:val="20"/>
    </w:rPr>
  </w:style>
  <w:style w:type="character" w:customStyle="1" w:styleId="12">
    <w:name w:val="表格1 字符"/>
    <w:basedOn w:val="TableHeading0"/>
    <w:link w:val="11"/>
    <w:rsid w:val="0004584F"/>
    <w:rPr>
      <w:rFonts w:ascii="Book Antiqua" w:eastAsia="黑体" w:hAnsi="Book Antiqua" w:cs="Book Antiqua"/>
      <w:b/>
      <w:bCs/>
      <w:snapToGrid w:val="0"/>
      <w:sz w:val="32"/>
      <w:szCs w:val="32"/>
    </w:rPr>
  </w:style>
  <w:style w:type="paragraph" w:customStyle="1" w:styleId="affff1">
    <w:name w:val="命令行"/>
    <w:basedOn w:val="a2"/>
    <w:rsid w:val="0004584F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  <w:szCs w:val="20"/>
    </w:rPr>
  </w:style>
  <w:style w:type="paragraph" w:customStyle="1" w:styleId="Command11">
    <w:name w:val="样式 Command + 左侧:  1 字符 右侧:  1 字符"/>
    <w:basedOn w:val="Command"/>
    <w:semiHidden/>
    <w:rsid w:val="0004584F"/>
    <w:pPr>
      <w:ind w:left="2940"/>
    </w:pPr>
  </w:style>
  <w:style w:type="character" w:customStyle="1" w:styleId="affff2">
    <w:name w:val="样式 正文 +"/>
    <w:basedOn w:val="a3"/>
    <w:rsid w:val="0004584F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04584F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04584F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04584F"/>
    <w:rPr>
      <w:rFonts w:ascii="HuaweiSans-Regular" w:eastAsia="方正兰亭黑简体" w:hAnsi="HuaweiSans-Regular" w:cs="Arial"/>
      <w:sz w:val="21"/>
      <w:szCs w:val="32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1">
    <w:name w:val="样式 Table Description + 居中"/>
    <w:basedOn w:val="TableDescription"/>
    <w:link w:val="TableDescription2"/>
    <w:rsid w:val="0004584F"/>
    <w:pPr>
      <w:ind w:leftChars="100" w:left="1281" w:rightChars="100" w:right="100"/>
      <w:jc w:val="center"/>
    </w:pPr>
    <w:rPr>
      <w:rFonts w:cs="宋体"/>
    </w:rPr>
  </w:style>
  <w:style w:type="character" w:customStyle="1" w:styleId="10">
    <w:name w:val="标题 1 字符"/>
    <w:aliases w:val="ALT+1 字符"/>
    <w:basedOn w:val="a3"/>
    <w:link w:val="1"/>
    <w:rsid w:val="0004584F"/>
    <w:rPr>
      <w:rFonts w:ascii="Huawei Sans" w:eastAsia="方正兰亭黑简体" w:hAnsi="Huawei Sans" w:cs="Arial"/>
      <w:b/>
      <w:bCs/>
      <w:sz w:val="44"/>
      <w:szCs w:val="44"/>
    </w:rPr>
  </w:style>
  <w:style w:type="paragraph" w:customStyle="1" w:styleId="affff3">
    <w:name w:val="正文（首行不缩进）"/>
    <w:basedOn w:val="a2"/>
    <w:rsid w:val="0004584F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4">
    <w:name w:val="List Paragraph"/>
    <w:basedOn w:val="a2"/>
    <w:link w:val="affff5"/>
    <w:autoRedefine/>
    <w:uiPriority w:val="34"/>
    <w:rsid w:val="0004584F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affff5">
    <w:name w:val="列表段落 字符"/>
    <w:basedOn w:val="a3"/>
    <w:link w:val="affff4"/>
    <w:uiPriority w:val="34"/>
    <w:rsid w:val="0004584F"/>
    <w:rPr>
      <w:rFonts w:ascii="HuaweiSans-Regular" w:eastAsia="方正兰亭黑简体" w:hAnsi="HuaweiSans-Regular" w:cs="Arial"/>
      <w:snapToGrid w:val="0"/>
      <w:sz w:val="22"/>
      <w:szCs w:val="32"/>
    </w:rPr>
  </w:style>
  <w:style w:type="paragraph" w:customStyle="1" w:styleId="-">
    <w:name w:val="前言正文-新"/>
    <w:basedOn w:val="a2"/>
    <w:rsid w:val="0004584F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  <w:szCs w:val="20"/>
    </w:rPr>
  </w:style>
  <w:style w:type="paragraph" w:customStyle="1" w:styleId="affff6">
    <w:name w:val="表格题注"/>
    <w:next w:val="a2"/>
    <w:rsid w:val="0004584F"/>
    <w:pPr>
      <w:keepLines/>
      <w:spacing w:beforeLines="100"/>
      <w:ind w:left="1089" w:hanging="369"/>
      <w:jc w:val="center"/>
    </w:pPr>
    <w:rPr>
      <w:rFonts w:ascii="Arial" w:eastAsia="方正兰亭黑简体" w:hAnsi="Arial" w:cs="Arial"/>
      <w:sz w:val="18"/>
      <w:szCs w:val="18"/>
    </w:rPr>
  </w:style>
  <w:style w:type="paragraph" w:customStyle="1" w:styleId="affff7">
    <w:name w:val="插图题注"/>
    <w:next w:val="a2"/>
    <w:rsid w:val="0004584F"/>
    <w:pPr>
      <w:spacing w:afterLines="100"/>
      <w:ind w:left="1089" w:hanging="369"/>
      <w:jc w:val="center"/>
    </w:pPr>
    <w:rPr>
      <w:rFonts w:ascii="Arial" w:eastAsia="方正兰亭黑简体" w:hAnsi="Arial" w:cs="Arial"/>
      <w:sz w:val="18"/>
      <w:szCs w:val="18"/>
    </w:rPr>
  </w:style>
  <w:style w:type="paragraph" w:customStyle="1" w:styleId="111">
    <w:name w:val="标题111"/>
    <w:basedOn w:val="2"/>
    <w:rsid w:val="0004584F"/>
    <w:pPr>
      <w:keepLines w:val="0"/>
      <w:numPr>
        <w:ilvl w:val="0"/>
        <w:numId w:val="13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4"/>
    <w:rsid w:val="0004584F"/>
    <w:pPr>
      <w:numPr>
        <w:numId w:val="14"/>
      </w:numPr>
      <w:spacing w:before="156" w:after="156"/>
      <w:ind w:leftChars="0" w:left="0" w:firstLineChars="0" w:firstLine="0"/>
    </w:pPr>
    <w:rPr>
      <w:rFonts w:cs="宋体"/>
      <w:color w:val="000000" w:themeColor="text1"/>
      <w:szCs w:val="20"/>
    </w:rPr>
  </w:style>
  <w:style w:type="paragraph" w:customStyle="1" w:styleId="-0">
    <w:name w:val="表格-实验环境说明"/>
    <w:basedOn w:val="afffe"/>
    <w:rsid w:val="0004584F"/>
    <w:pPr>
      <w:framePr w:wrap="around"/>
      <w:spacing w:before="156" w:after="156"/>
      <w:jc w:val="center"/>
    </w:pPr>
    <w:rPr>
      <w:rFonts w:ascii="微软雅黑" w:hAnsi="微软雅黑" w:cs="宋体"/>
      <w:szCs w:val="20"/>
    </w:rPr>
  </w:style>
  <w:style w:type="character" w:customStyle="1" w:styleId="ae">
    <w:name w:val="页脚 字符"/>
    <w:basedOn w:val="a3"/>
    <w:link w:val="ad"/>
    <w:uiPriority w:val="99"/>
    <w:rsid w:val="0004584F"/>
    <w:rPr>
      <w:rFonts w:ascii="HuaweiSans-Regular" w:eastAsia="方正兰亭黑简体" w:hAnsi="HuaweiSans-Regular"/>
      <w:b/>
      <w:bCs/>
      <w:sz w:val="2"/>
      <w:szCs w:val="2"/>
    </w:rPr>
  </w:style>
  <w:style w:type="paragraph" w:customStyle="1" w:styleId="1110">
    <w:name w:val="正文111"/>
    <w:basedOn w:val="a2"/>
    <w:link w:val="111Char"/>
    <w:rsid w:val="0004584F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  <w:szCs w:val="20"/>
    </w:rPr>
  </w:style>
  <w:style w:type="character" w:customStyle="1" w:styleId="111Char">
    <w:name w:val="正文111 Char"/>
    <w:basedOn w:val="a3"/>
    <w:link w:val="1110"/>
    <w:rsid w:val="0004584F"/>
    <w:rPr>
      <w:rFonts w:ascii="HuaweiSans-Regular" w:eastAsia="方正兰亭黑简体" w:hAnsi="HuaweiSans-Regular"/>
      <w:bCs/>
      <w:snapToGrid w:val="0"/>
      <w:sz w:val="32"/>
    </w:rPr>
  </w:style>
  <w:style w:type="paragraph" w:customStyle="1" w:styleId="1e">
    <w:name w:val="1.正文"/>
    <w:basedOn w:val="a2"/>
    <w:link w:val="1f"/>
    <w:autoRedefine/>
    <w:qFormat/>
    <w:rsid w:val="00D42EED"/>
    <w:pPr>
      <w:ind w:left="420"/>
    </w:pPr>
    <w:rPr>
      <w:rFonts w:ascii="Huawei Sans" w:hAnsi="Huawei Sans"/>
      <w:sz w:val="21"/>
    </w:rPr>
  </w:style>
  <w:style w:type="paragraph" w:customStyle="1" w:styleId="F1EN">
    <w:name w:val="F1正文EN"/>
    <w:basedOn w:val="a2"/>
    <w:link w:val="F1EN0"/>
    <w:rsid w:val="0004584F"/>
    <w:rPr>
      <w:rFonts w:eastAsia="FrutigerNext LT Regular"/>
    </w:rPr>
  </w:style>
  <w:style w:type="character" w:customStyle="1" w:styleId="1f">
    <w:name w:val="1.正文 字符"/>
    <w:basedOn w:val="a3"/>
    <w:link w:val="1e"/>
    <w:qFormat/>
    <w:rsid w:val="00D42EED"/>
    <w:rPr>
      <w:rFonts w:ascii="Huawei Sans" w:eastAsia="方正兰亭黑简体" w:hAnsi="Huawei Sans" w:cs="Arial"/>
      <w:sz w:val="21"/>
      <w:szCs w:val="32"/>
    </w:rPr>
  </w:style>
  <w:style w:type="paragraph" w:customStyle="1" w:styleId="2f2">
    <w:name w:val="2.命令"/>
    <w:basedOn w:val="a2"/>
    <w:link w:val="2f3"/>
    <w:autoRedefine/>
    <w:qFormat/>
    <w:rsid w:val="007E645E"/>
    <w:pPr>
      <w:pBdr>
        <w:top w:val="single" w:sz="4" w:space="1" w:color="000000" w:themeColor="text1"/>
        <w:left w:val="single" w:sz="4" w:space="4" w:color="000000" w:themeColor="text1"/>
        <w:bottom w:val="single" w:sz="4" w:space="1" w:color="000000" w:themeColor="text1"/>
        <w:right w:val="single" w:sz="4" w:space="4" w:color="000000" w:themeColor="text1"/>
      </w:pBdr>
      <w:shd w:val="clear" w:color="auto" w:fill="D9D9D9" w:themeFill="background1" w:themeFillShade="D9"/>
      <w:spacing w:before="40" w:after="40"/>
      <w:ind w:left="1304" w:rightChars="200" w:right="640"/>
    </w:pPr>
    <w:rPr>
      <w:rFonts w:ascii="Huawei Sans" w:hAnsi="Huawei Sans" w:cs="Huawei Sans"/>
      <w:sz w:val="18"/>
      <w:szCs w:val="18"/>
    </w:rPr>
  </w:style>
  <w:style w:type="character" w:customStyle="1" w:styleId="F1EN0">
    <w:name w:val="F1正文EN 字符"/>
    <w:basedOn w:val="a3"/>
    <w:link w:val="F1EN"/>
    <w:rsid w:val="0004584F"/>
    <w:rPr>
      <w:rFonts w:ascii="HuaweiSans-Regular" w:eastAsia="FrutigerNext LT Regular" w:hAnsi="HuaweiSans-Regular" w:cs="Arial"/>
      <w:sz w:val="32"/>
      <w:szCs w:val="32"/>
    </w:rPr>
  </w:style>
  <w:style w:type="character" w:customStyle="1" w:styleId="2f3">
    <w:name w:val="2.命令 字符"/>
    <w:basedOn w:val="a3"/>
    <w:link w:val="2f2"/>
    <w:rsid w:val="007E645E"/>
    <w:rPr>
      <w:rFonts w:ascii="Huawei Sans" w:eastAsia="方正兰亭黑简体" w:hAnsi="Huawei Sans" w:cs="Huawei Sans"/>
      <w:sz w:val="18"/>
      <w:szCs w:val="18"/>
      <w:shd w:val="clear" w:color="auto" w:fill="D9D9D9" w:themeFill="background1" w:themeFillShade="D9"/>
    </w:rPr>
  </w:style>
  <w:style w:type="paragraph" w:customStyle="1" w:styleId="30">
    <w:name w:val="3.步骤"/>
    <w:basedOn w:val="Step"/>
    <w:link w:val="3f1"/>
    <w:autoRedefine/>
    <w:qFormat/>
    <w:rsid w:val="002958C1"/>
    <w:pPr>
      <w:numPr>
        <w:ilvl w:val="5"/>
        <w:numId w:val="3"/>
      </w:numPr>
      <w:tabs>
        <w:tab w:val="clear" w:pos="1701"/>
        <w:tab w:val="num" w:pos="1418"/>
      </w:tabs>
      <w:spacing w:before="160" w:after="160"/>
      <w:ind w:left="1180"/>
      <w:outlineLvl w:val="3"/>
    </w:pPr>
    <w:rPr>
      <w:rFonts w:ascii="Huawei Sans" w:hAnsi="Huawei Sans"/>
      <w:sz w:val="21"/>
    </w:rPr>
  </w:style>
  <w:style w:type="paragraph" w:customStyle="1" w:styleId="4a">
    <w:name w:val="4.任务"/>
    <w:basedOn w:val="ItemList"/>
    <w:link w:val="4b"/>
    <w:autoRedefine/>
    <w:qFormat/>
    <w:rsid w:val="0004584F"/>
    <w:rPr>
      <w:rFonts w:ascii="Huawei Sans" w:eastAsia="方正兰亭黑简体" w:hAnsi="Huawei Sans" w:cs="微软雅黑"/>
    </w:rPr>
  </w:style>
  <w:style w:type="character" w:customStyle="1" w:styleId="Step0">
    <w:name w:val="Step 字符"/>
    <w:basedOn w:val="a3"/>
    <w:link w:val="Step"/>
    <w:rsid w:val="0004584F"/>
    <w:rPr>
      <w:rFonts w:ascii="HuaweiSans-Regular" w:eastAsia="方正兰亭黑简体" w:hAnsi="HuaweiSans-Regular" w:cs="Arial"/>
      <w:snapToGrid w:val="0"/>
      <w:sz w:val="32"/>
      <w:szCs w:val="32"/>
    </w:rPr>
  </w:style>
  <w:style w:type="paragraph" w:customStyle="1" w:styleId="59">
    <w:name w:val="5.表格文字"/>
    <w:basedOn w:val="TableText"/>
    <w:link w:val="5a"/>
    <w:autoRedefine/>
    <w:qFormat/>
    <w:rsid w:val="0004584F"/>
    <w:pPr>
      <w:autoSpaceDE w:val="0"/>
      <w:autoSpaceDN w:val="0"/>
    </w:pPr>
    <w:rPr>
      <w:rFonts w:ascii="Huawei Sans" w:hAnsi="Huawei Sans"/>
      <w:sz w:val="21"/>
    </w:rPr>
  </w:style>
  <w:style w:type="character" w:customStyle="1" w:styleId="ItemList0">
    <w:name w:val="Item List 字符"/>
    <w:basedOn w:val="a3"/>
    <w:link w:val="ItemList"/>
    <w:rsid w:val="0004584F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b">
    <w:name w:val="4.任务 字符"/>
    <w:basedOn w:val="ItemList0"/>
    <w:link w:val="4a"/>
    <w:rsid w:val="0004584F"/>
    <w:rPr>
      <w:rFonts w:ascii="Huawei Sans" w:eastAsia="方正兰亭黑简体" w:hAnsi="Huawei Sans" w:cs="微软雅黑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04584F"/>
    <w:rPr>
      <w:rFonts w:ascii="HuaweiSans-Regular" w:eastAsia="方正兰亭黑简体" w:hAnsi="HuaweiSans-Regular" w:cs="Arial"/>
      <w:snapToGrid w:val="0"/>
      <w:sz w:val="32"/>
      <w:szCs w:val="32"/>
    </w:rPr>
  </w:style>
  <w:style w:type="character" w:customStyle="1" w:styleId="5a">
    <w:name w:val="5.表格文字 字符"/>
    <w:basedOn w:val="TableText0"/>
    <w:link w:val="59"/>
    <w:rsid w:val="0004584F"/>
    <w:rPr>
      <w:rFonts w:ascii="Huawei Sans" w:eastAsia="方正兰亭黑简体" w:hAnsi="Huawei Sans" w:cs="Arial"/>
      <w:snapToGrid w:val="0"/>
      <w:sz w:val="21"/>
      <w:szCs w:val="32"/>
    </w:rPr>
  </w:style>
  <w:style w:type="paragraph" w:customStyle="1" w:styleId="63">
    <w:name w:val="6.前言"/>
    <w:basedOn w:val="Heading1NoNumber"/>
    <w:link w:val="64"/>
    <w:autoRedefine/>
    <w:qFormat/>
    <w:rsid w:val="0004584F"/>
    <w:pPr>
      <w:tabs>
        <w:tab w:val="left" w:pos="4095"/>
        <w:tab w:val="right" w:pos="9638"/>
      </w:tabs>
    </w:pPr>
  </w:style>
  <w:style w:type="paragraph" w:customStyle="1" w:styleId="73">
    <w:name w:val="7.简介标题"/>
    <w:basedOn w:val="Heading2NoNumber"/>
    <w:link w:val="74"/>
    <w:autoRedefine/>
    <w:qFormat/>
    <w:rsid w:val="0004584F"/>
  </w:style>
  <w:style w:type="character" w:customStyle="1" w:styleId="Heading1NoNumber0">
    <w:name w:val="Heading1 No Number 字符"/>
    <w:basedOn w:val="10"/>
    <w:link w:val="Heading1NoNumber"/>
    <w:rsid w:val="0004584F"/>
    <w:rPr>
      <w:rFonts w:ascii="Huawei Sans" w:eastAsia="方正兰亭黑简体" w:hAnsi="Huawei Sans" w:cs="Arial"/>
      <w:b/>
      <w:bCs/>
      <w:sz w:val="44"/>
      <w:szCs w:val="44"/>
    </w:rPr>
  </w:style>
  <w:style w:type="character" w:customStyle="1" w:styleId="64">
    <w:name w:val="6.前言 字符"/>
    <w:basedOn w:val="Heading1NoNumber0"/>
    <w:link w:val="63"/>
    <w:rsid w:val="0004584F"/>
    <w:rPr>
      <w:rFonts w:ascii="Huawei Sans" w:eastAsia="方正兰亭黑简体" w:hAnsi="Huawei Sans" w:cs="Arial"/>
      <w:b/>
      <w:bCs/>
      <w:sz w:val="44"/>
      <w:szCs w:val="44"/>
    </w:rPr>
  </w:style>
  <w:style w:type="paragraph" w:customStyle="1" w:styleId="83">
    <w:name w:val="8.前言标题"/>
    <w:basedOn w:val="Heading3NoNumber"/>
    <w:link w:val="84"/>
    <w:autoRedefine/>
    <w:qFormat/>
    <w:rsid w:val="0004584F"/>
    <w:rPr>
      <w:rFonts w:cs="微软雅黑"/>
    </w:rPr>
  </w:style>
  <w:style w:type="character" w:customStyle="1" w:styleId="20">
    <w:name w:val="标题 2 字符"/>
    <w:aliases w:val="ALT+2 字符"/>
    <w:basedOn w:val="a3"/>
    <w:link w:val="2"/>
    <w:rsid w:val="0004584F"/>
    <w:rPr>
      <w:rFonts w:ascii="Huawei Sans" w:eastAsia="方正兰亭黑简体" w:hAnsi="Huawei Sans" w:cs="Arial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0"/>
    <w:link w:val="Heading2NoNumber"/>
    <w:rsid w:val="0004584F"/>
    <w:rPr>
      <w:rFonts w:ascii="Huawei Sans" w:eastAsia="方正兰亭黑简体" w:hAnsi="Huawei Sans" w:cs="Arial"/>
      <w:bCs/>
      <w:noProof/>
      <w:sz w:val="36"/>
      <w:szCs w:val="36"/>
      <w:lang w:eastAsia="en-US"/>
    </w:rPr>
  </w:style>
  <w:style w:type="character" w:customStyle="1" w:styleId="74">
    <w:name w:val="7.简介标题 字符"/>
    <w:basedOn w:val="Heading2NoNumber0"/>
    <w:link w:val="73"/>
    <w:rsid w:val="0004584F"/>
    <w:rPr>
      <w:rFonts w:ascii="Huawei Sans" w:eastAsia="方正兰亭黑简体" w:hAnsi="Huawei Sans" w:cs="Arial"/>
      <w:bCs/>
      <w:noProof/>
      <w:sz w:val="36"/>
      <w:szCs w:val="36"/>
      <w:lang w:eastAsia="en-US"/>
    </w:rPr>
  </w:style>
  <w:style w:type="character" w:customStyle="1" w:styleId="31">
    <w:name w:val="标题 3 字符"/>
    <w:aliases w:val="ALT+3 字符"/>
    <w:basedOn w:val="a3"/>
    <w:link w:val="3"/>
    <w:rsid w:val="0004584F"/>
    <w:rPr>
      <w:rFonts w:ascii="Huawei Sans" w:eastAsia="方正兰亭黑简体" w:hAnsi="Huawei Sans" w:cs="Arial"/>
      <w:noProof/>
      <w:sz w:val="32"/>
      <w:szCs w:val="32"/>
    </w:rPr>
  </w:style>
  <w:style w:type="character" w:customStyle="1" w:styleId="Heading3NoNumber0">
    <w:name w:val="Heading3 No Number 字符"/>
    <w:basedOn w:val="31"/>
    <w:link w:val="Heading3NoNumber"/>
    <w:rsid w:val="0004584F"/>
    <w:rPr>
      <w:rFonts w:ascii="Huawei Sans" w:eastAsia="方正兰亭黑简体" w:hAnsi="Huawei Sans" w:cs="Book Antiqua"/>
      <w:noProof/>
      <w:sz w:val="26"/>
      <w:szCs w:val="32"/>
    </w:rPr>
  </w:style>
  <w:style w:type="character" w:customStyle="1" w:styleId="84">
    <w:name w:val="8.前言标题 字符"/>
    <w:basedOn w:val="Heading3NoNumber0"/>
    <w:link w:val="83"/>
    <w:rsid w:val="0004584F"/>
    <w:rPr>
      <w:rFonts w:ascii="Huawei Sans" w:eastAsia="方正兰亭黑简体" w:hAnsi="Huawei Sans" w:cs="微软雅黑"/>
      <w:noProof/>
      <w:sz w:val="26"/>
      <w:szCs w:val="32"/>
    </w:rPr>
  </w:style>
  <w:style w:type="table" w:customStyle="1" w:styleId="affff8">
    <w:name w:val="表格样式"/>
    <w:basedOn w:val="a4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a"/>
    <w:rsid w:val="00896E8D"/>
    <w:pPr>
      <w:jc w:val="left"/>
    </w:p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1">
    <w:name w:val="3.步骤 字符"/>
    <w:basedOn w:val="Step0"/>
    <w:link w:val="30"/>
    <w:rsid w:val="002958C1"/>
    <w:rPr>
      <w:rFonts w:ascii="Huawei Sans" w:eastAsia="方正兰亭黑简体" w:hAnsi="Huawei Sans" w:cs="Arial"/>
      <w:snapToGrid w:val="0"/>
      <w:sz w:val="21"/>
      <w:szCs w:val="32"/>
    </w:rPr>
  </w:style>
  <w:style w:type="paragraph" w:customStyle="1" w:styleId="50">
    <w:name w:val="5.表格标题"/>
    <w:basedOn w:val="TableDescription1"/>
    <w:link w:val="5b"/>
    <w:autoRedefine/>
    <w:qFormat/>
    <w:rsid w:val="0004584F"/>
    <w:pPr>
      <w:numPr>
        <w:ilvl w:val="8"/>
        <w:numId w:val="3"/>
      </w:numPr>
      <w:spacing w:before="160" w:line="240" w:lineRule="auto"/>
      <w:ind w:leftChars="0" w:left="1021" w:rightChars="0" w:right="0"/>
      <w:outlineLvl w:val="9"/>
    </w:pPr>
    <w:rPr>
      <w:rFonts w:ascii="Huawei Sans" w:eastAsia="方正兰亭黑简体" w:hAnsi="Huawei Sans" w:cs="微软雅黑"/>
      <w:b/>
      <w:sz w:val="21"/>
      <w:szCs w:val="24"/>
    </w:rPr>
  </w:style>
  <w:style w:type="paragraph" w:customStyle="1" w:styleId="9">
    <w:name w:val="9.图片标题"/>
    <w:basedOn w:val="FigureDescription"/>
    <w:link w:val="92"/>
    <w:autoRedefine/>
    <w:qFormat/>
    <w:rsid w:val="006557BB"/>
    <w:pPr>
      <w:numPr>
        <w:ilvl w:val="7"/>
        <w:numId w:val="3"/>
      </w:numPr>
      <w:spacing w:before="80" w:after="160" w:line="240" w:lineRule="auto"/>
      <w:ind w:left="1021"/>
      <w:jc w:val="center"/>
      <w:outlineLvl w:val="9"/>
    </w:pPr>
    <w:rPr>
      <w:rFonts w:ascii="Huawei Sans" w:eastAsia="方正兰亭黑简体" w:hAnsi="Huawei Sans" w:cs="微软雅黑"/>
      <w:b/>
      <w:szCs w:val="24"/>
    </w:rPr>
  </w:style>
  <w:style w:type="character" w:customStyle="1" w:styleId="92">
    <w:name w:val="9.图片标题 字符"/>
    <w:basedOn w:val="FigureDescription0"/>
    <w:link w:val="9"/>
    <w:rsid w:val="006557BB"/>
    <w:rPr>
      <w:rFonts w:ascii="Huawei Sans" w:eastAsia="方正兰亭黑简体" w:hAnsi="Huawei Sans" w:cs="微软雅黑"/>
      <w:b/>
      <w:spacing w:val="-4"/>
      <w:kern w:val="2"/>
      <w:sz w:val="21"/>
      <w:szCs w:val="24"/>
    </w:rPr>
  </w:style>
  <w:style w:type="character" w:customStyle="1" w:styleId="5b">
    <w:name w:val="5.表格标题 字符"/>
    <w:basedOn w:val="TableDescription2"/>
    <w:link w:val="50"/>
    <w:rsid w:val="0004584F"/>
    <w:rPr>
      <w:rFonts w:ascii="Huawei Sans" w:eastAsia="方正兰亭黑简体" w:hAnsi="Huawei Sans" w:cs="微软雅黑"/>
      <w:b/>
      <w:spacing w:val="-4"/>
      <w:sz w:val="21"/>
      <w:szCs w:val="24"/>
    </w:rPr>
  </w:style>
  <w:style w:type="paragraph" w:styleId="affff9">
    <w:name w:val="No Spacing"/>
    <w:autoRedefine/>
    <w:uiPriority w:val="1"/>
    <w:rsid w:val="0004584F"/>
    <w:pPr>
      <w:topLinePunct/>
      <w:adjustRightInd w:val="0"/>
      <w:snapToGrid w:val="0"/>
      <w:ind w:left="1134"/>
    </w:pPr>
    <w:rPr>
      <w:rFonts w:ascii="微软雅黑" w:eastAsia="微软雅黑" w:hAnsi="微软雅黑" w:cs="微软雅黑"/>
      <w:kern w:val="2"/>
      <w:sz w:val="21"/>
      <w:szCs w:val="21"/>
    </w:rPr>
  </w:style>
  <w:style w:type="character" w:styleId="affffa">
    <w:name w:val="Intense Emphasis"/>
    <w:basedOn w:val="a3"/>
    <w:uiPriority w:val="21"/>
    <w:rsid w:val="0004584F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b">
    <w:name w:val="Quote"/>
    <w:basedOn w:val="a2"/>
    <w:next w:val="a2"/>
    <w:link w:val="affffc"/>
    <w:autoRedefine/>
    <w:uiPriority w:val="29"/>
    <w:rsid w:val="0004584F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04584F"/>
    <w:rPr>
      <w:rFonts w:ascii="HuaweiSans-Regular" w:eastAsia="方正兰亭黑简体" w:hAnsi="HuaweiSans-Regular" w:cs="Arial"/>
      <w:i/>
      <w:iCs/>
      <w:color w:val="404040" w:themeColor="text1" w:themeTint="BF"/>
      <w:sz w:val="32"/>
      <w:szCs w:val="32"/>
    </w:rPr>
  </w:style>
  <w:style w:type="paragraph" w:styleId="affffd">
    <w:name w:val="Intense Quote"/>
    <w:basedOn w:val="a2"/>
    <w:next w:val="a2"/>
    <w:link w:val="affffe"/>
    <w:autoRedefine/>
    <w:uiPriority w:val="30"/>
    <w:rsid w:val="0004584F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fe">
    <w:name w:val="明显引用 字符"/>
    <w:basedOn w:val="a3"/>
    <w:link w:val="affffd"/>
    <w:uiPriority w:val="30"/>
    <w:rsid w:val="0004584F"/>
    <w:rPr>
      <w:rFonts w:ascii="HuaweiSans-Regular" w:eastAsia="方正兰亭黑简体" w:hAnsi="HuaweiSans-Regular" w:cs="Arial"/>
      <w:i/>
      <w:iCs/>
      <w:color w:val="4F81BD" w:themeColor="accent1"/>
      <w:sz w:val="32"/>
      <w:szCs w:val="32"/>
    </w:rPr>
  </w:style>
  <w:style w:type="character" w:styleId="afffff">
    <w:name w:val="Subtle Reference"/>
    <w:basedOn w:val="a3"/>
    <w:uiPriority w:val="31"/>
    <w:rsid w:val="0004584F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f0">
    <w:name w:val="Intense Reference"/>
    <w:basedOn w:val="a3"/>
    <w:uiPriority w:val="32"/>
    <w:rsid w:val="0004584F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f1">
    <w:name w:val="Book Title"/>
    <w:basedOn w:val="a3"/>
    <w:uiPriority w:val="33"/>
    <w:rsid w:val="0004584F"/>
    <w:rPr>
      <w:rFonts w:ascii="微软雅黑" w:eastAsia="微软雅黑" w:hAnsi="微软雅黑" w:cs="微软雅黑"/>
      <w:b/>
      <w:bCs/>
      <w:i/>
      <w:iCs/>
      <w:spacing w:val="5"/>
    </w:rPr>
  </w:style>
  <w:style w:type="paragraph" w:customStyle="1" w:styleId="afffff2">
    <w:name w:val="代码"/>
    <w:basedOn w:val="a2"/>
    <w:link w:val="Char1"/>
    <w:qFormat/>
    <w:rsid w:val="0051537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/>
      <w:spacing w:before="40" w:after="40"/>
      <w:ind w:left="1021"/>
    </w:pPr>
    <w:rPr>
      <w:rFonts w:ascii="Huawei Sans" w:hAnsi="Huawei Sans" w:cs="Courier New"/>
      <w:sz w:val="18"/>
      <w:szCs w:val="18"/>
      <w:lang w:eastAsia="en-US"/>
    </w:rPr>
  </w:style>
  <w:style w:type="character" w:customStyle="1" w:styleId="Char1">
    <w:name w:val="代码 Char"/>
    <w:basedOn w:val="a3"/>
    <w:link w:val="afffff2"/>
    <w:rsid w:val="00515375"/>
    <w:rPr>
      <w:rFonts w:ascii="Huawei Sans" w:eastAsia="方正兰亭黑简体" w:hAnsi="Huawei Sans" w:cs="Courier New"/>
      <w:sz w:val="18"/>
      <w:szCs w:val="18"/>
      <w:shd w:val="clear" w:color="auto" w:fill="D9D9D9"/>
      <w:lang w:eastAsia="en-US"/>
    </w:rPr>
  </w:style>
  <w:style w:type="paragraph" w:customStyle="1" w:styleId="Cover-">
    <w:name w:val="Cover-宋体+罗马+正文"/>
    <w:basedOn w:val="a2"/>
    <w:link w:val="Cover-Char"/>
    <w:rsid w:val="0004584F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over-Char">
    <w:name w:val="Cover-宋体+罗马+正文 Char"/>
    <w:basedOn w:val="a3"/>
    <w:link w:val="Cover-"/>
    <w:rsid w:val="0004584F"/>
    <w:rPr>
      <w:rFonts w:ascii="HuaweiSans-Regular" w:eastAsia="方正兰亭黑简体" w:hAnsi="HuaweiSans-Regular" w:cs="Arial"/>
      <w:sz w:val="24"/>
      <w:szCs w:val="24"/>
    </w:rPr>
  </w:style>
  <w:style w:type="character" w:customStyle="1" w:styleId="FigureDescription0">
    <w:name w:val="Figure Description 字符"/>
    <w:basedOn w:val="a3"/>
    <w:link w:val="FigureDescription"/>
    <w:rsid w:val="0004584F"/>
    <w:rPr>
      <w:rFonts w:ascii="HuaweiSans-Regular" w:eastAsia="黑体" w:hAnsi="HuaweiSans-Regular" w:cs="Arial"/>
      <w:spacing w:val="-4"/>
      <w:kern w:val="2"/>
      <w:sz w:val="21"/>
      <w:szCs w:val="21"/>
    </w:rPr>
  </w:style>
  <w:style w:type="character" w:customStyle="1" w:styleId="TableDescription0">
    <w:name w:val="Table Description 字符"/>
    <w:basedOn w:val="a3"/>
    <w:link w:val="TableDescription"/>
    <w:rsid w:val="0004584F"/>
    <w:rPr>
      <w:rFonts w:ascii="HuaweiSans-Regular" w:eastAsia="黑体" w:hAnsi="HuaweiSans-Regular" w:cs="Arial"/>
      <w:spacing w:val="-4"/>
      <w:sz w:val="32"/>
      <w:szCs w:val="32"/>
    </w:rPr>
  </w:style>
  <w:style w:type="character" w:customStyle="1" w:styleId="TableDescription2">
    <w:name w:val="样式 Table Description + 居中 字符"/>
    <w:basedOn w:val="TableDescription0"/>
    <w:link w:val="TableDescription1"/>
    <w:rsid w:val="0004584F"/>
    <w:rPr>
      <w:rFonts w:ascii="HuaweiSans-Regular" w:eastAsia="黑体" w:hAnsi="HuaweiSans-Regular" w:cs="宋体"/>
      <w:spacing w:val="-4"/>
      <w:sz w:val="32"/>
      <w:szCs w:val="32"/>
    </w:rPr>
  </w:style>
  <w:style w:type="character" w:styleId="afffff3">
    <w:name w:val="Unresolved Mention"/>
    <w:basedOn w:val="a3"/>
    <w:uiPriority w:val="99"/>
    <w:semiHidden/>
    <w:unhideWhenUsed/>
    <w:rsid w:val="00F6403C"/>
    <w:rPr>
      <w:color w:val="605E5C"/>
      <w:shd w:val="clear" w:color="auto" w:fill="E1DFDD"/>
    </w:rPr>
  </w:style>
  <w:style w:type="character" w:customStyle="1" w:styleId="41">
    <w:name w:val="标题 4 字符"/>
    <w:aliases w:val="ALT+4 字符"/>
    <w:basedOn w:val="a3"/>
    <w:link w:val="4"/>
    <w:rsid w:val="00D91C4B"/>
    <w:rPr>
      <w:rFonts w:ascii="Huawei Sans" w:eastAsia="方正兰亭黑简体" w:hAnsi="Huawei Sans" w:cs="Arial"/>
      <w:noProof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6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6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8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9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2007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1125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8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61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2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0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8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21156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5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2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9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4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6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2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0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5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5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7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4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9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5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1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2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03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2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0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35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62483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5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17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3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96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5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53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6418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688474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62165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6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3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9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0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2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1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6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1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3648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6333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96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63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3.png"/><Relationship Id="rId26" Type="http://schemas.openxmlformats.org/officeDocument/2006/relationships/image" Target="media/image9.png"/><Relationship Id="rId39" Type="http://schemas.openxmlformats.org/officeDocument/2006/relationships/hyperlink" Target="https://github.com/mindspore-courses/orange-pi-mindspore/tree/master/infer/07-FCN" TargetMode="External"/><Relationship Id="rId21" Type="http://schemas.openxmlformats.org/officeDocument/2006/relationships/image" Target="media/image5.png"/><Relationship Id="rId34" Type="http://schemas.openxmlformats.org/officeDocument/2006/relationships/image" Target="media/image16.png"/><Relationship Id="rId42" Type="http://schemas.openxmlformats.org/officeDocument/2006/relationships/image" Target="media/image21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7" Type="http://schemas.openxmlformats.org/officeDocument/2006/relationships/styles" Target="styles.xml"/><Relationship Id="rId2" Type="http://schemas.openxmlformats.org/officeDocument/2006/relationships/customXml" Target="../customXml/item1.xml"/><Relationship Id="rId16" Type="http://schemas.openxmlformats.org/officeDocument/2006/relationships/hyperlink" Target="https://www.mindspore.cn/tutorials/application/zh-CN/r2.3.0/cv/fcn8s.html" TargetMode="External"/><Relationship Id="rId29" Type="http://schemas.openxmlformats.org/officeDocument/2006/relationships/image" Target="media/image12.png"/><Relationship Id="rId11" Type="http://schemas.openxmlformats.org/officeDocument/2006/relationships/endnotes" Target="endnotes.xml"/><Relationship Id="rId24" Type="http://schemas.openxmlformats.org/officeDocument/2006/relationships/image" Target="media/image7.png"/><Relationship Id="rId32" Type="http://schemas.openxmlformats.org/officeDocument/2006/relationships/image" Target="media/image14.png"/><Relationship Id="rId37" Type="http://schemas.openxmlformats.org/officeDocument/2006/relationships/hyperlink" Target="https://console.huaweicloud.com/modelarts/?region=cn-southwest-2" TargetMode="External"/><Relationship Id="rId40" Type="http://schemas.openxmlformats.org/officeDocument/2006/relationships/image" Target="media/image20.emf"/><Relationship Id="rId45" Type="http://schemas.openxmlformats.org/officeDocument/2006/relationships/image" Target="media/image23.jpeg"/><Relationship Id="rId53" Type="http://schemas.openxmlformats.org/officeDocument/2006/relationships/fontTable" Target="fontTable.xml"/><Relationship Id="rId5" Type="http://schemas.openxmlformats.org/officeDocument/2006/relationships/customXml" Target="../customXml/item4.xml"/><Relationship Id="rId10" Type="http://schemas.openxmlformats.org/officeDocument/2006/relationships/footnotes" Target="footnotes.xml"/><Relationship Id="rId19" Type="http://schemas.openxmlformats.org/officeDocument/2006/relationships/image" Target="media/image4.emf"/><Relationship Id="rId31" Type="http://schemas.openxmlformats.org/officeDocument/2006/relationships/hyperlink" Target="https://www.huaweicloud.com/product/obs.html" TargetMode="External"/><Relationship Id="rId44" Type="http://schemas.openxmlformats.org/officeDocument/2006/relationships/hyperlink" Target="https://mindspore-courses.obs.cn-north-4.myhuaweicloud.com/orange-pi-mindspore/package/bash.sh" TargetMode="External"/><Relationship Id="rId52" Type="http://schemas.openxmlformats.org/officeDocument/2006/relationships/header" Target="header1.xml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4" Type="http://schemas.openxmlformats.org/officeDocument/2006/relationships/hyperlink" Target="http://e.huawei.com/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43" Type="http://schemas.openxmlformats.org/officeDocument/2006/relationships/image" Target="media/image22.png"/><Relationship Id="rId48" Type="http://schemas.openxmlformats.org/officeDocument/2006/relationships/image" Target="media/image26.png"/><Relationship Id="rId8" Type="http://schemas.openxmlformats.org/officeDocument/2006/relationships/settings" Target="settings.xml"/><Relationship Id="rId51" Type="http://schemas.openxmlformats.org/officeDocument/2006/relationships/image" Target="media/image29.png"/><Relationship Id="rId3" Type="http://schemas.openxmlformats.org/officeDocument/2006/relationships/customXml" Target="../customXml/item2.xml"/><Relationship Id="rId12" Type="http://schemas.openxmlformats.org/officeDocument/2006/relationships/image" Target="media/image1.png"/><Relationship Id="rId17" Type="http://schemas.openxmlformats.org/officeDocument/2006/relationships/hyperlink" Target="https://www.mindspore.cn/tutorials/application/zh-CN/r2.2/cv/cnnctc.html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5.png"/><Relationship Id="rId38" Type="http://schemas.openxmlformats.org/officeDocument/2006/relationships/image" Target="media/image19.png"/><Relationship Id="rId46" Type="http://schemas.openxmlformats.org/officeDocument/2006/relationships/image" Target="media/image24.png"/><Relationship Id="rId20" Type="http://schemas.openxmlformats.org/officeDocument/2006/relationships/package" Target="embeddings/Microsoft_Word_Document.docx"/><Relationship Id="rId41" Type="http://schemas.openxmlformats.org/officeDocument/2006/relationships/package" Target="embeddings/Microsoft_Word_Document1.docx"/><Relationship Id="rId54" Type="http://schemas.openxmlformats.org/officeDocument/2006/relationships/theme" Target="theme/theme1.xml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5" Type="http://schemas.openxmlformats.org/officeDocument/2006/relationships/footer" Target="footer1.xml"/><Relationship Id="rId23" Type="http://schemas.openxmlformats.org/officeDocument/2006/relationships/hyperlink" Target="https://ms-release.obs.cn-north-4.myhuaweicloud.com/2.2.14/MindSpore/unified/aarch64/mindspore-2.2.14-cp39-cp39-linux_aarch64.whl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qwx1059066\Documents\&#33258;&#23450;&#20041;%20Office%20&#27169;&#26495;\03%20HCIX-XXXX&#23454;&#39564;&#25351;&#23548;&#25163;&#20876;&#27169;&#26495;V5.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1" ma:contentTypeDescription="Create a new document." ma:contentTypeScope="" ma:versionID="192c310b45bae95d9fdbb51d5532622b">
  <xsd:schema xmlns:xsd="http://www.w3.org/2001/XMLSchema" xmlns:xs="http://www.w3.org/2001/XMLSchema" xmlns:p="http://schemas.microsoft.com/office/2006/metadata/properties" xmlns:ns2="475f1e55-3009-46d8-9566-5d569a2b3a98" targetNamespace="http://schemas.microsoft.com/office/2006/metadata/properties" ma:root="true" ma:fieldsID="1d095aabec1d15598815726bd4b054a7" ns2:_="">
    <xsd:import namespace="475f1e55-3009-46d8-9566-5d569a2b3a98"/>
    <xsd:element name="properties">
      <xsd:complexType>
        <xsd:sequence>
          <xsd:element name="documentManagement">
            <xsd:complexType>
              <xsd:all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5f1e55-3009-46d8-9566-5d569a2b3a9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083D3F5-A2B5-4F00-96FB-2C198E02B9B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75f1e55-3009-46d8-9566-5d569a2b3a9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FB3B167-ABF3-4538-991F-230616D381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03 HCIX-XXXX实验指导手册模板V5.0.docx</Template>
  <TotalTime>7188</TotalTime>
  <Pages>18</Pages>
  <Words>1040</Words>
  <Characters>5933</Characters>
  <Application>Microsoft Office Word</Application>
  <DocSecurity>0</DocSecurity>
  <Lines>49</Lines>
  <Paragraphs>13</Paragraphs>
  <ScaleCrop>false</ScaleCrop>
  <Company>Huawei Technologies Co.,Ltd.</Company>
  <LinksUpToDate>false</LinksUpToDate>
  <CharactersWithSpaces>6960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huangheyang (A)</cp:lastModifiedBy>
  <cp:revision>195</cp:revision>
  <cp:lastPrinted>2016-11-21T02:33:00Z</cp:lastPrinted>
  <dcterms:created xsi:type="dcterms:W3CDTF">2024-03-08T07:42:00Z</dcterms:created>
  <dcterms:modified xsi:type="dcterms:W3CDTF">2024-09-02T02:08:00Z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(3)JLnB1n5GRtKvyrH1ll4S3D1jXfOcqAsWLn4G57vTEw8JgSUMgwImsgjN7O3OgPM8kxKQZzvC
i08nAFI2kPPkArWTFfdG8P64wfx04edtm26W8CqWQ8gN3rpFyZz09zNLZPnvEzx2O0NM8/KU
mmF4M4S9471DcgCwQoEUCmQ0dBAv8ckUJCNwienVR/aS3YWfapKjUQd7TKDvTTqNz6a/mCtI
WyWbz8n5XXGJCVxBF6</vt:lpwstr>
  </property>
  <property fmtid="{D5CDD505-2E9C-101B-9397-08002B2CF9AE}" pid="15" name="_2015_ms_pID_7253431">
    <vt:lpwstr>o6N92bBLY9AIXBafjYs73f45nGi+EnZJaVPaVwIkCLSvq+r51+SNqM
SNtfRN6MeG6lDnUCkY2qEbgSFuiiaDPp7mU9oBO0CdhJqvJSmeH6NMe0XKjPyzC+t1zs+IML
F61Cyn/JrwI9x29oBJxTPDdL7hLH7P+GVspB0kVT1eGQ3a03bnn2bx50T5tPP7vFRmPBai7b
JyOeX3pAfUyPHD8UX2g8dzM86kstUpYRg/Wb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nhFM6lpuGikiRFoeCG5MSVc=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1710761384</vt:lpwstr>
  </property>
</Properties>
</file>